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F225" w14:textId="2A0F06A0" w:rsidR="00F5743C" w:rsidRDefault="00932EDC">
      <w:r>
        <w:t>Ist = « = »</w:t>
      </w:r>
    </w:p>
    <w:p w14:paraId="1D7DE3D8" w14:textId="7CB36A35" w:rsidR="00932EDC" w:rsidRDefault="004E6EB4">
      <w:r>
        <w:t>T</w:t>
      </w:r>
      <w:r w:rsidR="000B3326">
        <w:t>rennen = séparer</w:t>
      </w:r>
    </w:p>
    <w:p w14:paraId="6346A2AF" w14:textId="542F2144" w:rsidR="000B3326" w:rsidRDefault="000B3326">
      <w:r>
        <w:t>Die Bevölkerung (en)</w:t>
      </w:r>
    </w:p>
    <w:p w14:paraId="780B8279" w14:textId="783A9C5F" w:rsidR="00F73487" w:rsidRDefault="00F73487">
      <w:r>
        <w:t>Die Grenze (n) = la frontièr</w:t>
      </w:r>
      <w:r w:rsidR="002110FB">
        <w:t>e</w:t>
      </w:r>
      <w:r>
        <w:t>, limite</w:t>
      </w:r>
    </w:p>
    <w:p w14:paraId="45D70320" w14:textId="6D6FFD4E" w:rsidR="00F73487" w:rsidRDefault="00F73487">
      <w:r>
        <w:t>Der Forschritt (e) = le progrès</w:t>
      </w:r>
    </w:p>
    <w:p w14:paraId="7C5588C0" w14:textId="22BB89AE" w:rsidR="00F73487" w:rsidRDefault="00F73487">
      <w:r>
        <w:t>Die Verantwortung = la responsabilité</w:t>
      </w:r>
    </w:p>
    <w:p w14:paraId="0F9DA10B" w14:textId="108DC97E" w:rsidR="00F73487" w:rsidRDefault="00F73487">
      <w:r>
        <w:t>Der Fehler (-) = la faute</w:t>
      </w:r>
    </w:p>
    <w:p w14:paraId="2A77A99C" w14:textId="6F173350" w:rsidR="00F73487" w:rsidRDefault="00F73487">
      <w:r>
        <w:t>Fehlen = manquer</w:t>
      </w:r>
      <w:r w:rsidR="004E6EB4">
        <w:t>, échouer</w:t>
      </w:r>
    </w:p>
    <w:p w14:paraId="2D95AEB6" w14:textId="26ABA4CD" w:rsidR="00F73487" w:rsidRDefault="008833F6">
      <w:r>
        <w:t>Einmarschieren = envahir</w:t>
      </w:r>
    </w:p>
    <w:p w14:paraId="21DE2304" w14:textId="48C30037" w:rsidR="00F4460A" w:rsidRDefault="00F4460A">
      <w:r>
        <w:t>Wichtig = important</w:t>
      </w:r>
    </w:p>
    <w:p w14:paraId="7BEC1DF6" w14:textId="1D8607CA" w:rsidR="00F4460A" w:rsidRDefault="00672CA7">
      <w:r>
        <w:t>Gelingen = réussir</w:t>
      </w:r>
    </w:p>
    <w:p w14:paraId="7B8F0936" w14:textId="1E17AB89" w:rsidR="00672CA7" w:rsidRDefault="00672CA7">
      <w:r w:rsidRPr="00456042">
        <w:rPr>
          <w:lang w:val="de-DE"/>
        </w:rPr>
        <w:t>Es gelingt mir</w:t>
      </w:r>
      <w:r>
        <w:t xml:space="preserve"> = je réussis</w:t>
      </w:r>
      <w:r w:rsidR="00A50C30">
        <w:t xml:space="preserve"> = ich schaffe es</w:t>
      </w:r>
    </w:p>
    <w:p w14:paraId="0D1C6A0F" w14:textId="5243E819" w:rsidR="00A50C30" w:rsidRDefault="00456042">
      <w:r w:rsidRPr="00456042">
        <w:rPr>
          <w:lang w:val="de-DE"/>
        </w:rPr>
        <w:t>Schließe</w:t>
      </w:r>
      <w:r>
        <w:rPr>
          <w:lang w:val="de-DE"/>
        </w:rPr>
        <w:t>n =</w:t>
      </w:r>
      <w:r w:rsidR="007901FC">
        <w:t xml:space="preserve"> fermer</w:t>
      </w:r>
    </w:p>
    <w:p w14:paraId="41C1119B" w14:textId="20809E52" w:rsidR="007901FC" w:rsidRDefault="007901FC">
      <w:r>
        <w:t>Kern (e) = le noyau</w:t>
      </w:r>
    </w:p>
    <w:p w14:paraId="0146862F" w14:textId="2106DF94" w:rsidR="007901FC" w:rsidRPr="00551127" w:rsidRDefault="00C25873">
      <w:r w:rsidRPr="00BF1DA2">
        <w:rPr>
          <w:lang w:val="de-DE"/>
        </w:rPr>
        <w:t>Die Spaltung</w:t>
      </w:r>
      <w:r w:rsidR="004E6EB4">
        <w:rPr>
          <w:lang w:val="de-DE"/>
        </w:rPr>
        <w:t xml:space="preserve"> =</w:t>
      </w:r>
      <w:r w:rsidR="004E6EB4" w:rsidRPr="00551127">
        <w:t xml:space="preserve"> </w:t>
      </w:r>
      <w:r w:rsidR="00551127" w:rsidRPr="00551127">
        <w:t>s</w:t>
      </w:r>
      <w:r w:rsidR="00551127" w:rsidRPr="00551127">
        <w:t>c</w:t>
      </w:r>
      <w:r w:rsidR="00551127" w:rsidRPr="00551127">
        <w:t>ission</w:t>
      </w:r>
    </w:p>
    <w:p w14:paraId="58518922" w14:textId="6B89B9DB" w:rsidR="00C25873" w:rsidRDefault="00C25873">
      <w:r w:rsidRPr="00BF1DA2">
        <w:rPr>
          <w:lang w:val="de-DE"/>
        </w:rPr>
        <w:t>Spalten</w:t>
      </w:r>
      <w:r>
        <w:t xml:space="preserve"> = diviser, dissocier</w:t>
      </w:r>
    </w:p>
    <w:p w14:paraId="1DABEAE4" w14:textId="3D0AAD15" w:rsidR="00C25873" w:rsidRDefault="00C25873">
      <w:r w:rsidRPr="00BF1DA2">
        <w:rPr>
          <w:lang w:val="de-DE"/>
        </w:rPr>
        <w:t xml:space="preserve">Möglich </w:t>
      </w:r>
      <w:r>
        <w:t>= possible</w:t>
      </w:r>
    </w:p>
    <w:p w14:paraId="5D9ECB34" w14:textId="382B13E7" w:rsidR="00C25873" w:rsidRDefault="00C25873">
      <w:r w:rsidRPr="00BF1DA2">
        <w:rPr>
          <w:lang w:val="de-DE"/>
        </w:rPr>
        <w:t xml:space="preserve">Befreien </w:t>
      </w:r>
      <w:r>
        <w:t>= libérer</w:t>
      </w:r>
    </w:p>
    <w:p w14:paraId="50B1F93C" w14:textId="3647CF10" w:rsidR="00C25873" w:rsidRDefault="00C25873">
      <w:r w:rsidRPr="00BF1DA2">
        <w:rPr>
          <w:lang w:val="de-DE"/>
        </w:rPr>
        <w:t xml:space="preserve">Zerstören </w:t>
      </w:r>
      <w:r>
        <w:t>= détruire</w:t>
      </w:r>
    </w:p>
    <w:p w14:paraId="7BDF67EF" w14:textId="69E626AB" w:rsidR="00C25873" w:rsidRDefault="00C25873">
      <w:r w:rsidRPr="00BF1DA2">
        <w:rPr>
          <w:lang w:val="de-DE"/>
        </w:rPr>
        <w:t>Kriegerisch</w:t>
      </w:r>
      <w:r>
        <w:t xml:space="preserve"> = guerrier</w:t>
      </w:r>
    </w:p>
    <w:p w14:paraId="31ABC065" w14:textId="7E1152EA" w:rsidR="00C25873" w:rsidRDefault="00C25873">
      <w:r w:rsidRPr="00BF1DA2">
        <w:rPr>
          <w:lang w:val="de-DE"/>
        </w:rPr>
        <w:t>Bauen</w:t>
      </w:r>
      <w:r>
        <w:t xml:space="preserve"> = construire</w:t>
      </w:r>
    </w:p>
    <w:p w14:paraId="79A6E420" w14:textId="0115DB37" w:rsidR="00C25873" w:rsidRDefault="00F541C0">
      <w:r w:rsidRPr="00BF1DA2">
        <w:rPr>
          <w:lang w:val="de-DE"/>
        </w:rPr>
        <w:t xml:space="preserve">Die Stadt </w:t>
      </w:r>
      <w:r>
        <w:t>(¨e) = la ville</w:t>
      </w:r>
    </w:p>
    <w:p w14:paraId="3E877E5C" w14:textId="14C6CF6F" w:rsidR="00F541C0" w:rsidRDefault="00F541C0">
      <w:r w:rsidRPr="00BF1DA2">
        <w:rPr>
          <w:lang w:val="de-DE"/>
        </w:rPr>
        <w:t>Glauben</w:t>
      </w:r>
      <w:r>
        <w:t xml:space="preserve"> = croire</w:t>
      </w:r>
    </w:p>
    <w:p w14:paraId="2A10A49A" w14:textId="3E0108DD" w:rsidR="00F541C0" w:rsidRDefault="006D4981">
      <w:r w:rsidRPr="00BF1DA2">
        <w:rPr>
          <w:lang w:val="de-DE"/>
        </w:rPr>
        <w:t xml:space="preserve">Gefährlich </w:t>
      </w:r>
      <w:r>
        <w:t>= dangereux</w:t>
      </w:r>
    </w:p>
    <w:p w14:paraId="48BDE25F" w14:textId="0872732C" w:rsidR="006D4981" w:rsidRDefault="009621A7">
      <w:r w:rsidRPr="00BF1DA2">
        <w:rPr>
          <w:lang w:val="de-DE"/>
        </w:rPr>
        <w:t>Bevor</w:t>
      </w:r>
      <w:r>
        <w:t xml:space="preserve"> = avant que</w:t>
      </w:r>
    </w:p>
    <w:p w14:paraId="7D9C2855" w14:textId="5BB95B27" w:rsidR="009621A7" w:rsidRDefault="00812EB1">
      <w:r w:rsidRPr="00BF1DA2">
        <w:rPr>
          <w:lang w:val="de-DE"/>
        </w:rPr>
        <w:t xml:space="preserve">Die Möglichkeit </w:t>
      </w:r>
      <w:r>
        <w:t xml:space="preserve">(en) = </w:t>
      </w:r>
    </w:p>
    <w:p w14:paraId="70EADB61" w14:textId="24FCB00E" w:rsidR="00812EB1" w:rsidRDefault="00812EB1">
      <w:r w:rsidRPr="00BF1DA2">
        <w:rPr>
          <w:lang w:val="de-DE"/>
        </w:rPr>
        <w:t>Versuchen</w:t>
      </w:r>
      <w:r>
        <w:t xml:space="preserve"> = essayer</w:t>
      </w:r>
    </w:p>
    <w:p w14:paraId="0CFADD75" w14:textId="3563F7BC" w:rsidR="00812EB1" w:rsidRDefault="00812EB1">
      <w:r w:rsidRPr="00BF1DA2">
        <w:rPr>
          <w:lang w:val="de-DE"/>
        </w:rPr>
        <w:t>Überzeugen</w:t>
      </w:r>
      <w:r>
        <w:t xml:space="preserve"> = persuader</w:t>
      </w:r>
    </w:p>
    <w:p w14:paraId="5723BD50" w14:textId="0ADD0E23" w:rsidR="00812EB1" w:rsidRDefault="00BF1DA2">
      <w:r w:rsidRPr="00BF1DA2">
        <w:rPr>
          <w:lang w:val="de-DE"/>
        </w:rPr>
        <w:t>Um gro</w:t>
      </w:r>
      <w:r>
        <w:rPr>
          <w:lang w:val="de-DE"/>
        </w:rPr>
        <w:t>ß</w:t>
      </w:r>
      <w:r w:rsidRPr="00BF1DA2">
        <w:rPr>
          <w:lang w:val="de-DE"/>
        </w:rPr>
        <w:t xml:space="preserve">en Stil </w:t>
      </w:r>
      <w:r>
        <w:t>= a grande échelle</w:t>
      </w:r>
    </w:p>
    <w:p w14:paraId="30184437" w14:textId="7FDA56CA" w:rsidR="00BF1DA2" w:rsidRDefault="00BF1DA2">
      <w:r w:rsidRPr="00BF1DA2">
        <w:rPr>
          <w:lang w:val="de-DE"/>
        </w:rPr>
        <w:t xml:space="preserve">Notwendig </w:t>
      </w:r>
      <w:r>
        <w:t>= nécessaire</w:t>
      </w:r>
    </w:p>
    <w:p w14:paraId="764076EB" w14:textId="4EAF51A8" w:rsidR="00BF1DA2" w:rsidRDefault="00BF1DA2">
      <w:r w:rsidRPr="00BF1DA2">
        <w:rPr>
          <w:lang w:val="de-DE"/>
        </w:rPr>
        <w:lastRenderedPageBreak/>
        <w:t>Prüfen</w:t>
      </w:r>
      <w:r>
        <w:t xml:space="preserve"> = contrôler</w:t>
      </w:r>
    </w:p>
    <w:p w14:paraId="417497EE" w14:textId="3CB9B654" w:rsidR="00BF1DA2" w:rsidRDefault="00BF1DA2">
      <w:r w:rsidRPr="00BF1DA2">
        <w:rPr>
          <w:lang w:val="de-DE"/>
        </w:rPr>
        <w:t xml:space="preserve">Die </w:t>
      </w:r>
      <w:r w:rsidR="00456042" w:rsidRPr="00BF1DA2">
        <w:rPr>
          <w:lang w:val="de-DE"/>
        </w:rPr>
        <w:t>Prüfung</w:t>
      </w:r>
      <w:r>
        <w:t xml:space="preserve"> = un examen</w:t>
      </w:r>
    </w:p>
    <w:p w14:paraId="47D84C8F" w14:textId="061951D4" w:rsidR="00BF1DA2" w:rsidRDefault="00BF1DA2">
      <w:r w:rsidRPr="00BF1DA2">
        <w:rPr>
          <w:lang w:val="de-DE"/>
        </w:rPr>
        <w:t>Um…zu</w:t>
      </w:r>
      <w:r>
        <w:t xml:space="preserve">+infinitif =pour </w:t>
      </w:r>
    </w:p>
    <w:p w14:paraId="1464E7F8" w14:textId="25FA88A1" w:rsidR="00456042" w:rsidRDefault="00456042">
      <w:r w:rsidRPr="00456042">
        <w:rPr>
          <w:lang w:val="de-DE"/>
        </w:rPr>
        <w:t>Nachdem</w:t>
      </w:r>
      <w:r>
        <w:t xml:space="preserve"> = Après que</w:t>
      </w:r>
    </w:p>
    <w:p w14:paraId="17583D64" w14:textId="23D31F86" w:rsidR="00456042" w:rsidRDefault="00456042">
      <w:r w:rsidRPr="00456042">
        <w:rPr>
          <w:lang w:val="de-DE"/>
        </w:rPr>
        <w:t>Erhalten = bekommen</w:t>
      </w:r>
      <w:r>
        <w:t xml:space="preserve"> = recevoir</w:t>
      </w:r>
    </w:p>
    <w:p w14:paraId="756D2AD9" w14:textId="1A558A6D" w:rsidR="00456042" w:rsidRDefault="00456042">
      <w:r w:rsidRPr="00456042">
        <w:rPr>
          <w:lang w:val="de-DE"/>
        </w:rPr>
        <w:t>Erne</w:t>
      </w:r>
      <w:r>
        <w:rPr>
          <w:lang w:val="de-DE"/>
        </w:rPr>
        <w:t>n</w:t>
      </w:r>
      <w:r w:rsidRPr="00456042">
        <w:rPr>
          <w:lang w:val="de-DE"/>
        </w:rPr>
        <w:t xml:space="preserve">nen </w:t>
      </w:r>
      <w:r>
        <w:t>= nommer</w:t>
      </w:r>
    </w:p>
    <w:p w14:paraId="55F60364" w14:textId="1E07A847" w:rsidR="00456042" w:rsidRDefault="00456042">
      <w:r>
        <w:t>Obwohl = bien que</w:t>
      </w:r>
    </w:p>
    <w:p w14:paraId="26CF7154" w14:textId="65DDFD6D" w:rsidR="00456042" w:rsidRDefault="00456042">
      <w:r>
        <w:t xml:space="preserve">Wird…gebaut </w:t>
      </w:r>
      <w:r w:rsidR="003B13FF">
        <w:t>= forme passive</w:t>
      </w:r>
    </w:p>
    <w:p w14:paraId="34775117" w14:textId="75304BE1" w:rsidR="00456042" w:rsidRDefault="00456042">
      <w:r>
        <w:t>Die Waffe (n) = l’arme</w:t>
      </w:r>
    </w:p>
    <w:p w14:paraId="58DBFE82" w14:textId="367450C5" w:rsidR="00456042" w:rsidRDefault="008C4959">
      <w:r>
        <w:t>Töten = tuer</w:t>
      </w:r>
    </w:p>
    <w:p w14:paraId="0A4C6DBD" w14:textId="77777777" w:rsidR="002D5989" w:rsidRDefault="00235060" w:rsidP="002D5989">
      <w:r>
        <w:t>Die Nach</w:t>
      </w:r>
      <w:r w:rsidR="002D5989">
        <w:t>r</w:t>
      </w:r>
      <w:r>
        <w:t>icht (en) = la nouvelle</w:t>
      </w:r>
    </w:p>
    <w:p w14:paraId="64A87B46" w14:textId="59C40E47" w:rsidR="002D5989" w:rsidRDefault="002D5989" w:rsidP="002D5989">
      <w:r w:rsidRPr="002D5989">
        <w:rPr>
          <w:lang w:val="de-DE"/>
        </w:rPr>
        <w:t>Er ist schuldig</w:t>
      </w:r>
      <w:r>
        <w:t xml:space="preserve"> = il est coupable</w:t>
      </w:r>
    </w:p>
    <w:p w14:paraId="5C1AF188" w14:textId="53BA50C3" w:rsidR="00F5743C" w:rsidRDefault="00F5743C" w:rsidP="002D5989">
      <w:r w:rsidRPr="00286A8F">
        <w:rPr>
          <w:lang w:val="de-DE"/>
        </w:rPr>
        <w:t xml:space="preserve">Das </w:t>
      </w:r>
      <w:r w:rsidR="002D5989" w:rsidRPr="00286A8F">
        <w:rPr>
          <w:lang w:val="de-DE"/>
        </w:rPr>
        <w:t>E</w:t>
      </w:r>
      <w:r w:rsidRPr="00286A8F">
        <w:rPr>
          <w:lang w:val="de-DE"/>
        </w:rPr>
        <w:t>rei</w:t>
      </w:r>
      <w:r w:rsidR="00286A8F" w:rsidRPr="00286A8F">
        <w:rPr>
          <w:lang w:val="de-DE"/>
        </w:rPr>
        <w:t>g</w:t>
      </w:r>
      <w:r w:rsidRPr="00286A8F">
        <w:rPr>
          <w:lang w:val="de-DE"/>
        </w:rPr>
        <w:t xml:space="preserve">nis </w:t>
      </w:r>
      <w:r>
        <w:t>= l’évènement</w:t>
      </w:r>
    </w:p>
    <w:p w14:paraId="2DB92261" w14:textId="67EF678F" w:rsidR="004E6EB4" w:rsidRDefault="004E6EB4" w:rsidP="002D5989">
      <w:r>
        <w:t>Bekommen=recevoir</w:t>
      </w:r>
    </w:p>
    <w:p w14:paraId="7A26FE87" w14:textId="655F92AD" w:rsidR="00C76250" w:rsidRDefault="00C76250" w:rsidP="002D5989">
      <w:r>
        <w:t>Gelingen = réussir</w:t>
      </w:r>
    </w:p>
    <w:p w14:paraId="37631F4B" w14:textId="793FB03A" w:rsidR="00C76250" w:rsidRDefault="00C76250" w:rsidP="002D5989">
      <w:r>
        <w:t>Rein = purement, propre</w:t>
      </w:r>
    </w:p>
    <w:p w14:paraId="1B588C85" w14:textId="2999F8F2" w:rsidR="00C76250" w:rsidRDefault="00C76250" w:rsidP="002D5989">
      <w:r>
        <w:t>Sache = le sujet, l’objet, la chose, l’affaire</w:t>
      </w:r>
    </w:p>
    <w:p w14:paraId="12F02A98" w14:textId="3EF9F470" w:rsidR="00C76250" w:rsidRDefault="00551127" w:rsidP="002D5989">
      <w:r>
        <w:t>Eingeschlossen = enfermé</w:t>
      </w:r>
    </w:p>
    <w:p w14:paraId="16233A9B" w14:textId="374ECE1C" w:rsidR="00551127" w:rsidRDefault="00551127" w:rsidP="002D5989">
      <w:r>
        <w:t>Einschliessen = renfermer</w:t>
      </w:r>
    </w:p>
    <w:p w14:paraId="6545C8AF" w14:textId="420D6F73" w:rsidR="00551127" w:rsidRDefault="00D427FF" w:rsidP="002D5989">
      <w:r>
        <w:t>möglich = possible</w:t>
      </w:r>
    </w:p>
    <w:p w14:paraId="18795E0E" w14:textId="08388075" w:rsidR="00D427FF" w:rsidRDefault="006E1759" w:rsidP="002D5989">
      <w:r>
        <w:t>andere = autre</w:t>
      </w:r>
    </w:p>
    <w:p w14:paraId="7AA4CB30" w14:textId="213C1F9D" w:rsidR="006E1759" w:rsidRDefault="00C57D1E" w:rsidP="002D5989">
      <w:r>
        <w:t>Alptraum = cauchemar</w:t>
      </w:r>
    </w:p>
    <w:p w14:paraId="302B0431" w14:textId="0C15F5A3" w:rsidR="00C57D1E" w:rsidRDefault="007A4C3E" w:rsidP="002D5989">
      <w:r>
        <w:t>Traum = rêve</w:t>
      </w:r>
    </w:p>
    <w:p w14:paraId="417D2CA1" w14:textId="4BFDA1C4" w:rsidR="007A4C3E" w:rsidRDefault="007A4C3E" w:rsidP="002D5989">
      <w:r>
        <w:t xml:space="preserve">Uran(spaltung) = la </w:t>
      </w:r>
      <w:r>
        <w:t>sc</w:t>
      </w:r>
      <w:r>
        <w:t>ission l’Uranium</w:t>
      </w:r>
    </w:p>
    <w:p w14:paraId="6B8DC4FC" w14:textId="18ACC0DA" w:rsidR="007A4C3E" w:rsidRDefault="007A4C3E" w:rsidP="002D5989">
      <w:r>
        <w:t>Uran = Uranium</w:t>
      </w:r>
    </w:p>
    <w:p w14:paraId="76CF5CF0" w14:textId="5CBECBC3" w:rsidR="00BE40A1" w:rsidRDefault="00BE40A1" w:rsidP="002D5989">
      <w:r>
        <w:t>Ganze =  entier</w:t>
      </w:r>
    </w:p>
    <w:p w14:paraId="1E9BE623" w14:textId="7078C1F3" w:rsidR="00BE40A1" w:rsidRDefault="00BE40A1" w:rsidP="002D5989">
      <w:r>
        <w:t>Glauben = croire</w:t>
      </w:r>
    </w:p>
    <w:p w14:paraId="63B589F3" w14:textId="16423E3F" w:rsidR="00BE40A1" w:rsidRDefault="00BE40A1" w:rsidP="002D5989">
      <w:r>
        <w:t>Gefahr = danger</w:t>
      </w:r>
    </w:p>
    <w:p w14:paraId="065ABF6C" w14:textId="56FB1711" w:rsidR="00BE40A1" w:rsidRDefault="00BE40A1" w:rsidP="002D5989">
      <w:r>
        <w:t>Möglichkeit = la possibilité</w:t>
      </w:r>
    </w:p>
    <w:p w14:paraId="79B0CD86" w14:textId="1587E58B" w:rsidR="002523D5" w:rsidRDefault="002523D5" w:rsidP="002D5989">
      <w:r>
        <w:t>Möglisch = possible</w:t>
      </w:r>
    </w:p>
    <w:p w14:paraId="3C685FB3" w14:textId="3EF7AE62" w:rsidR="00BE40A1" w:rsidRDefault="00BE40A1" w:rsidP="002D5989">
      <w:r>
        <w:lastRenderedPageBreak/>
        <w:t>Versuchen = essayer</w:t>
      </w:r>
    </w:p>
    <w:p w14:paraId="3EE9CB5B" w14:textId="2CFF8BAC" w:rsidR="00BE40A1" w:rsidRDefault="00BE40A1" w:rsidP="002D5989">
      <w:r>
        <w:t>Überzeugen = convaincre</w:t>
      </w:r>
    </w:p>
    <w:p w14:paraId="629E1F19" w14:textId="7109DF5B" w:rsidR="00BE40A1" w:rsidRDefault="00BE40A1" w:rsidP="002D5989">
      <w:r>
        <w:t>Stil = style</w:t>
      </w:r>
    </w:p>
    <w:p w14:paraId="22CAA5BD" w14:textId="139D0E56" w:rsidR="00BE40A1" w:rsidRDefault="00520B2F" w:rsidP="002D5989">
      <w:r>
        <w:t>Notwendig = nécessaire</w:t>
      </w:r>
    </w:p>
    <w:p w14:paraId="0B3BB6B9" w14:textId="3E6D82D2" w:rsidR="00520B2F" w:rsidRDefault="00520B2F" w:rsidP="002D5989">
      <w:r>
        <w:t>Prüfen = tester</w:t>
      </w:r>
      <w:r w:rsidR="002523D5">
        <w:t>, vérifier</w:t>
      </w:r>
    </w:p>
    <w:p w14:paraId="21D4BDCB" w14:textId="1DEAEA59" w:rsidR="002523D5" w:rsidRDefault="002523D5" w:rsidP="002D5989">
      <w:r>
        <w:t>Bauen = construire</w:t>
      </w:r>
    </w:p>
    <w:p w14:paraId="0A1870B0" w14:textId="0D0D6C29" w:rsidR="002523D5" w:rsidRDefault="002523D5" w:rsidP="002D5989">
      <w:r>
        <w:t>Der Bau = le construction</w:t>
      </w:r>
    </w:p>
    <w:p w14:paraId="68162DA0" w14:textId="10987FA9" w:rsidR="002523D5" w:rsidRDefault="002523D5" w:rsidP="002D5989">
      <w:r>
        <w:t>Erhalten = recevoir</w:t>
      </w:r>
    </w:p>
    <w:p w14:paraId="456627D9" w14:textId="0B549CBA" w:rsidR="002523D5" w:rsidRDefault="002523D5" w:rsidP="002D5989">
      <w:r>
        <w:t>Ernennen = appointer</w:t>
      </w:r>
    </w:p>
    <w:p w14:paraId="480D41E5" w14:textId="028326D9" w:rsidR="002523D5" w:rsidRDefault="002523D5" w:rsidP="002D5989">
      <w:r>
        <w:t>Sofort = tout de suite</w:t>
      </w:r>
    </w:p>
    <w:p w14:paraId="7C75F2C0" w14:textId="60C5493B" w:rsidR="002523D5" w:rsidRDefault="002523D5" w:rsidP="002D5989">
      <w:r>
        <w:t>Immer = toujours</w:t>
      </w:r>
    </w:p>
    <w:p w14:paraId="0B974CAE" w14:textId="6C5074EC" w:rsidR="002523D5" w:rsidRDefault="00774375" w:rsidP="002D5989">
      <w:r>
        <w:t>Frage = question</w:t>
      </w:r>
    </w:p>
    <w:p w14:paraId="65A28049" w14:textId="5FC7C535" w:rsidR="00774375" w:rsidRDefault="00DC30E9" w:rsidP="002D5989">
      <w:r>
        <w:t xml:space="preserve">Obwohl = même </w:t>
      </w:r>
    </w:p>
    <w:p w14:paraId="0DE576EC" w14:textId="34D0983B" w:rsidR="00DC30E9" w:rsidRDefault="00DC30E9" w:rsidP="002D5989">
      <w:r>
        <w:t>Nie = jamais</w:t>
      </w:r>
    </w:p>
    <w:p w14:paraId="416CD664" w14:textId="2C60D090" w:rsidR="00DC30E9" w:rsidRDefault="00DC30E9" w:rsidP="002D5989">
      <w:r>
        <w:t>Mitarbeiten = participer</w:t>
      </w:r>
    </w:p>
    <w:p w14:paraId="192DFCE1" w14:textId="1F80B858" w:rsidR="00DC30E9" w:rsidRDefault="00DC30E9" w:rsidP="002D5989">
      <w:r>
        <w:t>Durch = à travers, par</w:t>
      </w:r>
    </w:p>
    <w:p w14:paraId="282CC650" w14:textId="19E3DCBB" w:rsidR="00DC30E9" w:rsidRDefault="00DC30E9" w:rsidP="002D5989">
      <w:r>
        <w:t>Waffe =arme</w:t>
      </w:r>
    </w:p>
    <w:p w14:paraId="5597BDC3" w14:textId="406DA0C9" w:rsidR="00DC30E9" w:rsidRDefault="00DC30E9" w:rsidP="002D5989">
      <w:r>
        <w:t>Ein paar = quelques un, une paire</w:t>
      </w:r>
    </w:p>
    <w:p w14:paraId="48BE036E" w14:textId="09DD2FC3" w:rsidR="00DC30E9" w:rsidRDefault="00DC30E9" w:rsidP="002D5989">
      <w:r>
        <w:t>Nachricht = l</w:t>
      </w:r>
      <w:r w:rsidR="005F7C67">
        <w:t>a</w:t>
      </w:r>
      <w:r>
        <w:t xml:space="preserve"> nouvelle, le message</w:t>
      </w:r>
    </w:p>
    <w:p w14:paraId="57E290A4" w14:textId="1554A1F8" w:rsidR="00BE40A1" w:rsidRDefault="005F7C67" w:rsidP="002D5989">
      <w:r>
        <w:t>Selbst = lui-même</w:t>
      </w:r>
    </w:p>
    <w:p w14:paraId="25DE193E" w14:textId="1EBE4917" w:rsidR="005F7C67" w:rsidRDefault="005F7C67" w:rsidP="002D5989">
      <w:r>
        <w:t>Schuld =  La culpabilité, coupable</w:t>
      </w:r>
    </w:p>
    <w:p w14:paraId="7E7A1C13" w14:textId="4B8C772C" w:rsidR="005F7C67" w:rsidRDefault="005F7C67" w:rsidP="002D5989">
      <w:r>
        <w:t>Daran= à</w:t>
      </w:r>
    </w:p>
    <w:p w14:paraId="5661F1A9" w14:textId="77777777" w:rsidR="00F5743C" w:rsidRDefault="00F5743C"/>
    <w:p w14:paraId="03C23246" w14:textId="77777777" w:rsidR="00A50C30" w:rsidRDefault="00A50C30"/>
    <w:p w14:paraId="5679CC7B" w14:textId="70B53E0A" w:rsidR="008833F6" w:rsidRDefault="008833F6">
      <w:r>
        <w:t>Les verbes qui se terminent en IEREN ne prennent pas -ge au participe passé.</w:t>
      </w:r>
    </w:p>
    <w:p w14:paraId="1471F9C1" w14:textId="4271F4E7" w:rsidR="008833F6" w:rsidRDefault="008833F6">
      <w:r>
        <w:t>Ex=ich habe</w:t>
      </w:r>
      <w:r w:rsidRPr="008833F6">
        <w:t xml:space="preserve"> </w:t>
      </w:r>
      <w:r>
        <w:t>telefonie</w:t>
      </w:r>
      <w:r w:rsidRPr="008833F6">
        <w:rPr>
          <w:u w:val="single"/>
        </w:rPr>
        <w:t>rt</w:t>
      </w:r>
    </w:p>
    <w:p w14:paraId="667E7198" w14:textId="5409C9D4" w:rsidR="00574546" w:rsidRDefault="00574546">
      <w:r>
        <w:t>Im Jahre 1933 wanderte Einstein in die USA aus, weil er Jude war</w:t>
      </w:r>
    </w:p>
    <w:p w14:paraId="1690B58A" w14:textId="77777777" w:rsidR="00574546" w:rsidRDefault="00574546"/>
    <w:sectPr w:rsidR="0057454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212DA" w14:textId="77777777" w:rsidR="00F36C57" w:rsidRDefault="00F36C57" w:rsidP="00F4573B">
      <w:pPr>
        <w:spacing w:after="0" w:line="240" w:lineRule="auto"/>
      </w:pPr>
      <w:r>
        <w:separator/>
      </w:r>
    </w:p>
  </w:endnote>
  <w:endnote w:type="continuationSeparator" w:id="0">
    <w:p w14:paraId="585E4E2A" w14:textId="77777777" w:rsidR="00F36C57" w:rsidRDefault="00F36C5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0F64A237" w14:textId="77777777" w:rsidR="00F5743C" w:rsidRDefault="00F5743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74CE3BA" wp14:editId="4BC9111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173DF" w14:textId="77777777" w:rsidR="00F5743C" w:rsidRDefault="00F5743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4CE3B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BA173DF" w14:textId="77777777" w:rsidR="00F5743C" w:rsidRDefault="00F5743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35FA6" w14:textId="77777777" w:rsidR="00F36C57" w:rsidRDefault="00F36C57" w:rsidP="00F4573B">
      <w:pPr>
        <w:spacing w:after="0" w:line="240" w:lineRule="auto"/>
      </w:pPr>
      <w:r>
        <w:separator/>
      </w:r>
    </w:p>
  </w:footnote>
  <w:footnote w:type="continuationSeparator" w:id="0">
    <w:p w14:paraId="53E2DC19" w14:textId="77777777" w:rsidR="00F36C57" w:rsidRDefault="00F36C5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5D93A" w14:textId="5ED183DF" w:rsidR="00F5743C" w:rsidRDefault="00F5743C">
    <w:pPr>
      <w:pStyle w:val="En-tte"/>
    </w:pPr>
    <w:r>
      <w:t>Henry Letellier 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09-09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Mittwoch, 9. September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DC"/>
    <w:rsid w:val="000A6D46"/>
    <w:rsid w:val="000B3326"/>
    <w:rsid w:val="000E66BB"/>
    <w:rsid w:val="00151752"/>
    <w:rsid w:val="00153283"/>
    <w:rsid w:val="001C17E7"/>
    <w:rsid w:val="002110FB"/>
    <w:rsid w:val="00235060"/>
    <w:rsid w:val="002523D5"/>
    <w:rsid w:val="002811C2"/>
    <w:rsid w:val="00286A8F"/>
    <w:rsid w:val="002D5989"/>
    <w:rsid w:val="003B13FF"/>
    <w:rsid w:val="00456042"/>
    <w:rsid w:val="00476B09"/>
    <w:rsid w:val="004E6EB4"/>
    <w:rsid w:val="00520B2F"/>
    <w:rsid w:val="00551127"/>
    <w:rsid w:val="00574546"/>
    <w:rsid w:val="005F7C67"/>
    <w:rsid w:val="00672CA7"/>
    <w:rsid w:val="006D4981"/>
    <w:rsid w:val="006E1759"/>
    <w:rsid w:val="00774375"/>
    <w:rsid w:val="0077541F"/>
    <w:rsid w:val="007901FC"/>
    <w:rsid w:val="007A4C3E"/>
    <w:rsid w:val="00812EB1"/>
    <w:rsid w:val="008833F6"/>
    <w:rsid w:val="008C4959"/>
    <w:rsid w:val="00932EDC"/>
    <w:rsid w:val="009621A7"/>
    <w:rsid w:val="00A2406E"/>
    <w:rsid w:val="00A50C30"/>
    <w:rsid w:val="00AE2DB3"/>
    <w:rsid w:val="00AF2AD0"/>
    <w:rsid w:val="00BE40A1"/>
    <w:rsid w:val="00BF1DA2"/>
    <w:rsid w:val="00C25873"/>
    <w:rsid w:val="00C3133C"/>
    <w:rsid w:val="00C32EA3"/>
    <w:rsid w:val="00C57D1E"/>
    <w:rsid w:val="00C76250"/>
    <w:rsid w:val="00D427FF"/>
    <w:rsid w:val="00DC30E9"/>
    <w:rsid w:val="00F3124E"/>
    <w:rsid w:val="00F36C57"/>
    <w:rsid w:val="00F4460A"/>
    <w:rsid w:val="00F4573B"/>
    <w:rsid w:val="00F541C0"/>
    <w:rsid w:val="00F5743C"/>
    <w:rsid w:val="00F7348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8ED29"/>
  <w15:chartTrackingRefBased/>
  <w15:docId w15:val="{DF8BE220-8EFA-4B45-8DF5-DB05319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45604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04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042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04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042"/>
    <w:rPr>
      <w:rFonts w:ascii="Times New Roman" w:hAnsi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6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461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29</cp:revision>
  <dcterms:created xsi:type="dcterms:W3CDTF">2020-09-09T06:34:00Z</dcterms:created>
  <dcterms:modified xsi:type="dcterms:W3CDTF">2020-09-13T19:58:00Z</dcterms:modified>
</cp:coreProperties>
</file>