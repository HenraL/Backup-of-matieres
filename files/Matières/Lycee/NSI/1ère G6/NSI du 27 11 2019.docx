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401212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225913B78DD04EA0937CDE77DC881BFA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D20781">
            <w:rPr>
              <w:u w:val="single"/>
            </w:rPr>
            <w:t>NSI</w:t>
          </w:r>
        </w:sdtContent>
      </w:sdt>
    </w:p>
    <w:p w:rsidR="008E776B" w:rsidRDefault="00401212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91FDA3045A0A449D943AF60AA2926C2C"/>
          </w:placeholder>
        </w:sdtPr>
        <w:sdtEndPr/>
        <w:sdtContent>
          <w:r w:rsidR="00D20781">
            <w:rPr>
              <w:u w:val="single"/>
            </w:rPr>
            <w:t>Composition d’NSI</w:t>
          </w:r>
        </w:sdtContent>
      </w:sdt>
    </w:p>
    <w:p w:rsidR="008E776B" w:rsidRDefault="00AF707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Q1LI4i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f+Lu9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8E776B" w:rsidRDefault="00AD2DC0">
      <w:r>
        <w:t>Problème 1 :</w:t>
      </w:r>
    </w:p>
    <w:p w:rsidR="00AD2DC0" w:rsidRDefault="00AD2DC0">
      <w:r>
        <w:t>a)</w:t>
      </w:r>
    </w:p>
    <w:p w:rsidR="00AD2DC0" w:rsidRDefault="00FD3D4A">
      <w:r>
        <w:t>4=11</w:t>
      </w:r>
      <w:r>
        <w:rPr>
          <w:vertAlign w:val="subscript"/>
        </w:rPr>
        <w:t>(3)</w:t>
      </w:r>
      <w:r>
        <w:t>.</w:t>
      </w:r>
    </w:p>
    <w:tbl>
      <w:tblPr>
        <w:tblW w:w="24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D3D4A" w:rsidRPr="00FD3D4A" w:rsidTr="00FD3D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FD3D4A" w:rsidRPr="00FD3D4A" w:rsidTr="00FD3D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</w:tr>
      <w:tr w:rsidR="00FD3D4A" w:rsidRPr="00FD3D4A" w:rsidTr="00FD3D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</w:tr>
    </w:tbl>
    <w:p w:rsidR="00FD3D4A" w:rsidRDefault="00FD3D4A"/>
    <w:p w:rsidR="00FD3D4A" w:rsidRDefault="00FD3D4A">
      <w:r>
        <w:t>15=120</w:t>
      </w:r>
      <w:r>
        <w:rPr>
          <w:vertAlign w:val="subscript"/>
        </w:rPr>
        <w:t>(3)</w:t>
      </w:r>
      <w:r>
        <w:t>.</w:t>
      </w:r>
    </w:p>
    <w:tbl>
      <w:tblPr>
        <w:tblW w:w="3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FD3D4A" w:rsidRPr="00FD3D4A" w:rsidTr="00FD3D4A">
        <w:trPr>
          <w:trHeight w:val="293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FD3D4A" w:rsidRPr="00FD3D4A" w:rsidTr="00FD3D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FD3D4A" w:rsidRPr="00FD3D4A" w:rsidTr="00FD3D4A">
        <w:trPr>
          <w:trHeight w:val="293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</w:tr>
      <w:tr w:rsidR="00FD3D4A" w:rsidRPr="00FD3D4A" w:rsidTr="00FD3D4A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</w:tr>
    </w:tbl>
    <w:p w:rsidR="00FD3D4A" w:rsidRDefault="00FD3D4A"/>
    <w:p w:rsidR="00FD3D4A" w:rsidRDefault="00FD3D4A">
      <w:r>
        <w:t>100=10201</w:t>
      </w:r>
      <w:r>
        <w:rPr>
          <w:vertAlign w:val="subscript"/>
        </w:rPr>
        <w:t>(3)</w:t>
      </w:r>
      <w:r>
        <w:t>.</w:t>
      </w:r>
    </w:p>
    <w:tbl>
      <w:tblPr>
        <w:tblW w:w="60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FD3D4A" w:rsidRPr="00FD3D4A" w:rsidTr="00FD3D4A">
        <w:trPr>
          <w:trHeight w:val="293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FD3D4A" w:rsidRPr="00FD3D4A" w:rsidTr="00FD3D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FD3D4A" w:rsidRPr="00FD3D4A" w:rsidTr="00FD3D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FD3D4A" w:rsidRPr="00FD3D4A" w:rsidTr="00FD3D4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</w:tr>
      <w:tr w:rsidR="00FD3D4A" w:rsidRPr="00FD3D4A" w:rsidTr="00FD3D4A">
        <w:trPr>
          <w:trHeight w:val="293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</w:tr>
      <w:tr w:rsidR="00FD3D4A" w:rsidRPr="00FD3D4A" w:rsidTr="00FD3D4A">
        <w:trPr>
          <w:trHeight w:val="28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3D4A" w:rsidRPr="00FD3D4A" w:rsidRDefault="00FD3D4A" w:rsidP="00FD3D4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FD3D4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 </w:t>
            </w:r>
          </w:p>
        </w:tc>
      </w:tr>
    </w:tbl>
    <w:p w:rsidR="00FD3D4A" w:rsidRDefault="00FD3D4A"/>
    <w:p w:rsidR="00FD3D4A" w:rsidRDefault="00FD3D4A">
      <w:r>
        <w:t>b)</w:t>
      </w:r>
    </w:p>
    <w:p w:rsidR="00FD3D4A" w:rsidRDefault="00F14017">
      <w:r>
        <w:t>12</w:t>
      </w:r>
      <w:r>
        <w:rPr>
          <w:vertAlign w:val="subscript"/>
        </w:rPr>
        <w:t xml:space="preserve">(3) </w:t>
      </w:r>
      <w:r>
        <w:t>= 2*3</w:t>
      </w:r>
      <w:r>
        <w:rPr>
          <w:vertAlign w:val="superscript"/>
        </w:rPr>
        <w:t>0</w:t>
      </w:r>
      <w:r>
        <w:t>+1*3</w:t>
      </w:r>
      <w:r>
        <w:rPr>
          <w:vertAlign w:val="superscript"/>
        </w:rPr>
        <w:t xml:space="preserve">1 </w:t>
      </w:r>
      <w:r>
        <w:t>= 2+3 = 5</w:t>
      </w:r>
    </w:p>
    <w:p w:rsidR="00F14017" w:rsidRDefault="00F14017">
      <w:r>
        <w:t>101</w:t>
      </w:r>
      <w:r>
        <w:rPr>
          <w:vertAlign w:val="subscript"/>
        </w:rPr>
        <w:t xml:space="preserve">(3) </w:t>
      </w:r>
      <w:r>
        <w:t>= 1*3</w:t>
      </w:r>
      <w:r>
        <w:rPr>
          <w:vertAlign w:val="superscript"/>
        </w:rPr>
        <w:t>0</w:t>
      </w:r>
      <w:r>
        <w:t>+1*3</w:t>
      </w:r>
      <w:r>
        <w:rPr>
          <w:vertAlign w:val="superscript"/>
        </w:rPr>
        <w:t xml:space="preserve">2 </w:t>
      </w:r>
      <w:r>
        <w:t>= 3+0+9 = 12</w:t>
      </w:r>
    </w:p>
    <w:p w:rsidR="00F14017" w:rsidRDefault="00F14017">
      <w:r>
        <w:t>20,2</w:t>
      </w:r>
      <w:r>
        <w:rPr>
          <w:vertAlign w:val="subscript"/>
        </w:rPr>
        <w:t xml:space="preserve">(3) </w:t>
      </w:r>
      <w:r>
        <w:t>= 2*3</w:t>
      </w:r>
      <w:r>
        <w:rPr>
          <w:vertAlign w:val="superscript"/>
        </w:rPr>
        <w:t>1</w:t>
      </w:r>
      <w:r>
        <w:t xml:space="preserve"> | 2*3</w:t>
      </w:r>
      <w:r>
        <w:rPr>
          <w:vertAlign w:val="superscript"/>
        </w:rPr>
        <w:t>0</w:t>
      </w:r>
      <w:r>
        <w:t xml:space="preserve"> = 6 | 6 =6,6</w:t>
      </w:r>
    </w:p>
    <w:p w:rsidR="00F14017" w:rsidRDefault="00F14017"/>
    <w:p w:rsidR="00977672" w:rsidRDefault="00977672"/>
    <w:p w:rsidR="00977672" w:rsidRDefault="00977672"/>
    <w:p w:rsidR="00F14017" w:rsidRDefault="00F14017">
      <w:r>
        <w:lastRenderedPageBreak/>
        <w:t>c)</w:t>
      </w:r>
    </w:p>
    <w:p w:rsidR="005B38BE" w:rsidRPr="005B38BE" w:rsidRDefault="00977672">
      <w:r>
        <w:t>2121</w:t>
      </w:r>
      <w:r>
        <w:rPr>
          <w:vertAlign w:val="subscript"/>
        </w:rPr>
        <w:t>(3)</w:t>
      </w:r>
      <w:r>
        <w:t>+1212</w:t>
      </w:r>
      <w:r>
        <w:rPr>
          <w:vertAlign w:val="subscript"/>
        </w:rPr>
        <w:t xml:space="preserve">(3) </w:t>
      </w:r>
      <w:r>
        <w:t xml:space="preserve">= </w:t>
      </w:r>
      <w:r w:rsidR="005B38BE">
        <w:t>3333</w:t>
      </w:r>
      <w:r w:rsidR="005B38BE">
        <w:rPr>
          <w:vertAlign w:val="subscript"/>
        </w:rPr>
        <w:t>(3)</w:t>
      </w:r>
      <w:r w:rsidR="005B38BE">
        <w:t>.</w:t>
      </w:r>
    </w:p>
    <w:tbl>
      <w:tblPr>
        <w:tblpPr w:leftFromText="141" w:rightFromText="141" w:vertAnchor="text" w:horzAnchor="margin" w:tblpY="32"/>
        <w:tblW w:w="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</w:tblGrid>
      <w:tr w:rsidR="005B38BE" w:rsidRPr="00977672" w:rsidTr="005B38BE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8BE" w:rsidRPr="00977672" w:rsidRDefault="005B38BE" w:rsidP="005B38B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 </w:t>
            </w:r>
            <w:r w:rsidRPr="0097767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2121</w:t>
            </w:r>
          </w:p>
        </w:tc>
      </w:tr>
      <w:tr w:rsidR="005B38BE" w:rsidRPr="00977672" w:rsidTr="005B38BE">
        <w:trPr>
          <w:trHeight w:val="293"/>
        </w:trPr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38BE" w:rsidRPr="00977672" w:rsidRDefault="005B38BE" w:rsidP="005B38B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+</w:t>
            </w:r>
            <w:r w:rsidRPr="0097767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1212</w:t>
            </w:r>
          </w:p>
        </w:tc>
      </w:tr>
      <w:tr w:rsidR="005B38BE" w:rsidRPr="00977672" w:rsidTr="005B38BE">
        <w:trPr>
          <w:trHeight w:val="252"/>
        </w:trPr>
        <w:tc>
          <w:tcPr>
            <w:tcW w:w="6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8BE" w:rsidRPr="00977672" w:rsidRDefault="005B38BE" w:rsidP="005B38B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97767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3333</w:t>
            </w:r>
          </w:p>
        </w:tc>
      </w:tr>
    </w:tbl>
    <w:p w:rsidR="00F14017" w:rsidRDefault="00F14017"/>
    <w:p w:rsidR="005B38BE" w:rsidRDefault="005B38BE"/>
    <w:p w:rsidR="005B38BE" w:rsidRDefault="005B38BE"/>
    <w:p w:rsidR="005B38BE" w:rsidRDefault="005B38BE">
      <w:r>
        <w:t>Exercice 2 :</w:t>
      </w:r>
    </w:p>
    <w:p w:rsidR="005B38BE" w:rsidRDefault="007D457A">
      <w:r>
        <w:t>1789=11011111101</w:t>
      </w:r>
      <w:r>
        <w:rPr>
          <w:vertAlign w:val="subscript"/>
        </w:rPr>
        <w:t>(2)</w:t>
      </w:r>
    </w:p>
    <w:p w:rsidR="007D457A" w:rsidRDefault="007D457A">
      <w:r w:rsidRPr="007D457A">
        <w:drawing>
          <wp:inline distT="0" distB="0" distL="0" distR="0">
            <wp:extent cx="3399155" cy="2291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7A" w:rsidRDefault="007D457A"/>
    <w:p w:rsidR="007D457A" w:rsidRDefault="007D457A">
      <w:r>
        <w:t>25=11001</w:t>
      </w:r>
      <w:r>
        <w:rPr>
          <w:vertAlign w:val="subscript"/>
        </w:rPr>
        <w:t>(2)</w:t>
      </w:r>
    </w:p>
    <w:tbl>
      <w:tblPr>
        <w:tblW w:w="60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D457A" w:rsidRPr="007D457A" w:rsidTr="007D45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7D457A" w:rsidRPr="007D457A" w:rsidTr="007D45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7D457A" w:rsidRPr="007D457A" w:rsidTr="007D45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7D457A" w:rsidRPr="007D457A" w:rsidTr="007D45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</w:tr>
      <w:tr w:rsidR="007D457A" w:rsidRPr="007D457A" w:rsidTr="007D45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</w:tr>
      <w:tr w:rsidR="007D457A" w:rsidRPr="007D457A" w:rsidTr="007D457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7D457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457A" w:rsidRPr="007D457A" w:rsidRDefault="007D457A" w:rsidP="007D457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</w:tr>
    </w:tbl>
    <w:p w:rsidR="007D457A" w:rsidRDefault="007D457A"/>
    <w:p w:rsidR="007D457A" w:rsidRDefault="00AB6812">
      <w:r>
        <w:t>7=111</w:t>
      </w:r>
      <w:r>
        <w:rPr>
          <w:vertAlign w:val="subscript"/>
        </w:rPr>
        <w:t>(2)</w:t>
      </w:r>
    </w:p>
    <w:tbl>
      <w:tblPr>
        <w:tblW w:w="36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AB6812" w:rsidRPr="00AB6812" w:rsidTr="00AB68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AB681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AB681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AB6812" w:rsidRPr="00AB6812" w:rsidTr="00AB68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AB681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AB681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AB681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</w:tr>
      <w:tr w:rsidR="00AB6812" w:rsidRPr="00AB6812" w:rsidTr="00AB68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AB68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AB681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AB68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</w:tr>
      <w:tr w:rsidR="00AB6812" w:rsidRPr="00AB6812" w:rsidTr="00AB68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AB681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6812" w:rsidRPr="00AB6812" w:rsidRDefault="00AB6812" w:rsidP="00AB681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</w:tr>
    </w:tbl>
    <w:p w:rsidR="008A67D2" w:rsidRDefault="008A67D2"/>
    <w:p w:rsidR="008A67D2" w:rsidRDefault="008A67D2">
      <w:pPr>
        <w:spacing w:before="0" w:after="40"/>
        <w:jc w:val="left"/>
      </w:pPr>
      <w:r>
        <w:br w:type="page"/>
      </w:r>
    </w:p>
    <w:p w:rsidR="00BA1208" w:rsidRPr="00BA1208" w:rsidRDefault="008A67D2">
      <w:r>
        <w:lastRenderedPageBreak/>
        <w:t>12,625=1100,</w:t>
      </w:r>
      <w:r w:rsidR="00BA1208">
        <w:t>1001110001</w:t>
      </w:r>
      <w:r w:rsidR="00BA1208">
        <w:rPr>
          <w:vertAlign w:val="subscript"/>
        </w:rPr>
        <w:t>(2)</w:t>
      </w:r>
    </w:p>
    <w:tbl>
      <w:tblPr>
        <w:tblW w:w="48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A67D2" w:rsidRPr="008A67D2" w:rsidTr="008A67D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8A67D2" w:rsidRPr="008A67D2" w:rsidTr="008A67D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</w:tr>
      <w:tr w:rsidR="008A67D2" w:rsidRPr="008A67D2" w:rsidTr="008A67D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</w:tr>
      <w:tr w:rsidR="008A67D2" w:rsidRPr="008A67D2" w:rsidTr="008A67D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</w:tr>
      <w:tr w:rsidR="008A67D2" w:rsidRPr="008A67D2" w:rsidTr="008A67D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8A67D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7D2" w:rsidRPr="008A67D2" w:rsidRDefault="008A67D2" w:rsidP="008A67D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</w:tr>
    </w:tbl>
    <w:p w:rsidR="00AB6812" w:rsidRDefault="00AB6812"/>
    <w:p w:rsidR="008A67D2" w:rsidRDefault="008A67D2">
      <w:r w:rsidRPr="008A67D2">
        <w:drawing>
          <wp:inline distT="0" distB="0" distL="0" distR="0">
            <wp:extent cx="5760720" cy="15868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08" w:rsidRDefault="00BA1208"/>
    <w:p w:rsidR="00BA1208" w:rsidRDefault="00BA1208">
      <w:r>
        <w:t>b)</w:t>
      </w:r>
    </w:p>
    <w:p w:rsidR="00BA1208" w:rsidRDefault="00BA1208">
      <w:r>
        <w:t>101</w:t>
      </w:r>
      <w:r>
        <w:rPr>
          <w:vertAlign w:val="subscript"/>
        </w:rPr>
        <w:t xml:space="preserve">(2) </w:t>
      </w:r>
      <w:r>
        <w:t>= 1*2</w:t>
      </w:r>
      <w:r>
        <w:rPr>
          <w:vertAlign w:val="superscript"/>
        </w:rPr>
        <w:t>0</w:t>
      </w:r>
      <w:r>
        <w:t>+1*2</w:t>
      </w:r>
      <w:r>
        <w:rPr>
          <w:vertAlign w:val="superscript"/>
        </w:rPr>
        <w:t xml:space="preserve">2 </w:t>
      </w:r>
      <w:r>
        <w:t xml:space="preserve">= </w:t>
      </w:r>
      <w:r w:rsidR="00724681">
        <w:t>1</w:t>
      </w:r>
      <w:r>
        <w:t xml:space="preserve">+4 = </w:t>
      </w:r>
      <w:r w:rsidR="00724681">
        <w:t>5</w:t>
      </w:r>
    </w:p>
    <w:p w:rsidR="00BA1208" w:rsidRDefault="00724681">
      <w:r>
        <w:t>1011000010</w:t>
      </w:r>
      <w:r>
        <w:rPr>
          <w:vertAlign w:val="subscript"/>
        </w:rPr>
        <w:t>(2)</w:t>
      </w:r>
      <w:r>
        <w:t>=1*2</w:t>
      </w:r>
      <w:r>
        <w:rPr>
          <w:vertAlign w:val="superscript"/>
        </w:rPr>
        <w:t>0</w:t>
      </w:r>
      <w:r>
        <w:t>+1*2</w:t>
      </w:r>
      <w:r>
        <w:rPr>
          <w:vertAlign w:val="superscript"/>
        </w:rPr>
        <w:t>2</w:t>
      </w:r>
      <w:r>
        <w:t>+1*2</w:t>
      </w:r>
      <w:r>
        <w:rPr>
          <w:vertAlign w:val="superscript"/>
        </w:rPr>
        <w:t>3</w:t>
      </w:r>
      <w:r>
        <w:t>+1*2</w:t>
      </w:r>
      <w:r>
        <w:rPr>
          <w:vertAlign w:val="superscript"/>
        </w:rPr>
        <w:t>8</w:t>
      </w:r>
      <w:r>
        <w:t>=1+4+8+256=269</w:t>
      </w:r>
    </w:p>
    <w:p w:rsidR="00724681" w:rsidRDefault="00724681">
      <w:r>
        <w:t>1101,011</w:t>
      </w:r>
      <w:r>
        <w:rPr>
          <w:vertAlign w:val="subscript"/>
        </w:rPr>
        <w:t>(2)</w:t>
      </w:r>
      <w:r>
        <w:t>=1*2</w:t>
      </w:r>
      <w:r>
        <w:rPr>
          <w:vertAlign w:val="superscript"/>
        </w:rPr>
        <w:t>0</w:t>
      </w:r>
      <w:r>
        <w:t>+1*2</w:t>
      </w:r>
      <w:r>
        <w:rPr>
          <w:vertAlign w:val="superscript"/>
        </w:rPr>
        <w:t>1</w:t>
      </w:r>
      <w:r>
        <w:t>+1*2</w:t>
      </w:r>
      <w:r w:rsidR="00C32558">
        <w:rPr>
          <w:vertAlign w:val="superscript"/>
        </w:rPr>
        <w:t>3</w:t>
      </w:r>
      <w:r w:rsidR="00C32558">
        <w:t xml:space="preserve"> | 1*2</w:t>
      </w:r>
      <w:r w:rsidR="00C32558">
        <w:rPr>
          <w:vertAlign w:val="superscript"/>
        </w:rPr>
        <w:t>1</w:t>
      </w:r>
      <w:r w:rsidR="00C32558">
        <w:t>+1*2</w:t>
      </w:r>
      <w:r w:rsidR="00C32558">
        <w:rPr>
          <w:vertAlign w:val="superscript"/>
        </w:rPr>
        <w:t>2</w:t>
      </w:r>
      <w:r w:rsidR="00C32558">
        <w:t xml:space="preserve"> = 1+2+8 | 2+4 = 11,6</w:t>
      </w:r>
    </w:p>
    <w:p w:rsidR="00C32558" w:rsidRDefault="00C32558"/>
    <w:p w:rsidR="00E82D75" w:rsidRDefault="00E82D75">
      <w:r>
        <w:t>c)</w:t>
      </w:r>
    </w:p>
    <w:p w:rsidR="00E82D75" w:rsidRDefault="00E82D75">
      <w:r>
        <w:t>d)</w:t>
      </w:r>
    </w:p>
    <w:p w:rsidR="00E82D75" w:rsidRDefault="00E82D75"/>
    <w:p w:rsidR="00E82D75" w:rsidRDefault="00E82D75">
      <w:r>
        <w:t>e</w:t>
      </w:r>
      <w:r w:rsidR="00C32558">
        <w:t>)</w:t>
      </w:r>
    </w:p>
    <w:p w:rsidR="00E82D75" w:rsidRPr="00E82D75" w:rsidRDefault="00E82D75">
      <w:pPr>
        <w:rPr>
          <w:rFonts w:cs="Times New Roman"/>
        </w:rPr>
      </w:pPr>
      <w:r w:rsidRPr="00C32558">
        <w:rPr>
          <w:rFonts w:eastAsia="Times New Roman" w:cs="Times New Roman"/>
          <w:color w:val="000000"/>
          <w:sz w:val="22"/>
          <w:lang w:eastAsia="fr-FR"/>
        </w:rPr>
        <w:t>11001100</w:t>
      </w:r>
      <w:r w:rsidRPr="00E82D75">
        <w:rPr>
          <w:rFonts w:eastAsia="Times New Roman" w:cs="Times New Roman"/>
          <w:color w:val="000000"/>
          <w:sz w:val="22"/>
          <w:vertAlign w:val="subscript"/>
          <w:lang w:eastAsia="fr-FR"/>
        </w:rPr>
        <w:t>(2)</w:t>
      </w:r>
      <w:r w:rsidRPr="00E82D75">
        <w:rPr>
          <w:rFonts w:eastAsia="Times New Roman" w:cs="Times New Roman"/>
          <w:color w:val="000000"/>
          <w:sz w:val="22"/>
          <w:lang w:eastAsia="fr-FR"/>
        </w:rPr>
        <w:t xml:space="preserve">+ </w:t>
      </w:r>
      <w:r w:rsidRPr="00C32558">
        <w:rPr>
          <w:rFonts w:eastAsia="Times New Roman" w:cs="Times New Roman"/>
          <w:color w:val="000000"/>
          <w:sz w:val="22"/>
          <w:lang w:eastAsia="fr-FR"/>
        </w:rPr>
        <w:t>10011001</w:t>
      </w:r>
      <w:r w:rsidRPr="00E82D75">
        <w:rPr>
          <w:rFonts w:eastAsia="Times New Roman" w:cs="Times New Roman"/>
          <w:color w:val="000000"/>
          <w:sz w:val="22"/>
          <w:vertAlign w:val="subscript"/>
          <w:lang w:eastAsia="fr-FR"/>
        </w:rPr>
        <w:t xml:space="preserve">(2) </w:t>
      </w:r>
      <w:r w:rsidRPr="00E82D75">
        <w:rPr>
          <w:rFonts w:eastAsia="Times New Roman" w:cs="Times New Roman"/>
          <w:color w:val="000000"/>
          <w:sz w:val="22"/>
          <w:lang w:eastAsia="fr-FR"/>
        </w:rPr>
        <w:t xml:space="preserve">= </w:t>
      </w:r>
      <w:r w:rsidRPr="00C32558">
        <w:rPr>
          <w:rFonts w:eastAsia="Times New Roman" w:cs="Times New Roman"/>
          <w:color w:val="000000"/>
          <w:sz w:val="22"/>
          <w:lang w:eastAsia="fr-FR"/>
        </w:rPr>
        <w:t>101100101</w:t>
      </w:r>
      <w:r w:rsidRPr="00E82D75">
        <w:rPr>
          <w:rFonts w:eastAsia="Times New Roman" w:cs="Times New Roman"/>
          <w:color w:val="000000"/>
          <w:sz w:val="22"/>
          <w:vertAlign w:val="subscript"/>
          <w:lang w:eastAsia="fr-FR"/>
        </w:rPr>
        <w:t>(2)</w:t>
      </w:r>
      <w:r w:rsidRPr="00E82D75">
        <w:rPr>
          <w:rFonts w:eastAsia="Times New Roman" w:cs="Times New Roman"/>
          <w:color w:val="000000"/>
          <w:sz w:val="22"/>
          <w:lang w:eastAsia="fr-FR"/>
        </w:rPr>
        <w:t xml:space="preserve"> </w:t>
      </w:r>
    </w:p>
    <w:tbl>
      <w:tblPr>
        <w:tblW w:w="12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C32558" w:rsidRPr="00C32558" w:rsidTr="00C3255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58" w:rsidRPr="00C32558" w:rsidRDefault="00C32558" w:rsidP="00C3255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lang w:eastAsia="fr-FR"/>
              </w:rPr>
            </w:pPr>
            <w:r w:rsidRPr="00E82D75">
              <w:rPr>
                <w:rFonts w:eastAsia="Times New Roman" w:cs="Times New Roman"/>
                <w:color w:val="000000"/>
                <w:sz w:val="22"/>
                <w:lang w:eastAsia="fr-FR"/>
              </w:rPr>
              <w:t xml:space="preserve">  </w:t>
            </w:r>
            <w:r w:rsidRPr="00C32558">
              <w:rPr>
                <w:rFonts w:eastAsia="Times New Roman" w:cs="Times New Roman"/>
                <w:color w:val="000000"/>
                <w:sz w:val="22"/>
                <w:lang w:eastAsia="fr-FR"/>
              </w:rPr>
              <w:t>11001100</w:t>
            </w:r>
          </w:p>
        </w:tc>
      </w:tr>
      <w:tr w:rsidR="00C32558" w:rsidRPr="00C32558" w:rsidTr="00C3255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58" w:rsidRPr="00C32558" w:rsidRDefault="00C32558" w:rsidP="00C3255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lang w:eastAsia="fr-FR"/>
              </w:rPr>
            </w:pPr>
            <w:r w:rsidRPr="00E82D75">
              <w:rPr>
                <w:rFonts w:eastAsia="Times New Roman" w:cs="Times New Roman"/>
                <w:color w:val="000000"/>
                <w:sz w:val="22"/>
                <w:lang w:eastAsia="fr-FR"/>
              </w:rPr>
              <w:t>+</w:t>
            </w:r>
            <w:r w:rsidRPr="00C32558">
              <w:rPr>
                <w:rFonts w:eastAsia="Times New Roman" w:cs="Times New Roman"/>
                <w:color w:val="000000"/>
                <w:sz w:val="22"/>
                <w:lang w:eastAsia="fr-FR"/>
              </w:rPr>
              <w:t>10011001</w:t>
            </w:r>
          </w:p>
        </w:tc>
      </w:tr>
      <w:tr w:rsidR="00C32558" w:rsidRPr="00C32558" w:rsidTr="00C3255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558" w:rsidRPr="00C32558" w:rsidRDefault="00C32558" w:rsidP="00C3255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lang w:eastAsia="fr-FR"/>
              </w:rPr>
            </w:pPr>
            <w:r w:rsidRPr="00C32558">
              <w:rPr>
                <w:rFonts w:eastAsia="Times New Roman" w:cs="Times New Roman"/>
                <w:color w:val="000000"/>
                <w:sz w:val="22"/>
                <w:lang w:eastAsia="fr-FR"/>
              </w:rPr>
              <w:t>101100101</w:t>
            </w:r>
          </w:p>
        </w:tc>
      </w:tr>
    </w:tbl>
    <w:p w:rsidR="00C32558" w:rsidRDefault="00C32558"/>
    <w:p w:rsidR="00E82D75" w:rsidRDefault="00E82D75"/>
    <w:p w:rsidR="00E82D75" w:rsidRDefault="00E82D75">
      <w:r>
        <w:t>Exercice 3 :</w:t>
      </w:r>
    </w:p>
    <w:p w:rsidR="00E82D75" w:rsidRDefault="00E82D75">
      <w:r>
        <w:t>a)</w:t>
      </w:r>
    </w:p>
    <w:p w:rsidR="00E82D75" w:rsidRDefault="00E82D75">
      <w:r>
        <w:t>2</w:t>
      </w:r>
      <w:r>
        <w:rPr>
          <w:vertAlign w:val="superscript"/>
        </w:rPr>
        <w:t>8</w:t>
      </w:r>
      <w:r>
        <w:t>-1=256-1=255</w:t>
      </w:r>
    </w:p>
    <w:p w:rsidR="00E82D75" w:rsidRDefault="00E82D75"/>
    <w:p w:rsidR="00E82D75" w:rsidRDefault="00E82D75">
      <w:r>
        <w:t>b)</w:t>
      </w:r>
    </w:p>
    <w:p w:rsidR="00E82D75" w:rsidRDefault="00E82D75">
      <w:r>
        <w:t>-2</w:t>
      </w:r>
      <w:r>
        <w:rPr>
          <w:vertAlign w:val="superscript"/>
        </w:rPr>
        <w:t>8</w:t>
      </w:r>
      <w:r>
        <w:t xml:space="preserve"> et 2</w:t>
      </w:r>
      <w:r>
        <w:rPr>
          <w:vertAlign w:val="superscript"/>
        </w:rPr>
        <w:t>8</w:t>
      </w:r>
      <w:r>
        <w:t>-1</w:t>
      </w:r>
    </w:p>
    <w:p w:rsidR="00E82D75" w:rsidRDefault="00E82D75">
      <w:r>
        <w:lastRenderedPageBreak/>
        <w:t>c)</w:t>
      </w:r>
    </w:p>
    <w:p w:rsidR="00E82D75" w:rsidRDefault="00E82D75">
      <w:r>
        <w:t>d)</w:t>
      </w:r>
    </w:p>
    <w:p w:rsidR="00E82D75" w:rsidRDefault="00E82D75">
      <w:r>
        <w:t>e)</w:t>
      </w:r>
    </w:p>
    <w:p w:rsidR="00E82D75" w:rsidRDefault="00E82D75">
      <w:r>
        <w:t>f)</w:t>
      </w:r>
    </w:p>
    <w:p w:rsidR="00C55241" w:rsidRPr="00C55241" w:rsidRDefault="00E82D75">
      <w:pPr>
        <w:rPr>
          <w:rFonts w:eastAsia="Times New Roman" w:cs="Times New Roman"/>
          <w:color w:val="000000"/>
          <w:sz w:val="22"/>
          <w:lang w:eastAsia="fr-FR"/>
        </w:rPr>
      </w:pPr>
      <w:r>
        <w:t xml:space="preserve">11100101+11000011 = </w:t>
      </w:r>
      <w:r w:rsidR="00C55241" w:rsidRPr="00E82D75">
        <w:rPr>
          <w:lang w:eastAsia="fr-FR"/>
        </w:rPr>
        <w:t>100101000</w:t>
      </w:r>
      <w:r w:rsidR="00C55241">
        <w:rPr>
          <w:lang w:eastAsia="fr-FR"/>
        </w:rPr>
        <w:t xml:space="preserve"> (débordement de 1 bit)</w:t>
      </w:r>
    </w:p>
    <w:tbl>
      <w:tblPr>
        <w:tblW w:w="12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E82D75" w:rsidRPr="00E82D75" w:rsidTr="00E82D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2D75" w:rsidRPr="00E82D75" w:rsidRDefault="00E82D75" w:rsidP="00E82D7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fr-FR"/>
              </w:rPr>
              <w:t xml:space="preserve">  </w:t>
            </w:r>
            <w:r w:rsidRPr="00E82D75">
              <w:rPr>
                <w:rFonts w:eastAsia="Times New Roman" w:cs="Times New Roman"/>
                <w:color w:val="000000"/>
                <w:sz w:val="22"/>
                <w:lang w:eastAsia="fr-FR"/>
              </w:rPr>
              <w:t>11100101</w:t>
            </w:r>
          </w:p>
        </w:tc>
      </w:tr>
      <w:tr w:rsidR="00E82D75" w:rsidRPr="00E82D75" w:rsidTr="00E82D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2D75" w:rsidRPr="00E82D75" w:rsidRDefault="00E82D75" w:rsidP="00E82D7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fr-FR"/>
              </w:rPr>
              <w:t>+</w:t>
            </w:r>
            <w:r w:rsidRPr="00E82D75">
              <w:rPr>
                <w:rFonts w:eastAsia="Times New Roman" w:cs="Times New Roman"/>
                <w:color w:val="000000"/>
                <w:sz w:val="22"/>
                <w:lang w:eastAsia="fr-FR"/>
              </w:rPr>
              <w:t>11000011</w:t>
            </w:r>
          </w:p>
        </w:tc>
      </w:tr>
      <w:tr w:rsidR="00E82D75" w:rsidRPr="00E82D75" w:rsidTr="00E82D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2D75" w:rsidRPr="00E82D75" w:rsidRDefault="00E82D75" w:rsidP="00E82D75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2"/>
                <w:lang w:eastAsia="fr-FR"/>
              </w:rPr>
            </w:pPr>
            <w:r w:rsidRPr="00E82D75">
              <w:rPr>
                <w:rFonts w:eastAsia="Times New Roman" w:cs="Times New Roman"/>
                <w:color w:val="000000"/>
                <w:sz w:val="22"/>
                <w:lang w:eastAsia="fr-FR"/>
              </w:rPr>
              <w:t>100101000</w:t>
            </w:r>
          </w:p>
        </w:tc>
      </w:tr>
    </w:tbl>
    <w:p w:rsidR="00E82D75" w:rsidRDefault="00E82D75"/>
    <w:p w:rsidR="00E82D75" w:rsidRDefault="00E82D75">
      <w:r>
        <w:t xml:space="preserve">10100110+11001001 = </w:t>
      </w:r>
      <w:r w:rsidR="00C55241" w:rsidRPr="00C55241">
        <w:rPr>
          <w:lang w:eastAsia="fr-FR"/>
        </w:rPr>
        <w:t>101101111</w:t>
      </w:r>
      <w:r w:rsidR="00C55241" w:rsidRPr="00C55241">
        <w:t xml:space="preserve"> (débordement de 1 bit)</w:t>
      </w:r>
    </w:p>
    <w:tbl>
      <w:tblPr>
        <w:tblW w:w="12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</w:tblGrid>
      <w:tr w:rsidR="00C55241" w:rsidRPr="00C55241" w:rsidTr="00C55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241" w:rsidRPr="00C55241" w:rsidRDefault="00C55241" w:rsidP="00C5524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  </w:t>
            </w:r>
            <w:r w:rsidRPr="00C55241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10100110</w:t>
            </w:r>
          </w:p>
        </w:tc>
      </w:tr>
      <w:tr w:rsidR="00C55241" w:rsidRPr="00C55241" w:rsidTr="00C55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5241" w:rsidRPr="00C55241" w:rsidRDefault="00C55241" w:rsidP="00C5524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+</w:t>
            </w:r>
            <w:r w:rsidRPr="00C55241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11001001</w:t>
            </w:r>
          </w:p>
        </w:tc>
      </w:tr>
      <w:tr w:rsidR="00C55241" w:rsidRPr="00C55241" w:rsidTr="00C5524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5241" w:rsidRPr="00C55241" w:rsidRDefault="00C55241" w:rsidP="00C5524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C55241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101101111</w:t>
            </w:r>
          </w:p>
        </w:tc>
      </w:tr>
    </w:tbl>
    <w:p w:rsidR="00C55241" w:rsidRDefault="00C55241"/>
    <w:p w:rsidR="00AF7073" w:rsidRDefault="00AF7073">
      <w:r>
        <w:t>Problème 2 :</w:t>
      </w:r>
    </w:p>
    <w:p w:rsidR="00AF7073" w:rsidRDefault="00AF7073">
      <w:r>
        <w:t>Exercice 1</w:t>
      </w:r>
    </w:p>
    <w:p w:rsidR="00AF7073" w:rsidRDefault="00AF7073">
      <w:r>
        <w:t>b)</w:t>
      </w:r>
    </w:p>
    <w:p w:rsidR="00AF7073" w:rsidRDefault="00AF7073">
      <w:r>
        <w:t>01001/000 = C5+L0 = ENQ</w:t>
      </w:r>
    </w:p>
    <w:p w:rsidR="00AF7073" w:rsidRDefault="00AF7073">
      <w:r>
        <w:t>01100/101 = C6+L5 = U</w:t>
      </w:r>
      <w:bookmarkStart w:id="0" w:name="_GoBack"/>
      <w:bookmarkEnd w:id="0"/>
    </w:p>
    <w:p w:rsidR="00AF7073" w:rsidRDefault="00AF7073">
      <w:r>
        <w:t xml:space="preserve">01101/110 = </w:t>
      </w:r>
    </w:p>
    <w:p w:rsidR="00AF7073" w:rsidRDefault="00AF7073">
      <w:r>
        <w:t xml:space="preserve">01110/010 = </w:t>
      </w:r>
    </w:p>
    <w:p w:rsidR="00AF7073" w:rsidRDefault="00AF7073">
      <w:r>
        <w:t xml:space="preserve">01101/001 = </w:t>
      </w:r>
    </w:p>
    <w:p w:rsidR="00AF7073" w:rsidRDefault="00AF7073">
      <w:r>
        <w:t xml:space="preserve">00100/000 = </w:t>
      </w:r>
    </w:p>
    <w:p w:rsidR="00AF7073" w:rsidRDefault="00AF7073">
      <w:r>
        <w:t xml:space="preserve">01001/001 = </w:t>
      </w:r>
    </w:p>
    <w:p w:rsidR="00AF7073" w:rsidRPr="00E82D75" w:rsidRDefault="00AF7073">
      <w:r>
        <w:t xml:space="preserve">01010/110 = </w:t>
      </w:r>
    </w:p>
    <w:sectPr w:rsidR="00AF7073" w:rsidRPr="00E82D75" w:rsidSect="006705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212" w:rsidRDefault="00401212" w:rsidP="007E6A72">
      <w:pPr>
        <w:spacing w:before="0" w:after="0"/>
      </w:pPr>
      <w:r>
        <w:separator/>
      </w:r>
    </w:p>
  </w:endnote>
  <w:endnote w:type="continuationSeparator" w:id="0">
    <w:p w:rsidR="00401212" w:rsidRDefault="00401212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AF7073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40121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NJ&#10;FS9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40121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212" w:rsidRDefault="00401212" w:rsidP="007E6A72">
      <w:pPr>
        <w:spacing w:before="0" w:after="0"/>
      </w:pPr>
      <w:r>
        <w:separator/>
      </w:r>
    </w:p>
  </w:footnote>
  <w:footnote w:type="continuationSeparator" w:id="0">
    <w:p w:rsidR="00401212" w:rsidRDefault="00401212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19-11-27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D20781">
          <w:rPr>
            <w:color w:val="FF0000"/>
            <w:u w:val="single"/>
          </w:rPr>
          <w:t>mercredi 27 novembre 2019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D20781">
          <w:rPr>
            <w:color w:val="FF0000"/>
            <w:u w:val="single"/>
          </w:rPr>
          <w:t>NSI</w:t>
        </w:r>
      </w:sdtContent>
    </w:sdt>
  </w:p>
  <w:p w:rsidR="00620033" w:rsidRPr="002D308F" w:rsidRDefault="00401212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D20781">
          <w:rPr>
            <w:color w:val="FF0000"/>
            <w:u w:val="single"/>
          </w:rPr>
          <w:t>1</w:t>
        </w:r>
        <w:r w:rsidR="00D20781" w:rsidRPr="00D20781">
          <w:rPr>
            <w:color w:val="FF0000"/>
            <w:u w:val="single"/>
            <w:vertAlign w:val="superscript"/>
          </w:rPr>
          <w:t>ère</w:t>
        </w:r>
        <w:r w:rsidR="00D20781">
          <w:rPr>
            <w:color w:val="FF0000"/>
            <w:u w:val="single"/>
          </w:rPr>
          <w:t>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D20781">
          <w:rPr>
            <w:color w:val="FF0000"/>
            <w:u w:val="single"/>
          </w:rPr>
          <w:t>Composition d’NSI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81"/>
    <w:rsid w:val="00096B4B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401212"/>
    <w:rsid w:val="00556637"/>
    <w:rsid w:val="0057086E"/>
    <w:rsid w:val="005864F5"/>
    <w:rsid w:val="005B38BE"/>
    <w:rsid w:val="00620033"/>
    <w:rsid w:val="006240BA"/>
    <w:rsid w:val="0064274E"/>
    <w:rsid w:val="00643555"/>
    <w:rsid w:val="006705F3"/>
    <w:rsid w:val="00696649"/>
    <w:rsid w:val="00724681"/>
    <w:rsid w:val="00742FED"/>
    <w:rsid w:val="00791FD2"/>
    <w:rsid w:val="007D457A"/>
    <w:rsid w:val="007E5F82"/>
    <w:rsid w:val="007E6A72"/>
    <w:rsid w:val="007F51FF"/>
    <w:rsid w:val="00804546"/>
    <w:rsid w:val="00854BCA"/>
    <w:rsid w:val="008A67D2"/>
    <w:rsid w:val="008B4300"/>
    <w:rsid w:val="008E2B13"/>
    <w:rsid w:val="008E6E35"/>
    <w:rsid w:val="008E776B"/>
    <w:rsid w:val="00927F0D"/>
    <w:rsid w:val="0095107C"/>
    <w:rsid w:val="00977672"/>
    <w:rsid w:val="009C7E72"/>
    <w:rsid w:val="00A5406E"/>
    <w:rsid w:val="00A9528F"/>
    <w:rsid w:val="00AB6812"/>
    <w:rsid w:val="00AD18F8"/>
    <w:rsid w:val="00AD2DC0"/>
    <w:rsid w:val="00AF7073"/>
    <w:rsid w:val="00B5121A"/>
    <w:rsid w:val="00BA1208"/>
    <w:rsid w:val="00BA2AD3"/>
    <w:rsid w:val="00BB1BBE"/>
    <w:rsid w:val="00BD64C6"/>
    <w:rsid w:val="00C32558"/>
    <w:rsid w:val="00C55241"/>
    <w:rsid w:val="00C9092A"/>
    <w:rsid w:val="00CB7CE4"/>
    <w:rsid w:val="00CC530F"/>
    <w:rsid w:val="00CF1DAB"/>
    <w:rsid w:val="00D20781"/>
    <w:rsid w:val="00D53DA7"/>
    <w:rsid w:val="00DE0ED7"/>
    <w:rsid w:val="00DE7532"/>
    <w:rsid w:val="00E82D75"/>
    <w:rsid w:val="00F14017"/>
    <w:rsid w:val="00F50B03"/>
    <w:rsid w:val="00F85960"/>
    <w:rsid w:val="00FC2796"/>
    <w:rsid w:val="00FD3D4A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C8B97"/>
  <w15:docId w15:val="{C743D9C3-2AB9-4F7D-B849-5B99C0A3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5913B78DD04EA0937CDE77DC881B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12F92A-02D8-4EA3-BF38-051BC83E00D8}"/>
      </w:docPartPr>
      <w:docPartBody>
        <w:p w:rsidR="00000000" w:rsidRDefault="00BA6263">
          <w:pPr>
            <w:pStyle w:val="225913B78DD04EA0937CDE77DC881BFA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91FDA3045A0A449D943AF60AA2926C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02E773-1CD7-4310-9938-C5F0AA055395}"/>
      </w:docPartPr>
      <w:docPartBody>
        <w:p w:rsidR="00000000" w:rsidRDefault="00BA6263">
          <w:pPr>
            <w:pStyle w:val="91FDA3045A0A449D943AF60AA2926C2C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3"/>
    <w:rsid w:val="00BA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25913B78DD04EA0937CDE77DC881BFA">
    <w:name w:val="225913B78DD04EA0937CDE77DC881BFA"/>
  </w:style>
  <w:style w:type="paragraph" w:customStyle="1" w:styleId="91FDA3045A0A449D943AF60AA2926C2C">
    <w:name w:val="91FDA3045A0A449D943AF60AA2926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118</TotalTime>
  <Pages>4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1</cp:revision>
  <dcterms:created xsi:type="dcterms:W3CDTF">2019-11-27T13:03:00Z</dcterms:created>
  <dcterms:modified xsi:type="dcterms:W3CDTF">2019-11-27T15:01:00Z</dcterms:modified>
</cp:coreProperties>
</file>