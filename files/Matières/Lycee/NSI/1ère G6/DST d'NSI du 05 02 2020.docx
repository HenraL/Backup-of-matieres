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FD3F78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36B6FACE25FA4A479429603EDEF782D2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8049D7">
            <w:rPr>
              <w:u w:val="single"/>
            </w:rPr>
            <w:t>NSI</w:t>
          </w:r>
        </w:sdtContent>
      </w:sdt>
    </w:p>
    <w:p w:rsidR="008E776B" w:rsidRDefault="00FD3F78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885ABC1420BE4A4597E20CE33E258143"/>
          </w:placeholder>
        </w:sdtPr>
        <w:sdtEndPr/>
        <w:sdtContent>
          <w:r w:rsidR="008049D7">
            <w:rPr>
              <w:u w:val="single"/>
            </w:rPr>
            <w:t>DST D’NSI</w:t>
          </w:r>
        </w:sdtContent>
      </w:sdt>
    </w:p>
    <w:p w:rsidR="008E776B" w:rsidRDefault="0099013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bHMDn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zbpMfy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DOhxyi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049D7" w:rsidRDefault="008049D7" w:rsidP="008049D7">
      <w:r>
        <w:t>Problème 1 :</w:t>
      </w:r>
    </w:p>
    <w:p w:rsidR="008E776B" w:rsidRDefault="008049D7">
      <w:r>
        <w:t>Exercice 1 :</w:t>
      </w:r>
    </w:p>
    <w:p w:rsidR="008049D7" w:rsidRDefault="00804ACD" w:rsidP="008049D7">
      <w:pPr>
        <w:pStyle w:val="Paragraphedeliste"/>
        <w:numPr>
          <w:ilvl w:val="0"/>
          <w:numId w:val="1"/>
        </w:numPr>
      </w:pPr>
      <w:r>
        <w:t>c</w:t>
      </w:r>
      <w:bookmarkStart w:id="0" w:name="_GoBack"/>
      <w:bookmarkEnd w:id="0"/>
      <w:r w:rsidR="005D24FF">
        <w:t>) (not A or B) or (not A or not B)</w:t>
      </w:r>
    </w:p>
    <w:p w:rsidR="00216C46" w:rsidRDefault="00216C46" w:rsidP="008049D7">
      <w:pPr>
        <w:pStyle w:val="Paragraphedeliste"/>
        <w:numPr>
          <w:ilvl w:val="0"/>
          <w:numId w:val="1"/>
        </w:numPr>
      </w:pPr>
      <w:r>
        <w:t>b) Le codage UTF-8 est sur 8 bits.</w:t>
      </w:r>
    </w:p>
    <w:p w:rsidR="00216C46" w:rsidRDefault="00216C46" w:rsidP="00216C46">
      <w:r>
        <w:t>Exercice 2 :</w:t>
      </w:r>
    </w:p>
    <w:p w:rsidR="00216C46" w:rsidRDefault="00216C46" w:rsidP="00216C46">
      <w:pPr>
        <w:pStyle w:val="Paragraphedeliste"/>
        <w:numPr>
          <w:ilvl w:val="0"/>
          <w:numId w:val="1"/>
        </w:numPr>
      </w:pPr>
      <w:r>
        <w:t>a) Alphabet[4]</w:t>
      </w:r>
    </w:p>
    <w:p w:rsidR="00E4543F" w:rsidRDefault="00ED343C" w:rsidP="00E4543F">
      <w:pPr>
        <w:pStyle w:val="Paragraphedeliste"/>
        <w:numPr>
          <w:ilvl w:val="0"/>
          <w:numId w:val="1"/>
        </w:numPr>
      </w:pPr>
      <w:r>
        <w:t xml:space="preserve">a) </w:t>
      </w:r>
      <w:r w:rsidRPr="00ED343C">
        <w:t>s+=tab[i]</w:t>
      </w:r>
    </w:p>
    <w:p w:rsidR="00E4543F" w:rsidRDefault="00E4543F" w:rsidP="00E4543F">
      <w:pPr>
        <w:pStyle w:val="Paragraphedeliste"/>
        <w:numPr>
          <w:ilvl w:val="0"/>
          <w:numId w:val="1"/>
        </w:numPr>
      </w:pPr>
      <w:r>
        <w:t xml:space="preserve">a) </w:t>
      </w:r>
      <w:r w:rsidR="00D228E6">
        <w:t>[</w:t>
      </w:r>
      <w:r w:rsidRPr="00E4543F">
        <w:t>0, 1, 4, 9, 16, 25, 36, 49, 64, 81]</w:t>
      </w:r>
    </w:p>
    <w:p w:rsidR="00D228E6" w:rsidRDefault="00D228E6" w:rsidP="00E4543F">
      <w:pPr>
        <w:pStyle w:val="Paragraphedeliste"/>
        <w:numPr>
          <w:ilvl w:val="0"/>
          <w:numId w:val="1"/>
        </w:numPr>
      </w:pPr>
      <w:r>
        <w:t>b) Il faut parcourir le dictionnaire avec une boucle à le recherche de la clé.</w:t>
      </w:r>
    </w:p>
    <w:p w:rsidR="00D228E6" w:rsidRDefault="00304BAC" w:rsidP="00E4543F">
      <w:pPr>
        <w:pStyle w:val="Paragraphedeliste"/>
        <w:numPr>
          <w:ilvl w:val="0"/>
          <w:numId w:val="1"/>
        </w:numPr>
      </w:pPr>
      <w:r>
        <w:t xml:space="preserve">Si le ‘p’ de ports dans </w:t>
      </w:r>
      <w:r>
        <w:rPr>
          <w:i/>
          <w:iCs/>
        </w:rPr>
        <w:t>print(ports[‘ftp’])</w:t>
      </w:r>
      <w:r>
        <w:t xml:space="preserve"> était voulu alors python nous retournerais erreur </w:t>
      </w:r>
      <w:r w:rsidRPr="00304BAC">
        <w:rPr>
          <w:i/>
          <w:iCs/>
        </w:rPr>
        <w:t>NameError: name 'ports' is not defined</w:t>
      </w:r>
      <w:r>
        <w:t xml:space="preserve">, en revanche, </w:t>
      </w:r>
      <w:r w:rsidR="00BB76B9">
        <w:t xml:space="preserve">si le p est censé être un p majuscule, Python nous retournera la valeur </w:t>
      </w:r>
      <w:r w:rsidR="00BB76B9">
        <w:rPr>
          <w:i/>
          <w:iCs/>
        </w:rPr>
        <w:t>21</w:t>
      </w:r>
      <w:r w:rsidR="00BB76B9">
        <w:t>, soit, dans ces critères, la réponse a.</w:t>
      </w:r>
    </w:p>
    <w:p w:rsidR="00BB76B9" w:rsidRDefault="00BB76B9" w:rsidP="00BB76B9">
      <w:r>
        <w:t>Exercice 3 :</w:t>
      </w:r>
    </w:p>
    <w:p w:rsidR="00BB76B9" w:rsidRDefault="0019693A" w:rsidP="00BB76B9">
      <w:pPr>
        <w:pStyle w:val="Paragraphedeliste"/>
        <w:numPr>
          <w:ilvl w:val="0"/>
          <w:numId w:val="1"/>
        </w:numPr>
      </w:pPr>
      <w:r>
        <w:t>a) Repertoire[1][‘tel’] renvoie 5248</w:t>
      </w:r>
    </w:p>
    <w:p w:rsidR="00C51F81" w:rsidRDefault="0019693A" w:rsidP="00C51F81">
      <w:pPr>
        <w:pStyle w:val="Paragraphedeliste"/>
        <w:numPr>
          <w:ilvl w:val="0"/>
          <w:numId w:val="1"/>
        </w:numPr>
      </w:pPr>
      <w:r>
        <w:t>Si l</w:t>
      </w:r>
      <w:r w:rsidR="00F8347D">
        <w:t>e</w:t>
      </w:r>
      <w:r>
        <w:t xml:space="preserve"> </w:t>
      </w:r>
      <w:r w:rsidR="00F8347D">
        <w:t xml:space="preserve">‘r’ </w:t>
      </w:r>
      <w:r>
        <w:t xml:space="preserve">minuscule </w:t>
      </w:r>
      <w:r w:rsidR="00F8347D">
        <w:t>de</w:t>
      </w:r>
      <w:r w:rsidR="00F8347D">
        <w:t xml:space="preserve"> </w:t>
      </w:r>
      <w:r w:rsidR="00F8347D" w:rsidRPr="00C51F81">
        <w:rPr>
          <w:i/>
          <w:iCs/>
        </w:rPr>
        <w:t>Repertoire</w:t>
      </w:r>
      <w:r w:rsidR="00F8347D">
        <w:t xml:space="preserve"> est voulu et qu’il n’y ais pas de clé </w:t>
      </w:r>
      <w:r w:rsidR="00F8347D" w:rsidRPr="00C51F81">
        <w:rPr>
          <w:i/>
          <w:iCs/>
        </w:rPr>
        <w:t>Dupond</w:t>
      </w:r>
      <w:r w:rsidR="00F8347D">
        <w:t xml:space="preserve"> n’est trouvable nul</w:t>
      </w:r>
      <w:r w:rsidR="0041621D">
        <w:t xml:space="preserve"> </w:t>
      </w:r>
      <w:r w:rsidR="00F8347D">
        <w:t xml:space="preserve">part dans le dictionnaire, alors aucune des réponses ne sont correctes car </w:t>
      </w:r>
      <w:r w:rsidR="00F8347D" w:rsidRPr="00C51F81">
        <w:rPr>
          <w:i/>
          <w:iCs/>
        </w:rPr>
        <w:t>repertoire</w:t>
      </w:r>
      <w:r w:rsidR="00F8347D">
        <w:t xml:space="preserve"> n’existe pas, et si les deux balises nom </w:t>
      </w:r>
      <w:r w:rsidR="00F8347D" w:rsidRPr="00C51F81">
        <w:rPr>
          <w:i/>
          <w:iCs/>
        </w:rPr>
        <w:t>Dupont</w:t>
      </w:r>
      <w:r w:rsidR="00F8347D">
        <w:t xml:space="preserve"> sont voulues alors, même une fois le ‘r’ de Repertoire corrigé, il affichera </w:t>
      </w:r>
      <w:r w:rsidR="00F8347D" w:rsidRPr="00C51F81">
        <w:rPr>
          <w:i/>
          <w:iCs/>
        </w:rPr>
        <w:t>value error</w:t>
      </w:r>
      <w:r w:rsidR="00F8347D">
        <w:t xml:space="preserve">, </w:t>
      </w:r>
      <w:r w:rsidR="00F8347D" w:rsidRPr="00C51F81">
        <w:rPr>
          <w:i/>
          <w:iCs/>
        </w:rPr>
        <w:t>value ‘Dupond’</w:t>
      </w:r>
      <w:r w:rsidR="00F8347D">
        <w:t xml:space="preserve"> </w:t>
      </w:r>
      <w:r w:rsidR="00F8347D" w:rsidRPr="00C51F81">
        <w:rPr>
          <w:i/>
          <w:iCs/>
        </w:rPr>
        <w:t>does not exist</w:t>
      </w:r>
      <w:r w:rsidR="00F8347D">
        <w:t xml:space="preserve">. Si les deux fautes sont corrigées et que l’on a à la fin </w:t>
      </w:r>
    </w:p>
    <w:p w:rsidR="0019693A" w:rsidRPr="0041621D" w:rsidRDefault="00F8347D" w:rsidP="00C51F81">
      <w:pPr>
        <w:pStyle w:val="Paragraphedeliste"/>
      </w:pPr>
      <w:r w:rsidRPr="00C51F81">
        <w:rPr>
          <w:i/>
          <w:iCs/>
        </w:rPr>
        <w:t>Repertoir</w:t>
      </w:r>
      <w:r w:rsidR="00C51F81" w:rsidRPr="00C51F81">
        <w:rPr>
          <w:i/>
          <w:iCs/>
        </w:rPr>
        <w:t>e=</w:t>
      </w:r>
      <w:r w:rsidR="00C51F81" w:rsidRPr="00C51F81">
        <w:t xml:space="preserve"> </w:t>
      </w:r>
      <w:r w:rsidR="00C51F81" w:rsidRPr="00C51F81">
        <w:rPr>
          <w:i/>
          <w:iCs/>
        </w:rPr>
        <w:t>[{'nom':'Dupont', 'tel':'5234'},</w:t>
      </w:r>
      <w:r w:rsidR="00C51F81" w:rsidRPr="00C51F81">
        <w:rPr>
          <w:i/>
          <w:iCs/>
        </w:rPr>
        <w:t xml:space="preserve"> </w:t>
      </w:r>
      <w:r w:rsidR="00C51F81" w:rsidRPr="00C51F81">
        <w:rPr>
          <w:i/>
          <w:iCs/>
        </w:rPr>
        <w:t>{'nom':'Tournesol', 'tel':'5248'},</w:t>
      </w:r>
      <w:r w:rsidR="00C51F81">
        <w:rPr>
          <w:i/>
          <w:iCs/>
        </w:rPr>
        <w:t xml:space="preserve"> </w:t>
      </w:r>
      <w:r w:rsidR="00C51F81" w:rsidRPr="00C51F81">
        <w:rPr>
          <w:i/>
          <w:iCs/>
        </w:rPr>
        <w:t>{'nom':'Dupon</w:t>
      </w:r>
      <w:r w:rsidR="00C51F81">
        <w:rPr>
          <w:i/>
          <w:iCs/>
        </w:rPr>
        <w:t>d</w:t>
      </w:r>
      <w:r w:rsidR="00C51F81" w:rsidRPr="00C51F81">
        <w:rPr>
          <w:i/>
          <w:iCs/>
        </w:rPr>
        <w:t>','tel':'3452'}]</w:t>
      </w:r>
      <w:r w:rsidR="00C51F81">
        <w:t xml:space="preserve">, </w:t>
      </w:r>
      <w:r w:rsidR="0041621D">
        <w:t xml:space="preserve">la bonne réponse, dans ces critères, sera la a) </w:t>
      </w:r>
      <w:r w:rsidR="0041621D" w:rsidRPr="0041621D">
        <w:rPr>
          <w:i/>
          <w:iCs/>
        </w:rPr>
        <w:t>Repertoire[i]['nom']=='Dupond'</w:t>
      </w:r>
      <w:r w:rsidR="0041621D">
        <w:t xml:space="preserve"> et affichera </w:t>
      </w:r>
      <w:r w:rsidR="0041621D" w:rsidRPr="0041621D">
        <w:t>3452</w:t>
      </w:r>
    </w:p>
    <w:p w:rsidR="0041621D" w:rsidRDefault="0041621D" w:rsidP="00C51F81">
      <w:pPr>
        <w:pStyle w:val="Paragraphedeliste"/>
        <w:rPr>
          <w:i/>
          <w:iCs/>
        </w:rPr>
      </w:pPr>
      <w:r>
        <w:rPr>
          <w:i/>
          <w:iCs/>
        </w:rPr>
        <w:t>PS : la d est fausse dans n’importe laquelle de ces situations car on ne demande même pas à rentrer dans la liste contenant le dictionnaire et ensuite on ne demande pas non plus à rentrer dans le dictionnaire.</w:t>
      </w:r>
    </w:p>
    <w:p w:rsidR="0041621D" w:rsidRDefault="004D2417" w:rsidP="0041621D">
      <w:pPr>
        <w:pStyle w:val="Paragraphedeliste"/>
        <w:numPr>
          <w:ilvl w:val="0"/>
          <w:numId w:val="1"/>
        </w:numPr>
      </w:pPr>
      <w:r>
        <w:t>Aucune, même en prenant en compte le nombre de lettres elles ne sont pas rangées dans l’ordre croissant</w:t>
      </w:r>
      <w:r w:rsidR="00E24B18">
        <w:t>. Le chat comprend quatre lettres, le chien en comprend cinq, le cochon en contient autant que le cheval c’est-à-dire 6 donc en mêlant hauteur, à partir du sol, des animaux et le nombre de lettres qu’ils contiennent on obtient la liste [‘Chat’, ‘Chien’, ‘Cochon’, ‘Cheval’].</w:t>
      </w:r>
    </w:p>
    <w:p w:rsidR="00E24B18" w:rsidRDefault="00E24B18" w:rsidP="0041621D">
      <w:pPr>
        <w:pStyle w:val="Paragraphedeliste"/>
        <w:numPr>
          <w:ilvl w:val="0"/>
          <w:numId w:val="1"/>
        </w:numPr>
      </w:pPr>
      <w:r>
        <w:t xml:space="preserve"> Si le ‘i’ minuscule </w:t>
      </w:r>
      <w:r w:rsidR="00B62A7A">
        <w:t xml:space="preserve">de la balise image[i][j]=1 est voulu alors python retournera </w:t>
      </w:r>
      <w:r w:rsidR="00B62A7A" w:rsidRPr="00B62A7A">
        <w:rPr>
          <w:i/>
          <w:iCs/>
        </w:rPr>
        <w:t>NameError: name 'image' is not defined</w:t>
      </w:r>
      <w:r w:rsidR="00B62A7A">
        <w:t xml:space="preserve"> en revanche, si le ‘i’ minuscule la balise n’est pa voulu est devrais être ‘I’ de tel sorte à ce que l’on ai </w:t>
      </w:r>
      <w:r w:rsidR="00B62A7A" w:rsidRPr="00B62A7A">
        <w:rPr>
          <w:i/>
          <w:iCs/>
        </w:rPr>
        <w:t>Image[i][j]=1</w:t>
      </w:r>
      <w:r w:rsidR="00B62A7A">
        <w:rPr>
          <w:i/>
          <w:iCs/>
        </w:rPr>
        <w:t xml:space="preserve"> </w:t>
      </w:r>
      <w:r w:rsidR="00B62A7A">
        <w:t xml:space="preserve">et que l’on mette </w:t>
      </w:r>
      <w:r w:rsidR="00B62A7A">
        <w:lastRenderedPageBreak/>
        <w:t xml:space="preserve">à l afin du rpogramme </w:t>
      </w:r>
      <w:r w:rsidR="00B62A7A" w:rsidRPr="00B62A7A">
        <w:rPr>
          <w:i/>
          <w:iCs/>
        </w:rPr>
        <w:t>print(Image)</w:t>
      </w:r>
      <w:r w:rsidR="00B62A7A">
        <w:t xml:space="preserve"> alors le program retournera </w:t>
      </w:r>
      <w:r w:rsidR="00B62A7A" w:rsidRPr="00B62A7A">
        <w:t>[[0, 0, 0, 1], [0, 0, 1, 0], [0, 1, 0, 0], [1, 0, 0, 0]]</w:t>
      </w:r>
      <w:r w:rsidR="00B62A7A">
        <w:t xml:space="preserve"> qui correspond à la réponse a)</w:t>
      </w:r>
    </w:p>
    <w:p w:rsidR="002E7CE9" w:rsidRDefault="002E7CE9" w:rsidP="002E7CE9">
      <w:pPr>
        <w:pStyle w:val="Paragraphedeliste"/>
        <w:numPr>
          <w:ilvl w:val="0"/>
          <w:numId w:val="1"/>
        </w:numPr>
      </w:pPr>
      <w:r>
        <w:t xml:space="preserve">Si l’on rajoute </w:t>
      </w:r>
      <w:r w:rsidRPr="002E7CE9">
        <w:t>print(table[i],table[i+1])</w:t>
      </w:r>
      <w:r>
        <w:t xml:space="preserve"> à la fin du </w:t>
      </w:r>
      <w:r w:rsidR="00990138">
        <w:t>programme</w:t>
      </w:r>
      <w:r>
        <w:t xml:space="preserve"> dans la deuxième boucle on obtiendra </w:t>
      </w:r>
      <w:r w:rsidR="00990138">
        <w:t>6 43 ,22 43 ,</w:t>
      </w:r>
      <w:r w:rsidRPr="002E7CE9">
        <w:t>37 43</w:t>
      </w:r>
      <w:r>
        <w:t xml:space="preserve"> soit aucune des réponses</w:t>
      </w:r>
      <w:r w:rsidR="00990138">
        <w:t>.</w:t>
      </w:r>
    </w:p>
    <w:p w:rsidR="00990138" w:rsidRDefault="00990138" w:rsidP="00990138"/>
    <w:p w:rsidR="00990138" w:rsidRDefault="00990138" w:rsidP="00990138">
      <w:r>
        <w:t>Problème 2 :</w:t>
      </w:r>
    </w:p>
    <w:p w:rsidR="00990138" w:rsidRDefault="00990138" w:rsidP="00990138">
      <w:pPr>
        <w:pStyle w:val="Paragraphedeliste"/>
        <w:numPr>
          <w:ilvl w:val="0"/>
          <w:numId w:val="2"/>
        </w:numPr>
      </w:pPr>
      <w:r w:rsidRPr="00990138">
        <w:drawing>
          <wp:inline distT="0" distB="0" distL="0" distR="0" wp14:anchorId="3BA45938" wp14:editId="34B7E716">
            <wp:extent cx="1571636" cy="139066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38" w:rsidRDefault="00990138" w:rsidP="00990138">
      <w:pPr>
        <w:pStyle w:val="Paragraphedeliste"/>
        <w:numPr>
          <w:ilvl w:val="0"/>
          <w:numId w:val="2"/>
        </w:numPr>
      </w:pPr>
      <w:r>
        <w:t>a)</w:t>
      </w:r>
    </w:p>
    <w:p w:rsidR="00990138" w:rsidRPr="0041621D" w:rsidRDefault="00990138" w:rsidP="00990138">
      <w:pPr>
        <w:pStyle w:val="Paragraphedeliste"/>
        <w:numPr>
          <w:ilvl w:val="0"/>
          <w:numId w:val="2"/>
        </w:numPr>
      </w:pPr>
    </w:p>
    <w:sectPr w:rsidR="00990138" w:rsidRPr="0041621D" w:rsidSect="006705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F78" w:rsidRDefault="00FD3F78" w:rsidP="007E6A72">
      <w:pPr>
        <w:spacing w:before="0" w:after="0"/>
      </w:pPr>
      <w:r>
        <w:separator/>
      </w:r>
    </w:p>
  </w:endnote>
  <w:endnote w:type="continuationSeparator" w:id="0">
    <w:p w:rsidR="00FD3F78" w:rsidRDefault="00FD3F78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990138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FD3F7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NHC&#10;OWJ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FD3F7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F78" w:rsidRDefault="00FD3F78" w:rsidP="007E6A72">
      <w:pPr>
        <w:spacing w:before="0" w:after="0"/>
      </w:pPr>
      <w:r>
        <w:separator/>
      </w:r>
    </w:p>
  </w:footnote>
  <w:footnote w:type="continuationSeparator" w:id="0">
    <w:p w:rsidR="00FD3F78" w:rsidRDefault="00FD3F78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2-05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8049D7">
          <w:rPr>
            <w:color w:val="FF0000"/>
            <w:u w:val="single"/>
          </w:rPr>
          <w:t>mercredi 5 février 2020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8049D7">
          <w:rPr>
            <w:color w:val="FF0000"/>
            <w:u w:val="single"/>
          </w:rPr>
          <w:t>NSI</w:t>
        </w:r>
      </w:sdtContent>
    </w:sdt>
  </w:p>
  <w:p w:rsidR="00620033" w:rsidRPr="002D308F" w:rsidRDefault="00FD3F78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8049D7">
          <w:rPr>
            <w:color w:val="FF0000"/>
            <w:u w:val="single"/>
          </w:rPr>
          <w:t>1</w:t>
        </w:r>
        <w:r w:rsidR="008049D7" w:rsidRPr="008049D7">
          <w:rPr>
            <w:color w:val="FF0000"/>
            <w:u w:val="single"/>
            <w:vertAlign w:val="superscript"/>
          </w:rPr>
          <w:t>ère</w:t>
        </w:r>
        <w:r w:rsidR="008049D7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8049D7">
          <w:rPr>
            <w:color w:val="FF0000"/>
            <w:u w:val="single"/>
          </w:rPr>
          <w:t>DST D’NSI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0C0"/>
    <w:multiLevelType w:val="hybridMultilevel"/>
    <w:tmpl w:val="4858BE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E5764"/>
    <w:multiLevelType w:val="hybridMultilevel"/>
    <w:tmpl w:val="3A52BE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2sLA0szAzt7A0tDBS0lEKTi0uzszPAykwrAUA4h96OywAAAA="/>
  </w:docVars>
  <w:rsids>
    <w:rsidRoot w:val="008049D7"/>
    <w:rsid w:val="00096B4B"/>
    <w:rsid w:val="0019693A"/>
    <w:rsid w:val="00216C46"/>
    <w:rsid w:val="0024605F"/>
    <w:rsid w:val="00266F96"/>
    <w:rsid w:val="00286DE3"/>
    <w:rsid w:val="002B2BC1"/>
    <w:rsid w:val="002C31C7"/>
    <w:rsid w:val="002C3BCF"/>
    <w:rsid w:val="002D308F"/>
    <w:rsid w:val="002E7CE9"/>
    <w:rsid w:val="00304BAC"/>
    <w:rsid w:val="00316CCC"/>
    <w:rsid w:val="0032533A"/>
    <w:rsid w:val="003826E5"/>
    <w:rsid w:val="00384AFA"/>
    <w:rsid w:val="003A4BD3"/>
    <w:rsid w:val="003F267F"/>
    <w:rsid w:val="0041621D"/>
    <w:rsid w:val="004D2417"/>
    <w:rsid w:val="00556637"/>
    <w:rsid w:val="0057086E"/>
    <w:rsid w:val="005864F5"/>
    <w:rsid w:val="005D24FF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049D7"/>
    <w:rsid w:val="00804ACD"/>
    <w:rsid w:val="00854BCA"/>
    <w:rsid w:val="008B4300"/>
    <w:rsid w:val="008E2B13"/>
    <w:rsid w:val="008E6E35"/>
    <w:rsid w:val="008E776B"/>
    <w:rsid w:val="00927F0D"/>
    <w:rsid w:val="0095107C"/>
    <w:rsid w:val="00990138"/>
    <w:rsid w:val="009C7E72"/>
    <w:rsid w:val="00A5406E"/>
    <w:rsid w:val="00A9528F"/>
    <w:rsid w:val="00AD18F8"/>
    <w:rsid w:val="00B5121A"/>
    <w:rsid w:val="00B62A7A"/>
    <w:rsid w:val="00BA2AD3"/>
    <w:rsid w:val="00BB1BBE"/>
    <w:rsid w:val="00BB76B9"/>
    <w:rsid w:val="00BD64C6"/>
    <w:rsid w:val="00C51F81"/>
    <w:rsid w:val="00C9092A"/>
    <w:rsid w:val="00CB7CE4"/>
    <w:rsid w:val="00CC530F"/>
    <w:rsid w:val="00CF1DAB"/>
    <w:rsid w:val="00D228E6"/>
    <w:rsid w:val="00D53DA7"/>
    <w:rsid w:val="00DE0ED7"/>
    <w:rsid w:val="00DE7532"/>
    <w:rsid w:val="00E24B18"/>
    <w:rsid w:val="00E4543F"/>
    <w:rsid w:val="00ED343C"/>
    <w:rsid w:val="00F50B03"/>
    <w:rsid w:val="00F8347D"/>
    <w:rsid w:val="00F85960"/>
    <w:rsid w:val="00FC2796"/>
    <w:rsid w:val="00FD3F78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B346B"/>
  <w15:docId w15:val="{0C3A2F22-6FC3-4DB1-8106-E36961BA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0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B6FACE25FA4A479429603EDEF782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4131-4278-4F83-A964-B903926AC127}"/>
      </w:docPartPr>
      <w:docPartBody>
        <w:p w:rsidR="00000000" w:rsidRDefault="008B6793">
          <w:pPr>
            <w:pStyle w:val="36B6FACE25FA4A479429603EDEF782D2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885ABC1420BE4A4597E20CE33E2581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09490-B7A2-487E-AB03-3520634B9060}"/>
      </w:docPartPr>
      <w:docPartBody>
        <w:p w:rsidR="00000000" w:rsidRDefault="008B6793">
          <w:pPr>
            <w:pStyle w:val="885ABC1420BE4A4597E20CE33E258143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93"/>
    <w:rsid w:val="008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6B6FACE25FA4A479429603EDEF782D2">
    <w:name w:val="36B6FACE25FA4A479429603EDEF782D2"/>
  </w:style>
  <w:style w:type="paragraph" w:customStyle="1" w:styleId="885ABC1420BE4A4597E20CE33E258143">
    <w:name w:val="885ABC1420BE4A4597E20CE33E258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109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4</cp:revision>
  <dcterms:created xsi:type="dcterms:W3CDTF">2020-02-05T15:09:00Z</dcterms:created>
  <dcterms:modified xsi:type="dcterms:W3CDTF">2020-02-05T16:58:00Z</dcterms:modified>
</cp:coreProperties>
</file>