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7306" w14:textId="31A87075" w:rsidR="004A5D3C" w:rsidRPr="001743B7" w:rsidRDefault="007242E6" w:rsidP="007242E6">
      <w:pPr>
        <w:pStyle w:val="Paragraphedeliste"/>
        <w:numPr>
          <w:ilvl w:val="0"/>
          <w:numId w:val="1"/>
        </w:numPr>
        <w:rPr>
          <w:lang w:val="de-AT"/>
        </w:rPr>
      </w:pPr>
      <w:r w:rsidRPr="001743B7">
        <w:rPr>
          <w:lang w:val="de-AT"/>
        </w:rPr>
        <w:t>Schreiben Sie für jeden Abschnitt den passenden Titel ab.</w:t>
      </w:r>
    </w:p>
    <w:p w14:paraId="25EF103F" w14:textId="601C0342" w:rsidR="007242E6" w:rsidRPr="001743B7" w:rsidRDefault="007242E6" w:rsidP="007242E6">
      <w:pPr>
        <w:pStyle w:val="Paragraphedeliste"/>
        <w:numPr>
          <w:ilvl w:val="0"/>
          <w:numId w:val="2"/>
        </w:numPr>
        <w:rPr>
          <w:lang w:val="de-AT"/>
        </w:rPr>
      </w:pPr>
      <w:r w:rsidRPr="001743B7">
        <w:rPr>
          <w:lang w:val="de-AT"/>
        </w:rPr>
        <w:t>Z: 1-9: Entdeckung einer neuen Musik</w:t>
      </w:r>
    </w:p>
    <w:p w14:paraId="6802B9F6" w14:textId="39C9C68C" w:rsidR="007242E6" w:rsidRPr="001743B7" w:rsidRDefault="007242E6" w:rsidP="007242E6">
      <w:pPr>
        <w:pStyle w:val="Paragraphedeliste"/>
        <w:numPr>
          <w:ilvl w:val="0"/>
          <w:numId w:val="2"/>
        </w:numPr>
        <w:rPr>
          <w:lang w:val="de-AT"/>
        </w:rPr>
      </w:pPr>
      <w:r w:rsidRPr="001743B7">
        <w:rPr>
          <w:lang w:val="de-AT"/>
        </w:rPr>
        <w:t>Z:10-17:</w:t>
      </w:r>
      <w:r w:rsidR="00A142CE" w:rsidRPr="001743B7">
        <w:rPr>
          <w:lang w:val="de-AT"/>
        </w:rPr>
        <w:t xml:space="preserve"> </w:t>
      </w:r>
      <w:r w:rsidR="00077D39" w:rsidRPr="001743B7">
        <w:rPr>
          <w:lang w:val="de-AT"/>
        </w:rPr>
        <w:t>Die Macht der Musik</w:t>
      </w:r>
      <w:r w:rsidR="000A6D67">
        <w:rPr>
          <w:lang w:val="de-AT"/>
        </w:rPr>
        <w:t xml:space="preserve"> </w:t>
      </w:r>
      <w:r w:rsidR="000A6D67" w:rsidRPr="000A6D67">
        <w:rPr>
          <w:lang w:val="de-AT"/>
        </w:rPr>
        <w:sym w:font="Wingdings 2" w:char="F050"/>
      </w:r>
    </w:p>
    <w:p w14:paraId="70DAEA34" w14:textId="7E519AD6" w:rsidR="007242E6" w:rsidRPr="001743B7" w:rsidRDefault="007242E6" w:rsidP="007242E6">
      <w:pPr>
        <w:pStyle w:val="Paragraphedeliste"/>
        <w:numPr>
          <w:ilvl w:val="0"/>
          <w:numId w:val="2"/>
        </w:numPr>
        <w:rPr>
          <w:lang w:val="de-AT"/>
        </w:rPr>
      </w:pPr>
      <w:r w:rsidRPr="001743B7">
        <w:rPr>
          <w:lang w:val="de-AT"/>
        </w:rPr>
        <w:t>Z:18-23:</w:t>
      </w:r>
      <w:r w:rsidR="00077D39" w:rsidRPr="001743B7">
        <w:rPr>
          <w:lang w:val="de-AT"/>
        </w:rPr>
        <w:t xml:space="preserve"> </w:t>
      </w:r>
      <w:r w:rsidR="00950A77" w:rsidRPr="001743B7">
        <w:rPr>
          <w:lang w:val="de-AT"/>
        </w:rPr>
        <w:t>Unerfüllte Erwartung</w:t>
      </w:r>
      <w:r w:rsidR="000A6D67">
        <w:rPr>
          <w:lang w:val="de-AT"/>
        </w:rPr>
        <w:t xml:space="preserve"> </w:t>
      </w:r>
    </w:p>
    <w:p w14:paraId="3ED2D006" w14:textId="5F79B88B" w:rsidR="007242E6" w:rsidRPr="001743B7" w:rsidRDefault="007242E6" w:rsidP="007242E6">
      <w:pPr>
        <w:pStyle w:val="Paragraphedeliste"/>
        <w:numPr>
          <w:ilvl w:val="0"/>
          <w:numId w:val="2"/>
        </w:numPr>
        <w:rPr>
          <w:lang w:val="de-AT"/>
        </w:rPr>
      </w:pPr>
      <w:r w:rsidRPr="001743B7">
        <w:rPr>
          <w:lang w:val="de-AT"/>
        </w:rPr>
        <w:t>Z:24-</w:t>
      </w:r>
      <w:r w:rsidR="00D459CD" w:rsidRPr="001743B7">
        <w:rPr>
          <w:lang w:val="de-AT"/>
        </w:rPr>
        <w:t>33</w:t>
      </w:r>
      <w:r w:rsidRPr="001743B7">
        <w:rPr>
          <w:lang w:val="de-AT"/>
        </w:rPr>
        <w:t>:</w:t>
      </w:r>
      <w:r w:rsidR="00950A77" w:rsidRPr="001743B7">
        <w:rPr>
          <w:lang w:val="de-AT"/>
        </w:rPr>
        <w:t xml:space="preserve"> Ein Konzert im vereinigten Berlin</w:t>
      </w:r>
    </w:p>
    <w:p w14:paraId="5F75164C" w14:textId="4407C375" w:rsidR="007242E6" w:rsidRPr="001743B7" w:rsidRDefault="007242E6" w:rsidP="007242E6">
      <w:pPr>
        <w:pStyle w:val="Paragraphedeliste"/>
        <w:numPr>
          <w:ilvl w:val="0"/>
          <w:numId w:val="2"/>
        </w:numPr>
        <w:rPr>
          <w:lang w:val="de-AT"/>
        </w:rPr>
      </w:pPr>
      <w:r w:rsidRPr="001743B7">
        <w:rPr>
          <w:lang w:val="de-AT"/>
        </w:rPr>
        <w:t>Z:34-38:</w:t>
      </w:r>
      <w:r w:rsidR="00950A77" w:rsidRPr="001743B7">
        <w:rPr>
          <w:lang w:val="de-AT"/>
        </w:rPr>
        <w:t xml:space="preserve"> Ein überglücklicher Zuschauer</w:t>
      </w:r>
    </w:p>
    <w:p w14:paraId="22D8C625" w14:textId="0DC464E1" w:rsidR="007242E6" w:rsidRPr="001743B7" w:rsidRDefault="007242E6" w:rsidP="00B81974">
      <w:pPr>
        <w:rPr>
          <w:lang w:val="de-AT"/>
        </w:rPr>
      </w:pPr>
    </w:p>
    <w:p w14:paraId="453532CD" w14:textId="6AF6CA68" w:rsidR="001743B7" w:rsidRPr="001743B7" w:rsidRDefault="001743B7" w:rsidP="001743B7">
      <w:pPr>
        <w:rPr>
          <w:lang w:val="de-AT"/>
        </w:rPr>
      </w:pPr>
      <w:r w:rsidRPr="001743B7">
        <w:rPr>
          <w:lang w:val="de-AT"/>
        </w:rPr>
        <w:t>II Der musikalische Geschmack der Erzählerin ändert sich mit der Zeit (Zeilen 1-8). Welche Elemente passen zusammen?</w:t>
      </w:r>
    </w:p>
    <w:p w14:paraId="24EAC468" w14:textId="77777777" w:rsidR="001743B7" w:rsidRPr="001743B7" w:rsidRDefault="001743B7" w:rsidP="001743B7">
      <w:pPr>
        <w:rPr>
          <w:i/>
          <w:iCs/>
          <w:lang w:val="de-AT"/>
        </w:rPr>
      </w:pPr>
      <w:r w:rsidRPr="001743B7">
        <w:rPr>
          <w:i/>
          <w:iCs/>
          <w:lang w:val="de-AT"/>
        </w:rPr>
        <w:t>Beispiel: Zwischen 11 und 18 Jahren: Die Erzählerin findet die Musik unerträglich, weil sie nicht in ist.</w:t>
      </w:r>
    </w:p>
    <w:p w14:paraId="348E23E1" w14:textId="77777777" w:rsidR="001743B7" w:rsidRPr="001743B7" w:rsidRDefault="001743B7" w:rsidP="001743B7">
      <w:pPr>
        <w:rPr>
          <w:i/>
          <w:iCs/>
          <w:lang w:val="de-AT"/>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3"/>
        <w:gridCol w:w="3792"/>
        <w:gridCol w:w="3031"/>
      </w:tblGrid>
      <w:tr w:rsidR="001743B7" w:rsidRPr="001743B7" w14:paraId="02117CBE"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33F10" w14:textId="77777777" w:rsidR="001743B7" w:rsidRPr="001743B7" w:rsidRDefault="001743B7" w:rsidP="001743B7">
            <w:pPr>
              <w:rPr>
                <w:lang w:val="de-AT"/>
              </w:rPr>
            </w:pPr>
            <w:r w:rsidRPr="001743B7">
              <w:rPr>
                <w:lang w:val="de-AT"/>
              </w:rPr>
              <w:t> </w:t>
            </w:r>
            <w:r w:rsidRPr="001743B7">
              <w:rPr>
                <w:i/>
                <w:iCs/>
                <w:lang w:val="de-AT"/>
              </w:rPr>
              <w:t>Element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717DD" w14:textId="77777777" w:rsidR="001743B7" w:rsidRPr="001743B7" w:rsidRDefault="001743B7" w:rsidP="001743B7">
            <w:pPr>
              <w:rPr>
                <w:lang w:val="de-AT"/>
              </w:rPr>
            </w:pPr>
            <w:r w:rsidRPr="001743B7">
              <w:rPr>
                <w:i/>
                <w:iCs/>
                <w:lang w:val="de-AT"/>
              </w:rPr>
              <w:t> Element 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B44F6" w14:textId="77777777" w:rsidR="001743B7" w:rsidRPr="001743B7" w:rsidRDefault="001743B7" w:rsidP="001743B7">
            <w:pPr>
              <w:rPr>
                <w:lang w:val="de-AT"/>
              </w:rPr>
            </w:pPr>
            <w:r w:rsidRPr="001743B7">
              <w:rPr>
                <w:i/>
                <w:iCs/>
                <w:lang w:val="de-AT"/>
              </w:rPr>
              <w:t> Element 3</w:t>
            </w:r>
          </w:p>
        </w:tc>
      </w:tr>
      <w:tr w:rsidR="001743B7" w:rsidRPr="001743B7" w14:paraId="5E467C9C"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B43A9" w14:textId="77777777" w:rsidR="001743B7" w:rsidRPr="001743B7" w:rsidRDefault="001743B7" w:rsidP="001743B7">
            <w:pPr>
              <w:rPr>
                <w:lang w:val="de-AT"/>
              </w:rPr>
            </w:pPr>
            <w:r w:rsidRPr="001743B7">
              <w:rPr>
                <w:lang w:val="de-AT"/>
              </w:rPr>
              <w:t> Mit 11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FA4E8" w14:textId="77777777" w:rsidR="001743B7" w:rsidRPr="001743B7" w:rsidRDefault="001743B7" w:rsidP="001743B7">
            <w:pPr>
              <w:rPr>
                <w:lang w:val="de-AT"/>
              </w:rPr>
            </w:pPr>
            <w:r w:rsidRPr="001743B7">
              <w:rPr>
                <w:lang w:val="de-AT"/>
              </w:rPr>
              <w:t> Die Erzählerin akzeptiert die Musik,</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62216" w14:textId="77777777" w:rsidR="001743B7" w:rsidRPr="001743B7" w:rsidRDefault="001743B7" w:rsidP="001743B7">
            <w:pPr>
              <w:rPr>
                <w:lang w:val="de-AT"/>
              </w:rPr>
            </w:pPr>
            <w:r w:rsidRPr="001743B7">
              <w:rPr>
                <w:lang w:val="de-AT"/>
              </w:rPr>
              <w:t> </w:t>
            </w:r>
            <w:r w:rsidRPr="001743B7">
              <w:rPr>
                <w:b/>
                <w:bCs/>
                <w:i/>
                <w:iCs/>
                <w:lang w:val="de-AT"/>
              </w:rPr>
              <w:t>weil sie nicht in ist.</w:t>
            </w:r>
          </w:p>
        </w:tc>
      </w:tr>
      <w:tr w:rsidR="001743B7" w:rsidRPr="001743B7" w14:paraId="356D31BA"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7459C" w14:textId="77777777" w:rsidR="001743B7" w:rsidRPr="001743B7" w:rsidRDefault="001743B7" w:rsidP="001743B7">
            <w:pPr>
              <w:rPr>
                <w:lang w:val="de-AT"/>
              </w:rPr>
            </w:pPr>
            <w:r w:rsidRPr="001743B7">
              <w:rPr>
                <w:lang w:val="de-AT"/>
              </w:rPr>
              <w:t> </w:t>
            </w:r>
            <w:bookmarkStart w:id="0" w:name="_Hlk56964603"/>
            <w:r w:rsidRPr="001743B7">
              <w:rPr>
                <w:b/>
                <w:bCs/>
                <w:i/>
                <w:iCs/>
                <w:lang w:val="de-AT"/>
              </w:rPr>
              <w:t>Zwischen 11 und 18 Jahren</w:t>
            </w:r>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14:paraId="6AA662D0" w14:textId="77777777" w:rsidR="001743B7" w:rsidRPr="001743B7" w:rsidRDefault="001743B7" w:rsidP="001743B7">
            <w:pPr>
              <w:rPr>
                <w:lang w:val="de-AT"/>
              </w:rPr>
            </w:pPr>
            <w:r w:rsidRPr="001743B7">
              <w:rPr>
                <w:lang w:val="de-AT"/>
              </w:rPr>
              <w:t> Die Musik gefällt ihr gut,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AA0B" w14:textId="552BE9EE" w:rsidR="001743B7" w:rsidRPr="001743B7" w:rsidRDefault="00EA44F9" w:rsidP="001743B7">
            <w:pPr>
              <w:rPr>
                <w:lang w:val="de-AT"/>
              </w:rPr>
            </w:pPr>
            <w:r>
              <w:rPr>
                <w:lang w:val="de-AT"/>
              </w:rPr>
              <w:t xml:space="preserve"> </w:t>
            </w:r>
            <w:r w:rsidR="001743B7" w:rsidRPr="001743B7">
              <w:rPr>
                <w:lang w:val="de-AT"/>
              </w:rPr>
              <w:t>denn ihr neuer Vater ist Fan dieser Musik.</w:t>
            </w:r>
          </w:p>
        </w:tc>
      </w:tr>
      <w:tr w:rsidR="001743B7" w:rsidRPr="001743B7" w14:paraId="58AF4813"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97C38" w14:textId="77777777" w:rsidR="001743B7" w:rsidRPr="001743B7" w:rsidRDefault="001743B7" w:rsidP="001743B7">
            <w:pPr>
              <w:rPr>
                <w:lang w:val="de-AT"/>
              </w:rPr>
            </w:pPr>
            <w:r w:rsidRPr="001743B7">
              <w:rPr>
                <w:lang w:val="de-AT"/>
              </w:rPr>
              <w:t> Zwischen 18 und 25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F4D68" w14:textId="77777777" w:rsidR="001743B7" w:rsidRPr="001743B7" w:rsidRDefault="001743B7" w:rsidP="001743B7">
            <w:pPr>
              <w:rPr>
                <w:lang w:val="de-AT"/>
              </w:rPr>
            </w:pPr>
            <w:r w:rsidRPr="001743B7">
              <w:rPr>
                <w:lang w:val="de-AT"/>
              </w:rPr>
              <w:t> Die Erzählerin entdeckt die Musik von Neil Young,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9592F" w14:textId="137E6466" w:rsidR="001743B7" w:rsidRPr="001743B7" w:rsidRDefault="00EA44F9" w:rsidP="001743B7">
            <w:pPr>
              <w:rPr>
                <w:lang w:val="de-AT"/>
              </w:rPr>
            </w:pPr>
            <w:r>
              <w:rPr>
                <w:lang w:val="de-AT"/>
              </w:rPr>
              <w:t xml:space="preserve"> </w:t>
            </w:r>
            <w:r w:rsidR="001743B7" w:rsidRPr="001743B7">
              <w:rPr>
                <w:lang w:val="de-AT"/>
              </w:rPr>
              <w:t>weil sie sie an ihre Kindheit erinnert.</w:t>
            </w:r>
          </w:p>
        </w:tc>
      </w:tr>
      <w:tr w:rsidR="001743B7" w:rsidRPr="001743B7" w14:paraId="0EAEBD7B"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6CDF3C" w14:textId="77777777" w:rsidR="001743B7" w:rsidRPr="001743B7" w:rsidRDefault="001743B7" w:rsidP="001743B7">
            <w:pPr>
              <w:rPr>
                <w:lang w:val="de-AT"/>
              </w:rPr>
            </w:pPr>
            <w:r w:rsidRPr="001743B7">
              <w:rPr>
                <w:lang w:val="de-AT"/>
              </w:rPr>
              <w:t> Zwischen 25 und 32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CF4F1" w14:textId="77777777" w:rsidR="001743B7" w:rsidRPr="001743B7" w:rsidRDefault="001743B7" w:rsidP="001743B7">
            <w:pPr>
              <w:rPr>
                <w:lang w:val="de-AT"/>
              </w:rPr>
            </w:pPr>
            <w:r w:rsidRPr="001743B7">
              <w:rPr>
                <w:lang w:val="de-AT"/>
              </w:rPr>
              <w:t> </w:t>
            </w:r>
            <w:r w:rsidRPr="001743B7">
              <w:rPr>
                <w:b/>
                <w:bCs/>
                <w:i/>
                <w:iCs/>
                <w:lang w:val="de-AT"/>
              </w:rPr>
              <w:t>Die Erzählerin findet die Musik unerträglich,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D637F" w14:textId="2368010B" w:rsidR="001743B7" w:rsidRPr="001743B7" w:rsidRDefault="00EA44F9" w:rsidP="001743B7">
            <w:pPr>
              <w:rPr>
                <w:lang w:val="de-AT"/>
              </w:rPr>
            </w:pPr>
            <w:r>
              <w:rPr>
                <w:lang w:val="de-AT"/>
              </w:rPr>
              <w:t xml:space="preserve"> </w:t>
            </w:r>
            <w:r w:rsidR="001743B7" w:rsidRPr="001743B7">
              <w:rPr>
                <w:lang w:val="de-AT"/>
              </w:rPr>
              <w:t>weil sie sie immer wieder hört.</w:t>
            </w:r>
          </w:p>
        </w:tc>
      </w:tr>
    </w:tbl>
    <w:p w14:paraId="60A7CFF4" w14:textId="3C836C72" w:rsidR="001743B7" w:rsidRPr="001743B7" w:rsidRDefault="001743B7" w:rsidP="001743B7">
      <w:pPr>
        <w:rPr>
          <w:lang w:val="de-AT"/>
        </w:rPr>
      </w:pPr>
    </w:p>
    <w:p w14:paraId="18E43825" w14:textId="11DAE753" w:rsidR="001743B7" w:rsidRPr="001743B7" w:rsidRDefault="001743B7" w:rsidP="001743B7">
      <w:pPr>
        <w:rPr>
          <w:lang w:val="de-AT"/>
        </w:rPr>
      </w:pPr>
      <w:r w:rsidRPr="001743B7">
        <w:rPr>
          <w:lang w:val="de-AT"/>
        </w:rPr>
        <w:t>1)</w:t>
      </w:r>
      <w:r w:rsidR="00EA44F9">
        <w:rPr>
          <w:lang w:val="de-AT"/>
        </w:rPr>
        <w:t xml:space="preserve"> </w:t>
      </w:r>
      <w:r w:rsidR="00EA44F9" w:rsidRPr="00EA44F9">
        <w:rPr>
          <w:lang w:val="de-AT"/>
        </w:rPr>
        <w:t>Zwischen 11 und 18 Jahren</w:t>
      </w:r>
      <w:r w:rsidR="00EA44F9">
        <w:rPr>
          <w:lang w:val="de-AT"/>
        </w:rPr>
        <w:t xml:space="preserve"> </w:t>
      </w:r>
      <w:r w:rsidR="00EA44F9" w:rsidRPr="00EA44F9">
        <w:rPr>
          <w:lang w:val="de-AT"/>
        </w:rPr>
        <w:t>Die Erzählerin findet die Musik unerträglich,</w:t>
      </w:r>
      <w:r w:rsidR="00EA44F9">
        <w:rPr>
          <w:lang w:val="de-AT"/>
        </w:rPr>
        <w:t xml:space="preserve"> </w:t>
      </w:r>
      <w:r w:rsidR="00EA44F9" w:rsidRPr="00EA44F9">
        <w:rPr>
          <w:lang w:val="de-AT"/>
        </w:rPr>
        <w:t>weil sie nicht in ist.</w:t>
      </w:r>
    </w:p>
    <w:p w14:paraId="3312246D" w14:textId="628BAEB6" w:rsidR="001743B7" w:rsidRPr="001743B7" w:rsidRDefault="001743B7" w:rsidP="001743B7">
      <w:pPr>
        <w:rPr>
          <w:lang w:val="de-AT"/>
        </w:rPr>
      </w:pPr>
      <w:r w:rsidRPr="001743B7">
        <w:rPr>
          <w:lang w:val="de-AT"/>
        </w:rPr>
        <w:t>2)</w:t>
      </w:r>
      <w:r>
        <w:rPr>
          <w:lang w:val="de-AT"/>
        </w:rPr>
        <w:t xml:space="preserve"> Mit 11 Jahren </w:t>
      </w:r>
      <w:r w:rsidR="00EA44F9" w:rsidRPr="001743B7">
        <w:rPr>
          <w:lang w:val="de-AT"/>
        </w:rPr>
        <w:t>Die Erzählerin entdeckt die Musik von Neil Young,</w:t>
      </w:r>
      <w:r w:rsidR="00EA44F9">
        <w:rPr>
          <w:lang w:val="de-AT"/>
        </w:rPr>
        <w:t xml:space="preserve"> </w:t>
      </w:r>
      <w:r w:rsidR="00EA44F9" w:rsidRPr="001743B7">
        <w:rPr>
          <w:lang w:val="de-AT"/>
        </w:rPr>
        <w:t>denn ihr neuer Vater ist Fan dieser Musik.</w:t>
      </w:r>
    </w:p>
    <w:p w14:paraId="165F26AC" w14:textId="71A19C05" w:rsidR="001743B7" w:rsidRPr="001743B7" w:rsidRDefault="001743B7" w:rsidP="001743B7">
      <w:pPr>
        <w:rPr>
          <w:lang w:val="de-AT"/>
        </w:rPr>
      </w:pPr>
      <w:r w:rsidRPr="001743B7">
        <w:rPr>
          <w:lang w:val="de-AT"/>
        </w:rPr>
        <w:t>3)</w:t>
      </w:r>
      <w:r w:rsidR="00EA44F9">
        <w:rPr>
          <w:lang w:val="de-AT"/>
        </w:rPr>
        <w:t xml:space="preserve"> </w:t>
      </w:r>
      <w:r w:rsidR="00EA44F9" w:rsidRPr="001743B7">
        <w:rPr>
          <w:lang w:val="de-AT"/>
        </w:rPr>
        <w:t>Zwischen 18 und 25 Jahren</w:t>
      </w:r>
      <w:r w:rsidR="00EA44F9">
        <w:rPr>
          <w:lang w:val="de-AT"/>
        </w:rPr>
        <w:t xml:space="preserve"> </w:t>
      </w:r>
      <w:r w:rsidR="00EA44F9" w:rsidRPr="001743B7">
        <w:rPr>
          <w:lang w:val="de-AT"/>
        </w:rPr>
        <w:t>Die Erzählerin akzeptiert die Musik,</w:t>
      </w:r>
      <w:r w:rsidR="00EA44F9">
        <w:rPr>
          <w:lang w:val="de-AT"/>
        </w:rPr>
        <w:t xml:space="preserve"> </w:t>
      </w:r>
      <w:r w:rsidR="00EA44F9" w:rsidRPr="001743B7">
        <w:rPr>
          <w:lang w:val="de-AT"/>
        </w:rPr>
        <w:t>weil sie sie immer wieder hört.</w:t>
      </w:r>
    </w:p>
    <w:p w14:paraId="0E3E480E" w14:textId="59B40D3A" w:rsidR="001743B7" w:rsidRPr="001743B7" w:rsidRDefault="001743B7" w:rsidP="001743B7">
      <w:pPr>
        <w:rPr>
          <w:lang w:val="de-AT"/>
        </w:rPr>
      </w:pPr>
      <w:r w:rsidRPr="001743B7">
        <w:rPr>
          <w:lang w:val="de-AT"/>
        </w:rPr>
        <w:t>4)</w:t>
      </w:r>
      <w:r w:rsidR="00EA44F9" w:rsidRPr="00EA44F9">
        <w:rPr>
          <w:lang w:val="de-AT"/>
        </w:rPr>
        <w:t xml:space="preserve"> </w:t>
      </w:r>
      <w:r w:rsidR="00EA44F9" w:rsidRPr="001743B7">
        <w:rPr>
          <w:lang w:val="de-AT"/>
        </w:rPr>
        <w:t>Zwischen 25 und 32 Jahren</w:t>
      </w:r>
      <w:r w:rsidR="00EA44F9">
        <w:rPr>
          <w:lang w:val="de-AT"/>
        </w:rPr>
        <w:t xml:space="preserve"> </w:t>
      </w:r>
      <w:r w:rsidR="00EA44F9" w:rsidRPr="001743B7">
        <w:rPr>
          <w:lang w:val="de-AT"/>
        </w:rPr>
        <w:t>Die Musik gefällt ihr gut,</w:t>
      </w:r>
      <w:r w:rsidR="00EA44F9">
        <w:rPr>
          <w:lang w:val="de-AT"/>
        </w:rPr>
        <w:t xml:space="preserve"> </w:t>
      </w:r>
      <w:r w:rsidR="00EA44F9" w:rsidRPr="001743B7">
        <w:rPr>
          <w:lang w:val="de-AT"/>
        </w:rPr>
        <w:t>weil sie sie an ihre Kindheit erinnert.</w:t>
      </w:r>
    </w:p>
    <w:p w14:paraId="76B7A51A" w14:textId="77777777" w:rsidR="001743B7" w:rsidRPr="001743B7" w:rsidRDefault="001743B7" w:rsidP="001743B7">
      <w:pPr>
        <w:rPr>
          <w:lang w:val="de-AT"/>
        </w:rPr>
      </w:pPr>
    </w:p>
    <w:p w14:paraId="20E1AD4B" w14:textId="77777777" w:rsidR="001743B7" w:rsidRPr="001743B7" w:rsidRDefault="001743B7" w:rsidP="001743B7">
      <w:pPr>
        <w:rPr>
          <w:lang w:val="de-AT"/>
        </w:rPr>
      </w:pPr>
      <w:r w:rsidRPr="001743B7">
        <w:rPr>
          <w:b/>
          <w:bCs/>
          <w:lang w:val="de-AT"/>
        </w:rPr>
        <w:t xml:space="preserve">III. </w:t>
      </w:r>
      <w:proofErr w:type="gramStart"/>
      <w:r w:rsidRPr="001743B7">
        <w:rPr>
          <w:b/>
          <w:bCs/>
          <w:lang w:val="de-AT"/>
        </w:rPr>
        <w:t>Richtig</w:t>
      </w:r>
      <w:proofErr w:type="gramEnd"/>
      <w:r w:rsidRPr="001743B7">
        <w:rPr>
          <w:b/>
          <w:bCs/>
          <w:lang w:val="de-AT"/>
        </w:rPr>
        <w:t xml:space="preserve"> oder falsch? Belegen Sie jeweils Ihre Antwort mit einem Zitat aus dem Text.</w:t>
      </w:r>
    </w:p>
    <w:p w14:paraId="6971DCCC" w14:textId="1CF168EF" w:rsidR="00EA44F9" w:rsidRDefault="00EA44F9" w:rsidP="001743B7">
      <w:pPr>
        <w:rPr>
          <w:i/>
          <w:iCs/>
          <w:lang w:val="de-AT"/>
        </w:rPr>
      </w:pPr>
      <w:r>
        <w:rPr>
          <w:i/>
          <w:iCs/>
          <w:lang w:val="de-AT"/>
        </w:rPr>
        <w:t>R= Richtig, F = Falsch</w:t>
      </w:r>
    </w:p>
    <w:p w14:paraId="0CC1CE12" w14:textId="35B7DBA3" w:rsidR="001743B7" w:rsidRPr="001743B7" w:rsidRDefault="001743B7" w:rsidP="001743B7">
      <w:pPr>
        <w:rPr>
          <w:lang w:val="de-AT"/>
        </w:rPr>
      </w:pPr>
      <w:r w:rsidRPr="001743B7">
        <w:rPr>
          <w:i/>
          <w:iCs/>
          <w:lang w:val="de-AT"/>
        </w:rPr>
        <w:t>Beispiel:0</w:t>
      </w:r>
      <w:proofErr w:type="gramStart"/>
      <w:r w:rsidRPr="001743B7">
        <w:rPr>
          <w:i/>
          <w:iCs/>
          <w:lang w:val="de-AT"/>
        </w:rPr>
        <w:t>)  Falsch</w:t>
      </w:r>
      <w:proofErr w:type="gramEnd"/>
      <w:r w:rsidRPr="001743B7">
        <w:rPr>
          <w:i/>
          <w:iCs/>
          <w:lang w:val="de-AT"/>
        </w:rPr>
        <w:t>;  Zitat: Ich besitze freiwillig mehrere CDs.</w:t>
      </w:r>
    </w:p>
    <w:p w14:paraId="7D50D27C" w14:textId="77777777" w:rsidR="00EA44F9" w:rsidRDefault="001743B7" w:rsidP="001743B7">
      <w:pPr>
        <w:rPr>
          <w:i/>
          <w:iCs/>
          <w:lang w:val="de-AT"/>
        </w:rPr>
      </w:pPr>
      <w:r w:rsidRPr="001743B7">
        <w:rPr>
          <w:i/>
          <w:iCs/>
          <w:lang w:val="de-AT"/>
        </w:rPr>
        <w:t>0) Die Erzählerin hat nie Musik von Neil Young gekauft.</w:t>
      </w:r>
    </w:p>
    <w:p w14:paraId="4369C110" w14:textId="2C301670" w:rsidR="00EA44F9" w:rsidRDefault="001743B7" w:rsidP="001743B7">
      <w:pPr>
        <w:rPr>
          <w:lang w:val="de-AT"/>
        </w:rPr>
      </w:pPr>
      <w:r w:rsidRPr="001743B7">
        <w:rPr>
          <w:lang w:val="de-AT"/>
        </w:rPr>
        <w:lastRenderedPageBreak/>
        <w:t>1) Für die DDR-Regierung war es ziemlich einfach, die Literatur zu kontrollieren.</w:t>
      </w:r>
      <w:r w:rsidR="00EA44F9">
        <w:rPr>
          <w:lang w:val="de-AT"/>
        </w:rPr>
        <w:t xml:space="preserve"> R, Z:</w:t>
      </w:r>
      <w:r w:rsidR="00EA44F9" w:rsidRPr="00EA44F9">
        <w:t xml:space="preserve"> </w:t>
      </w:r>
      <w:r w:rsidR="00EA44F9" w:rsidRPr="00EA44F9">
        <w:rPr>
          <w:lang w:val="de-AT"/>
        </w:rPr>
        <w:t xml:space="preserve">Literatur war es unmöglich, sie fern zu halten. Bücher wurden </w:t>
      </w:r>
      <w:proofErr w:type="gramStart"/>
      <w:r w:rsidR="00EA44F9" w:rsidRPr="00EA44F9">
        <w:rPr>
          <w:lang w:val="de-AT"/>
        </w:rPr>
        <w:t>einfach nicht</w:t>
      </w:r>
      <w:proofErr w:type="gramEnd"/>
      <w:r w:rsidR="00EA44F9" w:rsidRPr="00EA44F9">
        <w:rPr>
          <w:lang w:val="de-AT"/>
        </w:rPr>
        <w:t xml:space="preserve"> gedruckt und der Import verboten. Schluss.</w:t>
      </w:r>
    </w:p>
    <w:p w14:paraId="4BD983FA" w14:textId="7E5E0332" w:rsidR="00FF4183" w:rsidRDefault="00FF4183" w:rsidP="001743B7">
      <w:pPr>
        <w:rPr>
          <w:lang w:val="de-AT"/>
        </w:rPr>
      </w:pPr>
      <w:r>
        <w:rPr>
          <w:lang w:val="de-AT"/>
        </w:rPr>
        <w:t xml:space="preserve">2) Bei seinem Konzert 1987 hielt Bob Dylan eine lange Rede über Freiheit. </w:t>
      </w:r>
      <w:r w:rsidR="00166317">
        <w:rPr>
          <w:lang w:val="de-AT"/>
        </w:rPr>
        <w:t>F</w:t>
      </w:r>
      <w:r>
        <w:rPr>
          <w:lang w:val="de-AT"/>
        </w:rPr>
        <w:t xml:space="preserve"> Z: </w:t>
      </w:r>
      <w:r w:rsidRPr="001743B7">
        <w:rPr>
          <w:lang w:val="de-AT"/>
        </w:rPr>
        <w:t>Und noch weniger hat er jemals verstanden, wie enttäuschend sein wortarmer Auftritt war.</w:t>
      </w:r>
    </w:p>
    <w:p w14:paraId="1C7975F8" w14:textId="5824A987" w:rsidR="00EA44F9" w:rsidRDefault="00FF4183" w:rsidP="001743B7">
      <w:pPr>
        <w:rPr>
          <w:lang w:val="de-AT"/>
        </w:rPr>
      </w:pPr>
      <w:r>
        <w:rPr>
          <w:lang w:val="de-AT"/>
        </w:rPr>
        <w:t>3</w:t>
      </w:r>
      <w:r w:rsidR="001743B7" w:rsidRPr="001743B7">
        <w:rPr>
          <w:lang w:val="de-AT"/>
        </w:rPr>
        <w:t>) Die Erzählerin vergleicht Bob Dylan mit Gott.</w:t>
      </w:r>
      <w:r w:rsidR="00EA44F9">
        <w:rPr>
          <w:lang w:val="de-AT"/>
        </w:rPr>
        <w:t xml:space="preserve"> </w:t>
      </w:r>
      <w:r>
        <w:rPr>
          <w:lang w:val="de-AT"/>
        </w:rPr>
        <w:t>R, Z:</w:t>
      </w:r>
      <w:r w:rsidRPr="00FF4183">
        <w:t xml:space="preserve"> </w:t>
      </w:r>
      <w:r w:rsidRPr="00FF4183">
        <w:rPr>
          <w:lang w:val="de-AT"/>
        </w:rPr>
        <w:t>Für die Leute war es Gott schauen - aber Gott ging vorüber, ohne sie eines Blickes zu würdigen.</w:t>
      </w:r>
    </w:p>
    <w:p w14:paraId="69326922" w14:textId="4758773E" w:rsidR="00EA44F9" w:rsidRDefault="00FF4183" w:rsidP="001743B7">
      <w:pPr>
        <w:rPr>
          <w:lang w:val="de-AT"/>
        </w:rPr>
      </w:pPr>
      <w:r>
        <w:rPr>
          <w:lang w:val="de-AT"/>
        </w:rPr>
        <w:t>4</w:t>
      </w:r>
      <w:r w:rsidR="001743B7" w:rsidRPr="001743B7">
        <w:rPr>
          <w:lang w:val="de-AT"/>
        </w:rPr>
        <w:t>) Neil Youngs Auftritte in der DDR hatten den Vater begeistert</w:t>
      </w:r>
      <w:r w:rsidR="00EA44F9">
        <w:rPr>
          <w:lang w:val="de-AT"/>
        </w:rPr>
        <w:t>.</w:t>
      </w:r>
      <w:r>
        <w:rPr>
          <w:lang w:val="de-AT"/>
        </w:rPr>
        <w:t xml:space="preserve"> </w:t>
      </w:r>
      <w:r w:rsidR="00166317">
        <w:rPr>
          <w:lang w:val="de-AT"/>
        </w:rPr>
        <w:t>R, Z</w:t>
      </w:r>
      <w:r w:rsidR="000308EE">
        <w:rPr>
          <w:lang w:val="de-AT"/>
        </w:rPr>
        <w:t>.24</w:t>
      </w:r>
      <w:r w:rsidR="00166317">
        <w:rPr>
          <w:lang w:val="de-AT"/>
        </w:rPr>
        <w:t xml:space="preserve">: </w:t>
      </w:r>
      <w:r w:rsidR="00166317" w:rsidRPr="00166317">
        <w:rPr>
          <w:lang w:val="de-AT"/>
        </w:rPr>
        <w:t>Im strahlenden Blick meines Vaters sah ich, dass da unten ein ganzer Lebenstraum stand.</w:t>
      </w:r>
    </w:p>
    <w:p w14:paraId="670910D6" w14:textId="47672D78" w:rsidR="00EA44F9" w:rsidRDefault="00FF4183" w:rsidP="001743B7">
      <w:pPr>
        <w:rPr>
          <w:lang w:val="de-AT"/>
        </w:rPr>
      </w:pPr>
      <w:r>
        <w:rPr>
          <w:lang w:val="de-AT"/>
        </w:rPr>
        <w:t>5</w:t>
      </w:r>
      <w:r w:rsidR="001743B7" w:rsidRPr="001743B7">
        <w:rPr>
          <w:lang w:val="de-AT"/>
        </w:rPr>
        <w:t>) Beim Konzert von Neil Young bekamen die Erzählerin und ihr Vater die besten Sitze.</w:t>
      </w:r>
      <w:r w:rsidR="00331E78">
        <w:rPr>
          <w:lang w:val="de-AT"/>
        </w:rPr>
        <w:t xml:space="preserve"> F, Z: </w:t>
      </w:r>
      <w:r w:rsidR="00331E78" w:rsidRPr="00331E78">
        <w:rPr>
          <w:lang w:val="de-AT"/>
        </w:rPr>
        <w:t>Wir kamen reichlich spät und. fanden nur noch ganz oben Platz.</w:t>
      </w:r>
    </w:p>
    <w:p w14:paraId="63D6A4E8" w14:textId="1DFD3D80" w:rsidR="00EA44F9" w:rsidRDefault="00FF4183" w:rsidP="001743B7">
      <w:pPr>
        <w:rPr>
          <w:lang w:val="de-AT"/>
        </w:rPr>
      </w:pPr>
      <w:r>
        <w:rPr>
          <w:lang w:val="de-AT"/>
        </w:rPr>
        <w:t>6</w:t>
      </w:r>
      <w:r w:rsidR="001743B7" w:rsidRPr="001743B7">
        <w:rPr>
          <w:lang w:val="de-AT"/>
        </w:rPr>
        <w:t>) Beim Konzert von Neil Young jubelte das Publikum laut vor Freude.</w:t>
      </w:r>
      <w:r w:rsidR="00331E78">
        <w:rPr>
          <w:lang w:val="de-AT"/>
        </w:rPr>
        <w:t xml:space="preserve"> F, Z</w:t>
      </w:r>
      <w:r w:rsidR="000308EE">
        <w:rPr>
          <w:lang w:val="de-AT"/>
        </w:rPr>
        <w:t>.28</w:t>
      </w:r>
      <w:r w:rsidR="00331E78">
        <w:rPr>
          <w:lang w:val="de-AT"/>
        </w:rPr>
        <w:t xml:space="preserve">: </w:t>
      </w:r>
      <w:r w:rsidR="00331E78" w:rsidRPr="00331E78">
        <w:rPr>
          <w:lang w:val="de-AT"/>
        </w:rPr>
        <w:t>Kein Geschrei, keine Unruhe</w:t>
      </w:r>
    </w:p>
    <w:p w14:paraId="074C1432" w14:textId="361ACF99" w:rsidR="00A803FD" w:rsidRDefault="00A803FD" w:rsidP="001743B7">
      <w:pPr>
        <w:rPr>
          <w:lang w:val="de-AT"/>
        </w:rPr>
      </w:pPr>
      <w:r>
        <w:rPr>
          <w:lang w:val="de-AT"/>
        </w:rPr>
        <w:t xml:space="preserve">7) Die verschiedensten Menschen mochten die Musik von Neil Young. R, Z: </w:t>
      </w:r>
      <w:r w:rsidRPr="00A803FD">
        <w:rPr>
          <w:lang w:val="de-AT"/>
        </w:rPr>
        <w:t xml:space="preserve">Das bunte Publikum beeindruckte mich schwer. Jogginghosen neben Philosophieprofessoren, Rentner neben Schulkindern. Es ging durch alle Sozialschichten und durch alle Generationen. Viele Familien waren, wie wir, </w:t>
      </w:r>
      <w:proofErr w:type="gramStart"/>
      <w:r w:rsidRPr="00A803FD">
        <w:rPr>
          <w:lang w:val="de-AT"/>
        </w:rPr>
        <w:t>zusammen gekommen</w:t>
      </w:r>
      <w:proofErr w:type="gramEnd"/>
      <w:r w:rsidRPr="00A803FD">
        <w:rPr>
          <w:lang w:val="de-AT"/>
        </w:rPr>
        <w:t>.</w:t>
      </w:r>
    </w:p>
    <w:p w14:paraId="020B4862" w14:textId="2012D909" w:rsidR="001743B7" w:rsidRPr="001743B7" w:rsidRDefault="00A803FD" w:rsidP="001743B7">
      <w:pPr>
        <w:rPr>
          <w:lang w:val="de-AT"/>
        </w:rPr>
      </w:pPr>
      <w:r>
        <w:rPr>
          <w:lang w:val="de-AT"/>
        </w:rPr>
        <w:t>8</w:t>
      </w:r>
      <w:r w:rsidR="001743B7" w:rsidRPr="001743B7">
        <w:rPr>
          <w:lang w:val="de-AT"/>
        </w:rPr>
        <w:t>) Die Erzählerin konnte nicht verstehen, wie wichtig das Konzert von Neil Young f</w:t>
      </w:r>
      <w:r w:rsidR="00331E78">
        <w:rPr>
          <w:lang w:val="de-AT"/>
        </w:rPr>
        <w:t>ü</w:t>
      </w:r>
      <w:r w:rsidR="001743B7" w:rsidRPr="001743B7">
        <w:rPr>
          <w:lang w:val="de-AT"/>
        </w:rPr>
        <w:t>r den Vater war.</w:t>
      </w:r>
      <w:r w:rsidR="00331E78">
        <w:rPr>
          <w:lang w:val="de-AT"/>
        </w:rPr>
        <w:t xml:space="preserve"> </w:t>
      </w:r>
      <w:r>
        <w:rPr>
          <w:lang w:val="de-AT"/>
        </w:rPr>
        <w:t>F</w:t>
      </w:r>
      <w:r w:rsidR="00331E78">
        <w:rPr>
          <w:lang w:val="de-AT"/>
        </w:rPr>
        <w:t xml:space="preserve"> Z: </w:t>
      </w:r>
      <w:r w:rsidRPr="00A803FD">
        <w:rPr>
          <w:lang w:val="de-AT"/>
        </w:rPr>
        <w:t>Sein Ideal von Freisein, von Weite, von Unabhängigkeit. Neil Young zu sehen war für ihn wie mit einer Harley Davidson die Route 66 entlang zu rasen.</w:t>
      </w:r>
    </w:p>
    <w:p w14:paraId="456401D9" w14:textId="77777777" w:rsidR="001743B7" w:rsidRPr="001743B7" w:rsidRDefault="001743B7" w:rsidP="00B81974">
      <w:pPr>
        <w:rPr>
          <w:lang w:val="de-AT"/>
        </w:rPr>
      </w:pPr>
    </w:p>
    <w:p w14:paraId="665F6580" w14:textId="039D545C" w:rsidR="00077D39" w:rsidRPr="001743B7" w:rsidRDefault="00077D39" w:rsidP="00077D39">
      <w:pPr>
        <w:rPr>
          <w:lang w:val="de-AT"/>
        </w:rPr>
      </w:pPr>
      <w:r w:rsidRPr="001743B7">
        <w:rPr>
          <w:lang w:val="de-AT"/>
        </w:rPr>
        <w:t xml:space="preserve">Ein Konzert im vereinigten Berlin = </w:t>
      </w:r>
      <w:proofErr w:type="spellStart"/>
      <w:r w:rsidRPr="001743B7">
        <w:rPr>
          <w:lang w:val="de-AT"/>
        </w:rPr>
        <w:t>Un</w:t>
      </w:r>
      <w:proofErr w:type="spellEnd"/>
      <w:r w:rsidRPr="001743B7">
        <w:rPr>
          <w:lang w:val="de-AT"/>
        </w:rPr>
        <w:t xml:space="preserve"> </w:t>
      </w:r>
      <w:proofErr w:type="spellStart"/>
      <w:r w:rsidRPr="001743B7">
        <w:rPr>
          <w:lang w:val="de-AT"/>
        </w:rPr>
        <w:t>concert</w:t>
      </w:r>
      <w:proofErr w:type="spellEnd"/>
      <w:r w:rsidRPr="001743B7">
        <w:rPr>
          <w:lang w:val="de-AT"/>
        </w:rPr>
        <w:t xml:space="preserve"> </w:t>
      </w:r>
      <w:proofErr w:type="spellStart"/>
      <w:r w:rsidRPr="001743B7">
        <w:rPr>
          <w:lang w:val="de-AT"/>
        </w:rPr>
        <w:t>dans</w:t>
      </w:r>
      <w:proofErr w:type="spellEnd"/>
      <w:r w:rsidRPr="001743B7">
        <w:rPr>
          <w:lang w:val="de-AT"/>
        </w:rPr>
        <w:t xml:space="preserve"> le Berlin uni </w:t>
      </w:r>
    </w:p>
    <w:p w14:paraId="74C5C10E" w14:textId="45B9FA01" w:rsidR="00077D39" w:rsidRPr="001743B7" w:rsidRDefault="00077D39" w:rsidP="00077D39">
      <w:pPr>
        <w:rPr>
          <w:lang w:val="de-AT"/>
        </w:rPr>
      </w:pPr>
      <w:r w:rsidRPr="001743B7">
        <w:rPr>
          <w:lang w:val="de-AT"/>
        </w:rPr>
        <w:t xml:space="preserve">Ein überglücklicher Zuschauer = </w:t>
      </w:r>
      <w:proofErr w:type="spellStart"/>
      <w:r w:rsidRPr="001743B7">
        <w:rPr>
          <w:lang w:val="de-AT"/>
        </w:rPr>
        <w:t>Un</w:t>
      </w:r>
      <w:proofErr w:type="spellEnd"/>
      <w:r w:rsidRPr="001743B7">
        <w:rPr>
          <w:lang w:val="de-AT"/>
        </w:rPr>
        <w:t xml:space="preserve"> </w:t>
      </w:r>
      <w:proofErr w:type="spellStart"/>
      <w:r w:rsidRPr="001743B7">
        <w:rPr>
          <w:lang w:val="de-AT"/>
        </w:rPr>
        <w:t>spectateur</w:t>
      </w:r>
      <w:proofErr w:type="spellEnd"/>
      <w:r w:rsidRPr="001743B7">
        <w:rPr>
          <w:lang w:val="de-AT"/>
        </w:rPr>
        <w:t xml:space="preserve"> </w:t>
      </w:r>
      <w:proofErr w:type="spellStart"/>
      <w:r w:rsidRPr="001743B7">
        <w:rPr>
          <w:lang w:val="de-AT"/>
        </w:rPr>
        <w:t>ravi</w:t>
      </w:r>
      <w:proofErr w:type="spellEnd"/>
    </w:p>
    <w:p w14:paraId="7669AB37" w14:textId="77777777" w:rsidR="00077D39" w:rsidRPr="001743B7" w:rsidRDefault="00077D39" w:rsidP="00077D39">
      <w:pPr>
        <w:rPr>
          <w:lang w:val="de-AT"/>
        </w:rPr>
      </w:pPr>
      <w:r w:rsidRPr="001743B7">
        <w:rPr>
          <w:lang w:val="de-AT"/>
        </w:rPr>
        <w:t xml:space="preserve">Entdeckung einer neuen Musik = </w:t>
      </w:r>
      <w:proofErr w:type="spellStart"/>
      <w:r w:rsidRPr="001743B7">
        <w:rPr>
          <w:lang w:val="de-AT"/>
        </w:rPr>
        <w:t>Découverte</w:t>
      </w:r>
      <w:proofErr w:type="spellEnd"/>
      <w:r w:rsidRPr="001743B7">
        <w:rPr>
          <w:lang w:val="de-AT"/>
        </w:rPr>
        <w:t xml:space="preserve"> </w:t>
      </w:r>
      <w:proofErr w:type="spellStart"/>
      <w:r w:rsidRPr="001743B7">
        <w:rPr>
          <w:lang w:val="de-AT"/>
        </w:rPr>
        <w:t>d'une</w:t>
      </w:r>
      <w:proofErr w:type="spellEnd"/>
      <w:r w:rsidRPr="001743B7">
        <w:rPr>
          <w:lang w:val="de-AT"/>
        </w:rPr>
        <w:t xml:space="preserve"> </w:t>
      </w:r>
      <w:proofErr w:type="spellStart"/>
      <w:r w:rsidRPr="001743B7">
        <w:rPr>
          <w:lang w:val="de-AT"/>
        </w:rPr>
        <w:t>nouvelle</w:t>
      </w:r>
      <w:proofErr w:type="spellEnd"/>
      <w:r w:rsidRPr="001743B7">
        <w:rPr>
          <w:lang w:val="de-AT"/>
        </w:rPr>
        <w:t xml:space="preserve"> </w:t>
      </w:r>
      <w:proofErr w:type="spellStart"/>
      <w:r w:rsidRPr="001743B7">
        <w:rPr>
          <w:lang w:val="de-AT"/>
        </w:rPr>
        <w:t>musique</w:t>
      </w:r>
      <w:proofErr w:type="spellEnd"/>
      <w:r w:rsidRPr="001743B7">
        <w:rPr>
          <w:lang w:val="de-AT"/>
        </w:rPr>
        <w:t xml:space="preserve"> </w:t>
      </w:r>
    </w:p>
    <w:p w14:paraId="78644BEA" w14:textId="588EE8E5" w:rsidR="00077D39" w:rsidRPr="001743B7" w:rsidRDefault="00077D39" w:rsidP="00077D39">
      <w:pPr>
        <w:rPr>
          <w:lang w:val="de-AT"/>
        </w:rPr>
      </w:pPr>
      <w:r w:rsidRPr="001743B7">
        <w:rPr>
          <w:lang w:val="de-AT"/>
        </w:rPr>
        <w:t xml:space="preserve">Unerfüllte Erwartung = </w:t>
      </w:r>
      <w:proofErr w:type="spellStart"/>
      <w:r w:rsidRPr="001743B7">
        <w:rPr>
          <w:lang w:val="de-AT"/>
        </w:rPr>
        <w:t>Attente</w:t>
      </w:r>
      <w:proofErr w:type="spellEnd"/>
      <w:r w:rsidRPr="001743B7">
        <w:rPr>
          <w:lang w:val="de-AT"/>
        </w:rPr>
        <w:t xml:space="preserve"> non </w:t>
      </w:r>
      <w:proofErr w:type="spellStart"/>
      <w:r w:rsidRPr="001743B7">
        <w:rPr>
          <w:lang w:val="de-AT"/>
        </w:rPr>
        <w:t>satisfaite</w:t>
      </w:r>
      <w:proofErr w:type="spellEnd"/>
    </w:p>
    <w:p w14:paraId="7D896C0F" w14:textId="6FBB8E6B" w:rsidR="00077D39" w:rsidRDefault="00077D39" w:rsidP="00077D39">
      <w:pPr>
        <w:rPr>
          <w:lang w:val="de-AT"/>
        </w:rPr>
      </w:pPr>
    </w:p>
    <w:p w14:paraId="09538633" w14:textId="273E2EAB" w:rsidR="00FF4183" w:rsidRDefault="00FF4183" w:rsidP="00077D39">
      <w:pPr>
        <w:rPr>
          <w:lang w:val="de-AT"/>
        </w:rPr>
      </w:pPr>
      <w:r>
        <w:rPr>
          <w:lang w:val="de-AT"/>
        </w:rPr>
        <w:t xml:space="preserve">Vergleichen = </w:t>
      </w:r>
      <w:proofErr w:type="spellStart"/>
      <w:r>
        <w:rPr>
          <w:lang w:val="de-AT"/>
        </w:rPr>
        <w:t>comparer</w:t>
      </w:r>
      <w:proofErr w:type="spellEnd"/>
    </w:p>
    <w:p w14:paraId="17911F41" w14:textId="5CFFA1A2" w:rsidR="00166317" w:rsidRDefault="00166317" w:rsidP="00077D39">
      <w:pPr>
        <w:rPr>
          <w:lang w:val="de-AT"/>
        </w:rPr>
      </w:pPr>
      <w:r w:rsidRPr="001743B7">
        <w:rPr>
          <w:lang w:val="de-AT"/>
        </w:rPr>
        <w:t>Enttäuschend</w:t>
      </w:r>
      <w:r>
        <w:rPr>
          <w:lang w:val="de-AT"/>
        </w:rPr>
        <w:t xml:space="preserve"> = </w:t>
      </w:r>
      <w:proofErr w:type="spellStart"/>
      <w:r>
        <w:rPr>
          <w:lang w:val="de-AT"/>
        </w:rPr>
        <w:t>décevant</w:t>
      </w:r>
      <w:proofErr w:type="spellEnd"/>
    </w:p>
    <w:p w14:paraId="55E8BA9D" w14:textId="7F1FB48A" w:rsidR="00166317" w:rsidRDefault="00166317" w:rsidP="00077D39">
      <w:pPr>
        <w:rPr>
          <w:lang w:val="de-AT"/>
        </w:rPr>
      </w:pPr>
      <w:r>
        <w:rPr>
          <w:lang w:val="de-AT"/>
        </w:rPr>
        <w:t xml:space="preserve">Arm = </w:t>
      </w:r>
      <w:proofErr w:type="spellStart"/>
      <w:r>
        <w:rPr>
          <w:lang w:val="de-AT"/>
        </w:rPr>
        <w:t>pauvre</w:t>
      </w:r>
      <w:proofErr w:type="spellEnd"/>
    </w:p>
    <w:p w14:paraId="6FCC05F6" w14:textId="2A3E46DB" w:rsidR="00FF4183" w:rsidRDefault="00166317" w:rsidP="00077D39">
      <w:pPr>
        <w:rPr>
          <w:lang w:val="de-AT"/>
        </w:rPr>
      </w:pPr>
      <w:r>
        <w:rPr>
          <w:lang w:val="de-AT"/>
        </w:rPr>
        <w:t xml:space="preserve">Begeistern = </w:t>
      </w:r>
      <w:proofErr w:type="spellStart"/>
      <w:r>
        <w:rPr>
          <w:lang w:val="de-AT"/>
        </w:rPr>
        <w:t>enthousiaste</w:t>
      </w:r>
      <w:proofErr w:type="spellEnd"/>
    </w:p>
    <w:p w14:paraId="323107DE" w14:textId="4D353E29" w:rsidR="00166317" w:rsidRDefault="00166317" w:rsidP="00077D39">
      <w:pPr>
        <w:rPr>
          <w:lang w:val="de-AT"/>
        </w:rPr>
      </w:pPr>
      <w:r>
        <w:rPr>
          <w:lang w:val="de-AT"/>
        </w:rPr>
        <w:t xml:space="preserve">Strahlen = </w:t>
      </w:r>
      <w:proofErr w:type="spellStart"/>
      <w:r>
        <w:rPr>
          <w:lang w:val="de-AT"/>
        </w:rPr>
        <w:t>briller</w:t>
      </w:r>
      <w:proofErr w:type="spellEnd"/>
    </w:p>
    <w:p w14:paraId="0E9E9020" w14:textId="7895A425" w:rsidR="00A803FD" w:rsidRDefault="00A803FD" w:rsidP="00077D39">
      <w:pPr>
        <w:rPr>
          <w:lang w:val="de-AT"/>
        </w:rPr>
      </w:pPr>
      <w:r>
        <w:rPr>
          <w:lang w:val="de-AT"/>
        </w:rPr>
        <w:t xml:space="preserve">Verschiedene = </w:t>
      </w:r>
      <w:proofErr w:type="spellStart"/>
      <w:r>
        <w:rPr>
          <w:lang w:val="de-AT"/>
        </w:rPr>
        <w:t>Varié</w:t>
      </w:r>
      <w:proofErr w:type="spellEnd"/>
      <w:r>
        <w:rPr>
          <w:lang w:val="de-AT"/>
        </w:rPr>
        <w:t>, divers</w:t>
      </w:r>
    </w:p>
    <w:p w14:paraId="23F346B6" w14:textId="77777777" w:rsidR="009F564F" w:rsidRPr="001743B7" w:rsidRDefault="009F564F" w:rsidP="009F564F">
      <w:pPr>
        <w:rPr>
          <w:lang w:val="de-AT"/>
        </w:rPr>
      </w:pPr>
      <w:r w:rsidRPr="001743B7">
        <w:rPr>
          <w:lang w:val="de-AT"/>
        </w:rPr>
        <w:t xml:space="preserve">Die Macht = le </w:t>
      </w:r>
      <w:proofErr w:type="spellStart"/>
      <w:r w:rsidRPr="001743B7">
        <w:rPr>
          <w:lang w:val="de-AT"/>
        </w:rPr>
        <w:t>pouvoir</w:t>
      </w:r>
      <w:proofErr w:type="spellEnd"/>
    </w:p>
    <w:p w14:paraId="0A643502" w14:textId="77777777" w:rsidR="00166317" w:rsidRPr="001743B7" w:rsidRDefault="00166317" w:rsidP="00077D39">
      <w:pPr>
        <w:rPr>
          <w:lang w:val="de-AT"/>
        </w:rPr>
      </w:pPr>
    </w:p>
    <w:p w14:paraId="79DCBFF8" w14:textId="64B9C1A0" w:rsidR="003D3ABA" w:rsidRPr="001743B7" w:rsidRDefault="003D3ABA" w:rsidP="003D3ABA">
      <w:pPr>
        <w:pStyle w:val="Titre1"/>
        <w:rPr>
          <w:lang w:val="de-AT"/>
        </w:rPr>
      </w:pPr>
      <w:r w:rsidRPr="001743B7">
        <w:rPr>
          <w:lang w:val="de-AT"/>
        </w:rPr>
        <w:lastRenderedPageBreak/>
        <w:t>P1:</w:t>
      </w:r>
    </w:p>
    <w:p w14:paraId="00B86224" w14:textId="79D4FDDE" w:rsidR="000A567D" w:rsidRPr="001743B7" w:rsidRDefault="000A567D" w:rsidP="003D3ABA">
      <w:pPr>
        <w:rPr>
          <w:lang w:val="de-AT"/>
        </w:rPr>
      </w:pPr>
      <w:r w:rsidRPr="001743B7">
        <w:rPr>
          <w:lang w:val="de-AT"/>
        </w:rPr>
        <w:t>Musik war ein Mein zweiter Vater erschien einige Wochen vor meinem 11. Geburtstag. Er war sehr jung, bärtig und das, was man damals einen langhaarigen Chaoten nannte. Er liebte irische Musik und Neil Young.</w:t>
      </w:r>
    </w:p>
    <w:p w14:paraId="035FB2A3" w14:textId="63EFE0AE" w:rsidR="003D3ABA" w:rsidRPr="001743B7" w:rsidRDefault="003D3ABA" w:rsidP="003D3ABA">
      <w:pPr>
        <w:pStyle w:val="Titre1"/>
        <w:rPr>
          <w:lang w:val="de-AT"/>
        </w:rPr>
      </w:pPr>
      <w:r w:rsidRPr="001743B7">
        <w:rPr>
          <w:lang w:val="de-AT"/>
        </w:rPr>
        <w:t>P2:</w:t>
      </w:r>
    </w:p>
    <w:p w14:paraId="6F4FA429" w14:textId="29CC951F" w:rsidR="000A567D" w:rsidRPr="001743B7" w:rsidRDefault="000A567D" w:rsidP="003D3ABA">
      <w:pPr>
        <w:rPr>
          <w:lang w:val="de-AT"/>
        </w:rPr>
      </w:pPr>
      <w:r w:rsidRPr="001743B7">
        <w:rPr>
          <w:lang w:val="de-AT"/>
        </w:rPr>
        <w:t>Seit mein Vater im Haus war, lebte auch Neil Young bei uns. Die ersten sieben Jahre ging mir seine Musik furchtbar auf die Nerven. Alte-Männer-Rock'n'Roll. Die nächsten sieben Jahre gewöhnte ich mich daran, dass andauernd Neil Young lief. Geburtstag, Ostern, Weihnachten. Ich begann ihn zu tolerieren. In den letzten sieben Jahren habe ich ihn wirklich mögen gelernt. Ich besitze freiwillig mehrere CDs. Wenn ich Neil Young höre, ist es, als würde die Musik mich in den Arm nehmen. Ein warmes Gefühl. Neil Young, das ist mein Vater. Und mit ihm die Geborgenheit meines Elternhauses.</w:t>
      </w:r>
    </w:p>
    <w:p w14:paraId="0C3621AB" w14:textId="6FEF53B1" w:rsidR="003D3ABA" w:rsidRPr="001743B7" w:rsidRDefault="003D3ABA" w:rsidP="003D3ABA">
      <w:pPr>
        <w:pStyle w:val="Titre1"/>
        <w:rPr>
          <w:lang w:val="de-AT"/>
        </w:rPr>
      </w:pPr>
      <w:r w:rsidRPr="001743B7">
        <w:rPr>
          <w:lang w:val="de-AT"/>
        </w:rPr>
        <w:t>P3:</w:t>
      </w:r>
    </w:p>
    <w:p w14:paraId="5658433E" w14:textId="239BAAD0" w:rsidR="000A567D" w:rsidRPr="001743B7" w:rsidRDefault="000A567D" w:rsidP="000A567D">
      <w:pPr>
        <w:rPr>
          <w:lang w:val="de-AT"/>
        </w:rPr>
      </w:pPr>
      <w:r w:rsidRPr="001743B7">
        <w:rPr>
          <w:lang w:val="de-AT"/>
        </w:rPr>
        <w:t xml:space="preserve">Musik war ein wichtiges Medium in der DDR. Im Gegensatz zur </w:t>
      </w:r>
      <w:bookmarkStart w:id="1" w:name="_Hlk56964745"/>
      <w:r w:rsidRPr="001743B7">
        <w:rPr>
          <w:lang w:val="de-AT"/>
        </w:rPr>
        <w:t xml:space="preserve">Literatur war es unmöglich, sie fern zu halten. Bücher wurden </w:t>
      </w:r>
      <w:proofErr w:type="gramStart"/>
      <w:r w:rsidRPr="001743B7">
        <w:rPr>
          <w:lang w:val="de-AT"/>
        </w:rPr>
        <w:t>einfach nicht</w:t>
      </w:r>
      <w:proofErr w:type="gramEnd"/>
      <w:r w:rsidRPr="001743B7">
        <w:rPr>
          <w:lang w:val="de-AT"/>
        </w:rPr>
        <w:t xml:space="preserve"> gedruckt und der Import verboten. Schluss.</w:t>
      </w:r>
      <w:bookmarkEnd w:id="1"/>
      <w:r w:rsidRPr="001743B7">
        <w:rPr>
          <w:lang w:val="de-AT"/>
        </w:rPr>
        <w:t xml:space="preserve"> Aber Lieder waren unkontrollierbar. Sie kamen durch die Luft. Wenn die ersten Leute eine Melodie auf der Straße summten, war es zu spät. Songs, die westliche Radiostationen verließen, setzten sich wie feiner Staub in die Ohren der DDR-Bürger. Akustisches Kokain fürs Volk. Jeder kennt diese DDR-Geschichten: den Schwarzmarkt, die gefälschten Cover mit der böhmischen Blasmusik, bis zur Unkenntlichkeit kopierte Kassetten, Bravo-Poster, die ein halbes Monatsgehalt kosteten, und so weiter. Musik stand für Hoffnung.</w:t>
      </w:r>
    </w:p>
    <w:p w14:paraId="35DE2247" w14:textId="562A640F" w:rsidR="003D3ABA" w:rsidRPr="001743B7" w:rsidRDefault="003D3ABA" w:rsidP="003D3ABA">
      <w:pPr>
        <w:pStyle w:val="Titre1"/>
        <w:rPr>
          <w:lang w:val="de-AT"/>
        </w:rPr>
      </w:pPr>
      <w:r w:rsidRPr="001743B7">
        <w:rPr>
          <w:lang w:val="de-AT"/>
        </w:rPr>
        <w:t>P4:</w:t>
      </w:r>
    </w:p>
    <w:p w14:paraId="2D610F09" w14:textId="1FE57DC4" w:rsidR="000A567D" w:rsidRPr="001743B7" w:rsidRDefault="000A567D" w:rsidP="000A567D">
      <w:pPr>
        <w:rPr>
          <w:lang w:val="de-AT"/>
        </w:rPr>
      </w:pPr>
      <w:r w:rsidRPr="001743B7">
        <w:rPr>
          <w:lang w:val="de-AT"/>
        </w:rPr>
        <w:t xml:space="preserve">Jeder Hit, der das Wort frei enthielt, wurde im Herzen eines Ossis zum Protestsong. Vor allem die kraftvollen rebellischen Lieder der sechziger und siebziger Jahre. Ich bin sicher, dass sich Bob Dylan niemals </w:t>
      </w:r>
      <w:proofErr w:type="gramStart"/>
      <w:r w:rsidRPr="001743B7">
        <w:rPr>
          <w:lang w:val="de-AT"/>
        </w:rPr>
        <w:t>bewusst wurde</w:t>
      </w:r>
      <w:proofErr w:type="gramEnd"/>
      <w:r w:rsidRPr="001743B7">
        <w:rPr>
          <w:lang w:val="de-AT"/>
        </w:rPr>
        <w:t>, welche Bedeutung sein Konzert 1987 in Ostberlin hatte. Und noch weniger hat er jemals verstanden, wie enttäuschend sein wortarmer Auftritt war. Als wäre es für ihn nur ein Punkt mehr auf einer Liste lästiger Pflichten. Für die Leute war es Gott schauen - aber Gott ging vorüber, ohne sie eines Blickes zu würdigen.</w:t>
      </w:r>
    </w:p>
    <w:p w14:paraId="770BCBEB" w14:textId="40B37006" w:rsidR="003D3ABA" w:rsidRPr="001743B7" w:rsidRDefault="003D3ABA" w:rsidP="003D3ABA">
      <w:pPr>
        <w:pStyle w:val="Titre1"/>
        <w:rPr>
          <w:lang w:val="de-AT"/>
        </w:rPr>
      </w:pPr>
      <w:r w:rsidRPr="001743B7">
        <w:rPr>
          <w:lang w:val="de-AT"/>
        </w:rPr>
        <w:t>P5:</w:t>
      </w:r>
    </w:p>
    <w:p w14:paraId="03F6BEA7" w14:textId="4F5C7F5B" w:rsidR="000A567D" w:rsidRPr="001743B7" w:rsidRDefault="000A567D" w:rsidP="000A567D">
      <w:pPr>
        <w:rPr>
          <w:lang w:val="de-AT"/>
        </w:rPr>
      </w:pPr>
      <w:r w:rsidRPr="001743B7">
        <w:rPr>
          <w:lang w:val="de-AT"/>
        </w:rPr>
        <w:t>Ganz anders Neil Young. Er hat nie in der DDR gastiert. Er konnte meinen Vater nicht kränken. Seine Liebe zu ihm ist ungebrochen.</w:t>
      </w:r>
    </w:p>
    <w:p w14:paraId="3D5103F3" w14:textId="4F3C2BB4" w:rsidR="003D3ABA" w:rsidRPr="001743B7" w:rsidRDefault="003D3ABA" w:rsidP="003D3ABA">
      <w:pPr>
        <w:pStyle w:val="Titre1"/>
        <w:rPr>
          <w:lang w:val="de-AT"/>
        </w:rPr>
      </w:pPr>
      <w:r w:rsidRPr="001743B7">
        <w:rPr>
          <w:lang w:val="de-AT"/>
        </w:rPr>
        <w:t>P6:</w:t>
      </w:r>
    </w:p>
    <w:p w14:paraId="183C35F2" w14:textId="0AF0F50B" w:rsidR="000A567D" w:rsidRPr="001743B7" w:rsidRDefault="000A567D" w:rsidP="000A567D">
      <w:pPr>
        <w:rPr>
          <w:lang w:val="de-AT"/>
        </w:rPr>
      </w:pPr>
      <w:r w:rsidRPr="001743B7">
        <w:rPr>
          <w:lang w:val="de-AT"/>
        </w:rPr>
        <w:t xml:space="preserve">Anfang der neunziger Jahre spielte Neil Young in der Berliner Waldbühne. Es war die erste Chance, ihn live zu sehen. Wir kamen reichlich spät und. fanden nur noch ganz oben Platz. Die Sommernacht rauschte mild. Kein Geschrei, keine Unruhe - ein friedliches Happening. Es war </w:t>
      </w:r>
      <w:proofErr w:type="gramStart"/>
      <w:r w:rsidRPr="001743B7">
        <w:rPr>
          <w:lang w:val="de-AT"/>
        </w:rPr>
        <w:t>toll</w:t>
      </w:r>
      <w:proofErr w:type="gramEnd"/>
      <w:r w:rsidRPr="001743B7">
        <w:rPr>
          <w:lang w:val="de-AT"/>
        </w:rPr>
        <w:t xml:space="preserve">. </w:t>
      </w:r>
      <w:bookmarkStart w:id="2" w:name="_Hlk56965950"/>
      <w:r w:rsidRPr="001743B7">
        <w:rPr>
          <w:lang w:val="de-AT"/>
        </w:rPr>
        <w:t xml:space="preserve">Das bunte Publikum beeindruckte mich schwer. Jogginghosen neben Philosophieprofessoren, Rentner neben Schulkindern. Es ging durch alle Sozialschichten und durch alle Generationen. Viele Familien waren, wie wir, </w:t>
      </w:r>
      <w:proofErr w:type="gramStart"/>
      <w:r w:rsidRPr="001743B7">
        <w:rPr>
          <w:lang w:val="de-AT"/>
        </w:rPr>
        <w:t>zusammen gekommen</w:t>
      </w:r>
      <w:proofErr w:type="gramEnd"/>
      <w:r w:rsidRPr="001743B7">
        <w:rPr>
          <w:lang w:val="de-AT"/>
        </w:rPr>
        <w:t>.</w:t>
      </w:r>
      <w:bookmarkEnd w:id="2"/>
      <w:r w:rsidRPr="001743B7">
        <w:rPr>
          <w:lang w:val="de-AT"/>
        </w:rPr>
        <w:t xml:space="preserve"> Offensichtlich war ich nicht als Einzige jahrelang mit Neil Young gequält worden - und offensichtlich hatte ich auch nicht als Einzige am Ende klein beigegeben ...</w:t>
      </w:r>
    </w:p>
    <w:p w14:paraId="5A2EE803" w14:textId="1B9693AF" w:rsidR="003D3ABA" w:rsidRPr="001743B7" w:rsidRDefault="003D3ABA" w:rsidP="003D3ABA">
      <w:pPr>
        <w:pStyle w:val="Titre1"/>
        <w:rPr>
          <w:lang w:val="de-AT"/>
        </w:rPr>
      </w:pPr>
      <w:r w:rsidRPr="001743B7">
        <w:rPr>
          <w:lang w:val="de-AT"/>
        </w:rPr>
        <w:lastRenderedPageBreak/>
        <w:t>P7:</w:t>
      </w:r>
    </w:p>
    <w:p w14:paraId="6984C458" w14:textId="1601D1E5" w:rsidR="00B81974" w:rsidRPr="001743B7" w:rsidRDefault="000A567D" w:rsidP="000A567D">
      <w:pPr>
        <w:rPr>
          <w:lang w:val="de-AT"/>
        </w:rPr>
      </w:pPr>
      <w:r w:rsidRPr="001743B7">
        <w:rPr>
          <w:lang w:val="de-AT"/>
        </w:rPr>
        <w:t xml:space="preserve">Mein Vater saß </w:t>
      </w:r>
      <w:proofErr w:type="gramStart"/>
      <w:r w:rsidRPr="001743B7">
        <w:rPr>
          <w:lang w:val="de-AT"/>
        </w:rPr>
        <w:t>ganz ruhig</w:t>
      </w:r>
      <w:proofErr w:type="gramEnd"/>
      <w:r w:rsidRPr="001743B7">
        <w:rPr>
          <w:lang w:val="de-AT"/>
        </w:rPr>
        <w:t xml:space="preserve"> da und schaute durch sein Fernglas auf die Bühne. Ab und zu stupste er mich und sagte: Hier. Sieh mal durch</w:t>
      </w:r>
      <w:r w:rsidR="00166317">
        <w:rPr>
          <w:lang w:val="de-AT"/>
        </w:rPr>
        <w:t>.</w:t>
      </w:r>
      <w:r w:rsidRPr="001743B7">
        <w:rPr>
          <w:lang w:val="de-AT"/>
        </w:rPr>
        <w:t xml:space="preserve"> Ich erkannte einen puppengroßen Mann mit Gitarre und Mundharmonika. </w:t>
      </w:r>
      <w:bookmarkStart w:id="3" w:name="_Hlk56965366"/>
      <w:r w:rsidRPr="001743B7">
        <w:rPr>
          <w:lang w:val="de-AT"/>
        </w:rPr>
        <w:t>Im strahlenden Blick meines Vaters sah ich, dass da unten ein ganzer Lebenstraum stand.</w:t>
      </w:r>
      <w:bookmarkEnd w:id="3"/>
      <w:r w:rsidRPr="001743B7">
        <w:rPr>
          <w:lang w:val="de-AT"/>
        </w:rPr>
        <w:t xml:space="preserve"> Sein Ideal von Freisein, von Weite, von Unabhängigkeit. Neil Young zu sehen war für ihn wie mit einer Harley Davidson die Route 66 entlang zu rasen.</w:t>
      </w:r>
    </w:p>
    <w:sectPr w:rsidR="00B81974" w:rsidRPr="001743B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113E3" w14:textId="77777777" w:rsidR="00BC0725" w:rsidRDefault="00BC0725" w:rsidP="00F4573B">
      <w:pPr>
        <w:spacing w:after="0" w:line="240" w:lineRule="auto"/>
      </w:pPr>
      <w:r>
        <w:separator/>
      </w:r>
    </w:p>
  </w:endnote>
  <w:endnote w:type="continuationSeparator" w:id="0">
    <w:p w14:paraId="1052B07F" w14:textId="77777777" w:rsidR="00BC0725" w:rsidRDefault="00BC0725"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6E56A55E"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5FEB9DCE" wp14:editId="6D11C0EC">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B9DC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026DE" w14:textId="77777777" w:rsidR="00BC0725" w:rsidRDefault="00BC0725" w:rsidP="00F4573B">
      <w:pPr>
        <w:spacing w:after="0" w:line="240" w:lineRule="auto"/>
      </w:pPr>
      <w:r>
        <w:separator/>
      </w:r>
    </w:p>
  </w:footnote>
  <w:footnote w:type="continuationSeparator" w:id="0">
    <w:p w14:paraId="095D3DB4" w14:textId="77777777" w:rsidR="00BC0725" w:rsidRDefault="00BC0725"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E863" w14:textId="62AF95AA" w:rsidR="00F4573B" w:rsidRDefault="00F4573B">
    <w:pPr>
      <w:pStyle w:val="En-tte"/>
    </w:pPr>
    <w:r>
      <w:t xml:space="preserve">Henry Letellier </w:t>
    </w:r>
    <w:r w:rsidR="0077541F">
      <w:t>T1</w:t>
    </w:r>
    <w:r>
      <w:tab/>
      <w:t>Deutsch</w:t>
    </w:r>
    <w:r>
      <w:tab/>
    </w:r>
    <w:r w:rsidR="005C6A31">
      <w:rPr>
        <w:lang w:val="de-DE"/>
      </w:rPr>
      <w:t>Sonntag, den 22. 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C2A5B"/>
    <w:multiLevelType w:val="hybridMultilevel"/>
    <w:tmpl w:val="F8BCFF4C"/>
    <w:lvl w:ilvl="0" w:tplc="8326F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C85085"/>
    <w:multiLevelType w:val="hybridMultilevel"/>
    <w:tmpl w:val="EFA6590E"/>
    <w:lvl w:ilvl="0" w:tplc="9982C01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E6"/>
    <w:rsid w:val="000308EE"/>
    <w:rsid w:val="00077D39"/>
    <w:rsid w:val="000A567D"/>
    <w:rsid w:val="000A6D67"/>
    <w:rsid w:val="000E66BB"/>
    <w:rsid w:val="00151752"/>
    <w:rsid w:val="00153283"/>
    <w:rsid w:val="00166317"/>
    <w:rsid w:val="001743B7"/>
    <w:rsid w:val="001C17E7"/>
    <w:rsid w:val="002811C2"/>
    <w:rsid w:val="00331E78"/>
    <w:rsid w:val="00390BE1"/>
    <w:rsid w:val="003D3ABA"/>
    <w:rsid w:val="00564DF8"/>
    <w:rsid w:val="005C6A31"/>
    <w:rsid w:val="007242E6"/>
    <w:rsid w:val="00747D4B"/>
    <w:rsid w:val="0077541F"/>
    <w:rsid w:val="008427A9"/>
    <w:rsid w:val="00950A77"/>
    <w:rsid w:val="009F564F"/>
    <w:rsid w:val="00A142CE"/>
    <w:rsid w:val="00A803FD"/>
    <w:rsid w:val="00AF2AD0"/>
    <w:rsid w:val="00B81974"/>
    <w:rsid w:val="00BC0725"/>
    <w:rsid w:val="00BC11F4"/>
    <w:rsid w:val="00C3133C"/>
    <w:rsid w:val="00D16632"/>
    <w:rsid w:val="00D459CD"/>
    <w:rsid w:val="00EA44F9"/>
    <w:rsid w:val="00F3124E"/>
    <w:rsid w:val="00F4573B"/>
    <w:rsid w:val="00FA1721"/>
    <w:rsid w:val="00FF4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B12E"/>
  <w15:chartTrackingRefBased/>
  <w15:docId w15:val="{AC9F4895-487B-4DAE-8E71-E2309F81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F9"/>
    <w:pPr>
      <w:jc w:val="both"/>
    </w:pPr>
    <w:rPr>
      <w:rFonts w:ascii="Times New Roman" w:hAnsi="Times New Roman"/>
      <w:sz w:val="24"/>
    </w:rPr>
  </w:style>
  <w:style w:type="paragraph" w:styleId="Titre1">
    <w:name w:val="heading 1"/>
    <w:basedOn w:val="Normal"/>
    <w:next w:val="Normal"/>
    <w:link w:val="Titre1Car"/>
    <w:autoRedefine/>
    <w:uiPriority w:val="9"/>
    <w:qFormat/>
    <w:rsid w:val="003D3ABA"/>
    <w:pPr>
      <w:keepNext/>
      <w:keepLines/>
      <w:spacing w:before="240" w:after="0"/>
      <w:outlineLvl w:val="0"/>
    </w:pPr>
    <w:rPr>
      <w:rFonts w:eastAsiaTheme="majorEastAsia" w:cstheme="majorBidi"/>
      <w:b/>
      <w:i/>
      <w:color w:val="2F5496" w:themeColor="accent1" w:themeShade="BF"/>
      <w:szCs w:val="32"/>
      <w:u w:val="single"/>
    </w:rPr>
  </w:style>
  <w:style w:type="paragraph" w:styleId="Titre2">
    <w:name w:val="heading 2"/>
    <w:basedOn w:val="Normal"/>
    <w:next w:val="Normal"/>
    <w:link w:val="Titre2Car"/>
    <w:uiPriority w:val="9"/>
    <w:unhideWhenUsed/>
    <w:qFormat/>
    <w:rsid w:val="003D3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paragraph" w:styleId="Paragraphedeliste">
    <w:name w:val="List Paragraph"/>
    <w:basedOn w:val="Normal"/>
    <w:uiPriority w:val="34"/>
    <w:qFormat/>
    <w:rsid w:val="007242E6"/>
    <w:pPr>
      <w:ind w:left="720"/>
      <w:contextualSpacing/>
    </w:pPr>
  </w:style>
  <w:style w:type="paragraph" w:styleId="Sous-titre">
    <w:name w:val="Subtitle"/>
    <w:aliases w:val="Hidden"/>
    <w:basedOn w:val="Normal"/>
    <w:next w:val="Normal"/>
    <w:link w:val="Sous-titreCar"/>
    <w:autoRedefine/>
    <w:uiPriority w:val="11"/>
    <w:qFormat/>
    <w:rsid w:val="003D3ABA"/>
    <w:pPr>
      <w:numPr>
        <w:ilvl w:val="1"/>
      </w:numPr>
    </w:pPr>
    <w:rPr>
      <w:rFonts w:asciiTheme="minorHAnsi" w:eastAsiaTheme="minorEastAsia" w:hAnsiTheme="minorHAnsi"/>
      <w:color w:val="FFFFFF" w:themeColor="background1"/>
      <w:spacing w:val="15"/>
      <w:sz w:val="22"/>
    </w:rPr>
  </w:style>
  <w:style w:type="character" w:customStyle="1" w:styleId="Sous-titreCar">
    <w:name w:val="Sous-titre Car"/>
    <w:aliases w:val="Hidden Car"/>
    <w:basedOn w:val="Policepardfaut"/>
    <w:link w:val="Sous-titre"/>
    <w:uiPriority w:val="11"/>
    <w:rsid w:val="003D3ABA"/>
    <w:rPr>
      <w:rFonts w:eastAsiaTheme="minorEastAsia"/>
      <w:color w:val="FFFFFF" w:themeColor="background1"/>
      <w:spacing w:val="15"/>
    </w:rPr>
  </w:style>
  <w:style w:type="character" w:customStyle="1" w:styleId="Titre2Car">
    <w:name w:val="Titre 2 Car"/>
    <w:basedOn w:val="Policepardfaut"/>
    <w:link w:val="Titre2"/>
    <w:uiPriority w:val="9"/>
    <w:rsid w:val="003D3AB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D3ABA"/>
    <w:rPr>
      <w:rFonts w:ascii="Times New Roman" w:eastAsiaTheme="majorEastAsia" w:hAnsi="Times New Roman" w:cstheme="majorBidi"/>
      <w:b/>
      <w:i/>
      <w:color w:val="2F5496" w:themeColor="accent1" w:themeShade="BF"/>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0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1568</TotalTime>
  <Pages>4</Pages>
  <Words>1035</Words>
  <Characters>5697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5</cp:revision>
  <dcterms:created xsi:type="dcterms:W3CDTF">2020-11-22T10:24:00Z</dcterms:created>
  <dcterms:modified xsi:type="dcterms:W3CDTF">2021-01-05T22:08:00Z</dcterms:modified>
</cp:coreProperties>
</file>