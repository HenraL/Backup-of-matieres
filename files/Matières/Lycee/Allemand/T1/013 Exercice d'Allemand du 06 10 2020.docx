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507FF" w14:textId="36FAFD25" w:rsidR="004A5D3C" w:rsidRPr="00FF40A7" w:rsidRDefault="009F6375">
      <w:pPr>
        <w:rPr>
          <w:lang w:val="de-AT"/>
        </w:rPr>
      </w:pPr>
      <w:r w:rsidRPr="00FF40A7">
        <w:rPr>
          <w:lang w:val="de-AT"/>
        </w:rPr>
        <w:t xml:space="preserve">Was bieten </w:t>
      </w:r>
      <w:r w:rsidR="00671489" w:rsidRPr="00FF40A7">
        <w:rPr>
          <w:lang w:val="de-AT"/>
        </w:rPr>
        <w:t>diese Programme?</w:t>
      </w:r>
      <w:r w:rsidR="008F3901">
        <w:rPr>
          <w:lang w:val="de-AT"/>
        </w:rPr>
        <w:t xml:space="preserve"> Für Wen sind sie geeignet?</w:t>
      </w:r>
    </w:p>
    <w:p w14:paraId="19129AED" w14:textId="224EDA0D" w:rsidR="00671489" w:rsidRPr="00FF40A7" w:rsidRDefault="00671489">
      <w:pPr>
        <w:rPr>
          <w:lang w:val="de-AT"/>
        </w:rPr>
      </w:pPr>
    </w:p>
    <w:p w14:paraId="6EDDDBE1" w14:textId="427C166D" w:rsidR="00994FEB" w:rsidRDefault="00FF40A7" w:rsidP="00994FEB">
      <w:pPr>
        <w:rPr>
          <w:lang w:val="de-AT"/>
        </w:rPr>
      </w:pPr>
      <w:r w:rsidRPr="00FF40A7">
        <w:rPr>
          <w:lang w:val="de-AT"/>
        </w:rPr>
        <w:t>Diese</w:t>
      </w:r>
      <w:r w:rsidR="002F462D">
        <w:rPr>
          <w:lang w:val="de-AT"/>
        </w:rPr>
        <w:t>s</w:t>
      </w:r>
      <w:r w:rsidRPr="00FF40A7">
        <w:rPr>
          <w:lang w:val="de-AT"/>
        </w:rPr>
        <w:t xml:space="preserve"> Program</w:t>
      </w:r>
      <w:r w:rsidR="002F462D">
        <w:rPr>
          <w:lang w:val="de-AT"/>
        </w:rPr>
        <w:t>m</w:t>
      </w:r>
      <w:r w:rsidRPr="00FF40A7">
        <w:rPr>
          <w:lang w:val="de-AT"/>
        </w:rPr>
        <w:t xml:space="preserve">, Erasmus, bieten ein Studienaufenthalt für drei bis </w:t>
      </w:r>
      <w:r w:rsidR="00571F4A">
        <w:rPr>
          <w:lang w:val="de-AT"/>
        </w:rPr>
        <w:t>zwölf</w:t>
      </w:r>
      <w:r w:rsidRPr="00FF40A7">
        <w:rPr>
          <w:lang w:val="de-AT"/>
        </w:rPr>
        <w:t xml:space="preserve">-monatigen, </w:t>
      </w:r>
      <w:r w:rsidR="00D15911">
        <w:rPr>
          <w:lang w:val="de-AT"/>
        </w:rPr>
        <w:t>in</w:t>
      </w:r>
      <w:r w:rsidRPr="00FF40A7">
        <w:rPr>
          <w:lang w:val="de-AT"/>
        </w:rPr>
        <w:t xml:space="preserve"> ein Gasthochschule </w:t>
      </w:r>
      <w:r w:rsidR="00571F4A">
        <w:rPr>
          <w:lang w:val="de-AT"/>
        </w:rPr>
        <w:t>im</w:t>
      </w:r>
      <w:r w:rsidRPr="00FF40A7">
        <w:rPr>
          <w:lang w:val="de-AT"/>
        </w:rPr>
        <w:t xml:space="preserve"> europäischen </w:t>
      </w:r>
      <w:r w:rsidR="00571F4A">
        <w:rPr>
          <w:lang w:val="de-AT"/>
        </w:rPr>
        <w:t>Ausland.</w:t>
      </w:r>
      <w:r w:rsidR="00D156F9">
        <w:rPr>
          <w:lang w:val="de-AT"/>
        </w:rPr>
        <w:t xml:space="preserve"> Und </w:t>
      </w:r>
      <w:r w:rsidR="00D06EF8">
        <w:rPr>
          <w:lang w:val="de-AT"/>
        </w:rPr>
        <w:t>Mann</w:t>
      </w:r>
      <w:r w:rsidR="00D156F9">
        <w:rPr>
          <w:lang w:val="de-AT"/>
        </w:rPr>
        <w:t xml:space="preserve"> hat auch finanziell und </w:t>
      </w:r>
      <w:r w:rsidR="00D06EF8">
        <w:rPr>
          <w:lang w:val="de-AT"/>
        </w:rPr>
        <w:t>ideell</w:t>
      </w:r>
      <w:r w:rsidR="00D156F9">
        <w:rPr>
          <w:lang w:val="de-AT"/>
        </w:rPr>
        <w:t xml:space="preserve"> </w:t>
      </w:r>
      <w:r w:rsidR="00D06EF8">
        <w:rPr>
          <w:lang w:val="de-AT"/>
        </w:rPr>
        <w:t>Unterstützung</w:t>
      </w:r>
      <w:r w:rsidR="00D156F9">
        <w:rPr>
          <w:lang w:val="de-AT"/>
        </w:rPr>
        <w:t>.</w:t>
      </w:r>
      <w:r w:rsidR="00D06EF8">
        <w:rPr>
          <w:lang w:val="de-AT"/>
        </w:rPr>
        <w:t xml:space="preserve"> Man muss ein Bürger der EU sein.</w:t>
      </w:r>
      <w:r w:rsidR="00994FEB" w:rsidRPr="00994FEB">
        <w:rPr>
          <w:lang w:val="de-AT"/>
        </w:rPr>
        <w:t xml:space="preserve"> </w:t>
      </w:r>
      <w:r w:rsidR="00994FEB">
        <w:rPr>
          <w:lang w:val="de-AT"/>
        </w:rPr>
        <w:t>Die Programm, Erasmus war für Sprache studieren.</w:t>
      </w:r>
    </w:p>
    <w:p w14:paraId="460FE7EF" w14:textId="504934A8" w:rsidR="00671489" w:rsidRDefault="00671489">
      <w:pPr>
        <w:rPr>
          <w:lang w:val="de-AT"/>
        </w:rPr>
      </w:pPr>
    </w:p>
    <w:p w14:paraId="6558C489" w14:textId="1978B3E2" w:rsidR="00571F4A" w:rsidRDefault="00571F4A">
      <w:pPr>
        <w:rPr>
          <w:lang w:val="de-AT"/>
        </w:rPr>
      </w:pPr>
    </w:p>
    <w:p w14:paraId="50EA8BAE" w14:textId="2BC3254E" w:rsidR="00994FEB" w:rsidRDefault="00571F4A" w:rsidP="00994FEB">
      <w:pPr>
        <w:rPr>
          <w:lang w:val="de-AT"/>
        </w:rPr>
      </w:pPr>
      <w:r>
        <w:rPr>
          <w:lang w:val="de-AT"/>
        </w:rPr>
        <w:t xml:space="preserve">Die Programm, Alexander von Humboldt, ist </w:t>
      </w:r>
      <w:r w:rsidR="002F51AC">
        <w:rPr>
          <w:lang w:val="de-AT"/>
        </w:rPr>
        <w:t>ein</w:t>
      </w:r>
      <w:r w:rsidR="006F5B5B">
        <w:rPr>
          <w:lang w:val="de-AT"/>
        </w:rPr>
        <w:t>e</w:t>
      </w:r>
      <w:r w:rsidR="002F51AC">
        <w:rPr>
          <w:lang w:val="de-AT"/>
        </w:rPr>
        <w:t xml:space="preserve"> Stiftung</w:t>
      </w:r>
      <w:r w:rsidR="006F5B5B">
        <w:rPr>
          <w:lang w:val="de-AT"/>
        </w:rPr>
        <w:t>, die ermöglicht jährlich</w:t>
      </w:r>
      <w:r w:rsidR="006F5B5B" w:rsidRPr="006F5B5B">
        <w:rPr>
          <w:lang w:val="de-AT"/>
        </w:rPr>
        <w:t xml:space="preserve"> </w:t>
      </w:r>
      <w:r w:rsidR="006F5B5B">
        <w:rPr>
          <w:lang w:val="de-AT"/>
        </w:rPr>
        <w:t>über</w:t>
      </w:r>
      <w:r w:rsidR="006F5B5B">
        <w:rPr>
          <w:lang w:val="de-AT"/>
        </w:rPr>
        <w:t xml:space="preserve"> 2000 Forschen nach Deutschland zu kommen und zu arbeiten</w:t>
      </w:r>
      <w:r w:rsidR="002F51AC">
        <w:rPr>
          <w:lang w:val="de-AT"/>
        </w:rPr>
        <w:t>.</w:t>
      </w:r>
      <w:r w:rsidR="006F5B5B">
        <w:rPr>
          <w:lang w:val="de-AT"/>
        </w:rPr>
        <w:t xml:space="preserve"> </w:t>
      </w:r>
      <w:r w:rsidR="001D1911">
        <w:rPr>
          <w:lang w:val="de-AT"/>
        </w:rPr>
        <w:t>Es gibt e</w:t>
      </w:r>
      <w:r w:rsidR="006F5B5B">
        <w:rPr>
          <w:lang w:val="de-AT"/>
        </w:rPr>
        <w:t xml:space="preserve">ine </w:t>
      </w:r>
      <w:r w:rsidR="001D1911">
        <w:rPr>
          <w:lang w:val="de-AT"/>
        </w:rPr>
        <w:t>w</w:t>
      </w:r>
      <w:r w:rsidR="006F5B5B">
        <w:rPr>
          <w:lang w:val="de-AT"/>
        </w:rPr>
        <w:t>eltweite</w:t>
      </w:r>
      <w:r w:rsidR="001D1911">
        <w:rPr>
          <w:lang w:val="de-AT"/>
        </w:rPr>
        <w:t xml:space="preserve"> N</w:t>
      </w:r>
      <w:r w:rsidR="006F5B5B">
        <w:rPr>
          <w:lang w:val="de-AT"/>
        </w:rPr>
        <w:t>etzwerk von mehr als 25000 Humbold</w:t>
      </w:r>
      <w:r w:rsidR="001D1911">
        <w:rPr>
          <w:lang w:val="de-AT"/>
        </w:rPr>
        <w:t>tianern, mit</w:t>
      </w:r>
      <w:r w:rsidR="00E05DDE">
        <w:rPr>
          <w:lang w:val="de-AT"/>
        </w:rPr>
        <w:t xml:space="preserve"> </w:t>
      </w:r>
      <w:r w:rsidR="00025EFA">
        <w:rPr>
          <w:lang w:val="de-AT"/>
        </w:rPr>
        <w:t>48 Nobelpreisträger.</w:t>
      </w:r>
      <w:r w:rsidR="00994FEB" w:rsidRPr="00994FEB">
        <w:rPr>
          <w:lang w:val="de-AT"/>
        </w:rPr>
        <w:t xml:space="preserve"> </w:t>
      </w:r>
      <w:r w:rsidR="00994FEB">
        <w:rPr>
          <w:lang w:val="de-AT"/>
        </w:rPr>
        <w:t>Die Programm, Alexander von Humboldt war für</w:t>
      </w:r>
      <w:r w:rsidR="00994FEB">
        <w:rPr>
          <w:lang w:val="de-AT"/>
        </w:rPr>
        <w:t xml:space="preserve"> weltweit</w:t>
      </w:r>
      <w:r w:rsidR="00994FEB">
        <w:rPr>
          <w:lang w:val="de-AT"/>
        </w:rPr>
        <w:t xml:space="preserve"> </w:t>
      </w:r>
      <w:r w:rsidR="00994FEB">
        <w:rPr>
          <w:lang w:val="de-AT"/>
        </w:rPr>
        <w:t>F</w:t>
      </w:r>
      <w:r w:rsidR="00994FEB">
        <w:rPr>
          <w:lang w:val="de-AT"/>
        </w:rPr>
        <w:t>orscher</w:t>
      </w:r>
      <w:r w:rsidR="00994FEB">
        <w:rPr>
          <w:lang w:val="de-AT"/>
        </w:rPr>
        <w:t>n</w:t>
      </w:r>
      <w:r w:rsidR="00994FEB">
        <w:rPr>
          <w:lang w:val="de-AT"/>
        </w:rPr>
        <w:t>.</w:t>
      </w:r>
    </w:p>
    <w:p w14:paraId="46999F19" w14:textId="731839F2" w:rsidR="00571F4A" w:rsidRDefault="00571F4A" w:rsidP="00456400">
      <w:pPr>
        <w:tabs>
          <w:tab w:val="left" w:pos="5760"/>
        </w:tabs>
        <w:rPr>
          <w:lang w:val="de-AT"/>
        </w:rPr>
      </w:pPr>
    </w:p>
    <w:p w14:paraId="1A9769A8" w14:textId="0F771046" w:rsidR="00025EFA" w:rsidRDefault="00025EFA">
      <w:pPr>
        <w:rPr>
          <w:lang w:val="de-AT"/>
        </w:rPr>
      </w:pPr>
    </w:p>
    <w:p w14:paraId="5EB41069" w14:textId="45ED3B2D" w:rsidR="00994FEB" w:rsidRPr="00FF40A7" w:rsidRDefault="00025EFA" w:rsidP="00994FEB">
      <w:pPr>
        <w:rPr>
          <w:lang w:val="de-AT"/>
        </w:rPr>
      </w:pPr>
      <w:r>
        <w:rPr>
          <w:lang w:val="de-AT"/>
        </w:rPr>
        <w:t>D</w:t>
      </w:r>
      <w:r w:rsidR="00645B83">
        <w:rPr>
          <w:lang w:val="de-AT"/>
        </w:rPr>
        <w:t>as</w:t>
      </w:r>
      <w:r>
        <w:rPr>
          <w:lang w:val="de-AT"/>
        </w:rPr>
        <w:t xml:space="preserve"> Programm, </w:t>
      </w:r>
      <w:r w:rsidR="00645B83">
        <w:rPr>
          <w:lang w:val="de-AT"/>
        </w:rPr>
        <w:t xml:space="preserve">die </w:t>
      </w:r>
      <w:r>
        <w:rPr>
          <w:lang w:val="de-AT"/>
        </w:rPr>
        <w:t xml:space="preserve">Deutsch-Französische Hochschule (DFH), ist </w:t>
      </w:r>
      <w:r w:rsidR="00645B83">
        <w:rPr>
          <w:lang w:val="de-AT"/>
        </w:rPr>
        <w:t xml:space="preserve">ein </w:t>
      </w:r>
      <w:r>
        <w:rPr>
          <w:lang w:val="de-AT"/>
        </w:rPr>
        <w:t xml:space="preserve">Netzwerk aus rund 170 deutschen, französischen und europäischen Holschulden. Die DFH </w:t>
      </w:r>
      <w:r w:rsidR="00645B83">
        <w:rPr>
          <w:lang w:val="de-AT"/>
        </w:rPr>
        <w:t>war</w:t>
      </w:r>
      <w:r>
        <w:rPr>
          <w:lang w:val="de-AT"/>
        </w:rPr>
        <w:t xml:space="preserve"> im Jahre 1999 gegründet. Das Ziel </w:t>
      </w:r>
      <w:r w:rsidR="00645B83">
        <w:rPr>
          <w:lang w:val="de-AT"/>
        </w:rPr>
        <w:t>ist</w:t>
      </w:r>
      <w:r>
        <w:rPr>
          <w:lang w:val="de-AT"/>
        </w:rPr>
        <w:t xml:space="preserve"> </w:t>
      </w:r>
      <w:r w:rsidR="00AA43E5">
        <w:rPr>
          <w:lang w:val="de-AT"/>
        </w:rPr>
        <w:t>deutsch-</w:t>
      </w:r>
      <w:r w:rsidR="00456400">
        <w:rPr>
          <w:lang w:val="de-AT"/>
        </w:rPr>
        <w:t>französische</w:t>
      </w:r>
      <w:r w:rsidR="00AA43E5">
        <w:rPr>
          <w:lang w:val="de-AT"/>
        </w:rPr>
        <w:t xml:space="preserve"> Kooperation und Forschung zu fördern. </w:t>
      </w:r>
      <w:r w:rsidR="00456400">
        <w:rPr>
          <w:lang w:val="de-AT"/>
        </w:rPr>
        <w:t xml:space="preserve">Die Studierenden, </w:t>
      </w:r>
      <w:r w:rsidR="002B0FC4">
        <w:rPr>
          <w:lang w:val="de-AT"/>
        </w:rPr>
        <w:t>Doktoranden und Forschen</w:t>
      </w:r>
      <w:r w:rsidR="00456400" w:rsidRPr="00456400">
        <w:rPr>
          <w:lang w:val="de-AT"/>
        </w:rPr>
        <w:t xml:space="preserve"> </w:t>
      </w:r>
      <w:r w:rsidR="00456400">
        <w:rPr>
          <w:lang w:val="de-AT"/>
        </w:rPr>
        <w:t>bekommen zahlreiche Mittel zur Verfügung</w:t>
      </w:r>
      <w:r w:rsidR="002B0FC4">
        <w:rPr>
          <w:lang w:val="de-AT"/>
        </w:rPr>
        <w:t>.</w:t>
      </w:r>
      <w:r w:rsidR="00994FEB" w:rsidRPr="00994FEB">
        <w:rPr>
          <w:lang w:val="de-AT"/>
        </w:rPr>
        <w:t xml:space="preserve"> </w:t>
      </w:r>
      <w:r w:rsidR="006E6785">
        <w:rPr>
          <w:lang w:val="de-AT"/>
        </w:rPr>
        <w:t>Die Studiereden können</w:t>
      </w:r>
      <w:r w:rsidR="004F23C1">
        <w:rPr>
          <w:lang w:val="de-AT"/>
        </w:rPr>
        <w:t xml:space="preserve"> sich</w:t>
      </w:r>
      <w:r w:rsidR="00413574">
        <w:rPr>
          <w:lang w:val="de-AT"/>
        </w:rPr>
        <w:t xml:space="preserve"> an</w:t>
      </w:r>
      <w:r w:rsidR="006E6785">
        <w:rPr>
          <w:lang w:val="de-AT"/>
        </w:rPr>
        <w:t xml:space="preserve"> jeden </w:t>
      </w:r>
      <w:r w:rsidR="000B6D45">
        <w:rPr>
          <w:lang w:val="de-AT"/>
        </w:rPr>
        <w:t>H</w:t>
      </w:r>
      <w:r w:rsidR="006E6785">
        <w:rPr>
          <w:lang w:val="de-AT"/>
        </w:rPr>
        <w:t>och</w:t>
      </w:r>
      <w:r w:rsidR="000B6D45">
        <w:rPr>
          <w:lang w:val="de-AT"/>
        </w:rPr>
        <w:t>schula</w:t>
      </w:r>
      <w:r w:rsidR="006E6785">
        <w:rPr>
          <w:lang w:val="de-AT"/>
        </w:rPr>
        <w:t>bschluss anschließen.</w:t>
      </w:r>
    </w:p>
    <w:p w14:paraId="53D985DD" w14:textId="73931CD4" w:rsidR="00671489" w:rsidRDefault="00671489">
      <w:pPr>
        <w:rPr>
          <w:lang w:val="de-AT"/>
        </w:rPr>
      </w:pPr>
    </w:p>
    <w:p w14:paraId="6DC5E66D" w14:textId="50B59DFA" w:rsidR="00025EFA" w:rsidRDefault="00025EFA">
      <w:pPr>
        <w:rPr>
          <w:lang w:val="de-AT"/>
        </w:rPr>
      </w:pPr>
      <w:r>
        <w:rPr>
          <w:lang w:val="de-AT"/>
        </w:rPr>
        <w:t>Nobelpreisträger</w:t>
      </w:r>
      <w:r>
        <w:rPr>
          <w:lang w:val="de-AT"/>
        </w:rPr>
        <w:t xml:space="preserve"> = Lauréat du prix Nobel</w:t>
      </w:r>
    </w:p>
    <w:p w14:paraId="3A7C6182" w14:textId="53917E68" w:rsidR="00025EFA" w:rsidRDefault="00025EFA">
      <w:pPr>
        <w:rPr>
          <w:lang w:val="de-AT"/>
        </w:rPr>
      </w:pPr>
      <w:r>
        <w:rPr>
          <w:lang w:val="de-AT"/>
        </w:rPr>
        <w:t>Das Ziel = le but</w:t>
      </w:r>
    </w:p>
    <w:p w14:paraId="0FAB3A45" w14:textId="426B3872" w:rsidR="002A3C77" w:rsidRDefault="002A3C77">
      <w:pPr>
        <w:rPr>
          <w:lang w:val="de-AT"/>
        </w:rPr>
      </w:pPr>
      <w:r>
        <w:rPr>
          <w:lang w:val="de-AT"/>
        </w:rPr>
        <w:t xml:space="preserve">Die Möglichkeit = la possibilité </w:t>
      </w:r>
    </w:p>
    <w:p w14:paraId="26613A71" w14:textId="6E9C8D7C" w:rsidR="00645B83" w:rsidRDefault="00645B83">
      <w:pPr>
        <w:rPr>
          <w:lang w:val="de-AT"/>
        </w:rPr>
      </w:pPr>
      <w:r>
        <w:rPr>
          <w:lang w:val="de-AT"/>
        </w:rPr>
        <w:t>Zahlreiche Mittel = multitude de moyens</w:t>
      </w:r>
    </w:p>
    <w:p w14:paraId="6E7723B0" w14:textId="67B7FA64" w:rsidR="00645B83" w:rsidRPr="00FF40A7" w:rsidRDefault="00456400">
      <w:pPr>
        <w:rPr>
          <w:lang w:val="de-AT"/>
        </w:rPr>
      </w:pPr>
      <w:r>
        <w:rPr>
          <w:lang w:val="de-AT"/>
        </w:rPr>
        <w:t>Verfügung = accesible.</w:t>
      </w:r>
    </w:p>
    <w:sectPr w:rsidR="00645B83" w:rsidRPr="00FF40A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388FD" w14:textId="77777777" w:rsidR="00ED0B69" w:rsidRDefault="00ED0B69" w:rsidP="00F4573B">
      <w:pPr>
        <w:spacing w:after="0" w:line="240" w:lineRule="auto"/>
      </w:pPr>
      <w:r>
        <w:separator/>
      </w:r>
    </w:p>
  </w:endnote>
  <w:endnote w:type="continuationSeparator" w:id="0">
    <w:p w14:paraId="6D6E643E" w14:textId="77777777" w:rsidR="00ED0B69" w:rsidRDefault="00ED0B69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5658692F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6400113" wp14:editId="0075F41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20D6B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640011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8220D6B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963DA" w14:textId="77777777" w:rsidR="00ED0B69" w:rsidRDefault="00ED0B69" w:rsidP="00F4573B">
      <w:pPr>
        <w:spacing w:after="0" w:line="240" w:lineRule="auto"/>
      </w:pPr>
      <w:r>
        <w:separator/>
      </w:r>
    </w:p>
  </w:footnote>
  <w:footnote w:type="continuationSeparator" w:id="0">
    <w:p w14:paraId="17BBFE0A" w14:textId="77777777" w:rsidR="00ED0B69" w:rsidRDefault="00ED0B69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DF0E9" w14:textId="20F655B2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9F6375">
      <w:rPr>
        <w:lang w:val="de-DE"/>
      </w:rPr>
      <w:t>Dienstag, den 6. Oktober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75"/>
    <w:rsid w:val="00025EFA"/>
    <w:rsid w:val="000B6D45"/>
    <w:rsid w:val="000E66BB"/>
    <w:rsid w:val="00151752"/>
    <w:rsid w:val="00153283"/>
    <w:rsid w:val="00187C46"/>
    <w:rsid w:val="001C17E7"/>
    <w:rsid w:val="001D1911"/>
    <w:rsid w:val="002811C2"/>
    <w:rsid w:val="002A3C77"/>
    <w:rsid w:val="002B0FC4"/>
    <w:rsid w:val="002F462D"/>
    <w:rsid w:val="002F51AC"/>
    <w:rsid w:val="00413574"/>
    <w:rsid w:val="00456400"/>
    <w:rsid w:val="004F23C1"/>
    <w:rsid w:val="00571F4A"/>
    <w:rsid w:val="005875F1"/>
    <w:rsid w:val="005E7BDA"/>
    <w:rsid w:val="00645B83"/>
    <w:rsid w:val="00671489"/>
    <w:rsid w:val="006E6785"/>
    <w:rsid w:val="006F5B5B"/>
    <w:rsid w:val="0077541F"/>
    <w:rsid w:val="008F3901"/>
    <w:rsid w:val="00994FEB"/>
    <w:rsid w:val="009F6375"/>
    <w:rsid w:val="00AA43E5"/>
    <w:rsid w:val="00AF2AD0"/>
    <w:rsid w:val="00C27C06"/>
    <w:rsid w:val="00C3133C"/>
    <w:rsid w:val="00CB010F"/>
    <w:rsid w:val="00D06EF8"/>
    <w:rsid w:val="00D156F9"/>
    <w:rsid w:val="00D15911"/>
    <w:rsid w:val="00E05DDE"/>
    <w:rsid w:val="00ED0B69"/>
    <w:rsid w:val="00F3124E"/>
    <w:rsid w:val="00F4573B"/>
    <w:rsid w:val="00FA1721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AE8B2"/>
  <w15:chartTrackingRefBased/>
  <w15:docId w15:val="{EC4CDC6D-2DEB-4A05-AF70-8DB3D535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862</TotalTime>
  <Pages>1</Pages>
  <Words>175</Words>
  <Characters>1017</Characters>
  <Application>Microsoft Office Word</Application>
  <DocSecurity>0</DocSecurity>
  <Lines>67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17</cp:revision>
  <dcterms:created xsi:type="dcterms:W3CDTF">2020-10-06T15:41:00Z</dcterms:created>
  <dcterms:modified xsi:type="dcterms:W3CDTF">2020-10-07T07:30:00Z</dcterms:modified>
</cp:coreProperties>
</file>