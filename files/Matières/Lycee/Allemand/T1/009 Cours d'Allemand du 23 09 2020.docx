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9351" w14:textId="69CCE0C8" w:rsidR="004A5D3C" w:rsidRDefault="00724767">
      <w:r>
        <w:t xml:space="preserve">Der </w:t>
      </w:r>
      <w:proofErr w:type="spellStart"/>
      <w:r>
        <w:t>Forschritt</w:t>
      </w:r>
      <w:proofErr w:type="spellEnd"/>
      <w:r>
        <w:t xml:space="preserve"> (e) = le progrès</w:t>
      </w:r>
    </w:p>
    <w:p w14:paraId="73D84AB2" w14:textId="7FDD7B72" w:rsidR="00724767" w:rsidRDefault="00724767">
      <w:r>
        <w:t xml:space="preserve">Die </w:t>
      </w:r>
      <w:proofErr w:type="spellStart"/>
      <w:r>
        <w:t>Erfindung</w:t>
      </w:r>
      <w:proofErr w:type="spellEnd"/>
      <w:r>
        <w:t xml:space="preserve"> (en)</w:t>
      </w:r>
    </w:p>
    <w:p w14:paraId="6ED5BBD9" w14:textId="73B00790" w:rsidR="00724767" w:rsidRDefault="00724767">
      <w:r>
        <w:t xml:space="preserve">Die </w:t>
      </w:r>
      <w:proofErr w:type="spellStart"/>
      <w:r>
        <w:t>Waffe</w:t>
      </w:r>
      <w:proofErr w:type="spellEnd"/>
      <w:r>
        <w:t xml:space="preserve"> (n) = l’arme</w:t>
      </w:r>
    </w:p>
    <w:p w14:paraId="431F0F08" w14:textId="1828AA38" w:rsidR="00724767" w:rsidRDefault="00724767">
      <w:proofErr w:type="spellStart"/>
      <w:r>
        <w:t>Befreien</w:t>
      </w:r>
      <w:proofErr w:type="spellEnd"/>
      <w:r>
        <w:t>=</w:t>
      </w:r>
    </w:p>
    <w:p w14:paraId="6B16EC40" w14:textId="6A0868B4" w:rsidR="00724767" w:rsidRDefault="00724767">
      <w:proofErr w:type="spellStart"/>
      <w:r>
        <w:t>Versuchen</w:t>
      </w:r>
      <w:proofErr w:type="spellEnd"/>
    </w:p>
    <w:p w14:paraId="21DC093C" w14:textId="4D3DAA7A" w:rsidR="00724767" w:rsidRDefault="00724767">
      <w:proofErr w:type="spellStart"/>
      <w:r>
        <w:t>Bevor</w:t>
      </w:r>
      <w:proofErr w:type="spellEnd"/>
      <w:r>
        <w:t xml:space="preserve"> _______________ V =</w:t>
      </w:r>
    </w:p>
    <w:p w14:paraId="042C66BC" w14:textId="790F5FFC" w:rsidR="00724767" w:rsidRDefault="00724767">
      <w:r>
        <w:t>Der Brief (e)=la lettre</w:t>
      </w:r>
    </w:p>
    <w:p w14:paraId="5DE24998" w14:textId="1E3275C4" w:rsidR="00724767" w:rsidRDefault="00724767">
      <w:proofErr w:type="spellStart"/>
      <w:r>
        <w:t>Töten</w:t>
      </w:r>
      <w:proofErr w:type="spellEnd"/>
      <w:r>
        <w:t xml:space="preserve"> = tuer</w:t>
      </w:r>
    </w:p>
    <w:p w14:paraId="10DCA118" w14:textId="199FCF63" w:rsidR="00724767" w:rsidRDefault="00724767">
      <w:r>
        <w:t>Der Krieg (e) = la guerre</w:t>
      </w:r>
    </w:p>
    <w:p w14:paraId="22E3C07D" w14:textId="24B0C249" w:rsidR="00724767" w:rsidRDefault="00724767">
      <w:r>
        <w:t xml:space="preserve">Die </w:t>
      </w:r>
      <w:proofErr w:type="spellStart"/>
      <w:r>
        <w:t>Gefahr</w:t>
      </w:r>
      <w:proofErr w:type="spellEnd"/>
      <w:r>
        <w:t xml:space="preserve"> (en) = le danger</w:t>
      </w:r>
    </w:p>
    <w:p w14:paraId="06026C6D" w14:textId="3D4BB888" w:rsidR="00724767" w:rsidRDefault="00724767">
      <w:proofErr w:type="spellStart"/>
      <w:r>
        <w:t>Zerstöreng</w:t>
      </w:r>
      <w:proofErr w:type="spellEnd"/>
      <w:r>
        <w:t xml:space="preserve"> = détruire</w:t>
      </w:r>
    </w:p>
    <w:p w14:paraId="1CF32036" w14:textId="2CF9C698" w:rsidR="00724767" w:rsidRDefault="00724767">
      <w:proofErr w:type="spellStart"/>
      <w:r>
        <w:t>Überzeugen</w:t>
      </w:r>
      <w:proofErr w:type="spellEnd"/>
      <w:r>
        <w:t xml:space="preserve"> = </w:t>
      </w:r>
    </w:p>
    <w:p w14:paraId="05447F2D" w14:textId="3E2B21B5" w:rsidR="00724767" w:rsidRDefault="00724767">
      <w:proofErr w:type="spellStart"/>
      <w:r>
        <w:t>Glauben</w:t>
      </w:r>
      <w:proofErr w:type="spellEnd"/>
      <w:r>
        <w:t xml:space="preserve"> = croire</w:t>
      </w:r>
    </w:p>
    <w:p w14:paraId="17B901AF" w14:textId="38B7AA1C" w:rsidR="00724767" w:rsidRPr="00554FE4" w:rsidRDefault="00724767">
      <w:pPr>
        <w:rPr>
          <w:lang w:val="de-AT"/>
        </w:rPr>
      </w:pPr>
      <w:r w:rsidRPr="00554FE4">
        <w:rPr>
          <w:lang w:val="de-AT"/>
        </w:rPr>
        <w:t>Er prüft, ob des Bau der Atombombe</w:t>
      </w:r>
      <w:r w:rsidR="00554FE4" w:rsidRPr="00554FE4">
        <w:rPr>
          <w:lang w:val="de-AT"/>
        </w:rPr>
        <w:t xml:space="preserve"> möglich ist.</w:t>
      </w:r>
    </w:p>
    <w:p w14:paraId="7905BE33" w14:textId="5469465B" w:rsidR="00554FE4" w:rsidRPr="00554FE4" w:rsidRDefault="00554FE4">
      <w:pPr>
        <w:rPr>
          <w:lang w:val="de-AT"/>
        </w:rPr>
      </w:pPr>
      <w:r w:rsidRPr="00554FE4">
        <w:rPr>
          <w:lang w:val="de-AT"/>
        </w:rPr>
        <w:t>1837 = achtzehnhundertsiebenunddrei</w:t>
      </w:r>
      <w:r>
        <w:rPr>
          <w:lang w:val="de-AT"/>
        </w:rPr>
        <w:t>ß</w:t>
      </w:r>
      <w:r w:rsidRPr="00554FE4">
        <w:rPr>
          <w:lang w:val="de-AT"/>
        </w:rPr>
        <w:t>ig</w:t>
      </w:r>
    </w:p>
    <w:p w14:paraId="7C2DE575" w14:textId="02FE032E" w:rsidR="00554FE4" w:rsidRDefault="00554FE4">
      <w:proofErr w:type="spellStart"/>
      <w:r>
        <w:t>Backen</w:t>
      </w:r>
      <w:proofErr w:type="spellEnd"/>
      <w:r>
        <w:t xml:space="preserve"> </w:t>
      </w:r>
      <w:proofErr w:type="spellStart"/>
      <w:r>
        <w:t>bäckt</w:t>
      </w:r>
      <w:proofErr w:type="spellEnd"/>
      <w:r>
        <w:t xml:space="preserve"> </w:t>
      </w:r>
      <w:proofErr w:type="spellStart"/>
      <w:r>
        <w:t>backte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gebacken</w:t>
      </w:r>
      <w:proofErr w:type="spellEnd"/>
    </w:p>
    <w:p w14:paraId="65CCAF7C" w14:textId="281A3A65" w:rsidR="00554FE4" w:rsidRDefault="00554FE4">
      <w:proofErr w:type="spellStart"/>
      <w:r>
        <w:t>Beginnen</w:t>
      </w:r>
      <w:proofErr w:type="spellEnd"/>
      <w:r>
        <w:t xml:space="preserve"> </w:t>
      </w:r>
      <w:proofErr w:type="spellStart"/>
      <w:r>
        <w:t>beginnt</w:t>
      </w:r>
      <w:proofErr w:type="spellEnd"/>
      <w:r>
        <w:t xml:space="preserve"> </w:t>
      </w:r>
      <w:proofErr w:type="spellStart"/>
      <w:r>
        <w:t>begann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begonnen</w:t>
      </w:r>
      <w:proofErr w:type="spellEnd"/>
    </w:p>
    <w:p w14:paraId="113EFD13" w14:textId="61C6E58C" w:rsidR="00EC551C" w:rsidRDefault="005F2B3F">
      <w:proofErr w:type="spellStart"/>
      <w:r>
        <w:t>Abwerfen</w:t>
      </w:r>
      <w:proofErr w:type="spellEnd"/>
      <w:r>
        <w:t xml:space="preserve"> = lancer</w:t>
      </w:r>
    </w:p>
    <w:p w14:paraId="152F2AC3" w14:textId="33E510EA" w:rsidR="004F369E" w:rsidRDefault="004F369E">
      <w:proofErr w:type="spellStart"/>
      <w:r>
        <w:t>Zeigen</w:t>
      </w:r>
      <w:proofErr w:type="spellEnd"/>
      <w:r>
        <w:t xml:space="preserve"> = montrer</w:t>
      </w:r>
    </w:p>
    <w:p w14:paraId="75C6AC75" w14:textId="3C20AAA0" w:rsidR="00271891" w:rsidRDefault="00271891">
      <w:proofErr w:type="spellStart"/>
      <w:r>
        <w:t>Drohen</w:t>
      </w:r>
      <w:proofErr w:type="spellEnd"/>
      <w:r>
        <w:t xml:space="preserve"> = menacer</w:t>
      </w:r>
    </w:p>
    <w:p w14:paraId="35CBF300" w14:textId="04B48B75" w:rsidR="00A1655E" w:rsidRDefault="00A1655E" w:rsidP="00A1655E">
      <w:proofErr w:type="spellStart"/>
      <w:r>
        <w:t>Nicht</w:t>
      </w:r>
      <w:proofErr w:type="spellEnd"/>
      <w:r>
        <w:t xml:space="preserve"> </w:t>
      </w:r>
      <w:proofErr w:type="spellStart"/>
      <w:r>
        <w:t>errinen</w:t>
      </w:r>
      <w:proofErr w:type="spellEnd"/>
      <w:r>
        <w:t xml:space="preserve"> </w:t>
      </w:r>
      <w:proofErr w:type="spellStart"/>
      <w:r>
        <w:t>an+A</w:t>
      </w:r>
      <w:proofErr w:type="spellEnd"/>
      <w:r>
        <w:t xml:space="preserve"> = se souvenir d</w:t>
      </w:r>
      <w:r w:rsidR="00F02E7C">
        <w:t>e</w:t>
      </w:r>
    </w:p>
    <w:p w14:paraId="1D56A939" w14:textId="7DBF1CEE" w:rsidR="00F02E7C" w:rsidRDefault="00F02E7C" w:rsidP="00A1655E">
      <w:proofErr w:type="spellStart"/>
      <w:r>
        <w:t>Sich</w:t>
      </w:r>
      <w:proofErr w:type="spellEnd"/>
      <w:r>
        <w:t xml:space="preserve"> </w:t>
      </w:r>
      <w:proofErr w:type="spellStart"/>
      <w:r>
        <w:t>ausruhen</w:t>
      </w:r>
      <w:proofErr w:type="spellEnd"/>
      <w:r w:rsidR="001932BA">
        <w:t xml:space="preserve"> = se reposer</w:t>
      </w:r>
    </w:p>
    <w:p w14:paraId="27C5D517" w14:textId="209E4292" w:rsidR="004D2F08" w:rsidRDefault="004D2F08" w:rsidP="00A1655E">
      <w:r>
        <w:t xml:space="preserve">Die </w:t>
      </w:r>
      <w:proofErr w:type="spellStart"/>
      <w:r>
        <w:t>zukunft</w:t>
      </w:r>
      <w:proofErr w:type="spellEnd"/>
      <w:r>
        <w:t xml:space="preserve"> = l’avenir</w:t>
      </w:r>
    </w:p>
    <w:p w14:paraId="726CA118" w14:textId="02106DC7" w:rsidR="00442C42" w:rsidRDefault="00442C42" w:rsidP="00A1655E">
      <w:proofErr w:type="spellStart"/>
      <w:r>
        <w:t>Ausdruck</w:t>
      </w:r>
      <w:proofErr w:type="spellEnd"/>
      <w:r>
        <w:t xml:space="preserve"> (¨e) = </w:t>
      </w:r>
    </w:p>
    <w:p w14:paraId="4B501447" w14:textId="0797BE96" w:rsidR="00442C42" w:rsidRDefault="000A0197" w:rsidP="00A1655E">
      <w:r>
        <w:t>Der Ernst = le sérieux</w:t>
      </w:r>
    </w:p>
    <w:p w14:paraId="675DC6B5" w14:textId="3CFD6523" w:rsidR="000A0197" w:rsidRDefault="000A0197" w:rsidP="00A1655E">
      <w:r>
        <w:t>Ernst = sérieux</w:t>
      </w:r>
    </w:p>
    <w:p w14:paraId="601DCC06" w14:textId="55522138" w:rsidR="00953685" w:rsidRDefault="00953685" w:rsidP="00A1655E">
      <w:proofErr w:type="spellStart"/>
      <w:r>
        <w:t>Verbreiten</w:t>
      </w:r>
      <w:proofErr w:type="spellEnd"/>
      <w:r>
        <w:t xml:space="preserve"> = répondre</w:t>
      </w:r>
    </w:p>
    <w:p w14:paraId="4AD14A2B" w14:textId="798EEF19" w:rsidR="00953685" w:rsidRDefault="00953685" w:rsidP="00A1655E">
      <w:proofErr w:type="spellStart"/>
      <w:r>
        <w:t>Breit</w:t>
      </w:r>
      <w:proofErr w:type="spellEnd"/>
      <w:r>
        <w:t xml:space="preserve"> = large</w:t>
      </w:r>
    </w:p>
    <w:p w14:paraId="7B777F8D" w14:textId="0D06D49C" w:rsidR="00671B1A" w:rsidRDefault="00671B1A" w:rsidP="00A1655E">
      <w:proofErr w:type="spellStart"/>
      <w:r>
        <w:t>Immer</w:t>
      </w:r>
      <w:proofErr w:type="spellEnd"/>
      <w:r>
        <w:t xml:space="preserve"> </w:t>
      </w:r>
      <w:proofErr w:type="spellStart"/>
      <w:r>
        <w:t>grösser</w:t>
      </w:r>
      <w:proofErr w:type="spellEnd"/>
      <w:r>
        <w:t xml:space="preserve"> = de + en + large</w:t>
      </w:r>
    </w:p>
    <w:p w14:paraId="319F8699" w14:textId="4262B4AB" w:rsidR="00671B1A" w:rsidRDefault="00671B1A" w:rsidP="00A1655E">
      <w:proofErr w:type="spellStart"/>
      <w:r>
        <w:t>Verbringe</w:t>
      </w:r>
      <w:proofErr w:type="spellEnd"/>
      <w:r>
        <w:t xml:space="preserve"> = passer</w:t>
      </w:r>
    </w:p>
    <w:p w14:paraId="5FB9E0A8" w14:textId="5BECC865" w:rsidR="00C33E28" w:rsidRDefault="00C33E28" w:rsidP="00A1655E">
      <w:r>
        <w:lastRenderedPageBreak/>
        <w:t xml:space="preserve">Die </w:t>
      </w:r>
      <w:proofErr w:type="spellStart"/>
      <w:r>
        <w:t>Landschaft</w:t>
      </w:r>
      <w:proofErr w:type="spellEnd"/>
      <w:r>
        <w:t xml:space="preserve"> (en) = le paysage</w:t>
      </w:r>
    </w:p>
    <w:p w14:paraId="25D0AF9F" w14:textId="05F25C7D" w:rsidR="00C33E28" w:rsidRDefault="00C33E28" w:rsidP="00A1655E">
      <w:r w:rsidRPr="00C33E28">
        <w:rPr>
          <w:lang w:val="de-DE"/>
        </w:rPr>
        <w:t>Au</w:t>
      </w:r>
      <w:r>
        <w:rPr>
          <w:lang w:val="de-DE"/>
        </w:rPr>
        <w:t>ß</w:t>
      </w:r>
      <w:r w:rsidRPr="00C33E28">
        <w:rPr>
          <w:lang w:val="de-DE"/>
        </w:rPr>
        <w:t>erdem</w:t>
      </w:r>
      <w:r>
        <w:t xml:space="preserve"> = en +</w:t>
      </w:r>
    </w:p>
    <w:p w14:paraId="3DD2D2A5" w14:textId="019829BC" w:rsidR="00D21E49" w:rsidRDefault="00D21E49" w:rsidP="00A1655E">
      <w:r>
        <w:t>Die Weise = la manière de penser et de travailler</w:t>
      </w:r>
    </w:p>
    <w:p w14:paraId="4585BBDB" w14:textId="63D2AEC2" w:rsidR="00222B0B" w:rsidRDefault="00222B0B" w:rsidP="00A1655E">
      <w:proofErr w:type="spellStart"/>
      <w:r>
        <w:t>Dienen</w:t>
      </w:r>
      <w:proofErr w:type="spellEnd"/>
      <w:r>
        <w:t xml:space="preserve"> = servir</w:t>
      </w:r>
    </w:p>
    <w:p w14:paraId="248721B8" w14:textId="79FA5801" w:rsidR="00222B0B" w:rsidRDefault="00222B0B" w:rsidP="00A1655E">
      <w:r>
        <w:t xml:space="preserve">Der </w:t>
      </w:r>
      <w:proofErr w:type="spellStart"/>
      <w:r>
        <w:t>Auslandsaufenthalt</w:t>
      </w:r>
      <w:proofErr w:type="spellEnd"/>
      <w:r>
        <w:t xml:space="preserve"> = séjour à l’étranger</w:t>
      </w:r>
    </w:p>
    <w:p w14:paraId="140F0D7C" w14:textId="77777777" w:rsidR="00222B0B" w:rsidRDefault="00222B0B" w:rsidP="00A1655E"/>
    <w:p w14:paraId="4A25B4A8" w14:textId="77777777" w:rsidR="004F369E" w:rsidRDefault="004F369E"/>
    <w:p w14:paraId="0F72FD22" w14:textId="4D5A0510" w:rsidR="00EC551C" w:rsidRDefault="00EC551C">
      <w:r>
        <w:t xml:space="preserve">Im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um</w:t>
      </w:r>
      <w:proofErr w:type="spellEnd"/>
      <w:r>
        <w:t xml:space="preserve"> +A = dans le texte, il s’agit de</w:t>
      </w:r>
    </w:p>
    <w:p w14:paraId="118116E0" w14:textId="20573D9C" w:rsidR="004F19B8" w:rsidRDefault="004F19B8"/>
    <w:p w14:paraId="4DE33FEB" w14:textId="4F97EBBB" w:rsidR="004F19B8" w:rsidRDefault="004F19B8">
      <w:proofErr w:type="spellStart"/>
      <w:r>
        <w:t>Wekt</w:t>
      </w:r>
      <w:proofErr w:type="spellEnd"/>
      <w:r>
        <w:t xml:space="preserve"> </w:t>
      </w:r>
      <w:proofErr w:type="spellStart"/>
      <w:r>
        <w:t>beweg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die </w:t>
      </w:r>
      <w:proofErr w:type="spellStart"/>
      <w:r>
        <w:t>besten</w:t>
      </w:r>
      <w:proofErr w:type="spellEnd"/>
      <w:r>
        <w:t xml:space="preserve"> </w:t>
      </w:r>
      <w:proofErr w:type="spellStart"/>
      <w:r>
        <w:t>köpfe</w:t>
      </w:r>
      <w:proofErr w:type="spellEnd"/>
      <w:r w:rsidR="000A33CD">
        <w:t> :</w:t>
      </w:r>
    </w:p>
    <w:p w14:paraId="123B3599" w14:textId="0483E37C" w:rsidR="000A33CD" w:rsidRDefault="000A33CD"/>
    <w:p w14:paraId="52BAC8AA" w14:textId="1D816DCE" w:rsidR="000A33CD" w:rsidRDefault="000A33CD">
      <w:r>
        <w:t xml:space="preserve">1 </w:t>
      </w:r>
      <w:proofErr w:type="spellStart"/>
      <w:r>
        <w:t>Absatz</w:t>
      </w:r>
      <w:proofErr w:type="spellEnd"/>
      <w:r>
        <w:t xml:space="preserve"> : </w:t>
      </w:r>
      <w:proofErr w:type="spellStart"/>
      <w:r>
        <w:t>Deutschland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Erfinder</w:t>
      </w:r>
      <w:proofErr w:type="spellEnd"/>
      <w:r>
        <w:t xml:space="preserve"> </w:t>
      </w:r>
      <w:proofErr w:type="spellStart"/>
      <w:r>
        <w:t>studieren</w:t>
      </w:r>
      <w:proofErr w:type="spellEnd"/>
    </w:p>
    <w:p w14:paraId="095E3308" w14:textId="4C21C4F7" w:rsidR="000A33CD" w:rsidRDefault="000A33CD">
      <w:r>
        <w:t xml:space="preserve">2 </w:t>
      </w:r>
      <w:proofErr w:type="spellStart"/>
      <w:r>
        <w:t>Absatz</w:t>
      </w:r>
      <w:proofErr w:type="spellEnd"/>
      <w:r>
        <w:t xml:space="preserve"> : </w:t>
      </w:r>
      <w:proofErr w:type="spellStart"/>
      <w:r>
        <w:t>Das</w:t>
      </w:r>
      <w:proofErr w:type="spellEnd"/>
      <w:r>
        <w:t xml:space="preserve"> Ideal von </w:t>
      </w:r>
      <w:proofErr w:type="spellStart"/>
      <w:r>
        <w:t>W.Humbolt</w:t>
      </w:r>
      <w:proofErr w:type="spellEnd"/>
      <w:r>
        <w:t xml:space="preserve"> :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Universität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die </w:t>
      </w:r>
      <w:proofErr w:type="spellStart"/>
      <w:r>
        <w:t>professoren</w:t>
      </w:r>
      <w:proofErr w:type="spellEnd"/>
      <w:r>
        <w:t xml:space="preserve"> </w:t>
      </w:r>
      <w:proofErr w:type="spellStart"/>
      <w:r>
        <w:t>forschen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unterrichten</w:t>
      </w:r>
      <w:proofErr w:type="spellEnd"/>
      <w:r>
        <w:t>.</w:t>
      </w:r>
    </w:p>
    <w:p w14:paraId="468E182A" w14:textId="6D0D56D7" w:rsidR="000A33CD" w:rsidRDefault="000A33CD">
      <w:r>
        <w:t xml:space="preserve">3 </w:t>
      </w:r>
      <w:proofErr w:type="spellStart"/>
      <w:r>
        <w:t>Absatz</w:t>
      </w:r>
      <w:proofErr w:type="spellEnd"/>
      <w:r>
        <w:t xml:space="preserve"> :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bekamen</w:t>
      </w:r>
      <w:proofErr w:type="spellEnd"/>
      <w:r>
        <w:t xml:space="preserve"> den </w:t>
      </w:r>
      <w:proofErr w:type="spellStart"/>
      <w:r>
        <w:t>Nobelpreis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Anfang</w:t>
      </w:r>
      <w:proofErr w:type="spellEnd"/>
      <w:r>
        <w:t xml:space="preserve"> des 20. </w:t>
      </w:r>
      <w:proofErr w:type="spellStart"/>
      <w:r>
        <w:t>Jahrhunderts</w:t>
      </w:r>
      <w:proofErr w:type="spellEnd"/>
      <w:r>
        <w:t>.</w:t>
      </w:r>
    </w:p>
    <w:p w14:paraId="33C9562A" w14:textId="3C6E4D73" w:rsidR="000A33CD" w:rsidRDefault="000A33CD">
      <w:r>
        <w:t xml:space="preserve">4 </w:t>
      </w:r>
      <w:proofErr w:type="spellStart"/>
      <w:r>
        <w:t>Absatz</w:t>
      </w:r>
      <w:proofErr w:type="spellEnd"/>
      <w:r w:rsidR="00DE0548">
        <w:t xml:space="preserve"> : Die USA </w:t>
      </w:r>
      <w:proofErr w:type="spellStart"/>
      <w:r w:rsidR="00DE0548">
        <w:t>sind</w:t>
      </w:r>
      <w:proofErr w:type="spellEnd"/>
      <w:r w:rsidR="00DE0548">
        <w:t xml:space="preserve"> </w:t>
      </w:r>
      <w:proofErr w:type="spellStart"/>
      <w:r w:rsidR="00DE0548">
        <w:t>eine</w:t>
      </w:r>
      <w:proofErr w:type="spellEnd"/>
      <w:r w:rsidR="00DE0548">
        <w:t xml:space="preserve"> der </w:t>
      </w:r>
      <w:proofErr w:type="spellStart"/>
      <w:r w:rsidR="00DE0548">
        <w:t>Wichtigsten</w:t>
      </w:r>
      <w:proofErr w:type="spellEnd"/>
      <w:r w:rsidR="00DE0548">
        <w:t xml:space="preserve"> </w:t>
      </w:r>
      <w:proofErr w:type="spellStart"/>
      <w:r w:rsidR="00DE0548">
        <w:t>Wissenschaftion</w:t>
      </w:r>
      <w:proofErr w:type="spellEnd"/>
      <w:r w:rsidR="00DE0548">
        <w:t xml:space="preserve"> </w:t>
      </w:r>
      <w:proofErr w:type="spellStart"/>
      <w:r w:rsidR="00DE0548">
        <w:t>geworden</w:t>
      </w:r>
      <w:proofErr w:type="spellEnd"/>
      <w:r w:rsidR="00DE0548">
        <w:t xml:space="preserve">, </w:t>
      </w:r>
      <w:proofErr w:type="spellStart"/>
      <w:r w:rsidR="00DE0548">
        <w:t>weil</w:t>
      </w:r>
      <w:proofErr w:type="spellEnd"/>
      <w:r w:rsidR="00DE0548">
        <w:t xml:space="preserve"> </w:t>
      </w:r>
      <w:proofErr w:type="spellStart"/>
      <w:r w:rsidR="00DE0548">
        <w:t>viele</w:t>
      </w:r>
      <w:proofErr w:type="spellEnd"/>
      <w:r w:rsidR="00DE0548">
        <w:t xml:space="preserve"> deutsche </w:t>
      </w:r>
      <w:proofErr w:type="spellStart"/>
      <w:r w:rsidR="00DE0548">
        <w:t>Forscher</w:t>
      </w:r>
      <w:proofErr w:type="spellEnd"/>
      <w:r w:rsidR="00DE0548">
        <w:t xml:space="preserve"> in der Nazi-Zeit </w:t>
      </w:r>
      <w:proofErr w:type="spellStart"/>
      <w:r w:rsidR="00DE0548">
        <w:t>nach</w:t>
      </w:r>
      <w:proofErr w:type="spellEnd"/>
      <w:r w:rsidR="00DE0548">
        <w:t xml:space="preserve"> </w:t>
      </w:r>
      <w:proofErr w:type="spellStart"/>
      <w:r w:rsidR="00DE0548">
        <w:t>Amerika</w:t>
      </w:r>
      <w:proofErr w:type="spellEnd"/>
      <w:r w:rsidR="00DE0548">
        <w:t xml:space="preserve"> </w:t>
      </w:r>
      <w:proofErr w:type="spellStart"/>
      <w:r w:rsidR="00DE0548">
        <w:t>auswandern</w:t>
      </w:r>
      <w:proofErr w:type="spellEnd"/>
      <w:r w:rsidR="00DE0548">
        <w:t xml:space="preserve"> </w:t>
      </w:r>
      <w:proofErr w:type="spellStart"/>
      <w:r w:rsidR="00DE0548">
        <w:t>mussten</w:t>
      </w:r>
      <w:proofErr w:type="spellEnd"/>
      <w:r w:rsidR="00DE0548">
        <w:t>.</w:t>
      </w:r>
    </w:p>
    <w:p w14:paraId="6E9DFFEE" w14:textId="3E702E6B" w:rsidR="004F369E" w:rsidRDefault="004F369E"/>
    <w:p w14:paraId="70B19A81" w14:textId="1056DBB2" w:rsidR="004F369E" w:rsidRDefault="004F369E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Abwurf</w:t>
      </w:r>
      <w:proofErr w:type="spellEnd"/>
      <w:r>
        <w:t xml:space="preserve"> der </w:t>
      </w:r>
      <w:proofErr w:type="spellStart"/>
      <w:r>
        <w:t>Atombombe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H.U.N</w:t>
      </w:r>
    </w:p>
    <w:p w14:paraId="6F36F402" w14:textId="4A7CF306" w:rsidR="004F369E" w:rsidRDefault="004F369E"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der </w:t>
      </w:r>
      <w:proofErr w:type="spellStart"/>
      <w:r>
        <w:t>Vernichtung</w:t>
      </w:r>
      <w:proofErr w:type="spellEnd"/>
      <w:r>
        <w:t xml:space="preserve"> von H.U.N.</w:t>
      </w:r>
    </w:p>
    <w:p w14:paraId="3683F749" w14:textId="1FB52539" w:rsidR="004F369E" w:rsidRDefault="004F369E">
      <w:r>
        <w:t xml:space="preserve">Er </w:t>
      </w:r>
      <w:proofErr w:type="spellStart"/>
      <w:r>
        <w:t>führt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schuldig</w:t>
      </w:r>
      <w:proofErr w:type="spellEnd"/>
      <w:r>
        <w:t xml:space="preserve">, Weil seine </w:t>
      </w:r>
      <w:proofErr w:type="spellStart"/>
      <w:r>
        <w:t>Erfindung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proofErr w:type="spellStart"/>
      <w:r>
        <w:t>getötet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0361CAFC" w14:textId="0B03C370" w:rsidR="00146006" w:rsidRDefault="00146006">
      <w:r>
        <w:t xml:space="preserve">Er </w:t>
      </w:r>
      <w:proofErr w:type="spellStart"/>
      <w:r>
        <w:t>wusste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sein </w:t>
      </w:r>
      <w:proofErr w:type="spellStart"/>
      <w:r>
        <w:t>Erfindung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gefährlich</w:t>
      </w:r>
      <w:proofErr w:type="spellEnd"/>
      <w:r>
        <w:t xml:space="preserve"> </w:t>
      </w:r>
      <w:proofErr w:type="spellStart"/>
      <w:r>
        <w:t>wäre</w:t>
      </w:r>
      <w:proofErr w:type="spellEnd"/>
      <w:r>
        <w:t>.</w:t>
      </w:r>
    </w:p>
    <w:p w14:paraId="2A6D58A2" w14:textId="3FEE1A7D" w:rsidR="00A1655E" w:rsidRDefault="00A1655E"/>
    <w:p w14:paraId="2C7B0CDF" w14:textId="5114AD0C" w:rsidR="00A1655E" w:rsidRDefault="00A1655E">
      <w:proofErr w:type="spellStart"/>
      <w:r>
        <w:t>Identität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Austausch</w:t>
      </w:r>
      <w:proofErr w:type="spellEnd"/>
    </w:p>
    <w:p w14:paraId="213F7B01" w14:textId="1B5EA072" w:rsidR="00A1655E" w:rsidRDefault="00A1655E"/>
    <w:p w14:paraId="183DE90B" w14:textId="0BF82A90" w:rsidR="00A1655E" w:rsidRDefault="00A1655E">
      <w:r>
        <w:t xml:space="preserve">Die </w:t>
      </w:r>
      <w:proofErr w:type="spellStart"/>
      <w:r>
        <w:t>Heimat</w:t>
      </w:r>
      <w:proofErr w:type="spellEnd"/>
      <w:r>
        <w:t xml:space="preserve"> = pays natal </w:t>
      </w:r>
      <w:r>
        <w:sym w:font="Wingdings" w:char="F0E0"/>
      </w:r>
      <w:r>
        <w:t xml:space="preserve"> (</w:t>
      </w:r>
      <w:proofErr w:type="spellStart"/>
      <w:r>
        <w:t>Karambolage</w:t>
      </w:r>
      <w:proofErr w:type="spellEnd"/>
      <w:r>
        <w:t>)</w:t>
      </w:r>
    </w:p>
    <w:p w14:paraId="4A8583F2" w14:textId="3058C65A" w:rsidR="00A1655E" w:rsidRDefault="00A1655E">
      <w:r>
        <w:t xml:space="preserve">Die </w:t>
      </w:r>
      <w:proofErr w:type="spellStart"/>
      <w:r>
        <w:t>Heimweh</w:t>
      </w:r>
      <w:proofErr w:type="spellEnd"/>
      <w:r>
        <w:t xml:space="preserve"> = Mal du pays</w:t>
      </w:r>
    </w:p>
    <w:p w14:paraId="58BE3A0C" w14:textId="0BC0A2DE" w:rsidR="00B402E5" w:rsidRDefault="00B402E5">
      <w:r>
        <w:t xml:space="preserve">Die </w:t>
      </w:r>
      <w:proofErr w:type="spellStart"/>
      <w:r>
        <w:t>Bildungsreisen</w:t>
      </w:r>
      <w:proofErr w:type="spellEnd"/>
      <w:r>
        <w:t xml:space="preserve"> </w:t>
      </w:r>
      <w:r>
        <w:sym w:font="Wingdings" w:char="F0E0"/>
      </w:r>
      <w:r>
        <w:t xml:space="preserve"> Goethe (1750-1832) (</w:t>
      </w:r>
      <w:proofErr w:type="spellStart"/>
      <w:r>
        <w:t>schrifsteller</w:t>
      </w:r>
      <w:proofErr w:type="spellEnd"/>
      <w:r>
        <w:t>)</w:t>
      </w:r>
    </w:p>
    <w:p w14:paraId="7834E767" w14:textId="7FD4233A" w:rsidR="00442C42" w:rsidRDefault="00442C42"/>
    <w:p w14:paraId="08586D5F" w14:textId="1AE32330" w:rsidR="004C73A3" w:rsidRDefault="004C73A3">
      <w:proofErr w:type="spellStart"/>
      <w:r>
        <w:t>Verbringen</w:t>
      </w:r>
      <w:proofErr w:type="spellEnd"/>
      <w:r>
        <w:t xml:space="preserve"> (</w:t>
      </w:r>
      <w:proofErr w:type="spellStart"/>
      <w:r>
        <w:t>verbrachte</w:t>
      </w:r>
      <w:proofErr w:type="spellEnd"/>
      <w:r>
        <w:t xml:space="preserve">, </w:t>
      </w:r>
      <w:proofErr w:type="spellStart"/>
      <w:r>
        <w:t>hat</w:t>
      </w:r>
      <w:proofErr w:type="spellEnd"/>
      <w:r>
        <w:t xml:space="preserve"> </w:t>
      </w:r>
      <w:proofErr w:type="spellStart"/>
      <w:r>
        <w:t>verbracht</w:t>
      </w:r>
      <w:proofErr w:type="spellEnd"/>
      <w:r>
        <w:t>) = passer (1 moment, séjourner)</w:t>
      </w:r>
    </w:p>
    <w:sectPr w:rsidR="004C73A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B273F" w14:textId="77777777" w:rsidR="00E80162" w:rsidRDefault="00E80162" w:rsidP="00F4573B">
      <w:pPr>
        <w:spacing w:after="0" w:line="240" w:lineRule="auto"/>
      </w:pPr>
      <w:r>
        <w:separator/>
      </w:r>
    </w:p>
  </w:endnote>
  <w:endnote w:type="continuationSeparator" w:id="0">
    <w:p w14:paraId="438C8FA8" w14:textId="77777777" w:rsidR="00E80162" w:rsidRDefault="00E80162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6109AC5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F954A10" wp14:editId="3D46FAE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4B83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954A1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714B83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B2BFD" w14:textId="77777777" w:rsidR="00E80162" w:rsidRDefault="00E80162" w:rsidP="00F4573B">
      <w:pPr>
        <w:spacing w:after="0" w:line="240" w:lineRule="auto"/>
      </w:pPr>
      <w:r>
        <w:separator/>
      </w:r>
    </w:p>
  </w:footnote>
  <w:footnote w:type="continuationSeparator" w:id="0">
    <w:p w14:paraId="223C2E59" w14:textId="77777777" w:rsidR="00E80162" w:rsidRDefault="00E80162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1F646" w14:textId="39CD959C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724767">
      <w:rPr>
        <w:lang w:val="de-DE"/>
      </w:rPr>
      <w:t>Mittwoch, den 23. September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7"/>
    <w:rsid w:val="00046A9B"/>
    <w:rsid w:val="000A0197"/>
    <w:rsid w:val="000A33CD"/>
    <w:rsid w:val="000E66BB"/>
    <w:rsid w:val="00146006"/>
    <w:rsid w:val="00151752"/>
    <w:rsid w:val="00153283"/>
    <w:rsid w:val="001932BA"/>
    <w:rsid w:val="001C17E7"/>
    <w:rsid w:val="00222B0B"/>
    <w:rsid w:val="00271891"/>
    <w:rsid w:val="002811C2"/>
    <w:rsid w:val="00442C42"/>
    <w:rsid w:val="004C73A3"/>
    <w:rsid w:val="004D2F08"/>
    <w:rsid w:val="004F19B8"/>
    <w:rsid w:val="004F369E"/>
    <w:rsid w:val="00554FE4"/>
    <w:rsid w:val="005F2B3F"/>
    <w:rsid w:val="00671B1A"/>
    <w:rsid w:val="00724767"/>
    <w:rsid w:val="0077541F"/>
    <w:rsid w:val="00953685"/>
    <w:rsid w:val="00A1655E"/>
    <w:rsid w:val="00AF2AD0"/>
    <w:rsid w:val="00B402E5"/>
    <w:rsid w:val="00C3133C"/>
    <w:rsid w:val="00C33E28"/>
    <w:rsid w:val="00D21E49"/>
    <w:rsid w:val="00DE0548"/>
    <w:rsid w:val="00E80162"/>
    <w:rsid w:val="00EC551C"/>
    <w:rsid w:val="00F02E7C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9A1FB"/>
  <w15:chartTrackingRefBased/>
  <w15:docId w15:val="{382B70C7-2330-4185-B6B2-CA4B5233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dad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91</TotalTime>
  <Pages>2</Pages>
  <Words>329</Words>
  <Characters>1449</Characters>
  <Application>Microsoft Office Word</Application>
  <DocSecurity>0</DocSecurity>
  <Lines>65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21</cp:revision>
  <dcterms:created xsi:type="dcterms:W3CDTF">2020-09-23T06:22:00Z</dcterms:created>
  <dcterms:modified xsi:type="dcterms:W3CDTF">2020-09-23T07:52:00Z</dcterms:modified>
</cp:coreProperties>
</file>