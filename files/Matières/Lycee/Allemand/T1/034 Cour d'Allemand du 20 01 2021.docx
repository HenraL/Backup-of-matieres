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50148" w14:textId="5A6AE5CA" w:rsidR="003D099E" w:rsidRDefault="003D099E" w:rsidP="003D099E">
      <w:pPr>
        <w:rPr>
          <w:lang w:val="de-DE"/>
        </w:rPr>
      </w:pPr>
      <w:r>
        <w:rPr>
          <w:lang w:val="de-DE"/>
        </w:rPr>
        <w:t>Voc:</w:t>
      </w:r>
    </w:p>
    <w:p w14:paraId="2123DD66" w14:textId="0FDB57D3" w:rsidR="003D099E" w:rsidRDefault="003D099E" w:rsidP="003D099E">
      <w:pPr>
        <w:rPr>
          <w:lang w:val="de-DE"/>
        </w:rPr>
      </w:pPr>
      <w:r w:rsidRPr="004311AA">
        <w:rPr>
          <w:lang w:val="de-DE"/>
        </w:rPr>
        <w:t>Das Bürgertum = la bourgeoi</w:t>
      </w:r>
      <w:r>
        <w:rPr>
          <w:lang w:val="de-DE"/>
        </w:rPr>
        <w:t xml:space="preserve">s/le </w:t>
      </w:r>
      <w:proofErr w:type="spellStart"/>
      <w:r>
        <w:rPr>
          <w:lang w:val="de-DE"/>
        </w:rPr>
        <w:t>citoyen</w:t>
      </w:r>
      <w:proofErr w:type="spellEnd"/>
      <w:r w:rsidRPr="004311AA">
        <w:rPr>
          <w:lang w:val="de-DE"/>
        </w:rPr>
        <w:t>.</w:t>
      </w:r>
    </w:p>
    <w:p w14:paraId="77F1454D" w14:textId="77777777" w:rsidR="003D099E" w:rsidRDefault="003D099E" w:rsidP="003D099E">
      <w:pPr>
        <w:rPr>
          <w:lang w:val="de-DE"/>
        </w:rPr>
      </w:pPr>
      <w:r>
        <w:rPr>
          <w:lang w:val="de-DE"/>
        </w:rPr>
        <w:t xml:space="preserve">Eine gewisse Nachlässigkeit =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laisser</w:t>
      </w:r>
      <w:proofErr w:type="spellEnd"/>
      <w:r>
        <w:rPr>
          <w:lang w:val="de-DE"/>
        </w:rPr>
        <w:t xml:space="preserve"> aller</w:t>
      </w:r>
    </w:p>
    <w:p w14:paraId="7DFCA476" w14:textId="77777777" w:rsidR="003D099E" w:rsidRDefault="003D099E" w:rsidP="003D099E">
      <w:pPr>
        <w:rPr>
          <w:lang w:val="de-DE"/>
        </w:rPr>
      </w:pPr>
      <w:r>
        <w:rPr>
          <w:lang w:val="de-DE"/>
        </w:rPr>
        <w:t xml:space="preserve">Nie Wieder Krieg = </w:t>
      </w:r>
      <w:proofErr w:type="spellStart"/>
      <w:r>
        <w:rPr>
          <w:lang w:val="de-DE"/>
        </w:rPr>
        <w:t>laisser</w:t>
      </w:r>
      <w:proofErr w:type="spellEnd"/>
      <w:r>
        <w:rPr>
          <w:lang w:val="de-DE"/>
        </w:rPr>
        <w:t xml:space="preserve"> aller</w:t>
      </w:r>
    </w:p>
    <w:p w14:paraId="603E4F0E" w14:textId="5D81CA82" w:rsidR="003D099E" w:rsidRDefault="003D099E" w:rsidP="003D099E">
      <w:pPr>
        <w:rPr>
          <w:lang w:val="de-DE"/>
        </w:rPr>
      </w:pPr>
      <w:r>
        <w:rPr>
          <w:lang w:val="de-DE"/>
        </w:rPr>
        <w:t xml:space="preserve">Der Zusammen An = le </w:t>
      </w:r>
      <w:proofErr w:type="spellStart"/>
      <w:r>
        <w:rPr>
          <w:lang w:val="de-DE"/>
        </w:rPr>
        <w:t>lien</w:t>
      </w:r>
      <w:proofErr w:type="spellEnd"/>
      <w:r>
        <w:rPr>
          <w:lang w:val="de-DE"/>
        </w:rPr>
        <w:t xml:space="preserve">/le </w:t>
      </w:r>
      <w:proofErr w:type="spellStart"/>
      <w:r>
        <w:rPr>
          <w:lang w:val="de-DE"/>
        </w:rPr>
        <w:t>rapport</w:t>
      </w:r>
      <w:proofErr w:type="spellEnd"/>
    </w:p>
    <w:p w14:paraId="5742CE24" w14:textId="61DEF30C" w:rsidR="00344C49" w:rsidRDefault="00344C49" w:rsidP="003D099E">
      <w:pPr>
        <w:rPr>
          <w:lang w:val="de-DE"/>
        </w:rPr>
      </w:pPr>
      <w:r>
        <w:rPr>
          <w:lang w:val="de-DE"/>
        </w:rPr>
        <w:t xml:space="preserve">Putzen = </w:t>
      </w:r>
      <w:proofErr w:type="spellStart"/>
      <w:r>
        <w:rPr>
          <w:lang w:val="de-DE"/>
        </w:rPr>
        <w:t>nettoyer</w:t>
      </w:r>
      <w:proofErr w:type="spellEnd"/>
      <w:r>
        <w:rPr>
          <w:lang w:val="de-DE"/>
        </w:rPr>
        <w:t xml:space="preserve">, faire le </w:t>
      </w:r>
      <w:proofErr w:type="spellStart"/>
      <w:r>
        <w:rPr>
          <w:lang w:val="de-DE"/>
        </w:rPr>
        <w:t>menage</w:t>
      </w:r>
      <w:proofErr w:type="spellEnd"/>
    </w:p>
    <w:p w14:paraId="411EF5BE" w14:textId="111961C8" w:rsidR="00344C49" w:rsidRDefault="00344C49" w:rsidP="003D099E">
      <w:pPr>
        <w:rPr>
          <w:lang w:val="de-DE"/>
        </w:rPr>
      </w:pPr>
      <w:r>
        <w:rPr>
          <w:lang w:val="de-DE"/>
        </w:rPr>
        <w:t xml:space="preserve">Die Kraft = la </w:t>
      </w:r>
      <w:proofErr w:type="spellStart"/>
      <w:r>
        <w:rPr>
          <w:lang w:val="de-DE"/>
        </w:rPr>
        <w:t>force</w:t>
      </w:r>
      <w:proofErr w:type="spellEnd"/>
    </w:p>
    <w:p w14:paraId="15C8E6BD" w14:textId="7181755D" w:rsidR="001728E5" w:rsidRDefault="001728E5" w:rsidP="003D099E">
      <w:pPr>
        <w:rPr>
          <w:lang w:val="de-DE"/>
        </w:rPr>
      </w:pPr>
      <w:r>
        <w:rPr>
          <w:lang w:val="de-DE"/>
        </w:rPr>
        <w:t xml:space="preserve">Überzeugen = </w:t>
      </w:r>
      <w:proofErr w:type="spellStart"/>
      <w:r>
        <w:rPr>
          <w:lang w:val="de-DE"/>
        </w:rPr>
        <w:t>convaincant</w:t>
      </w:r>
      <w:proofErr w:type="spellEnd"/>
    </w:p>
    <w:p w14:paraId="3FCF2DAE" w14:textId="4B3B8BEC" w:rsidR="004B641D" w:rsidRPr="004B641D" w:rsidRDefault="004B641D" w:rsidP="003D099E">
      <w:pPr>
        <w:rPr>
          <w:lang w:val="de-DE"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EQ \x\ri(\a\ac\hs4\co1(Kochen;Sich um die Kinder kümmern;putzen))</w:instrText>
      </w:r>
      <w:r>
        <w:rPr>
          <w:lang w:val="de-DE"/>
        </w:rPr>
        <w:fldChar w:fldCharType="end"/>
      </w:r>
      <w:r>
        <w:rPr>
          <w:lang w:val="de-DE"/>
        </w:rPr>
        <w:t>die 3 K</w:t>
      </w:r>
    </w:p>
    <w:p w14:paraId="64713AE0" w14:textId="14C8FAFA" w:rsidR="001728E5" w:rsidRDefault="00402DE8" w:rsidP="003D099E">
      <w:pPr>
        <w:rPr>
          <w:lang w:val="de-DE"/>
        </w:rPr>
      </w:pPr>
      <w:r>
        <w:rPr>
          <w:lang w:val="de-DE"/>
        </w:rPr>
        <w:t xml:space="preserve">Zuhause bleiben = </w:t>
      </w:r>
      <w:proofErr w:type="spellStart"/>
      <w:r>
        <w:rPr>
          <w:lang w:val="de-DE"/>
        </w:rPr>
        <w:t>rester</w:t>
      </w:r>
      <w:proofErr w:type="spellEnd"/>
      <w:r>
        <w:rPr>
          <w:lang w:val="de-DE"/>
        </w:rPr>
        <w:t xml:space="preserve"> à la </w:t>
      </w:r>
      <w:proofErr w:type="spellStart"/>
      <w:r>
        <w:rPr>
          <w:lang w:val="de-DE"/>
        </w:rPr>
        <w:t>maison</w:t>
      </w:r>
      <w:proofErr w:type="spellEnd"/>
      <w:r>
        <w:rPr>
          <w:lang w:val="de-DE"/>
        </w:rPr>
        <w:t>.</w:t>
      </w:r>
    </w:p>
    <w:p w14:paraId="3CA32C63" w14:textId="05289AC2" w:rsidR="00431DDF" w:rsidRDefault="00431DDF" w:rsidP="00431DDF">
      <w:pPr>
        <w:rPr>
          <w:lang w:val="de-DE"/>
        </w:rPr>
      </w:pPr>
      <w:r>
        <w:rPr>
          <w:lang w:val="de-DE"/>
        </w:rPr>
        <w:t xml:space="preserve">Zu dieser Zeit = à </w:t>
      </w:r>
      <w:proofErr w:type="spellStart"/>
      <w:r>
        <w:rPr>
          <w:lang w:val="de-DE"/>
        </w:rPr>
        <w:t>l</w:t>
      </w:r>
      <w:r w:rsidR="007D0DD1">
        <w:rPr>
          <w:lang w:val="de-DE"/>
        </w:rPr>
        <w:t>’</w:t>
      </w:r>
      <w:r>
        <w:rPr>
          <w:lang w:val="de-DE"/>
        </w:rPr>
        <w:t>époque</w:t>
      </w:r>
      <w:proofErr w:type="spellEnd"/>
    </w:p>
    <w:p w14:paraId="6FA7E240" w14:textId="2D8099C6" w:rsidR="007D0DD1" w:rsidRPr="004311AA" w:rsidRDefault="007D0DD1" w:rsidP="00431DDF">
      <w:pPr>
        <w:rPr>
          <w:lang w:val="de-DE"/>
        </w:rPr>
      </w:pPr>
      <w:r>
        <w:rPr>
          <w:lang w:val="de-DE"/>
        </w:rPr>
        <w:t xml:space="preserve">Den Haushalt führen </w:t>
      </w:r>
      <w:r w:rsidR="00B43767">
        <w:rPr>
          <w:lang w:val="de-DE"/>
        </w:rPr>
        <w:t>=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rester</w:t>
      </w:r>
      <w:proofErr w:type="spellEnd"/>
      <w:r>
        <w:rPr>
          <w:lang w:val="de-DE"/>
        </w:rPr>
        <w:t xml:space="preserve"> à la </w:t>
      </w:r>
      <w:proofErr w:type="spellStart"/>
      <w:r>
        <w:rPr>
          <w:lang w:val="de-DE"/>
        </w:rPr>
        <w:t>maison</w:t>
      </w:r>
      <w:proofErr w:type="spellEnd"/>
    </w:p>
    <w:p w14:paraId="2EAE8E63" w14:textId="2CD3F8E1" w:rsidR="003D099E" w:rsidRDefault="00267307" w:rsidP="003D099E">
      <w:pPr>
        <w:rPr>
          <w:lang w:val="de-DE"/>
        </w:rPr>
      </w:pPr>
      <w:r>
        <w:rPr>
          <w:lang w:val="de-DE"/>
        </w:rPr>
        <w:t xml:space="preserve">Im Unterricht haben wir dieses </w:t>
      </w:r>
      <w:proofErr w:type="spellStart"/>
      <w:r>
        <w:rPr>
          <w:lang w:val="de-DE"/>
        </w:rPr>
        <w:t>themat</w:t>
      </w:r>
      <w:proofErr w:type="spellEnd"/>
      <w:r>
        <w:rPr>
          <w:lang w:val="de-DE"/>
        </w:rPr>
        <w:t xml:space="preserve"> </w:t>
      </w:r>
    </w:p>
    <w:p w14:paraId="5AFF9964" w14:textId="40550193" w:rsidR="00AC3C9E" w:rsidRDefault="00AC3C9E" w:rsidP="003D099E">
      <w:pPr>
        <w:rPr>
          <w:lang w:val="de-DE"/>
        </w:rPr>
      </w:pPr>
      <w:proofErr w:type="spellStart"/>
      <w:r>
        <w:rPr>
          <w:lang w:val="de-DE"/>
        </w:rPr>
        <w:t>Verondert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dépassé</w:t>
      </w:r>
      <w:proofErr w:type="spellEnd"/>
    </w:p>
    <w:p w14:paraId="6B3692FB" w14:textId="77777777" w:rsidR="00267307" w:rsidRPr="004311AA" w:rsidRDefault="00267307" w:rsidP="003D099E">
      <w:pPr>
        <w:rPr>
          <w:lang w:val="de-DE"/>
        </w:rPr>
      </w:pPr>
    </w:p>
    <w:p w14:paraId="6355984F" w14:textId="22DEA63F" w:rsidR="004A5D3C" w:rsidRPr="007B310C" w:rsidRDefault="001E62A3">
      <w:pPr>
        <w:rPr>
          <w:lang w:val="de-DE"/>
        </w:rPr>
      </w:pPr>
      <w:r w:rsidRPr="007B310C">
        <w:rPr>
          <w:lang w:val="de-DE"/>
        </w:rPr>
        <w:t>Meiner Meinung entspricht meiner Meinung</w:t>
      </w:r>
    </w:p>
    <w:p w14:paraId="529C7A14" w14:textId="7FBCF383" w:rsidR="001E62A3" w:rsidRPr="007B310C" w:rsidRDefault="001E62A3" w:rsidP="001E62A3">
      <w:pPr>
        <w:pStyle w:val="Paragraphedeliste"/>
        <w:numPr>
          <w:ilvl w:val="0"/>
          <w:numId w:val="1"/>
        </w:numPr>
        <w:rPr>
          <w:lang w:val="de-DE"/>
        </w:rPr>
      </w:pPr>
      <w:r w:rsidRPr="007B310C">
        <w:rPr>
          <w:lang w:val="de-DE"/>
        </w:rPr>
        <w:t xml:space="preserve">Teil Kunst </w:t>
      </w:r>
      <w:r w:rsidR="00C3543F" w:rsidRPr="007B310C">
        <w:rPr>
          <w:lang w:val="de-DE"/>
        </w:rPr>
        <w:t>muss</w:t>
      </w:r>
      <w:r w:rsidRPr="007B310C">
        <w:rPr>
          <w:lang w:val="de-DE"/>
        </w:rPr>
        <w:t xml:space="preserve"> nicht unbedingt politisch sein.</w:t>
      </w:r>
    </w:p>
    <w:p w14:paraId="08D94D42" w14:textId="3F100175" w:rsidR="001E62A3" w:rsidRPr="007B310C" w:rsidRDefault="001E62A3" w:rsidP="001E62A3">
      <w:pPr>
        <w:ind w:left="360"/>
        <w:rPr>
          <w:lang w:val="de-DE"/>
        </w:rPr>
      </w:pPr>
      <w:r w:rsidRPr="007B310C">
        <w:rPr>
          <w:lang w:val="de-DE"/>
        </w:rPr>
        <w:t>Ein Gemälde</w:t>
      </w:r>
    </w:p>
    <w:p w14:paraId="6414B65A" w14:textId="4611DFFE" w:rsidR="001E62A3" w:rsidRPr="007B310C" w:rsidRDefault="001E62A3" w:rsidP="001E62A3">
      <w:pPr>
        <w:ind w:left="360"/>
        <w:rPr>
          <w:lang w:val="de-DE"/>
        </w:rPr>
      </w:pPr>
      <w:r w:rsidRPr="007B310C">
        <w:rPr>
          <w:lang w:val="de-DE"/>
        </w:rPr>
        <w:t>Ein Skulptur</w:t>
      </w:r>
    </w:p>
    <w:p w14:paraId="36CAEEE9" w14:textId="3C1E75E5" w:rsidR="001E62A3" w:rsidRPr="007B310C" w:rsidRDefault="001E62A3" w:rsidP="001E62A3">
      <w:pPr>
        <w:ind w:left="360"/>
        <w:rPr>
          <w:lang w:val="de-DE"/>
        </w:rPr>
      </w:pPr>
      <w:r w:rsidRPr="007B310C">
        <w:rPr>
          <w:lang w:val="de-DE"/>
        </w:rPr>
        <w:t>Stellt eine Person dar, ein Porträt, ein Selbstbildnis</w:t>
      </w:r>
    </w:p>
    <w:p w14:paraId="779D9B78" w14:textId="153BE877" w:rsidR="001E62A3" w:rsidRPr="007B310C" w:rsidRDefault="001E62A3" w:rsidP="001E62A3">
      <w:pPr>
        <w:ind w:left="360"/>
        <w:rPr>
          <w:lang w:val="de-DE"/>
        </w:rPr>
      </w:pPr>
      <w:r w:rsidRPr="007B310C">
        <w:rPr>
          <w:lang w:val="de-DE"/>
        </w:rPr>
        <w:t xml:space="preserve">Das </w:t>
      </w:r>
      <w:r w:rsidR="00C3543F" w:rsidRPr="007B310C">
        <w:rPr>
          <w:lang w:val="de-DE"/>
        </w:rPr>
        <w:t>Selbstbildnis</w:t>
      </w:r>
      <w:r w:rsidRPr="007B310C">
        <w:rPr>
          <w:lang w:val="de-DE"/>
        </w:rPr>
        <w:t xml:space="preserve"> ist heute das Foto, das Selfie.</w:t>
      </w:r>
    </w:p>
    <w:p w14:paraId="6629450B" w14:textId="5E63B036" w:rsidR="001E62A3" w:rsidRPr="007B310C" w:rsidRDefault="001E62A3" w:rsidP="0007024D">
      <w:pPr>
        <w:pStyle w:val="Paragraphedeliste"/>
        <w:numPr>
          <w:ilvl w:val="0"/>
          <w:numId w:val="2"/>
        </w:numPr>
        <w:rPr>
          <w:lang w:val="de-DE"/>
        </w:rPr>
      </w:pPr>
      <w:r w:rsidRPr="007B310C">
        <w:rPr>
          <w:lang w:val="de-DE"/>
        </w:rPr>
        <w:t xml:space="preserve">Die </w:t>
      </w:r>
      <w:r w:rsidR="00C3543F" w:rsidRPr="007B310C">
        <w:rPr>
          <w:lang w:val="de-DE"/>
        </w:rPr>
        <w:t>Impressionisten</w:t>
      </w:r>
      <w:r w:rsidRPr="007B310C">
        <w:rPr>
          <w:lang w:val="de-DE"/>
        </w:rPr>
        <w:t xml:space="preserve">. </w:t>
      </w:r>
      <w:r w:rsidRPr="007B310C">
        <w:rPr>
          <w:lang w:val="de-DE"/>
        </w:rPr>
        <w:sym w:font="Wingdings" w:char="F0E0"/>
      </w:r>
      <w:r w:rsidRPr="007B310C">
        <w:rPr>
          <w:lang w:val="de-DE"/>
        </w:rPr>
        <w:t xml:space="preserve"> Gärten mit Blumen</w:t>
      </w:r>
    </w:p>
    <w:p w14:paraId="534F9ACF" w14:textId="375EDB1F" w:rsidR="001E62A3" w:rsidRPr="007B310C" w:rsidRDefault="0007024D" w:rsidP="0007024D">
      <w:pPr>
        <w:pStyle w:val="Paragraphedeliste"/>
        <w:numPr>
          <w:ilvl w:val="0"/>
          <w:numId w:val="2"/>
        </w:numPr>
        <w:rPr>
          <w:lang w:val="de-DE"/>
        </w:rPr>
      </w:pPr>
      <w:r w:rsidRPr="007B310C">
        <w:rPr>
          <w:lang w:val="de-DE"/>
        </w:rPr>
        <w:t>Die Lieder von Sängern.</w:t>
      </w:r>
    </w:p>
    <w:p w14:paraId="4D08F6DF" w14:textId="47373623" w:rsidR="0007024D" w:rsidRPr="007B310C" w:rsidRDefault="00C3543F" w:rsidP="0007024D">
      <w:pPr>
        <w:pStyle w:val="Paragraphedeliste"/>
        <w:numPr>
          <w:ilvl w:val="0"/>
          <w:numId w:val="2"/>
        </w:numPr>
        <w:rPr>
          <w:lang w:val="de-DE"/>
        </w:rPr>
      </w:pPr>
      <w:r w:rsidRPr="007B310C">
        <w:rPr>
          <w:lang w:val="de-DE"/>
        </w:rPr>
        <w:t>Gemälde</w:t>
      </w:r>
      <w:r w:rsidR="0007024D" w:rsidRPr="007B310C">
        <w:rPr>
          <w:lang w:val="de-DE"/>
        </w:rPr>
        <w:t xml:space="preserve"> von Caspar David Friedrich</w:t>
      </w:r>
    </w:p>
    <w:p w14:paraId="57DB26A9" w14:textId="17948CD4" w:rsidR="00B526E8" w:rsidRPr="0093006A" w:rsidRDefault="00B526E8" w:rsidP="001E62A3">
      <w:pPr>
        <w:pStyle w:val="Paragraphedeliste"/>
        <w:numPr>
          <w:ilvl w:val="0"/>
          <w:numId w:val="2"/>
        </w:numPr>
        <w:rPr>
          <w:lang w:val="de-DE"/>
        </w:rPr>
      </w:pPr>
      <w:r w:rsidRPr="00C3543F">
        <w:rPr>
          <w:lang w:val="de-DE"/>
        </w:rPr>
        <w:t>Kaspar David Friedrich</w:t>
      </w:r>
      <w:r w:rsidR="007B310C" w:rsidRPr="00C3543F">
        <w:rPr>
          <w:lang w:val="de-DE"/>
        </w:rPr>
        <w:t xml:space="preserve"> (</w:t>
      </w:r>
      <w:r w:rsidR="00C3543F" w:rsidRPr="00C3543F">
        <w:rPr>
          <w:lang w:val="de-DE"/>
        </w:rPr>
        <w:t>Romantik</w:t>
      </w:r>
      <w:r w:rsidR="007B310C" w:rsidRPr="00C3543F">
        <w:rPr>
          <w:lang w:val="de-DE"/>
        </w:rPr>
        <w:t>)</w:t>
      </w:r>
    </w:p>
    <w:p w14:paraId="7F3659AE" w14:textId="55A41514" w:rsidR="0093006A" w:rsidRPr="0093006A" w:rsidRDefault="005476A5" w:rsidP="0093006A">
      <w:pPr>
        <w:pStyle w:val="Paragraphedeliste"/>
        <w:numPr>
          <w:ilvl w:val="0"/>
          <w:numId w:val="2"/>
        </w:numPr>
        <w:rPr>
          <w:lang w:val="de-DE"/>
        </w:rPr>
      </w:pPr>
      <w:r w:rsidRPr="00C3543F">
        <w:rPr>
          <w:lang w:val="de-DE"/>
        </w:rPr>
        <w:t xml:space="preserve">Ein Musik Stück </w:t>
      </w:r>
      <w:r w:rsidRPr="005476A5">
        <w:rPr>
          <w:lang w:val="de-DE"/>
        </w:rPr>
        <w:sym w:font="Wingdings" w:char="F0E0"/>
      </w:r>
      <w:r w:rsidRPr="00C3543F">
        <w:rPr>
          <w:lang w:val="de-DE"/>
        </w:rPr>
        <w:t xml:space="preserve"> Bach, </w:t>
      </w:r>
      <w:r w:rsidR="00C3543F" w:rsidRPr="00C3543F">
        <w:rPr>
          <w:lang w:val="de-DE"/>
        </w:rPr>
        <w:t>Beethoven</w:t>
      </w:r>
    </w:p>
    <w:p w14:paraId="43F3E23B" w14:textId="7CC7D948" w:rsidR="00537650" w:rsidRDefault="00537650" w:rsidP="00537650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Teil: Es ist immer eine Repräsentation ihrer Zeit.</w:t>
      </w:r>
    </w:p>
    <w:p w14:paraId="19E7A415" w14:textId="220F83F9" w:rsidR="00537650" w:rsidRDefault="00537650" w:rsidP="00537650">
      <w:pPr>
        <w:pStyle w:val="Paragraphedeliste"/>
        <w:rPr>
          <w:lang w:val="de-DE"/>
        </w:rPr>
      </w:pPr>
      <w:r>
        <w:rPr>
          <w:lang w:val="de-DE"/>
        </w:rPr>
        <w:t>Das ist ein Still einer Epoche.</w:t>
      </w:r>
    </w:p>
    <w:p w14:paraId="4846A7D2" w14:textId="2F02034B" w:rsidR="00537650" w:rsidRDefault="00537650" w:rsidP="00537650">
      <w:pPr>
        <w:pStyle w:val="Paragraphedeliste"/>
        <w:rPr>
          <w:lang w:val="de-DE"/>
        </w:rPr>
      </w:pPr>
      <w:r>
        <w:rPr>
          <w:lang w:val="de-DE"/>
        </w:rPr>
        <w:t>Die Gemälde spiegeln eine Zeit.</w:t>
      </w:r>
    </w:p>
    <w:p w14:paraId="7B450E3D" w14:textId="6A7AA876" w:rsidR="00537650" w:rsidRDefault="008659AA" w:rsidP="00537650">
      <w:pPr>
        <w:pStyle w:val="Paragraphedeliste"/>
        <w:rPr>
          <w:lang w:val="de-DE"/>
        </w:rPr>
      </w:pPr>
      <w:r>
        <w:rPr>
          <w:lang w:val="de-DE"/>
        </w:rPr>
        <w:t>Die Krönung von Napoleon</w:t>
      </w:r>
    </w:p>
    <w:p w14:paraId="7E9DB6FE" w14:textId="171AEDD6" w:rsidR="008659AA" w:rsidRDefault="00046D5A" w:rsidP="00537650">
      <w:pPr>
        <w:pStyle w:val="Paragraphedeliste"/>
        <w:rPr>
          <w:lang w:val="de-DE"/>
        </w:rPr>
      </w:pPr>
      <w:r>
        <w:rPr>
          <w:lang w:val="de-DE"/>
        </w:rPr>
        <w:t>Winterhalter</w:t>
      </w:r>
    </w:p>
    <w:p w14:paraId="24FF9A9E" w14:textId="440D8AB5" w:rsidR="00851B17" w:rsidRPr="00B94DBB" w:rsidRDefault="00851B17" w:rsidP="00B94DBB">
      <w:pPr>
        <w:pStyle w:val="Paragraphedeliste"/>
        <w:rPr>
          <w:lang w:val="de-DE"/>
        </w:rPr>
      </w:pPr>
      <w:r>
        <w:rPr>
          <w:lang w:val="de-DE"/>
        </w:rPr>
        <w:t>Otto Dix, Der Krieg</w:t>
      </w:r>
    </w:p>
    <w:p w14:paraId="59136286" w14:textId="744F39DC" w:rsidR="00B94DBB" w:rsidRDefault="00B94DBB" w:rsidP="00B94DBB">
      <w:pPr>
        <w:pStyle w:val="Paragraphedeliste"/>
        <w:ind w:left="1416"/>
        <w:rPr>
          <w:lang w:val="de-DE"/>
        </w:rPr>
      </w:pPr>
      <w:r>
        <w:rPr>
          <w:lang w:val="de-DE"/>
        </w:rPr>
        <w:t xml:space="preserve">Er will die </w:t>
      </w:r>
      <w:proofErr w:type="spellStart"/>
      <w:r>
        <w:rPr>
          <w:lang w:val="de-DE"/>
        </w:rPr>
        <w:t>Schreken</w:t>
      </w:r>
      <w:proofErr w:type="spellEnd"/>
      <w:r>
        <w:rPr>
          <w:lang w:val="de-DE"/>
        </w:rPr>
        <w:t xml:space="preserve"> des Krieges und die Leiden der Soldaten </w:t>
      </w:r>
      <w:proofErr w:type="spellStart"/>
      <w:r>
        <w:rPr>
          <w:lang w:val="de-DE"/>
        </w:rPr>
        <w:t>denuzieren</w:t>
      </w:r>
      <w:proofErr w:type="spellEnd"/>
      <w:r>
        <w:rPr>
          <w:lang w:val="de-DE"/>
        </w:rPr>
        <w:t>.</w:t>
      </w:r>
    </w:p>
    <w:p w14:paraId="5324E0C0" w14:textId="77777777" w:rsidR="009205DF" w:rsidRDefault="009205DF" w:rsidP="009205DF">
      <w:pPr>
        <w:rPr>
          <w:lang w:val="de-DE"/>
        </w:rPr>
      </w:pPr>
      <w:r>
        <w:rPr>
          <w:lang w:val="de-DE"/>
        </w:rPr>
        <w:lastRenderedPageBreak/>
        <w:t>Der Staubsauger ist solid</w:t>
      </w:r>
    </w:p>
    <w:p w14:paraId="390FA6E5" w14:textId="26290153" w:rsidR="00431DDF" w:rsidRDefault="00431DDF">
      <w:pPr>
        <w:rPr>
          <w:lang w:val="de-DE"/>
        </w:rPr>
      </w:pPr>
    </w:p>
    <w:p w14:paraId="0E248521" w14:textId="4C55A3EA" w:rsidR="00733AD1" w:rsidRDefault="00733AD1">
      <w:pPr>
        <w:rPr>
          <w:lang w:val="de-DE"/>
        </w:rPr>
      </w:pPr>
      <w:r>
        <w:rPr>
          <w:lang w:val="de-DE"/>
        </w:rPr>
        <w:t>Merkel – die mächtigste Frau der Welt.</w:t>
      </w:r>
    </w:p>
    <w:p w14:paraId="0C7E297E" w14:textId="77777777" w:rsidR="00733AD1" w:rsidRPr="004311AA" w:rsidRDefault="00733AD1">
      <w:pPr>
        <w:rPr>
          <w:lang w:val="de-DE"/>
        </w:rPr>
      </w:pPr>
    </w:p>
    <w:sectPr w:rsidR="00733AD1" w:rsidRPr="004311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75404" w14:textId="77777777" w:rsidR="00396BA5" w:rsidRDefault="00396BA5" w:rsidP="00F4573B">
      <w:pPr>
        <w:spacing w:after="0" w:line="240" w:lineRule="auto"/>
      </w:pPr>
      <w:r>
        <w:separator/>
      </w:r>
    </w:p>
  </w:endnote>
  <w:endnote w:type="continuationSeparator" w:id="0">
    <w:p w14:paraId="107F6855" w14:textId="77777777" w:rsidR="00396BA5" w:rsidRDefault="00396BA5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6F7F4" w14:textId="77777777" w:rsidR="0077541F" w:rsidRDefault="0077541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48B27E9A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B1D5596" wp14:editId="1F692AD8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09D61A9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B1D5596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209D61A9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1F84F" w14:textId="77777777" w:rsidR="0077541F" w:rsidRDefault="0077541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19D94" w14:textId="77777777" w:rsidR="00396BA5" w:rsidRDefault="00396BA5" w:rsidP="00F4573B">
      <w:pPr>
        <w:spacing w:after="0" w:line="240" w:lineRule="auto"/>
      </w:pPr>
      <w:r>
        <w:separator/>
      </w:r>
    </w:p>
  </w:footnote>
  <w:footnote w:type="continuationSeparator" w:id="0">
    <w:p w14:paraId="19829373" w14:textId="77777777" w:rsidR="00396BA5" w:rsidRDefault="00396BA5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028D6" w14:textId="77777777" w:rsidR="0077541F" w:rsidRDefault="0077541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CD302" w14:textId="77777777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 w:fullDate="2019-09-05T00:00:00Z">
          <w:dateFormat w:val="dddd, d. MMMM yyyy"/>
          <w:lid w:val="de-DE"/>
          <w:storeMappedDataAs w:val="dateTime"/>
          <w:calendar w:val="gregorian"/>
        </w:date>
      </w:sdtPr>
      <w:sdtEndPr/>
      <w:sdtContent>
        <w:r>
          <w:rPr>
            <w:lang w:val="de-DE"/>
          </w:rPr>
          <w:t>Donnerstag, 5. September 2019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F7C68" w14:textId="77777777" w:rsidR="0077541F" w:rsidRDefault="0077541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865AF"/>
    <w:multiLevelType w:val="hybridMultilevel"/>
    <w:tmpl w:val="FE98B8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22588"/>
    <w:multiLevelType w:val="hybridMultilevel"/>
    <w:tmpl w:val="1DACC9AA"/>
    <w:lvl w:ilvl="0" w:tplc="AD26413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A3"/>
    <w:rsid w:val="00046D5A"/>
    <w:rsid w:val="0007024D"/>
    <w:rsid w:val="000E66BB"/>
    <w:rsid w:val="00151752"/>
    <w:rsid w:val="00153283"/>
    <w:rsid w:val="001728E5"/>
    <w:rsid w:val="001C17E7"/>
    <w:rsid w:val="001E62A3"/>
    <w:rsid w:val="00267307"/>
    <w:rsid w:val="002811C2"/>
    <w:rsid w:val="00344C49"/>
    <w:rsid w:val="00396BA5"/>
    <w:rsid w:val="003D099E"/>
    <w:rsid w:val="00402DE8"/>
    <w:rsid w:val="004311AA"/>
    <w:rsid w:val="00431DDF"/>
    <w:rsid w:val="004B641D"/>
    <w:rsid w:val="00537650"/>
    <w:rsid w:val="005476A5"/>
    <w:rsid w:val="00733AD1"/>
    <w:rsid w:val="0077541F"/>
    <w:rsid w:val="007B310C"/>
    <w:rsid w:val="007D0DD1"/>
    <w:rsid w:val="00851B17"/>
    <w:rsid w:val="008659AA"/>
    <w:rsid w:val="009205DF"/>
    <w:rsid w:val="0093006A"/>
    <w:rsid w:val="00AC3C9E"/>
    <w:rsid w:val="00AF2AD0"/>
    <w:rsid w:val="00B43767"/>
    <w:rsid w:val="00B526E8"/>
    <w:rsid w:val="00B94DBB"/>
    <w:rsid w:val="00C2623F"/>
    <w:rsid w:val="00C3133C"/>
    <w:rsid w:val="00C3543F"/>
    <w:rsid w:val="00EF549A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C629CB"/>
  <w15:chartTrackingRefBased/>
  <w15:docId w15:val="{6EC8CBE0-4F7A-46E5-A26D-F8D6D587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1E6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62</TotalTime>
  <Pages>2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27</cp:revision>
  <dcterms:created xsi:type="dcterms:W3CDTF">2021-01-20T07:38:00Z</dcterms:created>
  <dcterms:modified xsi:type="dcterms:W3CDTF">2021-01-20T08:50:00Z</dcterms:modified>
</cp:coreProperties>
</file>