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BF9E1" w14:textId="6E1BFCDA" w:rsidR="004A5D3C" w:rsidRPr="00524619" w:rsidRDefault="00524619">
      <w:pPr>
        <w:rPr>
          <w:lang w:val="de-DE"/>
        </w:rPr>
      </w:pPr>
      <w:r w:rsidRPr="00524619">
        <w:rPr>
          <w:lang w:val="de-DE"/>
        </w:rPr>
        <w:t>VOC:</w:t>
      </w:r>
    </w:p>
    <w:p w14:paraId="06623C9F" w14:textId="45978DD2" w:rsidR="00524619" w:rsidRPr="00524619" w:rsidRDefault="00524619">
      <w:pPr>
        <w:rPr>
          <w:lang w:val="de-DE"/>
        </w:rPr>
      </w:pPr>
      <w:r w:rsidRPr="00524619">
        <w:rPr>
          <w:lang w:val="de-DE"/>
        </w:rPr>
        <w:t xml:space="preserve">die Erinnerung (en) = </w:t>
      </w:r>
      <w:r w:rsidRPr="00D440DB">
        <w:t>le souvenir</w:t>
      </w:r>
    </w:p>
    <w:p w14:paraId="5601DB36" w14:textId="57EA5305" w:rsidR="00524619" w:rsidRDefault="00524619">
      <w:pPr>
        <w:rPr>
          <w:lang w:val="de-DE"/>
        </w:rPr>
      </w:pPr>
      <w:r>
        <w:rPr>
          <w:lang w:val="de-DE"/>
        </w:rPr>
        <w:t xml:space="preserve">sich Erinnern an +A = </w:t>
      </w:r>
      <w:r w:rsidRPr="00D440DB">
        <w:t>se souvenir de</w:t>
      </w:r>
    </w:p>
    <w:p w14:paraId="09DB6A28" w14:textId="217A6BC5" w:rsidR="00524619" w:rsidRDefault="00063946">
      <w:pPr>
        <w:rPr>
          <w:lang w:val="de-DE"/>
        </w:rPr>
      </w:pPr>
      <w:r>
        <w:rPr>
          <w:lang w:val="de-DE"/>
        </w:rPr>
        <w:t xml:space="preserve">gleich Berechtigung = </w:t>
      </w:r>
      <w:r w:rsidRPr="00D440DB">
        <w:t>l’égalité des droits</w:t>
      </w:r>
    </w:p>
    <w:p w14:paraId="2E2AB4B6" w14:textId="4AA4569A" w:rsidR="00063946" w:rsidRDefault="008E3CA2">
      <w:pPr>
        <w:rPr>
          <w:lang w:val="de-DE"/>
        </w:rPr>
      </w:pPr>
      <w:r>
        <w:rPr>
          <w:lang w:val="de-DE"/>
        </w:rPr>
        <w:t xml:space="preserve">die Selbstverständlichkeit = </w:t>
      </w:r>
    </w:p>
    <w:p w14:paraId="2B88C4DE" w14:textId="4182598A" w:rsidR="008E3CA2" w:rsidRDefault="008E3CA2">
      <w:pPr>
        <w:rPr>
          <w:lang w:val="de-DE"/>
        </w:rPr>
      </w:pPr>
      <w:r>
        <w:rPr>
          <w:lang w:val="de-DE"/>
        </w:rPr>
        <w:t>Überall = partout</w:t>
      </w:r>
    </w:p>
    <w:p w14:paraId="40B1EBBC" w14:textId="1EDF1891" w:rsidR="008E3CA2" w:rsidRDefault="00843B4B">
      <w:pPr>
        <w:rPr>
          <w:lang w:val="de-DE"/>
        </w:rPr>
      </w:pPr>
      <w:r>
        <w:rPr>
          <w:lang w:val="de-DE"/>
        </w:rPr>
        <w:t xml:space="preserve">lösen = </w:t>
      </w:r>
      <w:r w:rsidRPr="00D440DB">
        <w:t>résoudre</w:t>
      </w:r>
    </w:p>
    <w:p w14:paraId="330495B3" w14:textId="32CE3385" w:rsidR="00843B4B" w:rsidRDefault="00843B4B">
      <w:pPr>
        <w:rPr>
          <w:lang w:val="de-DE"/>
        </w:rPr>
      </w:pPr>
      <w:r>
        <w:rPr>
          <w:lang w:val="de-DE"/>
        </w:rPr>
        <w:t xml:space="preserve">nach und nach = </w:t>
      </w:r>
      <w:r w:rsidRPr="00D440DB">
        <w:t>petit à petit</w:t>
      </w:r>
    </w:p>
    <w:p w14:paraId="2B9B55FA" w14:textId="3C911CEF" w:rsidR="00843B4B" w:rsidRDefault="00030CB2">
      <w:pPr>
        <w:rPr>
          <w:lang w:val="de-DE"/>
        </w:rPr>
      </w:pPr>
      <w:r>
        <w:rPr>
          <w:lang w:val="de-DE"/>
        </w:rPr>
        <w:t>begreifen</w:t>
      </w:r>
      <w:r>
        <w:rPr>
          <w:lang w:val="de-DE"/>
        </w:rPr>
        <w:t xml:space="preserve"> = </w:t>
      </w:r>
      <w:r>
        <w:rPr>
          <w:lang w:val="de-DE"/>
        </w:rPr>
        <w:t>begriff</w:t>
      </w:r>
    </w:p>
    <w:p w14:paraId="260FD82A" w14:textId="1731A853" w:rsidR="00030CB2" w:rsidRDefault="0072000A">
      <w:pPr>
        <w:rPr>
          <w:lang w:val="de-DE"/>
        </w:rPr>
      </w:pPr>
      <w:r>
        <w:rPr>
          <w:lang w:val="de-DE"/>
        </w:rPr>
        <w:t>begreifen = verstehen</w:t>
      </w:r>
    </w:p>
    <w:p w14:paraId="671324F5" w14:textId="78709DA2" w:rsidR="0072000A" w:rsidRDefault="00FF0213">
      <w:pPr>
        <w:rPr>
          <w:lang w:val="de-DE"/>
        </w:rPr>
      </w:pPr>
      <w:r>
        <w:rPr>
          <w:lang w:val="de-DE"/>
        </w:rPr>
        <w:t xml:space="preserve">bewirken = </w:t>
      </w:r>
      <w:r w:rsidRPr="00D440DB">
        <w:t>avoir pour effet</w:t>
      </w:r>
    </w:p>
    <w:p w14:paraId="135C48F0" w14:textId="65E237AA" w:rsidR="00FF0213" w:rsidRDefault="00FF0213">
      <w:pPr>
        <w:rPr>
          <w:lang w:val="de-DE"/>
        </w:rPr>
      </w:pPr>
      <w:r>
        <w:rPr>
          <w:lang w:val="de-DE"/>
        </w:rPr>
        <w:t xml:space="preserve">das </w:t>
      </w:r>
      <w:r w:rsidR="000E6ADC">
        <w:rPr>
          <w:lang w:val="de-DE"/>
        </w:rPr>
        <w:t>Gegenteil</w:t>
      </w:r>
      <w:r>
        <w:rPr>
          <w:lang w:val="de-DE"/>
        </w:rPr>
        <w:t xml:space="preserve"> von klein = le contraire</w:t>
      </w:r>
    </w:p>
    <w:p w14:paraId="0DA1EEE4" w14:textId="49C56D9E" w:rsidR="00B37873" w:rsidRDefault="003B38E8">
      <w:pPr>
        <w:rPr>
          <w:lang w:val="de-DE"/>
        </w:rPr>
      </w:pPr>
      <w:r>
        <w:rPr>
          <w:lang w:val="de-DE"/>
        </w:rPr>
        <w:t xml:space="preserve">die Bevölkerung = </w:t>
      </w:r>
      <w:r w:rsidRPr="00D440DB">
        <w:t>la population</w:t>
      </w:r>
    </w:p>
    <w:p w14:paraId="462600E4" w14:textId="21D25277" w:rsidR="00B37873" w:rsidRDefault="00B37873">
      <w:pPr>
        <w:rPr>
          <w:lang w:val="de-DE"/>
        </w:rPr>
      </w:pPr>
      <w:r>
        <w:rPr>
          <w:lang w:val="de-DE"/>
        </w:rPr>
        <w:t>es ging um</w:t>
      </w:r>
      <w:r w:rsidR="00276F3F">
        <w:rPr>
          <w:lang w:val="de-DE"/>
        </w:rPr>
        <w:t xml:space="preserve"> </w:t>
      </w:r>
      <w:r>
        <w:rPr>
          <w:lang w:val="de-DE"/>
        </w:rPr>
        <w:t>+A =</w:t>
      </w:r>
      <w:r w:rsidRPr="00D440DB">
        <w:t xml:space="preserve"> il s’agissait de</w:t>
      </w:r>
    </w:p>
    <w:p w14:paraId="66D773B0" w14:textId="5ADC35B7" w:rsidR="00B37873" w:rsidRDefault="00276F3F">
      <w:pPr>
        <w:rPr>
          <w:lang w:val="de-DE"/>
        </w:rPr>
      </w:pPr>
      <w:r>
        <w:rPr>
          <w:lang w:val="de-DE"/>
        </w:rPr>
        <w:t xml:space="preserve">die </w:t>
      </w:r>
      <w:r w:rsidR="000F3D56">
        <w:rPr>
          <w:lang w:val="de-DE"/>
        </w:rPr>
        <w:t>Bevölkerungspolitik</w:t>
      </w:r>
      <w:r>
        <w:rPr>
          <w:lang w:val="de-DE"/>
        </w:rPr>
        <w:t xml:space="preserve"> = </w:t>
      </w:r>
      <w:r w:rsidRPr="003945AE">
        <w:t>politique démographique</w:t>
      </w:r>
    </w:p>
    <w:p w14:paraId="04E42D88" w14:textId="44A22CD1" w:rsidR="000D3B21" w:rsidRDefault="000D3B21">
      <w:pPr>
        <w:rPr>
          <w:lang w:val="de-DE"/>
        </w:rPr>
      </w:pPr>
      <w:r>
        <w:rPr>
          <w:lang w:val="de-DE"/>
        </w:rPr>
        <w:t xml:space="preserve">der </w:t>
      </w:r>
      <w:r w:rsidR="00194AB2">
        <w:rPr>
          <w:lang w:val="de-DE"/>
        </w:rPr>
        <w:t>Staat</w:t>
      </w:r>
      <w:r>
        <w:rPr>
          <w:lang w:val="de-DE"/>
        </w:rPr>
        <w:t xml:space="preserve"> brauchte </w:t>
      </w:r>
      <w:r w:rsidR="00194AB2">
        <w:rPr>
          <w:lang w:val="de-DE"/>
        </w:rPr>
        <w:t>Kinder</w:t>
      </w:r>
      <w:r>
        <w:rPr>
          <w:lang w:val="de-DE"/>
        </w:rPr>
        <w:t xml:space="preserve"> = </w:t>
      </w:r>
      <w:r w:rsidRPr="003945AE">
        <w:t>l’état avait besoin d’enfants</w:t>
      </w:r>
    </w:p>
    <w:p w14:paraId="38176CB6" w14:textId="4C88E099" w:rsidR="000D3B21" w:rsidRDefault="004F2313">
      <w:pPr>
        <w:rPr>
          <w:lang w:val="de-DE"/>
        </w:rPr>
      </w:pPr>
      <w:r>
        <w:rPr>
          <w:lang w:val="de-DE"/>
        </w:rPr>
        <w:t xml:space="preserve">die </w:t>
      </w:r>
      <w:r w:rsidR="00710EBC">
        <w:rPr>
          <w:lang w:val="de-DE"/>
        </w:rPr>
        <w:t>Vogue</w:t>
      </w:r>
      <w:r>
        <w:rPr>
          <w:lang w:val="de-DE"/>
        </w:rPr>
        <w:t xml:space="preserve"> =</w:t>
      </w:r>
      <w:r w:rsidRPr="003945AE">
        <w:t xml:space="preserve"> la conséquence</w:t>
      </w:r>
    </w:p>
    <w:p w14:paraId="3A3B7FAB" w14:textId="5183D7AE" w:rsidR="004F2313" w:rsidRDefault="00164242">
      <w:pPr>
        <w:rPr>
          <w:lang w:val="de-DE"/>
        </w:rPr>
      </w:pPr>
      <w:r>
        <w:rPr>
          <w:lang w:val="de-DE"/>
        </w:rPr>
        <w:t xml:space="preserve">sich zurück ziehen = </w:t>
      </w:r>
      <w:r w:rsidRPr="003945AE">
        <w:t>se retirer</w:t>
      </w:r>
    </w:p>
    <w:p w14:paraId="49F60966" w14:textId="2E38CC2B" w:rsidR="00164242" w:rsidRDefault="00531808">
      <w:pPr>
        <w:rPr>
          <w:lang w:val="de-DE"/>
        </w:rPr>
      </w:pPr>
      <w:r>
        <w:rPr>
          <w:lang w:val="de-DE"/>
        </w:rPr>
        <w:t xml:space="preserve">die Verantwortung = </w:t>
      </w:r>
      <w:r w:rsidRPr="003945AE">
        <w:t>la responsabilité</w:t>
      </w:r>
    </w:p>
    <w:p w14:paraId="4F7836CB" w14:textId="2C1288E9" w:rsidR="00531808" w:rsidRDefault="00786355">
      <w:pPr>
        <w:rPr>
          <w:lang w:val="de-DE"/>
        </w:rPr>
      </w:pPr>
      <w:r>
        <w:rPr>
          <w:lang w:val="de-DE"/>
        </w:rPr>
        <w:t xml:space="preserve">Arbeit </w:t>
      </w:r>
      <w:r w:rsidR="00710EBC">
        <w:rPr>
          <w:lang w:val="de-DE"/>
        </w:rPr>
        <w:t>Löslichkeit</w:t>
      </w:r>
      <w:r>
        <w:rPr>
          <w:lang w:val="de-DE"/>
        </w:rPr>
        <w:t xml:space="preserve"> = </w:t>
      </w:r>
      <w:r w:rsidRPr="003945AE">
        <w:t>le chômage</w:t>
      </w:r>
    </w:p>
    <w:p w14:paraId="5E1B12C8" w14:textId="29D11333" w:rsidR="003945AE" w:rsidRDefault="003945AE">
      <w:pPr>
        <w:rPr>
          <w:lang w:val="de-DE"/>
        </w:rPr>
      </w:pPr>
      <w:r>
        <w:rPr>
          <w:lang w:val="de-DE"/>
        </w:rPr>
        <w:t xml:space="preserve">erleichtern = </w:t>
      </w:r>
      <w:r w:rsidRPr="003945AE">
        <w:t>Faciliter</w:t>
      </w:r>
    </w:p>
    <w:p w14:paraId="6A44E9AE" w14:textId="294EB0C9" w:rsidR="00786355" w:rsidRDefault="003945AE">
      <w:pPr>
        <w:rPr>
          <w:lang w:val="de-DE"/>
        </w:rPr>
      </w:pPr>
      <w:r>
        <w:rPr>
          <w:lang w:val="de-DE"/>
        </w:rPr>
        <w:t xml:space="preserve">Betreuen = </w:t>
      </w:r>
      <w:r w:rsidRPr="00122AB5">
        <w:t>encadrer</w:t>
      </w:r>
    </w:p>
    <w:p w14:paraId="4AE0DFB8" w14:textId="15A4B80D" w:rsidR="003945AE" w:rsidRDefault="003945AE">
      <w:pPr>
        <w:rPr>
          <w:lang w:val="de-DE"/>
        </w:rPr>
      </w:pPr>
      <w:r>
        <w:rPr>
          <w:lang w:val="de-DE"/>
        </w:rPr>
        <w:t xml:space="preserve">Krippe = </w:t>
      </w:r>
      <w:r w:rsidR="00BB6548" w:rsidRPr="00BB6548">
        <w:t>Crèche</w:t>
      </w:r>
    </w:p>
    <w:p w14:paraId="074B2156" w14:textId="6B357B59" w:rsidR="00122AB5" w:rsidRDefault="00122AB5">
      <w:pPr>
        <w:rPr>
          <w:lang w:val="de-DE"/>
        </w:rPr>
      </w:pPr>
      <w:r w:rsidRPr="008C4286">
        <w:rPr>
          <w:highlight w:val="yellow"/>
          <w:lang w:val="de-DE"/>
        </w:rPr>
        <w:t>Ern</w:t>
      </w:r>
      <w:r w:rsidR="00BB6548" w:rsidRPr="008C4286">
        <w:rPr>
          <w:highlight w:val="yellow"/>
          <w:lang w:val="de-DE"/>
        </w:rPr>
        <w:t>äh</w:t>
      </w:r>
      <w:r w:rsidRPr="008C4286">
        <w:rPr>
          <w:highlight w:val="yellow"/>
          <w:lang w:val="de-DE"/>
        </w:rPr>
        <w:t xml:space="preserve">ren = </w:t>
      </w:r>
      <w:r w:rsidRPr="008C4286">
        <w:rPr>
          <w:highlight w:val="yellow"/>
        </w:rPr>
        <w:t>nourrir</w:t>
      </w:r>
    </w:p>
    <w:p w14:paraId="7DCA011C" w14:textId="1791CBB7" w:rsidR="00BB6548" w:rsidRDefault="00BB6548">
      <w:pPr>
        <w:rPr>
          <w:lang w:val="de-DE"/>
        </w:rPr>
      </w:pPr>
      <w:r>
        <w:rPr>
          <w:lang w:val="de-DE"/>
        </w:rPr>
        <w:t xml:space="preserve">Um Anfang an = </w:t>
      </w:r>
      <w:r w:rsidRPr="00895394">
        <w:t>depuis le début</w:t>
      </w:r>
    </w:p>
    <w:p w14:paraId="6D9B6347" w14:textId="43C54CC5" w:rsidR="00BB6548" w:rsidRDefault="00B7531A">
      <w:pPr>
        <w:rPr>
          <w:lang w:val="de-DE"/>
        </w:rPr>
      </w:pPr>
      <w:r>
        <w:rPr>
          <w:lang w:val="de-DE"/>
        </w:rPr>
        <w:t>Frankreich = die Rabenmutter</w:t>
      </w:r>
    </w:p>
    <w:p w14:paraId="120242AD" w14:textId="6C55DAAE" w:rsidR="00B7531A" w:rsidRDefault="00B7531A" w:rsidP="00851FB4">
      <w:pPr>
        <w:tabs>
          <w:tab w:val="left" w:pos="3645"/>
        </w:tabs>
        <w:rPr>
          <w:lang w:val="de-DE"/>
        </w:rPr>
      </w:pPr>
      <w:r>
        <w:rPr>
          <w:lang w:val="de-DE"/>
        </w:rPr>
        <w:t xml:space="preserve">Rabenmutter = </w:t>
      </w:r>
      <w:r w:rsidRPr="00895394">
        <w:t>La mère corbeau</w:t>
      </w:r>
    </w:p>
    <w:p w14:paraId="16FB8D0B" w14:textId="46C2C94C" w:rsidR="00851FB4" w:rsidRDefault="00851FB4" w:rsidP="00851FB4">
      <w:pPr>
        <w:tabs>
          <w:tab w:val="left" w:pos="3645"/>
        </w:tabs>
        <w:rPr>
          <w:lang w:val="de-DE"/>
        </w:rPr>
      </w:pPr>
      <w:r>
        <w:rPr>
          <w:lang w:val="de-DE"/>
        </w:rPr>
        <w:t xml:space="preserve">entzieht = </w:t>
      </w:r>
      <w:r w:rsidRPr="00895394">
        <w:t>éduquer</w:t>
      </w:r>
    </w:p>
    <w:p w14:paraId="39B14273" w14:textId="492B29AF" w:rsidR="008C4286" w:rsidRDefault="008C4286" w:rsidP="00851FB4">
      <w:pPr>
        <w:tabs>
          <w:tab w:val="left" w:pos="3645"/>
        </w:tabs>
        <w:rPr>
          <w:lang w:val="de-DE"/>
        </w:rPr>
      </w:pPr>
      <w:r>
        <w:rPr>
          <w:lang w:val="de-DE"/>
        </w:rPr>
        <w:t xml:space="preserve">die Rollenverteilung = </w:t>
      </w:r>
      <w:r w:rsidRPr="00895394">
        <w:t>partage des rôles</w:t>
      </w:r>
    </w:p>
    <w:p w14:paraId="17EAF292" w14:textId="625E0D03" w:rsidR="008C4286" w:rsidRDefault="008C4286" w:rsidP="00851FB4">
      <w:pPr>
        <w:tabs>
          <w:tab w:val="left" w:pos="3645"/>
        </w:tabs>
        <w:rPr>
          <w:lang w:val="de-DE"/>
        </w:rPr>
      </w:pPr>
      <w:r>
        <w:rPr>
          <w:lang w:val="de-DE"/>
        </w:rPr>
        <w:t>Der gesellschaftliche Wandel =</w:t>
      </w:r>
      <w:r w:rsidRPr="00895394">
        <w:t xml:space="preserve"> Le changement de la société</w:t>
      </w:r>
    </w:p>
    <w:p w14:paraId="791D51F8" w14:textId="1D9BEED5" w:rsidR="008C4286" w:rsidRDefault="008C4286" w:rsidP="00851FB4">
      <w:pPr>
        <w:tabs>
          <w:tab w:val="left" w:pos="3645"/>
        </w:tabs>
        <w:rPr>
          <w:lang w:val="de-DE"/>
        </w:rPr>
      </w:pPr>
      <w:r>
        <w:rPr>
          <w:lang w:val="de-DE"/>
        </w:rPr>
        <w:lastRenderedPageBreak/>
        <w:t>füttern = Donner à Manger</w:t>
      </w:r>
    </w:p>
    <w:p w14:paraId="022622B8" w14:textId="0BDF4B17" w:rsidR="00895394" w:rsidRDefault="00895394" w:rsidP="00851FB4">
      <w:pPr>
        <w:tabs>
          <w:tab w:val="left" w:pos="3645"/>
        </w:tabs>
        <w:rPr>
          <w:lang w:val="de-DE"/>
        </w:rPr>
      </w:pPr>
      <w:r>
        <w:rPr>
          <w:lang w:val="de-DE"/>
        </w:rPr>
        <w:t>Der Lohn (¨e) =</w:t>
      </w:r>
      <w:r w:rsidRPr="00B11885">
        <w:t xml:space="preserve"> le Salaire</w:t>
      </w:r>
    </w:p>
    <w:p w14:paraId="516A269B" w14:textId="0228FC40" w:rsidR="00B11885" w:rsidRDefault="00B11885" w:rsidP="00B11885">
      <w:pPr>
        <w:tabs>
          <w:tab w:val="center" w:pos="4536"/>
        </w:tabs>
        <w:rPr>
          <w:lang w:val="de-DE"/>
        </w:rPr>
      </w:pPr>
      <w:r>
        <w:rPr>
          <w:lang w:val="de-DE"/>
        </w:rPr>
        <w:t xml:space="preserve">Die Tätlichkeit = </w:t>
      </w:r>
      <w:r w:rsidRPr="007D6C6B">
        <w:t>activité</w:t>
      </w:r>
    </w:p>
    <w:p w14:paraId="7961CEEE" w14:textId="4E9C7ECA" w:rsidR="00B11885" w:rsidRDefault="00B11885" w:rsidP="00B11885">
      <w:pPr>
        <w:tabs>
          <w:tab w:val="center" w:pos="4536"/>
        </w:tabs>
        <w:rPr>
          <w:lang w:val="de-DE"/>
        </w:rPr>
      </w:pPr>
      <w:r>
        <w:rPr>
          <w:lang w:val="de-DE"/>
        </w:rPr>
        <w:t xml:space="preserve">Schweigen = </w:t>
      </w:r>
      <w:r w:rsidRPr="007D6C6B">
        <w:t>se taire</w:t>
      </w:r>
    </w:p>
    <w:p w14:paraId="64B8DF3A" w14:textId="67A1D163" w:rsidR="00B11885" w:rsidRDefault="00B11885" w:rsidP="00B11885">
      <w:pPr>
        <w:tabs>
          <w:tab w:val="center" w:pos="4536"/>
        </w:tabs>
        <w:rPr>
          <w:lang w:val="de-DE"/>
        </w:rPr>
      </w:pPr>
      <w:r>
        <w:rPr>
          <w:lang w:val="de-DE"/>
        </w:rPr>
        <w:t xml:space="preserve">Sprechen = </w:t>
      </w:r>
      <w:r w:rsidRPr="007D6C6B">
        <w:t>parler</w:t>
      </w:r>
    </w:p>
    <w:p w14:paraId="45EABB60" w14:textId="4007F4C7" w:rsidR="00B11885" w:rsidRDefault="007D6C6B" w:rsidP="00B11885">
      <w:pPr>
        <w:tabs>
          <w:tab w:val="center" w:pos="4536"/>
        </w:tabs>
        <w:rPr>
          <w:lang w:val="de-DE"/>
        </w:rPr>
      </w:pPr>
      <w:r>
        <w:rPr>
          <w:lang w:val="de-DE"/>
        </w:rPr>
        <w:t>S</w:t>
      </w:r>
      <w:r w:rsidR="00B11885">
        <w:rPr>
          <w:lang w:val="de-DE"/>
        </w:rPr>
        <w:t>ch</w:t>
      </w:r>
      <w:r>
        <w:rPr>
          <w:lang w:val="de-DE"/>
        </w:rPr>
        <w:t>w</w:t>
      </w:r>
      <w:r w:rsidR="00B11885">
        <w:rPr>
          <w:lang w:val="de-DE"/>
        </w:rPr>
        <w:t xml:space="preserve">eigen ≠ Sprechen = </w:t>
      </w:r>
      <w:r w:rsidR="00B11885" w:rsidRPr="007D6C6B">
        <w:t>se taire ≠ parler</w:t>
      </w:r>
    </w:p>
    <w:p w14:paraId="105056F9" w14:textId="722D1093" w:rsidR="00895394" w:rsidRDefault="00B11885" w:rsidP="00851FB4">
      <w:pPr>
        <w:tabs>
          <w:tab w:val="left" w:pos="3645"/>
        </w:tabs>
        <w:rPr>
          <w:lang w:val="de-DE"/>
        </w:rPr>
      </w:pPr>
      <w:r>
        <w:rPr>
          <w:lang w:val="de-DE"/>
        </w:rPr>
        <w:t xml:space="preserve">sich entscheiden = </w:t>
      </w:r>
      <w:r w:rsidRPr="007D6C6B">
        <w:t>se décider</w:t>
      </w:r>
    </w:p>
    <w:p w14:paraId="45E1BCEE" w14:textId="335CE3FD" w:rsidR="00B11885" w:rsidRPr="007D6C6B" w:rsidRDefault="007D6C6B" w:rsidP="00851FB4">
      <w:pPr>
        <w:tabs>
          <w:tab w:val="left" w:pos="3645"/>
        </w:tabs>
      </w:pPr>
      <w:r>
        <w:rPr>
          <w:lang w:val="de-DE"/>
        </w:rPr>
        <w:t>trotzdem</w:t>
      </w:r>
      <w:r w:rsidR="00B11885">
        <w:rPr>
          <w:lang w:val="de-DE"/>
        </w:rPr>
        <w:t xml:space="preserve"> = </w:t>
      </w:r>
      <w:r w:rsidR="00B11885" w:rsidRPr="007D6C6B">
        <w:t>malgré tout</w:t>
      </w:r>
    </w:p>
    <w:p w14:paraId="0E03959D" w14:textId="0C465CB9" w:rsidR="00B11885" w:rsidRDefault="00B11885" w:rsidP="00851FB4">
      <w:pPr>
        <w:tabs>
          <w:tab w:val="left" w:pos="3645"/>
        </w:tabs>
        <w:rPr>
          <w:lang w:val="de-DE"/>
        </w:rPr>
      </w:pPr>
      <w:r>
        <w:rPr>
          <w:lang w:val="de-DE"/>
        </w:rPr>
        <w:t>die deutsche Einheit = 1990</w:t>
      </w:r>
    </w:p>
    <w:p w14:paraId="025FE44D" w14:textId="3006753D" w:rsidR="007D6C6B" w:rsidRDefault="007D6C6B" w:rsidP="00851FB4">
      <w:pPr>
        <w:tabs>
          <w:tab w:val="left" w:pos="3645"/>
        </w:tabs>
        <w:rPr>
          <w:lang w:val="de-DE"/>
        </w:rPr>
      </w:pPr>
      <w:r>
        <w:rPr>
          <w:lang w:val="de-DE"/>
        </w:rPr>
        <w:t xml:space="preserve">die Wende = le </w:t>
      </w:r>
      <w:proofErr w:type="spellStart"/>
      <w:r>
        <w:rPr>
          <w:lang w:val="de-DE"/>
        </w:rPr>
        <w:t>tournant</w:t>
      </w:r>
      <w:proofErr w:type="spellEnd"/>
      <w:r>
        <w:rPr>
          <w:lang w:val="de-DE"/>
        </w:rPr>
        <w:t xml:space="preserve"> (1989-1990)</w:t>
      </w:r>
    </w:p>
    <w:p w14:paraId="02CC74BD" w14:textId="34CDA37C" w:rsidR="007D6C6B" w:rsidRDefault="00DF0A70" w:rsidP="00851FB4">
      <w:pPr>
        <w:tabs>
          <w:tab w:val="left" w:pos="3645"/>
        </w:tabs>
        <w:rPr>
          <w:lang w:val="de-DE"/>
        </w:rPr>
      </w:pPr>
      <w:r>
        <w:rPr>
          <w:lang w:val="de-DE"/>
        </w:rPr>
        <w:t>der Staubsauger = l‘absorber</w:t>
      </w:r>
    </w:p>
    <w:p w14:paraId="4C48258A" w14:textId="77777777" w:rsidR="00B11885" w:rsidRDefault="00B11885" w:rsidP="00851FB4">
      <w:pPr>
        <w:tabs>
          <w:tab w:val="left" w:pos="3645"/>
        </w:tabs>
        <w:rPr>
          <w:lang w:val="de-DE"/>
        </w:rPr>
      </w:pPr>
    </w:p>
    <w:p w14:paraId="5467D2C2" w14:textId="77777777" w:rsidR="003945AE" w:rsidRDefault="003945AE">
      <w:pPr>
        <w:rPr>
          <w:lang w:val="de-DE"/>
        </w:rPr>
      </w:pPr>
    </w:p>
    <w:p w14:paraId="550F0687" w14:textId="654068DB" w:rsidR="00531808" w:rsidRDefault="00531808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388F9" wp14:editId="3AB028F9">
                <wp:simplePos x="0" y="0"/>
                <wp:positionH relativeFrom="column">
                  <wp:posOffset>205105</wp:posOffset>
                </wp:positionH>
                <wp:positionV relativeFrom="paragraph">
                  <wp:posOffset>210185</wp:posOffset>
                </wp:positionV>
                <wp:extent cx="1562100" cy="381000"/>
                <wp:effectExtent l="0" t="38100" r="19050" b="19050"/>
                <wp:wrapNone/>
                <wp:docPr id="4" name="Flèche : courbe vers le ha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62100" cy="381000"/>
                        </a:xfrm>
                        <a:prstGeom prst="curvedUpArrow">
                          <a:avLst>
                            <a:gd name="adj1" fmla="val 0"/>
                            <a:gd name="adj2" fmla="val 28777"/>
                            <a:gd name="adj3" fmla="val 2819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D3B82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èche : courbe vers le haut 4" o:spid="_x0000_s1026" type="#_x0000_t104" style="position:absolute;margin-left:16.15pt;margin-top:16.55pt;width:123pt;height:30pt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" adj="20084,20842,6091" fillcolor="red" strokecolor="red" strokeweight="1pt"/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9C127" wp14:editId="618A293D">
                <wp:simplePos x="0" y="0"/>
                <wp:positionH relativeFrom="column">
                  <wp:posOffset>876618</wp:posOffset>
                </wp:positionH>
                <wp:positionV relativeFrom="paragraph">
                  <wp:posOffset>195898</wp:posOffset>
                </wp:positionV>
                <wp:extent cx="895350" cy="314325"/>
                <wp:effectExtent l="0" t="38100" r="19050" b="28575"/>
                <wp:wrapNone/>
                <wp:docPr id="3" name="Flèche : courbe vers le ha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5350" cy="314325"/>
                        </a:xfrm>
                        <a:prstGeom prst="curvedUpArrow">
                          <a:avLst>
                            <a:gd name="adj1" fmla="val 0"/>
                            <a:gd name="adj2" fmla="val 29406"/>
                            <a:gd name="adj3" fmla="val 2803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DB59E" id="Flèche : courbe vers le haut 3" o:spid="_x0000_s1026" type="#_x0000_t104" style="position:absolute;margin-left:69.05pt;margin-top:15.45pt;width:70.5pt;height:24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" adj="19370,20485,6054" fillcolor="red" strokecolor="red" strokeweight="1pt"/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F697D" wp14:editId="69651D9B">
                <wp:simplePos x="0" y="0"/>
                <wp:positionH relativeFrom="column">
                  <wp:posOffset>1285875</wp:posOffset>
                </wp:positionH>
                <wp:positionV relativeFrom="paragraph">
                  <wp:posOffset>170498</wp:posOffset>
                </wp:positionV>
                <wp:extent cx="876300" cy="0"/>
                <wp:effectExtent l="0" t="1905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2DC59" id="Connecteur droit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13.45pt" to="170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" strokecolor="red" strokeweight="3pt">
                <v:stroke joinstyle="miter"/>
              </v:line>
            </w:pict>
          </mc:Fallback>
        </mc:AlternateContent>
      </w:r>
      <w:proofErr w:type="spellStart"/>
      <w:r>
        <w:rPr>
          <w:lang w:val="de-DE"/>
        </w:rPr>
        <w:t>Vater-und</w:t>
      </w:r>
      <w:proofErr w:type="spellEnd"/>
      <w:r>
        <w:rPr>
          <w:lang w:val="de-DE"/>
        </w:rPr>
        <w:t xml:space="preserve"> Haushaltsverantwortung</w:t>
      </w:r>
    </w:p>
    <w:p w14:paraId="286AD06D" w14:textId="50EEDF8E" w:rsidR="00531808" w:rsidRDefault="00531808">
      <w:pPr>
        <w:rPr>
          <w:lang w:val="de-DE"/>
        </w:rPr>
      </w:pPr>
      <w:r>
        <w:rPr>
          <w:lang w:val="de-DE"/>
        </w:rPr>
        <w:t>Den Text:</w:t>
      </w:r>
    </w:p>
    <w:p w14:paraId="0B90523A" w14:textId="42FAA3A0" w:rsidR="00D75B1E" w:rsidRDefault="00531808">
      <w:pPr>
        <w:rPr>
          <w:lang w:val="de-DE"/>
        </w:rPr>
      </w:pPr>
      <w:r>
        <w:rPr>
          <w:lang w:val="de-DE"/>
        </w:rPr>
        <w:t xml:space="preserve">Wer? eine DDR-Frau, die 23 Jahre alt war. Sie ist </w:t>
      </w:r>
      <w:r w:rsidR="00D75B1E">
        <w:rPr>
          <w:lang w:val="de-DE"/>
        </w:rPr>
        <w:t>1953 geboren. Sie ist vordem Bau der Berliner Mauer geboren.</w:t>
      </w:r>
    </w:p>
    <w:p w14:paraId="1126387F" w14:textId="246412C2" w:rsidR="00531808" w:rsidRDefault="00531808">
      <w:pPr>
        <w:rPr>
          <w:lang w:val="de-DE"/>
        </w:rPr>
      </w:pPr>
      <w:r>
        <w:rPr>
          <w:lang w:val="de-DE"/>
        </w:rPr>
        <w:t>Wann?</w:t>
      </w:r>
      <w:r w:rsidR="00D75B1E">
        <w:rPr>
          <w:lang w:val="de-DE"/>
        </w:rPr>
        <w:t xml:space="preserve"> 1976</w:t>
      </w:r>
    </w:p>
    <w:p w14:paraId="2D8B1DE2" w14:textId="4A2221BA" w:rsidR="00531808" w:rsidRDefault="00531808">
      <w:pPr>
        <w:rPr>
          <w:lang w:val="de-DE"/>
        </w:rPr>
      </w:pPr>
      <w:r>
        <w:rPr>
          <w:lang w:val="de-DE"/>
        </w:rPr>
        <w:t>Wo?</w:t>
      </w:r>
      <w:r w:rsidR="00D75B1E">
        <w:rPr>
          <w:lang w:val="de-DE"/>
        </w:rPr>
        <w:t xml:space="preserve"> in der DDR</w:t>
      </w:r>
    </w:p>
    <w:p w14:paraId="64C5C99B" w14:textId="125D8871" w:rsidR="00531808" w:rsidRDefault="00D75B1E">
      <w:pPr>
        <w:rPr>
          <w:lang w:val="de-DE"/>
        </w:rPr>
      </w:pPr>
      <w:r>
        <w:rPr>
          <w:lang w:val="de-DE"/>
        </w:rPr>
        <w:t>Was? Sie erzählt ihre Erfahrung.</w:t>
      </w:r>
    </w:p>
    <w:p w14:paraId="4346FB0B" w14:textId="77777777" w:rsidR="003945AE" w:rsidRDefault="00D75B1E">
      <w:pPr>
        <w:rPr>
          <w:lang w:val="de-DE"/>
        </w:rPr>
      </w:pPr>
      <w:r>
        <w:rPr>
          <w:lang w:val="de-DE"/>
        </w:rPr>
        <w:t xml:space="preserve">Was macht die DDR für die Frauen? </w:t>
      </w:r>
    </w:p>
    <w:p w14:paraId="1FF3F2FD" w14:textId="1D1D8970" w:rsidR="00D75B1E" w:rsidRDefault="00D440DB">
      <w:pPr>
        <w:rPr>
          <w:lang w:val="de-DE"/>
        </w:rPr>
      </w:pPr>
      <w:r>
        <w:rPr>
          <w:lang w:val="de-DE"/>
        </w:rPr>
        <w:t xml:space="preserve">Der </w:t>
      </w:r>
      <w:r w:rsidR="003945AE">
        <w:rPr>
          <w:lang w:val="de-DE"/>
        </w:rPr>
        <w:t xml:space="preserve">Staat erleichtert den Alltag. </w:t>
      </w:r>
      <w:r w:rsidR="003945AE">
        <w:rPr>
          <w:lang w:val="de-DE"/>
        </w:rPr>
        <w:fldChar w:fldCharType="begin"/>
      </w:r>
      <w:r w:rsidR="003945AE">
        <w:rPr>
          <w:lang w:val="de-DE"/>
        </w:rPr>
        <w:instrText xml:space="preserve"> EQ \a\ac\hs4\col(– Krippe;- Kindergarten)</w:instrText>
      </w:r>
      <w:r w:rsidR="003945AE">
        <w:rPr>
          <w:lang w:val="de-DE"/>
        </w:rPr>
        <w:fldChar w:fldCharType="end"/>
      </w:r>
      <w:r w:rsidR="003945AE">
        <w:rPr>
          <w:lang w:val="de-DE"/>
        </w:rPr>
        <w:fldChar w:fldCharType="begin"/>
      </w:r>
      <w:r w:rsidR="003945AE">
        <w:rPr>
          <w:lang w:val="de-DE"/>
        </w:rPr>
        <w:instrText xml:space="preserve"> EQ </w:instrText>
      </w:r>
      <w:r w:rsidR="003945AE">
        <w:rPr>
          <w:lang w:val="de-DE"/>
        </w:rPr>
        <w:instrText>\x\</w:instrText>
      </w:r>
      <w:r w:rsidR="003945AE">
        <w:rPr>
          <w:lang w:val="de-DE"/>
        </w:rPr>
        <w:instrText>le</w:instrText>
      </w:r>
      <w:r w:rsidR="003945AE">
        <w:rPr>
          <w:lang w:val="de-DE"/>
        </w:rPr>
        <w:instrText>(</w:instrText>
      </w:r>
      <w:r w:rsidR="003945AE">
        <w:rPr>
          <w:lang w:val="de-DE"/>
        </w:rPr>
        <w:instrText>\a\ac\hs4\co1(Die Betreuung;der Kinder;Encadrement))</w:instrText>
      </w:r>
      <w:r w:rsidR="003945AE">
        <w:rPr>
          <w:lang w:val="de-DE"/>
        </w:rPr>
        <w:fldChar w:fldCharType="end"/>
      </w:r>
    </w:p>
    <w:p w14:paraId="112E4344" w14:textId="122DDDBE" w:rsidR="003945AE" w:rsidRDefault="003945AE">
      <w:pPr>
        <w:rPr>
          <w:lang w:val="de-DE"/>
        </w:rPr>
      </w:pPr>
      <w:r>
        <w:rPr>
          <w:lang w:val="de-DE"/>
        </w:rPr>
        <w:t xml:space="preserve">Die Frauen </w:t>
      </w:r>
      <w:r w:rsidR="00301C32">
        <w:rPr>
          <w:lang w:val="de-DE"/>
        </w:rPr>
        <w:t>mussten</w:t>
      </w:r>
      <w:r>
        <w:rPr>
          <w:lang w:val="de-DE"/>
        </w:rPr>
        <w:t xml:space="preserve"> arbeiten.</w:t>
      </w:r>
    </w:p>
    <w:p w14:paraId="50D521D6" w14:textId="56A2187A" w:rsidR="003945AE" w:rsidRDefault="003945AE">
      <w:pPr>
        <w:rPr>
          <w:lang w:val="de-DE"/>
        </w:rPr>
      </w:pPr>
      <w:r>
        <w:rPr>
          <w:lang w:val="de-DE"/>
        </w:rPr>
        <w:t xml:space="preserve"> - </w:t>
      </w:r>
      <w:r w:rsidR="00301C32">
        <w:rPr>
          <w:lang w:val="de-DE"/>
        </w:rPr>
        <w:t>si</w:t>
      </w:r>
      <w:r>
        <w:rPr>
          <w:lang w:val="de-DE"/>
        </w:rPr>
        <w:t xml:space="preserve">e sind </w:t>
      </w:r>
      <w:r w:rsidR="00301C32">
        <w:rPr>
          <w:lang w:val="de-DE"/>
        </w:rPr>
        <w:t>berufstätig.</w:t>
      </w:r>
    </w:p>
    <w:p w14:paraId="0098E01D" w14:textId="5D3E2F49" w:rsidR="00301C32" w:rsidRDefault="00301C32">
      <w:pPr>
        <w:rPr>
          <w:lang w:val="de-DE"/>
        </w:rPr>
      </w:pPr>
      <w:r>
        <w:rPr>
          <w:lang w:val="de-DE"/>
        </w:rPr>
        <w:t xml:space="preserve"> - sie gehören zur Arbeitskraft. (faire Partie de la Main d’oeuvre)</w:t>
      </w:r>
    </w:p>
    <w:p w14:paraId="7B73E38D" w14:textId="4AA12F11" w:rsidR="00301C32" w:rsidRDefault="00301C32">
      <w:pPr>
        <w:rPr>
          <w:lang w:val="de-DE"/>
        </w:rPr>
      </w:pPr>
      <w:r>
        <w:rPr>
          <w:lang w:val="de-DE"/>
        </w:rPr>
        <w:t xml:space="preserve"> - Sie werden ausgebildet (</w:t>
      </w:r>
      <w:r w:rsidRPr="00122AB5">
        <w:t>elles sont formées</w:t>
      </w:r>
      <w:r>
        <w:rPr>
          <w:lang w:val="de-DE"/>
        </w:rPr>
        <w:t>)</w:t>
      </w:r>
    </w:p>
    <w:p w14:paraId="297F7F15" w14:textId="536F5954" w:rsidR="00301C32" w:rsidRDefault="00301C32">
      <w:pPr>
        <w:rPr>
          <w:lang w:val="de-DE"/>
        </w:rPr>
      </w:pPr>
      <w:r>
        <w:rPr>
          <w:lang w:val="de-DE"/>
        </w:rPr>
        <w:t>Gibt es eine Gleichberechtigung? Nein</w:t>
      </w:r>
    </w:p>
    <w:p w14:paraId="71C2E02D" w14:textId="6073896D" w:rsidR="00301C32" w:rsidRDefault="00301C32">
      <w:pPr>
        <w:rPr>
          <w:lang w:val="de-DE"/>
        </w:rPr>
      </w:pPr>
      <w:r>
        <w:rPr>
          <w:lang w:val="de-DE"/>
        </w:rPr>
        <w:t>sich kümmern um</w:t>
      </w:r>
      <w:r w:rsidR="00122AB5">
        <w:rPr>
          <w:lang w:val="de-DE"/>
        </w:rPr>
        <w:t xml:space="preserve"> </w:t>
      </w:r>
      <w:r>
        <w:rPr>
          <w:lang w:val="de-DE"/>
        </w:rPr>
        <w:t>+</w:t>
      </w:r>
      <w:r w:rsidR="00122AB5">
        <w:rPr>
          <w:lang w:val="de-DE"/>
        </w:rPr>
        <w:t xml:space="preserve"> </w:t>
      </w:r>
      <w:r>
        <w:rPr>
          <w:lang w:val="de-DE"/>
        </w:rPr>
        <w:t>A</w:t>
      </w:r>
    </w:p>
    <w:p w14:paraId="66CA27A1" w14:textId="37C23E4E" w:rsidR="00301C32" w:rsidRDefault="00301C32">
      <w:pPr>
        <w:rPr>
          <w:lang w:val="de-DE"/>
        </w:rPr>
      </w:pPr>
      <w:r>
        <w:rPr>
          <w:lang w:val="de-DE"/>
        </w:rPr>
        <w:t>Nur die Frauen kümmerten sich um die Kinder und den Haushalt.</w:t>
      </w:r>
    </w:p>
    <w:p w14:paraId="31DD06BC" w14:textId="7E1A467C" w:rsidR="00301C32" w:rsidRDefault="00301C32">
      <w:pPr>
        <w:rPr>
          <w:lang w:val="de-DE"/>
        </w:rPr>
      </w:pPr>
      <w:r>
        <w:rPr>
          <w:lang w:val="de-DE"/>
        </w:rPr>
        <w:lastRenderedPageBreak/>
        <w:t>Die Männer mussten nur Arbeiten.</w:t>
      </w:r>
    </w:p>
    <w:p w14:paraId="510F02A6" w14:textId="6A9E4B9B" w:rsidR="00301C32" w:rsidRDefault="00301C32">
      <w:pPr>
        <w:rPr>
          <w:lang w:val="de-DE"/>
        </w:rPr>
      </w:pPr>
      <w:r>
        <w:rPr>
          <w:lang w:val="de-DE"/>
        </w:rPr>
        <w:t xml:space="preserve">In der Wirklichkeit ist es keine </w:t>
      </w:r>
      <w:r w:rsidR="00122AB5">
        <w:rPr>
          <w:lang w:val="de-DE"/>
        </w:rPr>
        <w:t>Emanzipation</w:t>
      </w:r>
      <w:r>
        <w:rPr>
          <w:lang w:val="de-DE"/>
        </w:rPr>
        <w:t>, sondern eine Bevölkerungspolitik.</w:t>
      </w:r>
    </w:p>
    <w:p w14:paraId="694453F5" w14:textId="7635110B" w:rsidR="00301C32" w:rsidRDefault="00BB6548">
      <w:pPr>
        <w:rPr>
          <w:lang w:val="de-DE"/>
        </w:rPr>
      </w:pPr>
      <w:r>
        <w:rPr>
          <w:lang w:val="de-DE"/>
        </w:rPr>
        <w:t>die Frauen waren von Anfang an in den Arbeitsprozess integriert.</w:t>
      </w:r>
    </w:p>
    <w:p w14:paraId="6CDBB72C" w14:textId="2B86E17A" w:rsidR="00BB6548" w:rsidRDefault="00BB6548">
      <w:pPr>
        <w:rPr>
          <w:lang w:val="de-DE"/>
        </w:rPr>
      </w:pPr>
      <w:r>
        <w:rPr>
          <w:lang w:val="de-DE"/>
        </w:rPr>
        <w:t>78% der Frauen waren in den 80er Jahren berufstätig.</w:t>
      </w:r>
    </w:p>
    <w:p w14:paraId="7084D86A" w14:textId="336F4535" w:rsidR="00BB6548" w:rsidRDefault="00BB6548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6548" w14:paraId="6FBDCF52" w14:textId="77777777" w:rsidTr="00BB6548">
        <w:tc>
          <w:tcPr>
            <w:tcW w:w="4531" w:type="dxa"/>
          </w:tcPr>
          <w:p w14:paraId="2E78325C" w14:textId="7839CBAD" w:rsidR="00BB6548" w:rsidRDefault="006E219A" w:rsidP="006E219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Frauen in der BRD</w:t>
            </w:r>
          </w:p>
        </w:tc>
        <w:tc>
          <w:tcPr>
            <w:tcW w:w="4531" w:type="dxa"/>
          </w:tcPr>
          <w:p w14:paraId="5430D08F" w14:textId="1F7F282A" w:rsidR="00BB6548" w:rsidRDefault="006E219A" w:rsidP="006E219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Frauen in der DDR</w:t>
            </w:r>
          </w:p>
        </w:tc>
      </w:tr>
      <w:tr w:rsidR="00BB6548" w14:paraId="3449BB81" w14:textId="77777777" w:rsidTr="00BB6548">
        <w:tc>
          <w:tcPr>
            <w:tcW w:w="4531" w:type="dxa"/>
          </w:tcPr>
          <w:p w14:paraId="03E20746" w14:textId="77777777" w:rsidR="00BB6548" w:rsidRDefault="006E219A" w:rsidP="006E219A">
            <w:pPr>
              <w:pStyle w:val="Paragraphedeliste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wenige Krippen</w:t>
            </w:r>
          </w:p>
          <w:p w14:paraId="7FFD25D3" w14:textId="1F99DDD2" w:rsidR="006E219A" w:rsidRDefault="006E219A" w:rsidP="006E219A">
            <w:pPr>
              <w:pStyle w:val="Paragraphedeliste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Kindergärten (aber nicht obligatorisch)</w:t>
            </w:r>
          </w:p>
          <w:p w14:paraId="7206A675" w14:textId="77777777" w:rsidR="006E219A" w:rsidRDefault="006E219A" w:rsidP="006E219A">
            <w:pPr>
              <w:pStyle w:val="Paragraphedeliste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keine Schule am </w:t>
            </w:r>
            <w:proofErr w:type="spellStart"/>
            <w:r>
              <w:rPr>
                <w:lang w:val="de-DE"/>
              </w:rPr>
              <w:t>Nachmitag</w:t>
            </w:r>
            <w:proofErr w:type="spellEnd"/>
            <w:r>
              <w:rPr>
                <w:lang w:val="de-DE"/>
              </w:rPr>
              <w:t xml:space="preserve"> bis 15 </w:t>
            </w:r>
            <w:proofErr w:type="spellStart"/>
            <w:r>
              <w:rPr>
                <w:lang w:val="de-DE"/>
              </w:rPr>
              <w:t>uhr</w:t>
            </w:r>
            <w:proofErr w:type="spellEnd"/>
            <w:r>
              <w:rPr>
                <w:lang w:val="de-DE"/>
              </w:rPr>
              <w:t>.</w:t>
            </w:r>
          </w:p>
          <w:p w14:paraId="63C43673" w14:textId="77777777" w:rsidR="006E219A" w:rsidRDefault="006E219A" w:rsidP="006E219A">
            <w:pPr>
              <w:pStyle w:val="Paragraphedeliste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keine Kantine</w:t>
            </w:r>
          </w:p>
          <w:p w14:paraId="6089DCD9" w14:textId="77777777" w:rsidR="006E219A" w:rsidRDefault="006E219A" w:rsidP="006E219A">
            <w:pPr>
              <w:pStyle w:val="Paragraphedeliste"/>
              <w:numPr>
                <w:ilvl w:val="1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Die Frauen arbeiten </w:t>
            </w:r>
            <w:proofErr w:type="spellStart"/>
            <w:r>
              <w:rPr>
                <w:lang w:val="de-DE"/>
              </w:rPr>
              <w:t>haltags</w:t>
            </w:r>
            <w:proofErr w:type="spellEnd"/>
            <w:r>
              <w:rPr>
                <w:lang w:val="de-DE"/>
              </w:rPr>
              <w:t xml:space="preserve"> (mi-</w:t>
            </w:r>
            <w:proofErr w:type="spellStart"/>
            <w:r>
              <w:rPr>
                <w:lang w:val="de-DE"/>
              </w:rPr>
              <w:t>temps</w:t>
            </w:r>
            <w:proofErr w:type="spellEnd"/>
            <w:r>
              <w:rPr>
                <w:lang w:val="de-DE"/>
              </w:rPr>
              <w:t>) oder nicht.</w:t>
            </w:r>
          </w:p>
          <w:p w14:paraId="5FC760AB" w14:textId="2E395EED" w:rsidR="006E219A" w:rsidRPr="006E219A" w:rsidRDefault="006E219A" w:rsidP="006E219A">
            <w:pPr>
              <w:pStyle w:val="Paragraphedeliste"/>
              <w:numPr>
                <w:ilvl w:val="1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Die Frauen kümmern sich </w:t>
            </w:r>
            <w:proofErr w:type="spellStart"/>
            <w:r>
              <w:rPr>
                <w:lang w:val="de-DE"/>
              </w:rPr>
              <w:t>une</w:t>
            </w:r>
            <w:proofErr w:type="spellEnd"/>
            <w:r>
              <w:rPr>
                <w:lang w:val="de-DE"/>
              </w:rPr>
              <w:t xml:space="preserve"> dic Kinder und bleiben zu Hause.</w:t>
            </w:r>
          </w:p>
        </w:tc>
        <w:tc>
          <w:tcPr>
            <w:tcW w:w="4531" w:type="dxa"/>
          </w:tcPr>
          <w:p w14:paraId="0C2D0597" w14:textId="77777777" w:rsidR="008E6A23" w:rsidRDefault="008E6A23" w:rsidP="008E6A23">
            <w:pPr>
              <w:pStyle w:val="Paragraphedeliste"/>
              <w:numPr>
                <w:ilvl w:val="0"/>
                <w:numId w:val="1"/>
              </w:numPr>
              <w:rPr>
                <w:lang w:val="de-DE"/>
              </w:rPr>
            </w:pPr>
            <w:r w:rsidRPr="008E6A23">
              <w:rPr>
                <w:lang w:val="de-DE"/>
              </w:rPr>
              <w:t>Krippe</w:t>
            </w:r>
          </w:p>
          <w:p w14:paraId="01EDA004" w14:textId="77777777" w:rsidR="008E6A23" w:rsidRDefault="008E6A23" w:rsidP="008E6A23">
            <w:pPr>
              <w:pStyle w:val="Paragraphedeliste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Kindergarten</w:t>
            </w:r>
          </w:p>
          <w:p w14:paraId="1024C597" w14:textId="60A9DEC6" w:rsidR="008E6A23" w:rsidRDefault="00B7531A" w:rsidP="008E6A23">
            <w:pPr>
              <w:pStyle w:val="Paragraphedeliste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Die Schule den ganzen Tag</w:t>
            </w:r>
          </w:p>
          <w:p w14:paraId="7E03684C" w14:textId="77777777" w:rsidR="00B7531A" w:rsidRDefault="00B7531A" w:rsidP="00B7531A">
            <w:pPr>
              <w:pStyle w:val="Paragraphedeliste"/>
              <w:numPr>
                <w:ilvl w:val="1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Die Frauen können arbeiten.</w:t>
            </w:r>
          </w:p>
          <w:p w14:paraId="7ED45EE7" w14:textId="13E4FC6E" w:rsidR="00B7531A" w:rsidRPr="008E6A23" w:rsidRDefault="00B7531A" w:rsidP="00B7531A">
            <w:pPr>
              <w:pStyle w:val="Paragraphedeliste"/>
              <w:numPr>
                <w:ilvl w:val="1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Der Staat erzieht die Kinder</w:t>
            </w:r>
          </w:p>
        </w:tc>
      </w:tr>
    </w:tbl>
    <w:p w14:paraId="4EBECEE8" w14:textId="3C9BE254" w:rsidR="00BB6548" w:rsidRDefault="00BB6548">
      <w:pPr>
        <w:rPr>
          <w:lang w:val="de-DE"/>
        </w:rPr>
      </w:pPr>
    </w:p>
    <w:p w14:paraId="03B8336E" w14:textId="77777777" w:rsidR="008C4286" w:rsidRDefault="008C4286" w:rsidP="008C4286">
      <w:pPr>
        <w:tabs>
          <w:tab w:val="left" w:pos="3645"/>
        </w:tabs>
        <w:rPr>
          <w:lang w:val="de-DE"/>
        </w:rPr>
      </w:pPr>
      <w:r>
        <w:rPr>
          <w:lang w:val="de-DE"/>
        </w:rPr>
        <w:t>Der Vater ernährt sein Baby.</w:t>
      </w:r>
    </w:p>
    <w:p w14:paraId="4346870F" w14:textId="7F08F46D" w:rsidR="008C4286" w:rsidRDefault="008C4286">
      <w:pPr>
        <w:rPr>
          <w:lang w:val="de-DE"/>
        </w:rPr>
      </w:pPr>
    </w:p>
    <w:p w14:paraId="1595FE73" w14:textId="364F3734" w:rsidR="000A23F4" w:rsidRDefault="000A23F4">
      <w:pPr>
        <w:rPr>
          <w:lang w:val="de-DE"/>
        </w:rPr>
      </w:pPr>
    </w:p>
    <w:p w14:paraId="66CE52BA" w14:textId="47403F1A" w:rsidR="000A23F4" w:rsidRDefault="000A23F4">
      <w:pPr>
        <w:rPr>
          <w:lang w:val="de-DE"/>
        </w:rPr>
      </w:pPr>
      <w:r>
        <w:rPr>
          <w:lang w:val="de-DE"/>
        </w:rPr>
        <w:t xml:space="preserve">Baby Pause: </w:t>
      </w:r>
    </w:p>
    <w:p w14:paraId="18058CED" w14:textId="0BD8B0AC" w:rsidR="000A23F4" w:rsidRDefault="000A23F4" w:rsidP="000A23F4">
      <w:pPr>
        <w:pStyle w:val="Paragraphedeliste"/>
        <w:numPr>
          <w:ilvl w:val="0"/>
          <w:numId w:val="2"/>
        </w:numPr>
        <w:rPr>
          <w:lang w:val="de-DE"/>
        </w:rPr>
      </w:pPr>
      <w:r w:rsidRPr="000A23F4">
        <w:rPr>
          <w:lang w:val="de-DE"/>
        </w:rPr>
        <w:t>12 Monate in Deutschland</w:t>
      </w:r>
    </w:p>
    <w:p w14:paraId="4E75B0F1" w14:textId="596B624A" w:rsidR="000A23F4" w:rsidRDefault="000A23F4" w:rsidP="000A23F4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28 Tage in Frankreich</w:t>
      </w:r>
    </w:p>
    <w:p w14:paraId="07A68747" w14:textId="77777777" w:rsidR="000A23F4" w:rsidRPr="00430581" w:rsidRDefault="000A23F4" w:rsidP="00430581">
      <w:pPr>
        <w:rPr>
          <w:lang w:val="de-DE"/>
        </w:rPr>
      </w:pPr>
    </w:p>
    <w:p w14:paraId="017AF4F9" w14:textId="22C82D7C" w:rsidR="000A23F4" w:rsidRDefault="000A23F4">
      <w:pPr>
        <w:rPr>
          <w:lang w:val="de-DE"/>
        </w:rPr>
      </w:pPr>
    </w:p>
    <w:p w14:paraId="7485B2D4" w14:textId="30151A52" w:rsidR="000F0053" w:rsidRDefault="000F0053" w:rsidP="00255117">
      <w:pPr>
        <w:pStyle w:val="Titre"/>
        <w:jc w:val="center"/>
        <w:rPr>
          <w:lang w:val="de-DE"/>
        </w:rPr>
      </w:pPr>
      <w:r>
        <w:rPr>
          <w:lang w:val="de-DE"/>
        </w:rPr>
        <w:t>Epreuve Orale:</w:t>
      </w:r>
    </w:p>
    <w:p w14:paraId="349F9242" w14:textId="1AC59CE5" w:rsidR="00421826" w:rsidRDefault="00421826" w:rsidP="00421826">
      <w:proofErr w:type="spellStart"/>
      <w:r w:rsidRPr="00421826">
        <w:t>Quelque</w:t>
      </w:r>
      <w:proofErr w:type="spellEnd"/>
      <w:r w:rsidRPr="00421826">
        <w:t xml:space="preserve"> soit le support que vous choisirez, celui-ci doit instantanément vous faire penser à des documents vu en classe</w:t>
      </w:r>
      <w:r w:rsidR="00F154F6">
        <w:t xml:space="preserve"> ou des éléments de votre culture personnelle qui vous permettrons de mener un exposé argumenté.</w:t>
      </w:r>
      <w:r w:rsidR="00B608CF">
        <w:t xml:space="preserve"> L’exposé dure 5 minutes.</w:t>
      </w:r>
    </w:p>
    <w:p w14:paraId="2A20ABF3" w14:textId="427149F1" w:rsidR="009150E2" w:rsidRDefault="009150E2" w:rsidP="00421826"/>
    <w:p w14:paraId="2B768AAA" w14:textId="66CC2D79" w:rsidR="009150E2" w:rsidRDefault="009150E2" w:rsidP="00421826">
      <w:pPr>
        <w:rPr>
          <w:u w:val="single"/>
        </w:rPr>
      </w:pPr>
      <w:r>
        <w:t>Connaitre le vocabulaire de chaque axe et faire une fiche avec le</w:t>
      </w:r>
      <w:r w:rsidRPr="009150E2">
        <w:t xml:space="preserve"> </w:t>
      </w:r>
      <w:r w:rsidRPr="009150E2">
        <w:rPr>
          <w:u w:val="single"/>
        </w:rPr>
        <w:t>vocabulaire</w:t>
      </w:r>
      <w:r>
        <w:t xml:space="preserve"> de chaque </w:t>
      </w:r>
      <w:r w:rsidRPr="009150E2">
        <w:rPr>
          <w:u w:val="single"/>
        </w:rPr>
        <w:t>axe.</w:t>
      </w:r>
    </w:p>
    <w:p w14:paraId="41F9602F" w14:textId="4E4F4B1E" w:rsidR="009150E2" w:rsidRPr="009150E2" w:rsidRDefault="009150E2" w:rsidP="00421826"/>
    <w:p w14:paraId="70359C6D" w14:textId="5301A872" w:rsidR="009150E2" w:rsidRDefault="009150E2" w:rsidP="00421826">
      <w:r>
        <w:t>Certaines tournures sont obligatoires.</w:t>
      </w:r>
    </w:p>
    <w:p w14:paraId="01A8027F" w14:textId="257476E3" w:rsidR="009150E2" w:rsidRDefault="009150E2" w:rsidP="00421826"/>
    <w:p w14:paraId="0001B784" w14:textId="6090CC8F" w:rsidR="009150E2" w:rsidRDefault="009150E2" w:rsidP="00421826">
      <w:r>
        <w:t>Organisation de l’exposé :</w:t>
      </w:r>
    </w:p>
    <w:p w14:paraId="2901FB48" w14:textId="7A1061E7" w:rsidR="009150E2" w:rsidRDefault="009150E2" w:rsidP="00421826">
      <w:r>
        <w:lastRenderedPageBreak/>
        <w:t>Introduction</w:t>
      </w:r>
    </w:p>
    <w:p w14:paraId="6188D400" w14:textId="65B934AD" w:rsidR="009150E2" w:rsidRPr="009150E2" w:rsidRDefault="009150E2" w:rsidP="00421826">
      <w:pPr>
        <w:rPr>
          <w:lang w:val="de-DE"/>
        </w:rPr>
      </w:pPr>
      <w:r w:rsidRPr="009150E2">
        <w:rPr>
          <w:lang w:val="de-DE"/>
        </w:rPr>
        <w:t>im 1. Teil werde ich über</w:t>
      </w:r>
      <w:r>
        <w:rPr>
          <w:lang w:val="de-DE"/>
        </w:rPr>
        <w:t xml:space="preserve"> </w:t>
      </w:r>
      <w:r w:rsidRPr="009150E2">
        <w:rPr>
          <w:lang w:val="de-DE"/>
        </w:rPr>
        <w:t>+</w:t>
      </w:r>
      <w:r>
        <w:rPr>
          <w:lang w:val="de-DE"/>
        </w:rPr>
        <w:t xml:space="preserve"> </w:t>
      </w:r>
      <w:r w:rsidRPr="009150E2">
        <w:rPr>
          <w:lang w:val="de-DE"/>
        </w:rPr>
        <w:t>A …. sprechen</w:t>
      </w:r>
    </w:p>
    <w:p w14:paraId="20522CEA" w14:textId="256A169A" w:rsidR="009150E2" w:rsidRDefault="009150E2" w:rsidP="009150E2">
      <w:pPr>
        <w:tabs>
          <w:tab w:val="center" w:pos="4536"/>
        </w:tabs>
        <w:rPr>
          <w:lang w:val="de-DE"/>
        </w:rPr>
      </w:pPr>
      <w:r w:rsidRPr="009150E2">
        <w:rPr>
          <w:lang w:val="de-DE"/>
        </w:rPr>
        <w:t>im 2. Teil werde ich … erklären.</w:t>
      </w:r>
    </w:p>
    <w:p w14:paraId="72E1062C" w14:textId="157054D4" w:rsidR="009150E2" w:rsidRDefault="009150E2" w:rsidP="009150E2">
      <w:pPr>
        <w:tabs>
          <w:tab w:val="center" w:pos="4536"/>
        </w:tabs>
      </w:pPr>
      <w:r w:rsidRPr="009150E2">
        <w:t>conclusion. Avis</w:t>
      </w:r>
    </w:p>
    <w:p w14:paraId="11731931" w14:textId="6911A9C5" w:rsidR="00AF6276" w:rsidRDefault="00AF6276" w:rsidP="009150E2">
      <w:pPr>
        <w:tabs>
          <w:tab w:val="center" w:pos="4536"/>
        </w:tabs>
      </w:pPr>
      <w:r>
        <w:t>Faire des phrases courtes.</w:t>
      </w:r>
    </w:p>
    <w:p w14:paraId="10982D6A" w14:textId="4AF1218C" w:rsidR="009150E2" w:rsidRDefault="00AF6276" w:rsidP="009150E2">
      <w:pPr>
        <w:tabs>
          <w:tab w:val="center" w:pos="4536"/>
        </w:tabs>
      </w:pPr>
      <w:r>
        <w:t xml:space="preserve">Utiliser Weil et le verbe à la fin. Utiliser </w:t>
      </w:r>
      <w:r w:rsidRPr="00AF6276">
        <w:rPr>
          <w:lang w:val="de-DE"/>
        </w:rPr>
        <w:t>Denn</w:t>
      </w:r>
      <w:r>
        <w:t xml:space="preserve"> et le verbe n’est pas à la fin.</w:t>
      </w:r>
    </w:p>
    <w:p w14:paraId="1FA0DDC4" w14:textId="3B0490CA" w:rsidR="00AF6276" w:rsidRDefault="00AF6276" w:rsidP="009150E2">
      <w:pPr>
        <w:tabs>
          <w:tab w:val="center" w:pos="4536"/>
        </w:tabs>
      </w:pPr>
      <w:r>
        <w:t>proposer une ouverture à la fin</w:t>
      </w:r>
    </w:p>
    <w:p w14:paraId="3131E09A" w14:textId="737082E9" w:rsidR="00AF6276" w:rsidRPr="00AF6276" w:rsidRDefault="00AF6276" w:rsidP="009150E2">
      <w:pPr>
        <w:tabs>
          <w:tab w:val="center" w:pos="4536"/>
        </w:tabs>
        <w:rPr>
          <w:b/>
          <w:bCs/>
        </w:rPr>
      </w:pPr>
      <w:r w:rsidRPr="00AF6276">
        <w:rPr>
          <w:b/>
          <w:bCs/>
        </w:rPr>
        <w:t>Ne Pas Tutoyer l’examinateur.</w:t>
      </w:r>
    </w:p>
    <w:p w14:paraId="3E5B1231" w14:textId="77777777" w:rsidR="00AF6276" w:rsidRDefault="00AF6276" w:rsidP="009150E2">
      <w:pPr>
        <w:tabs>
          <w:tab w:val="center" w:pos="4536"/>
        </w:tabs>
      </w:pPr>
    </w:p>
    <w:p w14:paraId="4318A3FD" w14:textId="18F67764" w:rsidR="00BA4DCC" w:rsidRDefault="000028C1" w:rsidP="009150E2">
      <w:pPr>
        <w:tabs>
          <w:tab w:val="center" w:pos="4536"/>
        </w:tabs>
        <w:rPr>
          <w:lang w:val="de-DE"/>
        </w:rPr>
      </w:pPr>
      <w:r>
        <w:rPr>
          <w:lang w:val="de-DE"/>
        </w:rPr>
        <w:t>„</w:t>
      </w:r>
      <w:r w:rsidRPr="001F56E0">
        <w:t xml:space="preserve">Dans mon activité </w:t>
      </w:r>
      <w:r w:rsidR="001F56E0" w:rsidRPr="001F56E0">
        <w:t>extérieur</w:t>
      </w:r>
      <w:r w:rsidRPr="001F56E0">
        <w:t xml:space="preserve"> à l’académie des science, j’avais beaucoup d’espace pour me taire</w:t>
      </w:r>
      <w:r w:rsidR="008B42A8" w:rsidRPr="001F56E0">
        <w:t>. J</w:t>
      </w:r>
      <w:r w:rsidRPr="001F56E0">
        <w:t>e m</w:t>
      </w:r>
      <w:r w:rsidR="008B42A8" w:rsidRPr="001F56E0">
        <w:t xml:space="preserve">e suis malgré tout </w:t>
      </w:r>
      <w:r w:rsidR="001F56E0" w:rsidRPr="001F56E0">
        <w:t xml:space="preserve">décidé </w:t>
      </w:r>
      <w:r w:rsidR="001F56E0" w:rsidRPr="001F56E0">
        <w:t>au moment de</w:t>
      </w:r>
      <w:r w:rsidR="008B42A8" w:rsidRPr="001F56E0">
        <w:t xml:space="preserve"> la réunification en RDA</w:t>
      </w:r>
      <w:r w:rsidR="001F56E0" w:rsidRPr="001F56E0">
        <w:t xml:space="preserve"> que je pourrais peut-être m’exprimer un peu plus.</w:t>
      </w:r>
      <w:r w:rsidR="001F56E0">
        <w:rPr>
          <w:lang w:val="de-DE"/>
        </w:rPr>
        <w:t>“</w:t>
      </w:r>
    </w:p>
    <w:p w14:paraId="592CD987" w14:textId="28A1E9CD" w:rsidR="001F56E0" w:rsidRDefault="001F56E0" w:rsidP="009150E2">
      <w:pPr>
        <w:tabs>
          <w:tab w:val="center" w:pos="4536"/>
        </w:tabs>
        <w:rPr>
          <w:lang w:val="de-DE"/>
        </w:rPr>
      </w:pPr>
    </w:p>
    <w:p w14:paraId="669318E4" w14:textId="77777777" w:rsidR="001F56E0" w:rsidRPr="00421826" w:rsidRDefault="001F56E0" w:rsidP="009150E2">
      <w:pPr>
        <w:tabs>
          <w:tab w:val="center" w:pos="4536"/>
        </w:tabs>
        <w:rPr>
          <w:lang w:val="de-DE"/>
        </w:rPr>
      </w:pPr>
    </w:p>
    <w:sectPr w:rsidR="001F56E0" w:rsidRPr="004218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FB430" w14:textId="77777777" w:rsidR="00996811" w:rsidRDefault="00996811" w:rsidP="00F4573B">
      <w:pPr>
        <w:spacing w:after="0" w:line="240" w:lineRule="auto"/>
      </w:pPr>
      <w:r>
        <w:separator/>
      </w:r>
    </w:p>
  </w:endnote>
  <w:endnote w:type="continuationSeparator" w:id="0">
    <w:p w14:paraId="76D19F14" w14:textId="77777777" w:rsidR="00996811" w:rsidRDefault="00996811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46D6927A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78ABCD7" wp14:editId="207B782C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BDF166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78ABCD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3BBDF166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1BF82" w14:textId="77777777" w:rsidR="00996811" w:rsidRDefault="00996811" w:rsidP="00F4573B">
      <w:pPr>
        <w:spacing w:after="0" w:line="240" w:lineRule="auto"/>
      </w:pPr>
      <w:r>
        <w:separator/>
      </w:r>
    </w:p>
  </w:footnote>
  <w:footnote w:type="continuationSeparator" w:id="0">
    <w:p w14:paraId="050ACF33" w14:textId="77777777" w:rsidR="00996811" w:rsidRDefault="00996811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802D5" w14:textId="51D45D57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524619">
      <w:rPr>
        <w:lang w:val="de-DE"/>
      </w:rPr>
      <w:t xml:space="preserve">Mittwoch, </w:t>
    </w:r>
    <w:r w:rsidR="00547D6F">
      <w:rPr>
        <w:lang w:val="de-DE"/>
      </w:rPr>
      <w:t xml:space="preserve">den </w:t>
    </w:r>
    <w:r w:rsidR="00524619">
      <w:rPr>
        <w:lang w:val="de-DE"/>
      </w:rPr>
      <w:t>13. Januar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414D"/>
    <w:multiLevelType w:val="hybridMultilevel"/>
    <w:tmpl w:val="FE74759A"/>
    <w:lvl w:ilvl="0" w:tplc="52B0919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01745"/>
    <w:multiLevelType w:val="hybridMultilevel"/>
    <w:tmpl w:val="E71804B8"/>
    <w:lvl w:ilvl="0" w:tplc="52B0919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19"/>
    <w:rsid w:val="000028C1"/>
    <w:rsid w:val="00030CB2"/>
    <w:rsid w:val="00063946"/>
    <w:rsid w:val="000A23F4"/>
    <w:rsid w:val="000D3B21"/>
    <w:rsid w:val="000E66BB"/>
    <w:rsid w:val="000E6ADC"/>
    <w:rsid w:val="000F0053"/>
    <w:rsid w:val="000F3D56"/>
    <w:rsid w:val="00122AB5"/>
    <w:rsid w:val="00151752"/>
    <w:rsid w:val="00153283"/>
    <w:rsid w:val="00164242"/>
    <w:rsid w:val="00194AB2"/>
    <w:rsid w:val="001C17E7"/>
    <w:rsid w:val="001F56E0"/>
    <w:rsid w:val="00255117"/>
    <w:rsid w:val="00276F3F"/>
    <w:rsid w:val="002811C2"/>
    <w:rsid w:val="00301C32"/>
    <w:rsid w:val="003945AE"/>
    <w:rsid w:val="003B38E8"/>
    <w:rsid w:val="00421826"/>
    <w:rsid w:val="00430581"/>
    <w:rsid w:val="004539FF"/>
    <w:rsid w:val="004F2313"/>
    <w:rsid w:val="00524619"/>
    <w:rsid w:val="00531808"/>
    <w:rsid w:val="00547D6F"/>
    <w:rsid w:val="006E219A"/>
    <w:rsid w:val="00710EBC"/>
    <w:rsid w:val="0072000A"/>
    <w:rsid w:val="0077541F"/>
    <w:rsid w:val="00786355"/>
    <w:rsid w:val="007D6C6B"/>
    <w:rsid w:val="00843B4B"/>
    <w:rsid w:val="00851FB4"/>
    <w:rsid w:val="00895394"/>
    <w:rsid w:val="008B42A8"/>
    <w:rsid w:val="008C4286"/>
    <w:rsid w:val="008E3CA2"/>
    <w:rsid w:val="008E6A23"/>
    <w:rsid w:val="009150E2"/>
    <w:rsid w:val="00996811"/>
    <w:rsid w:val="00AF2AD0"/>
    <w:rsid w:val="00AF6276"/>
    <w:rsid w:val="00B11885"/>
    <w:rsid w:val="00B37873"/>
    <w:rsid w:val="00B608CF"/>
    <w:rsid w:val="00B7531A"/>
    <w:rsid w:val="00BA4DCC"/>
    <w:rsid w:val="00BB6548"/>
    <w:rsid w:val="00C3133C"/>
    <w:rsid w:val="00C73A28"/>
    <w:rsid w:val="00D440DB"/>
    <w:rsid w:val="00D75B1E"/>
    <w:rsid w:val="00DF0A70"/>
    <w:rsid w:val="00F154F6"/>
    <w:rsid w:val="00F3124E"/>
    <w:rsid w:val="00F4573B"/>
    <w:rsid w:val="00FA1721"/>
    <w:rsid w:val="00FF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C022B"/>
  <w15:chartTrackingRefBased/>
  <w15:docId w15:val="{B32BBBAF-F057-41B0-AFC9-65039A22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3945AE"/>
    <w:pPr>
      <w:ind w:left="720"/>
      <w:contextualSpacing/>
    </w:pPr>
  </w:style>
  <w:style w:type="table" w:styleId="Grilledutableau">
    <w:name w:val="Table Grid"/>
    <w:basedOn w:val="TableauNormal"/>
    <w:uiPriority w:val="39"/>
    <w:rsid w:val="00BB6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106</TotalTime>
  <Pages>4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42</cp:revision>
  <dcterms:created xsi:type="dcterms:W3CDTF">2021-01-13T07:06:00Z</dcterms:created>
  <dcterms:modified xsi:type="dcterms:W3CDTF">2021-01-13T08:52:00Z</dcterms:modified>
</cp:coreProperties>
</file>