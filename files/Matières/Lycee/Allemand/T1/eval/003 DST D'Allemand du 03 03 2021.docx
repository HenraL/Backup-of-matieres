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E6AF0" w14:textId="77777777" w:rsidR="006705F3" w:rsidRDefault="006705F3"/>
    <w:p w14:paraId="78793055" w14:textId="4DEA20D4" w:rsidR="00DE0ED7" w:rsidRPr="00D53DA7" w:rsidRDefault="005813B5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1E8F034434F04E448057EA0463B9F188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  <w:listItem w:displayText="Philosophie" w:value="Philosophie"/>
            <w:listItem w:displayText=" " w:value=" "/>
          </w:comboBox>
        </w:sdtPr>
        <w:sdtEndPr/>
        <w:sdtContent>
          <w:r w:rsidR="00D70254">
            <w:rPr>
              <w:u w:val="single"/>
            </w:rPr>
            <w:t>Allemand</w:t>
          </w:r>
        </w:sdtContent>
      </w:sdt>
    </w:p>
    <w:sdt>
      <w:sdtPr>
        <w:rPr>
          <w:u w:val="single"/>
        </w:rPr>
        <w:alias w:val="Sujet/Titre"/>
        <w:tag w:val="Sujet"/>
        <w:id w:val="1798561544"/>
        <w:placeholder>
          <w:docPart w:val="D024228618CA4DDB8D894BB5B7E25DB2"/>
        </w:placeholder>
        <w:comboBox>
          <w:listItem w:displayText="Sujet/Titre" w:value="Choisissez un élément"/>
          <w:listItem w:displayText="Interrogation de " w:value="Interrogation de "/>
          <w:listItem w:displayText="Evaluation de " w:value="Evaluation de "/>
          <w:listItem w:displayText="DST de" w:value="DST de"/>
          <w:listItem w:displayText="Composition de " w:value="Composition de "/>
          <w:listItem w:displayText=" " w:value=" "/>
        </w:comboBox>
      </w:sdtPr>
      <w:sdtEndPr/>
      <w:sdtContent>
        <w:p w14:paraId="5C402C98" w14:textId="396A4318" w:rsidR="00CB7909" w:rsidRDefault="00D70254" w:rsidP="00CA0255">
          <w:pPr>
            <w:jc w:val="center"/>
            <w:rPr>
              <w:u w:val="single"/>
            </w:rPr>
          </w:pPr>
          <w:r>
            <w:rPr>
              <w:u w:val="single"/>
            </w:rPr>
            <w:t>DST d’Allemand du 03 03 2021</w:t>
          </w:r>
        </w:p>
      </w:sdtContent>
    </w:sdt>
    <w:p w14:paraId="24FBA141" w14:textId="77777777" w:rsidR="008E776B" w:rsidRDefault="009E43F2" w:rsidP="00CA025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8D5DF" wp14:editId="5DF1B1B0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ADEBB" w14:textId="77777777" w:rsidR="008E776B" w:rsidRPr="009C3D6D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8D5DF"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PceIa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14:paraId="26CADEBB" w14:textId="77777777" w:rsidR="008E776B" w:rsidRPr="009C3D6D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3A9970" wp14:editId="0F1D11C4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38C29" w14:textId="77777777" w:rsidR="008E776B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14:paraId="5754DF61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14:paraId="6E0A67F3" w14:textId="77777777"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14:paraId="2042BBB5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A9970"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WfFyTC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14:paraId="61F38C29" w14:textId="77777777" w:rsidR="008E776B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14:paraId="5754DF61" w14:textId="77777777"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14:paraId="6E0A67F3" w14:textId="77777777"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14:paraId="2042BBB5" w14:textId="77777777"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F48E5" wp14:editId="3BDC57FA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38EEF" w14:textId="77777777"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F48E5"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CJkepK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14:paraId="01138EEF" w14:textId="77777777"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14:paraId="646612E0" w14:textId="77777777" w:rsidR="008E776B" w:rsidRDefault="008E776B"/>
    <w:p w14:paraId="3AEF1A87" w14:textId="77777777" w:rsidR="008E776B" w:rsidRDefault="008E776B"/>
    <w:p w14:paraId="01D99041" w14:textId="77777777" w:rsidR="008E776B" w:rsidRDefault="008E776B"/>
    <w:p w14:paraId="127FAD9C" w14:textId="77777777" w:rsidR="008E776B" w:rsidRDefault="008E776B"/>
    <w:p w14:paraId="7AC773F7" w14:textId="7BFC8902" w:rsidR="008E776B" w:rsidRDefault="008E776B"/>
    <w:p w14:paraId="2221032C" w14:textId="4AF1192D" w:rsidR="003A52DC" w:rsidRDefault="003A52DC" w:rsidP="003A52DC">
      <w:pPr>
        <w:spacing w:line="480" w:lineRule="auto"/>
      </w:pPr>
    </w:p>
    <w:p w14:paraId="20F8EDB4" w14:textId="418EEF8D" w:rsidR="002B0A40" w:rsidRDefault="002B0A40" w:rsidP="002B0A40">
      <w:pPr>
        <w:pStyle w:val="Titre1"/>
      </w:pPr>
      <w:r>
        <w:t>2 Compréhension de l’écrit</w:t>
      </w:r>
    </w:p>
    <w:p w14:paraId="28FBCE58" w14:textId="517B9750" w:rsidR="002B0A40" w:rsidRDefault="002B0A40" w:rsidP="002B0A40">
      <w:pPr>
        <w:pStyle w:val="Titre2"/>
      </w:pPr>
      <w:r>
        <w:t xml:space="preserve">1) </w:t>
      </w:r>
    </w:p>
    <w:p w14:paraId="0D68B7C0" w14:textId="7B30C03F" w:rsidR="002B0A40" w:rsidRDefault="002B0A40" w:rsidP="003A52DC">
      <w:pPr>
        <w:spacing w:line="480" w:lineRule="auto"/>
      </w:pPr>
    </w:p>
    <w:p w14:paraId="184C23C1" w14:textId="77777777" w:rsidR="002B0A40" w:rsidRDefault="002B0A40" w:rsidP="003A52DC">
      <w:pPr>
        <w:spacing w:line="480" w:lineRule="auto"/>
      </w:pPr>
    </w:p>
    <w:p w14:paraId="7C895029" w14:textId="7D8D2150" w:rsidR="002B0A40" w:rsidRDefault="002B0A40" w:rsidP="002B0A40">
      <w:pPr>
        <w:pStyle w:val="Titre2"/>
      </w:pPr>
      <w:r>
        <w:t>2) Compréhension de l’ensemble du dossier</w:t>
      </w:r>
    </w:p>
    <w:p w14:paraId="002D09B9" w14:textId="32B14AAE" w:rsidR="002B0A40" w:rsidRDefault="00842089" w:rsidP="003A52DC">
      <w:pPr>
        <w:spacing w:line="480" w:lineRule="auto"/>
      </w:pPr>
      <w:r>
        <w:t xml:space="preserve">Je pense que le </w:t>
      </w:r>
      <w:r w:rsidR="00377A3A">
        <w:t>deuxième</w:t>
      </w:r>
      <w:r>
        <w:t xml:space="preserve"> document</w:t>
      </w:r>
      <w:r w:rsidR="009236D1">
        <w:t>, le texte,</w:t>
      </w:r>
      <w:r>
        <w:t xml:space="preserve"> illustre mieux l’axe cinq fictions et réalités car </w:t>
      </w:r>
      <w:r w:rsidR="00377A3A">
        <w:t>le premier document, la vidéo, le rêve qu’avais le collectionneur s’est réalisé, même s’il y a des moments où ce dernier s’en lasse un peu,</w:t>
      </w:r>
      <w:r w:rsidR="00202B61">
        <w:t xml:space="preserve"> il continue de</w:t>
      </w:r>
      <w:r w:rsidR="00377A3A">
        <w:t xml:space="preserve"> collectionner des Playmobil alors que le second parle de rêves d’enfants qui ne se réaliserons jamais mais auxquels </w:t>
      </w:r>
      <w:r w:rsidR="00202B61">
        <w:t>certains y</w:t>
      </w:r>
      <w:r w:rsidR="00377A3A">
        <w:t xml:space="preserve"> croient dur comme fer.</w:t>
      </w:r>
    </w:p>
    <w:p w14:paraId="101B5245" w14:textId="6CB88B43" w:rsidR="00B3604B" w:rsidRDefault="00B3604B">
      <w:pPr>
        <w:spacing w:before="0" w:after="40"/>
        <w:jc w:val="left"/>
      </w:pPr>
      <w:r>
        <w:br w:type="page"/>
      </w:r>
    </w:p>
    <w:p w14:paraId="5E82F62B" w14:textId="3761114C" w:rsidR="002B0A40" w:rsidRDefault="002B0A40" w:rsidP="002B0A40">
      <w:pPr>
        <w:pStyle w:val="Titre1"/>
      </w:pPr>
      <w:r>
        <w:lastRenderedPageBreak/>
        <w:t>3 Expression écrite</w:t>
      </w:r>
    </w:p>
    <w:p w14:paraId="21E1602F" w14:textId="74211913" w:rsidR="002B0A40" w:rsidRDefault="00B32F62" w:rsidP="00B32F62">
      <w:pPr>
        <w:pStyle w:val="Titre2"/>
      </w:pPr>
      <w:r>
        <w:t>Thema B :</w:t>
      </w:r>
    </w:p>
    <w:p w14:paraId="6AD6B9DC" w14:textId="03C14A89" w:rsidR="002B0A40" w:rsidRDefault="00B32F62" w:rsidP="003A52DC">
      <w:pPr>
        <w:spacing w:line="480" w:lineRule="auto"/>
        <w:rPr>
          <w:lang w:val="de-DE"/>
        </w:rPr>
      </w:pPr>
      <w:r>
        <w:rPr>
          <w:lang w:val="de-DE"/>
        </w:rPr>
        <w:t>„Phantasie ist wichtiger als Wissen, denn Wissen ist begrenzt.“</w:t>
      </w:r>
    </w:p>
    <w:p w14:paraId="369391A5" w14:textId="5AB245D3" w:rsidR="00B32F62" w:rsidRDefault="00B32F62" w:rsidP="003A52DC">
      <w:pPr>
        <w:spacing w:line="480" w:lineRule="auto"/>
        <w:rPr>
          <w:lang w:val="de-DE"/>
        </w:rPr>
      </w:pPr>
      <w:r>
        <w:rPr>
          <w:lang w:val="de-DE"/>
        </w:rPr>
        <w:t>Kommentieren</w:t>
      </w:r>
    </w:p>
    <w:p w14:paraId="3FCBBD05" w14:textId="151D7B27" w:rsidR="00B32F62" w:rsidRDefault="00B32F62" w:rsidP="003A52DC">
      <w:pPr>
        <w:spacing w:line="480" w:lineRule="auto"/>
        <w:rPr>
          <w:lang w:val="de-DE"/>
        </w:rPr>
      </w:pPr>
    </w:p>
    <w:p w14:paraId="62FA8D31" w14:textId="0A53B2A8" w:rsidR="00B32F62" w:rsidRPr="00B32F62" w:rsidRDefault="00916C8E" w:rsidP="003A52DC">
      <w:pPr>
        <w:spacing w:line="480" w:lineRule="auto"/>
        <w:rPr>
          <w:lang w:val="de-DE"/>
        </w:rPr>
      </w:pPr>
      <w:r>
        <w:rPr>
          <w:lang w:val="de-DE"/>
        </w:rPr>
        <w:t xml:space="preserve">Für Einstein, die Wissenshaft ist begrenzt. Aber, die Fantasie ist nicht. Jetzt, </w:t>
      </w:r>
      <w:r w:rsidR="00F85C1A">
        <w:rPr>
          <w:lang w:val="de-DE"/>
        </w:rPr>
        <w:t>die Fantasie gibt greifen</w:t>
      </w:r>
      <w:r w:rsidR="008760A1">
        <w:rPr>
          <w:lang w:val="de-DE"/>
        </w:rPr>
        <w:t>:</w:t>
      </w:r>
      <w:r w:rsidR="00F85C1A">
        <w:rPr>
          <w:lang w:val="de-DE"/>
        </w:rPr>
        <w:t xml:space="preserve"> zu euren </w:t>
      </w:r>
      <w:r w:rsidR="001E30EA">
        <w:rPr>
          <w:lang w:val="de-DE"/>
        </w:rPr>
        <w:t>Imaginationen</w:t>
      </w:r>
      <w:r w:rsidR="00F85C1A">
        <w:rPr>
          <w:lang w:val="de-DE"/>
        </w:rPr>
        <w:t xml:space="preserve">, zu euren Intuitionen. Dank die Fantasie, einen Personen in einen </w:t>
      </w:r>
      <w:r w:rsidR="00F85C1A" w:rsidRPr="00F85C1A">
        <w:rPr>
          <w:lang w:val="de-DE"/>
        </w:rPr>
        <w:t>Gefängnis</w:t>
      </w:r>
      <w:r w:rsidR="001E30EA">
        <w:rPr>
          <w:lang w:val="de-DE"/>
        </w:rPr>
        <w:t xml:space="preserve">, mag fliehen, </w:t>
      </w:r>
      <w:r w:rsidR="001E30EA" w:rsidRPr="001E30EA">
        <w:rPr>
          <w:lang w:val="de-DE"/>
        </w:rPr>
        <w:t>mindestens</w:t>
      </w:r>
      <w:r w:rsidR="001E30EA">
        <w:rPr>
          <w:lang w:val="de-DE"/>
        </w:rPr>
        <w:t>, in seinen Kopf und führ einen Moment.</w:t>
      </w:r>
      <w:r w:rsidR="00E7731A">
        <w:rPr>
          <w:lang w:val="de-DE"/>
        </w:rPr>
        <w:t xml:space="preserve"> Dieses Person kann die Langweile vergessen</w:t>
      </w:r>
      <w:r w:rsidR="008760A1">
        <w:rPr>
          <w:lang w:val="de-DE"/>
        </w:rPr>
        <w:t xml:space="preserve"> und Lächeln</w:t>
      </w:r>
      <w:r w:rsidR="00E7731A">
        <w:rPr>
          <w:lang w:val="de-DE"/>
        </w:rPr>
        <w:t>.</w:t>
      </w:r>
      <w:r w:rsidR="00E7731A" w:rsidRPr="00E7731A">
        <w:rPr>
          <w:lang w:val="de-DE"/>
        </w:rPr>
        <w:t xml:space="preserve"> </w:t>
      </w:r>
      <w:r w:rsidR="00E7731A">
        <w:rPr>
          <w:lang w:val="de-DE"/>
        </w:rPr>
        <w:t xml:space="preserve">Die </w:t>
      </w:r>
      <w:r w:rsidR="00E7731A">
        <w:rPr>
          <w:lang w:val="de-DE"/>
        </w:rPr>
        <w:t>Fantasie ist nur repetitive ohne die Wissenschaft.</w:t>
      </w:r>
      <w:r w:rsidR="00C41A98">
        <w:rPr>
          <w:lang w:val="de-DE"/>
        </w:rPr>
        <w:t xml:space="preserve"> </w:t>
      </w:r>
      <w:r w:rsidR="00E7731A">
        <w:rPr>
          <w:lang w:val="de-DE"/>
        </w:rPr>
        <w:t>Also, d</w:t>
      </w:r>
      <w:r w:rsidR="00C41A98">
        <w:rPr>
          <w:lang w:val="de-DE"/>
        </w:rPr>
        <w:t>ie Wissenschaft ist mit die Fantasie gehen</w:t>
      </w:r>
      <w:r w:rsidR="008B61BF">
        <w:rPr>
          <w:lang w:val="de-DE"/>
        </w:rPr>
        <w:t>, o</w:t>
      </w:r>
      <w:r w:rsidR="00C41A98">
        <w:rPr>
          <w:lang w:val="de-DE"/>
        </w:rPr>
        <w:t xml:space="preserve">hne die </w:t>
      </w:r>
      <w:r w:rsidR="008B61BF">
        <w:rPr>
          <w:lang w:val="de-DE"/>
        </w:rPr>
        <w:t>Wissenschaft, man kann sich finden sehr begrenzt</w:t>
      </w:r>
      <w:r w:rsidR="00E7731A">
        <w:rPr>
          <w:lang w:val="de-DE"/>
        </w:rPr>
        <w:t xml:space="preserve"> </w:t>
      </w:r>
      <w:r w:rsidR="008B61BF">
        <w:rPr>
          <w:lang w:val="de-DE"/>
        </w:rPr>
        <w:t>in seinen Kopf.</w:t>
      </w:r>
      <w:r w:rsidR="00E7731A">
        <w:rPr>
          <w:lang w:val="de-DE"/>
        </w:rPr>
        <w:t xml:space="preserve"> In einige Weg, man kann dass die Wissenschaft </w:t>
      </w:r>
      <w:r w:rsidR="00842089">
        <w:rPr>
          <w:lang w:val="de-DE"/>
        </w:rPr>
        <w:t xml:space="preserve">sagen, dass es </w:t>
      </w:r>
      <w:r w:rsidR="00E7731A">
        <w:rPr>
          <w:lang w:val="de-DE"/>
        </w:rPr>
        <w:t xml:space="preserve">ist </w:t>
      </w:r>
      <w:r w:rsidR="00842089">
        <w:rPr>
          <w:lang w:val="de-DE"/>
        </w:rPr>
        <w:t xml:space="preserve">ein Tür dass geöffnet ein grösser Spektrum von den Fantasie. </w:t>
      </w:r>
      <w:r w:rsidR="001B5FC8">
        <w:rPr>
          <w:lang w:val="de-DE"/>
        </w:rPr>
        <w:t xml:space="preserve">Alle vor gleich, die </w:t>
      </w:r>
      <w:r w:rsidR="00C868CD">
        <w:rPr>
          <w:lang w:val="de-DE"/>
        </w:rPr>
        <w:t>Wissenschaft</w:t>
      </w:r>
      <w:r w:rsidR="001B5FC8">
        <w:rPr>
          <w:lang w:val="de-DE"/>
        </w:rPr>
        <w:t xml:space="preserve"> ist sehr wichtig in die Alltagsleben, weil, wenn jemand ist dum, </w:t>
      </w:r>
      <w:r w:rsidR="00C868CD">
        <w:rPr>
          <w:lang w:val="de-DE"/>
        </w:rPr>
        <w:t xml:space="preserve">oft, </w:t>
      </w:r>
      <w:r w:rsidR="001B5FC8">
        <w:rPr>
          <w:lang w:val="de-DE"/>
        </w:rPr>
        <w:t xml:space="preserve">geht er nicht sehr weit in die </w:t>
      </w:r>
      <w:r w:rsidR="00B3604B">
        <w:rPr>
          <w:lang w:val="de-DE"/>
        </w:rPr>
        <w:t xml:space="preserve">Leben. </w:t>
      </w:r>
    </w:p>
    <w:sectPr w:rsidR="00B32F62" w:rsidRPr="00B32F62" w:rsidSect="006705F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F5EAA" w14:textId="77777777" w:rsidR="005813B5" w:rsidRDefault="005813B5" w:rsidP="007E6A72">
      <w:pPr>
        <w:spacing w:before="0" w:after="0"/>
      </w:pPr>
      <w:r>
        <w:separator/>
      </w:r>
    </w:p>
  </w:endnote>
  <w:endnote w:type="continuationSeparator" w:id="0">
    <w:p w14:paraId="34045AFF" w14:textId="77777777" w:rsidR="005813B5" w:rsidRDefault="005813B5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808814"/>
      <w:docPartObj>
        <w:docPartGallery w:val="Page Numbers (Bottom of Page)"/>
        <w:docPartUnique/>
      </w:docPartObj>
    </w:sdtPr>
    <w:sdtEndPr/>
    <w:sdtContent>
      <w:p w14:paraId="16CC46E3" w14:textId="77777777" w:rsidR="007E6A72" w:rsidRDefault="009E43F2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37E8A5CB" wp14:editId="3C6AF12D">
                  <wp:simplePos x="0" y="0"/>
                  <wp:positionH relativeFrom="rightMargin">
                    <wp:posOffset>14288</wp:posOffset>
                  </wp:positionH>
                  <wp:positionV relativeFrom="bottomMargin">
                    <wp:posOffset>67628</wp:posOffset>
                  </wp:positionV>
                  <wp:extent cx="478472" cy="493712"/>
                  <wp:effectExtent l="0" t="0" r="17145" b="2095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8472" cy="493712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2E6E4" w14:textId="77777777" w:rsidR="007E6A72" w:rsidRDefault="00FF64D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E8A5C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9" type="#_x0000_t65" style="position:absolute;left:0;text-align:left;margin-left:1.15pt;margin-top:5.35pt;width:37.65pt;height:38.8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" o:allowincell="f" adj="14135" strokecolor="gray [1629]" strokeweight=".25pt">
                  <v:textbox>
                    <w:txbxContent>
                      <w:p w14:paraId="61D2E6E4" w14:textId="77777777" w:rsidR="007E6A72" w:rsidRDefault="00FF64D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8DCDF" w14:textId="77777777" w:rsidR="005813B5" w:rsidRDefault="005813B5" w:rsidP="007E6A72">
      <w:pPr>
        <w:spacing w:before="0" w:after="0"/>
      </w:pPr>
      <w:r>
        <w:separator/>
      </w:r>
    </w:p>
  </w:footnote>
  <w:footnote w:type="continuationSeparator" w:id="0">
    <w:p w14:paraId="2596C36E" w14:textId="77777777" w:rsidR="005813B5" w:rsidRDefault="005813B5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256F6" w14:textId="62519491"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>
          <w:docPart w:val="D024228618CA4DDB8D894BB5B7E25DB2"/>
        </w:placeholder>
        <w:date w:fullDate="2021-03-03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D70254">
          <w:rPr>
            <w:color w:val="FF0000"/>
            <w:u w:val="single"/>
          </w:rPr>
          <w:t>mercredi 3 mars 2021</w:t>
        </w:r>
      </w:sdtContent>
    </w:sdt>
    <w:r w:rsidRPr="002D308F">
      <w:rPr>
        <w:color w:val="FF0000"/>
      </w:rPr>
      <w:t xml:space="preserve"> </w:t>
    </w:r>
  </w:p>
  <w:p w14:paraId="2CCEE386" w14:textId="35B75295"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  <w:listItem w:displayText="Philosophie" w:value="Philosophie"/>
          <w:listItem w:displayText=" " w:value=" "/>
        </w:comboBox>
      </w:sdtPr>
      <w:sdtEndPr/>
      <w:sdtContent>
        <w:r w:rsidR="00D70254">
          <w:rPr>
            <w:color w:val="FF0000"/>
            <w:u w:val="single"/>
          </w:rPr>
          <w:t>Allemand</w:t>
        </w:r>
      </w:sdtContent>
    </w:sdt>
  </w:p>
  <w:p w14:paraId="17FB6273" w14:textId="02C3E6F9" w:rsidR="00620033" w:rsidRPr="002D308F" w:rsidRDefault="005813B5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</w:sdtPr>
      <w:sdtEndPr/>
      <w:sdtContent>
        <w:r w:rsidR="00D70254">
          <w:rPr>
            <w:color w:val="FF0000"/>
            <w:u w:val="single"/>
          </w:rPr>
          <w:t>T1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"/>
        <w:id w:val="1979417869"/>
        <w:placeholder/>
        <w:comboBox>
          <w:listItem w:displayText="Sujet/Titre" w:value="Choisissez un élément"/>
          <w:listItem w:displayText="Interrogation de " w:value="Interrogation de "/>
          <w:listItem w:displayText="Evaluation de " w:value="Evaluation de "/>
          <w:listItem w:displayText="DST de " w:value="DST de "/>
          <w:listItem w:displayText="Composition de" w:value="Composition de"/>
          <w:listItem w:displayText=" " w:value=" "/>
        </w:comboBox>
      </w:sdtPr>
      <w:sdtEndPr/>
      <w:sdtContent>
        <w:r w:rsidR="00D70254">
          <w:rPr>
            <w:color w:val="FF0000"/>
            <w:u w:val="single"/>
          </w:rPr>
          <w:t xml:space="preserve">DST d’Allemand du 03 03 2021 </w:t>
        </w:r>
      </w:sdtContent>
    </w:sdt>
  </w:p>
  <w:sdt>
    <w:sdtPr>
      <w:rPr>
        <w:color w:val="FF0000"/>
        <w:u w:val="single"/>
      </w:rPr>
      <w:alias w:val="Tiers temps OUI/NON"/>
      <w:tag w:val="Tiers temps OUI/NON"/>
      <w:id w:val="213808951"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14:paraId="21FC964B" w14:textId="77777777"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54"/>
    <w:rsid w:val="00096B4B"/>
    <w:rsid w:val="0017220D"/>
    <w:rsid w:val="001B5FC8"/>
    <w:rsid w:val="001E30EA"/>
    <w:rsid w:val="00202B61"/>
    <w:rsid w:val="0024605F"/>
    <w:rsid w:val="00266F96"/>
    <w:rsid w:val="00286DE3"/>
    <w:rsid w:val="002B0A40"/>
    <w:rsid w:val="002B2BC1"/>
    <w:rsid w:val="002C31C7"/>
    <w:rsid w:val="002C3BCF"/>
    <w:rsid w:val="002D308F"/>
    <w:rsid w:val="002E4A13"/>
    <w:rsid w:val="00316CCC"/>
    <w:rsid w:val="0032533A"/>
    <w:rsid w:val="00377A3A"/>
    <w:rsid w:val="003826E5"/>
    <w:rsid w:val="00384AFA"/>
    <w:rsid w:val="003A4BD3"/>
    <w:rsid w:val="003A52DC"/>
    <w:rsid w:val="00556637"/>
    <w:rsid w:val="0057086E"/>
    <w:rsid w:val="005813B5"/>
    <w:rsid w:val="005864F5"/>
    <w:rsid w:val="00620033"/>
    <w:rsid w:val="006240BA"/>
    <w:rsid w:val="0064274E"/>
    <w:rsid w:val="00643555"/>
    <w:rsid w:val="006705F3"/>
    <w:rsid w:val="00696649"/>
    <w:rsid w:val="00742FED"/>
    <w:rsid w:val="00791FD2"/>
    <w:rsid w:val="007E5F82"/>
    <w:rsid w:val="007E6A72"/>
    <w:rsid w:val="007F51FF"/>
    <w:rsid w:val="00804546"/>
    <w:rsid w:val="00842089"/>
    <w:rsid w:val="00854BCA"/>
    <w:rsid w:val="008760A1"/>
    <w:rsid w:val="008B4300"/>
    <w:rsid w:val="008B61BF"/>
    <w:rsid w:val="008E2B13"/>
    <w:rsid w:val="008E6E35"/>
    <w:rsid w:val="008E776B"/>
    <w:rsid w:val="00916C8E"/>
    <w:rsid w:val="009236D1"/>
    <w:rsid w:val="00927F0D"/>
    <w:rsid w:val="0095107C"/>
    <w:rsid w:val="009C7E72"/>
    <w:rsid w:val="009E43F2"/>
    <w:rsid w:val="00A5406E"/>
    <w:rsid w:val="00A9528F"/>
    <w:rsid w:val="00AD18F8"/>
    <w:rsid w:val="00B32F62"/>
    <w:rsid w:val="00B3604B"/>
    <w:rsid w:val="00B5121A"/>
    <w:rsid w:val="00BA2AD3"/>
    <w:rsid w:val="00BB1BBE"/>
    <w:rsid w:val="00BD64C6"/>
    <w:rsid w:val="00C41A98"/>
    <w:rsid w:val="00C868CD"/>
    <w:rsid w:val="00C9092A"/>
    <w:rsid w:val="00CA0255"/>
    <w:rsid w:val="00CB7909"/>
    <w:rsid w:val="00CB7CE4"/>
    <w:rsid w:val="00CC530F"/>
    <w:rsid w:val="00CF1DAB"/>
    <w:rsid w:val="00D53DA7"/>
    <w:rsid w:val="00D70254"/>
    <w:rsid w:val="00DE0ED7"/>
    <w:rsid w:val="00DE7532"/>
    <w:rsid w:val="00E7731A"/>
    <w:rsid w:val="00F1547F"/>
    <w:rsid w:val="00F50B03"/>
    <w:rsid w:val="00F85960"/>
    <w:rsid w:val="00F85C1A"/>
    <w:rsid w:val="00FC2796"/>
    <w:rsid w:val="00FE2AF9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33331"/>
  <w15:docId w15:val="{7FDF20FC-0ABE-4CA0-A79E-7F4464B3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B0A4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B0A4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B0A40"/>
    <w:rPr>
      <w:rFonts w:ascii="Times New Roman" w:eastAsiaTheme="majorEastAsia" w:hAnsi="Times New Roman" w:cstheme="majorBidi"/>
      <w:b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2B0A4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B0A40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E8F034434F04E448057EA0463B9F1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A14B97-D860-42CC-8117-75790CDF8656}"/>
      </w:docPartPr>
      <w:docPartBody>
        <w:p w:rsidR="00000000" w:rsidRDefault="00065DE8">
          <w:pPr>
            <w:pStyle w:val="1E8F034434F04E448057EA0463B9F188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D024228618CA4DDB8D894BB5B7E25D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1CFA47-46C9-4AF8-A274-6CFC8E9E98A2}"/>
      </w:docPartPr>
      <w:docPartBody>
        <w:p w:rsidR="00000000" w:rsidRDefault="00065DE8">
          <w:pPr>
            <w:pStyle w:val="D024228618CA4DDB8D894BB5B7E25DB2"/>
          </w:pPr>
          <w:r w:rsidRPr="00225555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E8"/>
    <w:rsid w:val="0006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E8F034434F04E448057EA0463B9F188">
    <w:name w:val="1E8F034434F04E448057EA0463B9F188"/>
  </w:style>
  <w:style w:type="paragraph" w:customStyle="1" w:styleId="D024228618CA4DDB8D894BB5B7E25DB2">
    <w:name w:val="D024228618CA4DDB8D894BB5B7E25D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90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PC</dc:creator>
  <cp:lastModifiedBy>Henry Letellier</cp:lastModifiedBy>
  <cp:revision>7</cp:revision>
  <dcterms:created xsi:type="dcterms:W3CDTF">2021-03-03T13:02:00Z</dcterms:created>
  <dcterms:modified xsi:type="dcterms:W3CDTF">2021-03-03T14:32:00Z</dcterms:modified>
</cp:coreProperties>
</file>