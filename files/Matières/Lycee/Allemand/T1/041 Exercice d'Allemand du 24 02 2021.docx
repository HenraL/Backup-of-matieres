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D6B9" w14:textId="7C5736FF" w:rsidR="000C4F9A" w:rsidRDefault="000C4F9A">
      <w:pPr>
        <w:rPr>
          <w:lang w:val="de-DE"/>
        </w:rPr>
      </w:pPr>
      <w:r>
        <w:rPr>
          <w:lang w:val="de-DE"/>
        </w:rPr>
        <w:t>Vokabeln:</w:t>
      </w:r>
    </w:p>
    <w:p w14:paraId="38E5DE81" w14:textId="738F9329" w:rsidR="000C4F9A" w:rsidRDefault="000C4F9A">
      <w:pPr>
        <w:rPr>
          <w:lang w:val="de-DE"/>
        </w:rPr>
      </w:pPr>
      <w:r>
        <w:rPr>
          <w:lang w:val="de-DE"/>
        </w:rPr>
        <w:t xml:space="preserve">Genannt </w:t>
      </w:r>
      <w:r w:rsidR="003B4397">
        <w:rPr>
          <w:lang w:val="de-DE"/>
        </w:rPr>
        <w:t xml:space="preserve">/nennen </w:t>
      </w:r>
      <w:r>
        <w:rPr>
          <w:lang w:val="de-DE"/>
        </w:rPr>
        <w:t xml:space="preserve">= </w:t>
      </w:r>
      <w:r w:rsidRPr="000C4F9A">
        <w:t>mentionner, appeler, nommée</w:t>
      </w:r>
    </w:p>
    <w:p w14:paraId="69818A91" w14:textId="7447C660" w:rsidR="000C4F9A" w:rsidRPr="001F31FF" w:rsidRDefault="000C4F9A">
      <w:r>
        <w:rPr>
          <w:lang w:val="de-DE"/>
        </w:rPr>
        <w:t xml:space="preserve">Ein Schiffer = </w:t>
      </w:r>
      <w:r w:rsidRPr="001F31FF">
        <w:t>un marin</w:t>
      </w:r>
    </w:p>
    <w:p w14:paraId="00924C10" w14:textId="7F9276C6" w:rsidR="000C4F9A" w:rsidRPr="001F31FF" w:rsidRDefault="00875FE6">
      <w:r>
        <w:rPr>
          <w:lang w:val="de-DE"/>
        </w:rPr>
        <w:t xml:space="preserve">Übersetzen = </w:t>
      </w:r>
      <w:r w:rsidRPr="001F31FF">
        <w:t>traduire</w:t>
      </w:r>
    </w:p>
    <w:p w14:paraId="541042E7" w14:textId="3A912E9B" w:rsidR="000C4F9A" w:rsidRPr="001F31FF" w:rsidRDefault="00C25C60">
      <w:r>
        <w:rPr>
          <w:lang w:val="de-DE"/>
        </w:rPr>
        <w:t xml:space="preserve">Soll = </w:t>
      </w:r>
      <w:r w:rsidRPr="001F31FF">
        <w:t>Devrait</w:t>
      </w:r>
    </w:p>
    <w:p w14:paraId="6EB5D409" w14:textId="30A8D129" w:rsidR="00C25C60" w:rsidRPr="001F31FF" w:rsidRDefault="00C25C60">
      <w:r>
        <w:rPr>
          <w:lang w:val="de-DE"/>
        </w:rPr>
        <w:t xml:space="preserve">Bedeuten = </w:t>
      </w:r>
      <w:r w:rsidRPr="001F31FF">
        <w:t>signifie</w:t>
      </w:r>
    </w:p>
    <w:p w14:paraId="28937E26" w14:textId="725DA7C4" w:rsidR="00C25C60" w:rsidRPr="001F31FF" w:rsidRDefault="0072419C">
      <w:r>
        <w:rPr>
          <w:lang w:val="de-DE"/>
        </w:rPr>
        <w:t xml:space="preserve">Märchen = </w:t>
      </w:r>
      <w:r w:rsidRPr="001F31FF">
        <w:t>conte de fées</w:t>
      </w:r>
    </w:p>
    <w:p w14:paraId="33E57999" w14:textId="77777777" w:rsidR="0030078D" w:rsidRPr="001F31FF" w:rsidRDefault="0030078D" w:rsidP="0030078D">
      <w:r w:rsidRPr="0030078D">
        <w:rPr>
          <w:lang w:val="de-DE"/>
        </w:rPr>
        <w:t xml:space="preserve">Zeiten = </w:t>
      </w:r>
      <w:r w:rsidRPr="001F31FF">
        <w:t>Temps</w:t>
      </w:r>
    </w:p>
    <w:p w14:paraId="0576C052" w14:textId="77777777" w:rsidR="0030078D" w:rsidRPr="001F31FF" w:rsidRDefault="0030078D" w:rsidP="0030078D">
      <w:r w:rsidRPr="0030078D">
        <w:rPr>
          <w:lang w:val="de-DE"/>
        </w:rPr>
        <w:t xml:space="preserve">kommt = </w:t>
      </w:r>
      <w:r w:rsidRPr="001F31FF">
        <w:t>vient</w:t>
      </w:r>
    </w:p>
    <w:p w14:paraId="37BCC62F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>Sinn = Sense</w:t>
      </w:r>
    </w:p>
    <w:p w14:paraId="600BBBFC" w14:textId="77777777" w:rsidR="0030078D" w:rsidRPr="001F31FF" w:rsidRDefault="0030078D" w:rsidP="0030078D">
      <w:r w:rsidRPr="0030078D">
        <w:rPr>
          <w:lang w:val="de-DE"/>
        </w:rPr>
        <w:t xml:space="preserve">mir = </w:t>
      </w:r>
      <w:r w:rsidRPr="001F31FF">
        <w:t>me</w:t>
      </w:r>
    </w:p>
    <w:p w14:paraId="3D379441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>Luft = Air</w:t>
      </w:r>
    </w:p>
    <w:p w14:paraId="183F560F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>kühl = frais</w:t>
      </w:r>
    </w:p>
    <w:p w14:paraId="50D54C20" w14:textId="77777777" w:rsidR="0030078D" w:rsidRPr="001F31FF" w:rsidRDefault="0030078D" w:rsidP="0030078D">
      <w:r w:rsidRPr="0030078D">
        <w:rPr>
          <w:lang w:val="de-DE"/>
        </w:rPr>
        <w:t xml:space="preserve">dunkelt = </w:t>
      </w:r>
      <w:r w:rsidRPr="001F31FF">
        <w:t>assombrit</w:t>
      </w:r>
    </w:p>
    <w:p w14:paraId="21D636D4" w14:textId="77777777" w:rsidR="0030078D" w:rsidRPr="001F31FF" w:rsidRDefault="0030078D" w:rsidP="0030078D">
      <w:r w:rsidRPr="0030078D">
        <w:rPr>
          <w:lang w:val="de-DE"/>
        </w:rPr>
        <w:t xml:space="preserve">ruhig = </w:t>
      </w:r>
      <w:r w:rsidRPr="001F31FF">
        <w:t>calme</w:t>
      </w:r>
    </w:p>
    <w:p w14:paraId="32021645" w14:textId="5753620A" w:rsidR="0030078D" w:rsidRPr="001F31FF" w:rsidRDefault="001F31FF" w:rsidP="0030078D">
      <w:r w:rsidRPr="0030078D">
        <w:rPr>
          <w:lang w:val="de-DE"/>
        </w:rPr>
        <w:t>fließt</w:t>
      </w:r>
      <w:r w:rsidR="0030078D" w:rsidRPr="0030078D">
        <w:rPr>
          <w:lang w:val="de-DE"/>
        </w:rPr>
        <w:t xml:space="preserve"> = </w:t>
      </w:r>
      <w:r w:rsidR="0030078D" w:rsidRPr="001F31FF">
        <w:t>coule</w:t>
      </w:r>
    </w:p>
    <w:p w14:paraId="151D11D6" w14:textId="77777777" w:rsidR="0030078D" w:rsidRPr="001F31FF" w:rsidRDefault="0030078D" w:rsidP="0030078D">
      <w:r w:rsidRPr="0030078D">
        <w:rPr>
          <w:lang w:val="de-DE"/>
        </w:rPr>
        <w:t xml:space="preserve">Gipfel = </w:t>
      </w:r>
      <w:r w:rsidRPr="001F31FF">
        <w:t>sommet</w:t>
      </w:r>
    </w:p>
    <w:p w14:paraId="1741FE22" w14:textId="77777777" w:rsidR="0030078D" w:rsidRPr="001F31FF" w:rsidRDefault="0030078D" w:rsidP="0030078D">
      <w:r w:rsidRPr="0030078D">
        <w:rPr>
          <w:lang w:val="de-DE"/>
        </w:rPr>
        <w:t xml:space="preserve">funkelt = </w:t>
      </w:r>
      <w:r w:rsidRPr="001F31FF">
        <w:t>étincelles</w:t>
      </w:r>
    </w:p>
    <w:p w14:paraId="59BF2B74" w14:textId="77777777" w:rsidR="0030078D" w:rsidRPr="001F31FF" w:rsidRDefault="0030078D" w:rsidP="0030078D">
      <w:r w:rsidRPr="0030078D">
        <w:rPr>
          <w:lang w:val="de-DE"/>
        </w:rPr>
        <w:t xml:space="preserve">Berges = </w:t>
      </w:r>
      <w:r w:rsidRPr="001F31FF">
        <w:t>montagne</w:t>
      </w:r>
    </w:p>
    <w:p w14:paraId="15F2D776" w14:textId="77777777" w:rsidR="0030078D" w:rsidRPr="001F31FF" w:rsidRDefault="0030078D" w:rsidP="0030078D">
      <w:r w:rsidRPr="0030078D">
        <w:rPr>
          <w:lang w:val="de-DE"/>
        </w:rPr>
        <w:t xml:space="preserve">Abendsonnenschein = </w:t>
      </w:r>
      <w:r w:rsidRPr="001F31FF">
        <w:t>soleil du soir</w:t>
      </w:r>
    </w:p>
    <w:p w14:paraId="204086F0" w14:textId="77777777" w:rsidR="0030078D" w:rsidRPr="001F31FF" w:rsidRDefault="0030078D" w:rsidP="0030078D">
      <w:r w:rsidRPr="0030078D">
        <w:rPr>
          <w:lang w:val="de-DE"/>
        </w:rPr>
        <w:t xml:space="preserve">schönste = </w:t>
      </w:r>
      <w:r w:rsidRPr="001F31FF">
        <w:t>les plus belles</w:t>
      </w:r>
    </w:p>
    <w:p w14:paraId="66855A16" w14:textId="77777777" w:rsidR="0030078D" w:rsidRPr="001F31FF" w:rsidRDefault="0030078D" w:rsidP="0030078D">
      <w:r w:rsidRPr="0030078D">
        <w:rPr>
          <w:lang w:val="de-DE"/>
        </w:rPr>
        <w:t xml:space="preserve">Jungfrau = (la) </w:t>
      </w:r>
      <w:r w:rsidRPr="001F31FF">
        <w:t>vierge</w:t>
      </w:r>
    </w:p>
    <w:p w14:paraId="24DDE0F9" w14:textId="77777777" w:rsidR="0030078D" w:rsidRPr="001F31FF" w:rsidRDefault="0030078D" w:rsidP="0030078D">
      <w:r w:rsidRPr="0030078D">
        <w:rPr>
          <w:lang w:val="de-DE"/>
        </w:rPr>
        <w:t xml:space="preserve">Dort = </w:t>
      </w:r>
      <w:r w:rsidRPr="001F31FF">
        <w:t>Là</w:t>
      </w:r>
    </w:p>
    <w:p w14:paraId="6F0C8845" w14:textId="77777777" w:rsidR="0030078D" w:rsidRPr="001F31FF" w:rsidRDefault="0030078D" w:rsidP="0030078D">
      <w:r w:rsidRPr="0030078D">
        <w:rPr>
          <w:lang w:val="de-DE"/>
        </w:rPr>
        <w:t xml:space="preserve">wunderbar = </w:t>
      </w:r>
      <w:r w:rsidRPr="001F31FF">
        <w:t>merveilleux</w:t>
      </w:r>
    </w:p>
    <w:p w14:paraId="4ED4BAC6" w14:textId="77777777" w:rsidR="0030078D" w:rsidRPr="001F31FF" w:rsidRDefault="0030078D" w:rsidP="0030078D">
      <w:r w:rsidRPr="0030078D">
        <w:rPr>
          <w:lang w:val="de-DE"/>
        </w:rPr>
        <w:t xml:space="preserve">Geschmeide = </w:t>
      </w:r>
      <w:r w:rsidRPr="001F31FF">
        <w:t>bijoux</w:t>
      </w:r>
    </w:p>
    <w:p w14:paraId="520E1392" w14:textId="77777777" w:rsidR="0030078D" w:rsidRPr="001F31FF" w:rsidRDefault="0030078D" w:rsidP="0030078D">
      <w:r w:rsidRPr="0030078D">
        <w:rPr>
          <w:lang w:val="de-DE"/>
        </w:rPr>
        <w:t xml:space="preserve">blitzet = </w:t>
      </w:r>
      <w:r w:rsidRPr="001F31FF">
        <w:t>scintille</w:t>
      </w:r>
    </w:p>
    <w:p w14:paraId="0111B97C" w14:textId="275B8F8B" w:rsidR="0030078D" w:rsidRPr="001F31FF" w:rsidRDefault="0030078D" w:rsidP="0030078D">
      <w:r w:rsidRPr="0030078D">
        <w:rPr>
          <w:lang w:val="de-DE"/>
        </w:rPr>
        <w:t xml:space="preserve">kämmt = </w:t>
      </w:r>
      <w:r w:rsidRPr="001F31FF">
        <w:t>peigne</w:t>
      </w:r>
    </w:p>
    <w:p w14:paraId="20057DAD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>Lied = Chanson</w:t>
      </w:r>
    </w:p>
    <w:p w14:paraId="0DB30F19" w14:textId="77777777" w:rsidR="0030078D" w:rsidRPr="001F31FF" w:rsidRDefault="0030078D" w:rsidP="0030078D">
      <w:r w:rsidRPr="0030078D">
        <w:rPr>
          <w:lang w:val="de-DE"/>
        </w:rPr>
        <w:t>dabei =</w:t>
      </w:r>
      <w:r w:rsidRPr="001F31FF">
        <w:t xml:space="preserve"> et donc</w:t>
      </w:r>
    </w:p>
    <w:p w14:paraId="2956E85F" w14:textId="77777777" w:rsidR="0030078D" w:rsidRPr="001F31FF" w:rsidRDefault="0030078D" w:rsidP="0030078D">
      <w:r w:rsidRPr="0030078D">
        <w:rPr>
          <w:lang w:val="de-DE"/>
        </w:rPr>
        <w:t xml:space="preserve">wundersame = </w:t>
      </w:r>
      <w:r w:rsidRPr="001F31FF">
        <w:t>merveilleuse</w:t>
      </w:r>
    </w:p>
    <w:p w14:paraId="061D3BC6" w14:textId="77777777" w:rsidR="0030078D" w:rsidRPr="001F31FF" w:rsidRDefault="0030078D" w:rsidP="0030078D">
      <w:r w:rsidRPr="0030078D">
        <w:rPr>
          <w:lang w:val="de-DE"/>
        </w:rPr>
        <w:lastRenderedPageBreak/>
        <w:t xml:space="preserve">Gewaltige = </w:t>
      </w:r>
      <w:r w:rsidRPr="001F31FF">
        <w:t>Puissant</w:t>
      </w:r>
    </w:p>
    <w:p w14:paraId="2A8AE00D" w14:textId="77777777" w:rsidR="0030078D" w:rsidRPr="001F31FF" w:rsidRDefault="0030078D" w:rsidP="0030078D">
      <w:r w:rsidRPr="0030078D">
        <w:rPr>
          <w:lang w:val="de-DE"/>
        </w:rPr>
        <w:t>Ergreift =</w:t>
      </w:r>
      <w:r w:rsidRPr="001F31FF">
        <w:t xml:space="preserve"> Saisit</w:t>
      </w:r>
    </w:p>
    <w:p w14:paraId="2CC22F00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 xml:space="preserve">wildem = </w:t>
      </w:r>
      <w:r w:rsidRPr="001F31FF">
        <w:t>sauvage</w:t>
      </w:r>
    </w:p>
    <w:p w14:paraId="3091CDC8" w14:textId="4042AB55" w:rsidR="0030078D" w:rsidRPr="00014FEA" w:rsidRDefault="0030078D" w:rsidP="0030078D">
      <w:r w:rsidRPr="0030078D">
        <w:rPr>
          <w:lang w:val="de-DE"/>
        </w:rPr>
        <w:t xml:space="preserve">Weh = </w:t>
      </w:r>
      <w:r w:rsidR="00014FEA">
        <w:t>d</w:t>
      </w:r>
      <w:r w:rsidR="00014FEA" w:rsidRPr="00014FEA">
        <w:t>ouleur</w:t>
      </w:r>
    </w:p>
    <w:p w14:paraId="64904B62" w14:textId="77777777" w:rsidR="0030078D" w:rsidRPr="001F31FF" w:rsidRDefault="0030078D" w:rsidP="0030078D">
      <w:r w:rsidRPr="0030078D">
        <w:rPr>
          <w:lang w:val="de-DE"/>
        </w:rPr>
        <w:t xml:space="preserve">schaut = </w:t>
      </w:r>
      <w:r w:rsidRPr="001F31FF">
        <w:t>regarde</w:t>
      </w:r>
    </w:p>
    <w:p w14:paraId="0EA8C902" w14:textId="77777777" w:rsidR="0030078D" w:rsidRPr="001F31FF" w:rsidRDefault="0030078D" w:rsidP="0030078D">
      <w:r w:rsidRPr="0030078D">
        <w:rPr>
          <w:lang w:val="de-DE"/>
        </w:rPr>
        <w:t xml:space="preserve">Felsenriffe = </w:t>
      </w:r>
      <w:r w:rsidRPr="001F31FF">
        <w:t>Récifs rocheux</w:t>
      </w:r>
    </w:p>
    <w:p w14:paraId="7C33F7C9" w14:textId="77777777" w:rsidR="0030078D" w:rsidRPr="001F31FF" w:rsidRDefault="0030078D" w:rsidP="0030078D">
      <w:r w:rsidRPr="0030078D">
        <w:rPr>
          <w:lang w:val="de-DE"/>
        </w:rPr>
        <w:t xml:space="preserve">nur = </w:t>
      </w:r>
      <w:r w:rsidRPr="001F31FF">
        <w:t>uniquement</w:t>
      </w:r>
    </w:p>
    <w:p w14:paraId="70B5E4B6" w14:textId="77777777" w:rsidR="0030078D" w:rsidRPr="001F31FF" w:rsidRDefault="0030078D" w:rsidP="0030078D">
      <w:r w:rsidRPr="0030078D">
        <w:rPr>
          <w:lang w:val="de-DE"/>
        </w:rPr>
        <w:t xml:space="preserve">hinauf = </w:t>
      </w:r>
      <w:r w:rsidRPr="001F31FF">
        <w:t>up</w:t>
      </w:r>
    </w:p>
    <w:p w14:paraId="0D13FC5A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>Höh = Haut</w:t>
      </w:r>
    </w:p>
    <w:p w14:paraId="52C4C144" w14:textId="77777777" w:rsidR="0030078D" w:rsidRPr="001F31FF" w:rsidRDefault="0030078D" w:rsidP="0030078D">
      <w:r w:rsidRPr="0030078D">
        <w:rPr>
          <w:lang w:val="de-DE"/>
        </w:rPr>
        <w:t xml:space="preserve">Wellen = </w:t>
      </w:r>
      <w:r w:rsidRPr="001F31FF">
        <w:t>Vagues</w:t>
      </w:r>
    </w:p>
    <w:p w14:paraId="61372CDC" w14:textId="77777777" w:rsidR="0030078D" w:rsidRPr="001F31FF" w:rsidRDefault="0030078D" w:rsidP="0030078D">
      <w:r w:rsidRPr="0030078D">
        <w:rPr>
          <w:lang w:val="de-DE"/>
        </w:rPr>
        <w:t xml:space="preserve">verschlingen = </w:t>
      </w:r>
      <w:r w:rsidRPr="001F31FF">
        <w:t>engloutissent</w:t>
      </w:r>
    </w:p>
    <w:p w14:paraId="1CC0E7FD" w14:textId="77777777" w:rsidR="0030078D" w:rsidRPr="0030078D" w:rsidRDefault="0030078D" w:rsidP="0030078D">
      <w:pPr>
        <w:rPr>
          <w:lang w:val="de-DE"/>
        </w:rPr>
      </w:pPr>
      <w:r w:rsidRPr="0030078D">
        <w:rPr>
          <w:lang w:val="de-DE"/>
        </w:rPr>
        <w:t>Kahn = Barge</w:t>
      </w:r>
    </w:p>
    <w:p w14:paraId="0DFA119A" w14:textId="2F909640" w:rsidR="0072419C" w:rsidRDefault="0030078D" w:rsidP="0030078D">
      <w:pPr>
        <w:rPr>
          <w:lang w:val="de-DE"/>
        </w:rPr>
      </w:pPr>
      <w:r w:rsidRPr="0030078D">
        <w:rPr>
          <w:lang w:val="de-DE"/>
        </w:rPr>
        <w:t>getan = fait</w:t>
      </w:r>
    </w:p>
    <w:p w14:paraId="7283592F" w14:textId="77777777" w:rsidR="00C25C60" w:rsidRDefault="00C25C60">
      <w:pPr>
        <w:rPr>
          <w:lang w:val="de-DE"/>
        </w:rPr>
      </w:pPr>
    </w:p>
    <w:p w14:paraId="1A06DA0A" w14:textId="099663DB" w:rsidR="007F2CBA" w:rsidRDefault="007F2CBA">
      <w:pPr>
        <w:rPr>
          <w:lang w:val="de-DE"/>
        </w:rPr>
      </w:pPr>
      <w:r>
        <w:rPr>
          <w:lang w:val="de-DE"/>
        </w:rPr>
        <w:t>Poem: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"/>
        <w:gridCol w:w="8726"/>
      </w:tblGrid>
      <w:tr w:rsidR="001E5FF8" w14:paraId="26FE0831" w14:textId="77777777" w:rsidTr="001E5FF8">
        <w:trPr>
          <w:trHeight w:val="1192"/>
        </w:trPr>
        <w:tc>
          <w:tcPr>
            <w:tcW w:w="279" w:type="dxa"/>
            <w:vAlign w:val="center"/>
          </w:tcPr>
          <w:p w14:paraId="5DDDBC54" w14:textId="3C6C8CEE" w:rsidR="001E5FF8" w:rsidRPr="007F2CBA" w:rsidRDefault="001E5FF8" w:rsidP="001E5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83" w:type="dxa"/>
            <w:vAlign w:val="center"/>
          </w:tcPr>
          <w:p w14:paraId="5B59F163" w14:textId="797D7AD2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 xml:space="preserve">Ich </w:t>
            </w:r>
            <w:r w:rsidRPr="007F2CBA">
              <w:rPr>
                <w:lang w:val="de-DE"/>
              </w:rPr>
              <w:t>weiß</w:t>
            </w:r>
            <w:r w:rsidRPr="007F2CBA">
              <w:rPr>
                <w:lang w:val="de-DE"/>
              </w:rPr>
              <w:t xml:space="preserve"> nicht, was soll es bedeuten,</w:t>
            </w:r>
          </w:p>
          <w:p w14:paraId="248E37EF" w14:textId="633D6E6E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</w:t>
            </w:r>
            <w:r>
              <w:rPr>
                <w:lang w:val="de-DE"/>
              </w:rPr>
              <w:t>ß</w:t>
            </w:r>
            <w:r w:rsidRPr="007F2CBA">
              <w:rPr>
                <w:lang w:val="de-DE"/>
              </w:rPr>
              <w:t xml:space="preserve"> ich so traurig bin;</w:t>
            </w:r>
          </w:p>
          <w:p w14:paraId="7F04A4E9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Ein Märchen aus alten Zeiten,</w:t>
            </w:r>
          </w:p>
          <w:p w14:paraId="001B00E5" w14:textId="3D73DD53" w:rsidR="001E5FF8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Das kommt mir nicht aus dem Sinn.</w:t>
            </w:r>
          </w:p>
        </w:tc>
      </w:tr>
      <w:tr w:rsidR="001E5FF8" w14:paraId="3B1447F1" w14:textId="77777777" w:rsidTr="001E5FF8">
        <w:trPr>
          <w:trHeight w:val="1147"/>
        </w:trPr>
        <w:tc>
          <w:tcPr>
            <w:tcW w:w="279" w:type="dxa"/>
            <w:vAlign w:val="center"/>
          </w:tcPr>
          <w:p w14:paraId="67832235" w14:textId="2B674CE5" w:rsidR="001E5FF8" w:rsidRPr="007F2CBA" w:rsidRDefault="001E5FF8" w:rsidP="001E5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783" w:type="dxa"/>
            <w:vAlign w:val="center"/>
          </w:tcPr>
          <w:p w14:paraId="3E20258A" w14:textId="1E8ECE0A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Luft ist kühl, und es dunkelt,</w:t>
            </w:r>
          </w:p>
          <w:p w14:paraId="724D021C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 xml:space="preserve">Und ruhig </w:t>
            </w:r>
            <w:r w:rsidRPr="007F2CBA">
              <w:rPr>
                <w:lang w:val="de-DE"/>
              </w:rPr>
              <w:t>fließt</w:t>
            </w:r>
            <w:r w:rsidRPr="007F2CBA">
              <w:rPr>
                <w:lang w:val="de-DE"/>
              </w:rPr>
              <w:t xml:space="preserve"> der Rhein;</w:t>
            </w:r>
          </w:p>
          <w:p w14:paraId="0F56EA5B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Der Gipfel des Berges funkelt</w:t>
            </w:r>
          </w:p>
          <w:p w14:paraId="189F873F" w14:textId="52D4815E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Im Abendsonnenschein.</w:t>
            </w:r>
          </w:p>
        </w:tc>
      </w:tr>
      <w:tr w:rsidR="001E5FF8" w14:paraId="2EC32117" w14:textId="77777777" w:rsidTr="001E5FF8">
        <w:trPr>
          <w:trHeight w:val="1120"/>
        </w:trPr>
        <w:tc>
          <w:tcPr>
            <w:tcW w:w="279" w:type="dxa"/>
            <w:vAlign w:val="center"/>
          </w:tcPr>
          <w:p w14:paraId="7F78F13A" w14:textId="34FDBD24" w:rsidR="001E5FF8" w:rsidRPr="007F2CBA" w:rsidRDefault="001E5FF8" w:rsidP="001E5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783" w:type="dxa"/>
            <w:vAlign w:val="center"/>
          </w:tcPr>
          <w:p w14:paraId="294803C4" w14:textId="2CC43D85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schönste Jungfrau sitzet</w:t>
            </w:r>
          </w:p>
          <w:p w14:paraId="4AC543FA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Dort oben wunderbar,</w:t>
            </w:r>
          </w:p>
          <w:p w14:paraId="0CCDBC7E" w14:textId="77777777" w:rsidR="001E5FF8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Ihr goldenes Geschmeide blitzet,</w:t>
            </w:r>
          </w:p>
          <w:p w14:paraId="4D897E67" w14:textId="2AECA075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Sie kämmt ihr goldenes Haar.</w:t>
            </w:r>
          </w:p>
        </w:tc>
      </w:tr>
      <w:tr w:rsidR="001E5FF8" w14:paraId="2FDE0081" w14:textId="77777777" w:rsidTr="001E5FF8">
        <w:trPr>
          <w:trHeight w:val="1123"/>
        </w:trPr>
        <w:tc>
          <w:tcPr>
            <w:tcW w:w="279" w:type="dxa"/>
            <w:vAlign w:val="center"/>
          </w:tcPr>
          <w:p w14:paraId="58F2D73F" w14:textId="054DE0A7" w:rsidR="001E5FF8" w:rsidRPr="007F2CBA" w:rsidRDefault="001E5FF8" w:rsidP="001E5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783" w:type="dxa"/>
            <w:vAlign w:val="center"/>
          </w:tcPr>
          <w:p w14:paraId="0A466B96" w14:textId="5DCB3D13" w:rsidR="001E5FF8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Sie kämmt es mit goldenem Kamme</w:t>
            </w:r>
          </w:p>
          <w:p w14:paraId="4A9A191B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singt ein Lied dabei;</w:t>
            </w:r>
          </w:p>
          <w:p w14:paraId="14C202D1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Das hat eine wundersame,</w:t>
            </w:r>
          </w:p>
          <w:p w14:paraId="2A4839CC" w14:textId="5A37D4D4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Gewaltige Melodei.</w:t>
            </w:r>
          </w:p>
        </w:tc>
      </w:tr>
      <w:tr w:rsidR="001E5FF8" w14:paraId="5BE87EA5" w14:textId="77777777" w:rsidTr="001E5FF8">
        <w:trPr>
          <w:trHeight w:val="1124"/>
        </w:trPr>
        <w:tc>
          <w:tcPr>
            <w:tcW w:w="279" w:type="dxa"/>
            <w:vAlign w:val="center"/>
          </w:tcPr>
          <w:p w14:paraId="48FF899D" w14:textId="17B02097" w:rsidR="001E5FF8" w:rsidRPr="007F2CBA" w:rsidRDefault="001E5FF8" w:rsidP="001E5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783" w:type="dxa"/>
            <w:vAlign w:val="center"/>
          </w:tcPr>
          <w:p w14:paraId="57432A3C" w14:textId="77386174" w:rsidR="001E5FF8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Den Schiffer im kleinen Schiffe</w:t>
            </w:r>
          </w:p>
          <w:p w14:paraId="46B82CD1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Ergreift es mit wildem Weh;</w:t>
            </w:r>
          </w:p>
          <w:p w14:paraId="229C32C8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 schaut nicht die Felsenriffe,</w:t>
            </w:r>
          </w:p>
          <w:p w14:paraId="401760C7" w14:textId="7B753324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 xml:space="preserve">Er </w:t>
            </w:r>
            <w:r w:rsidRPr="007F2CBA">
              <w:rPr>
                <w:lang w:val="de-DE"/>
              </w:rPr>
              <w:t>schaut</w:t>
            </w:r>
            <w:r w:rsidRPr="007F2CBA">
              <w:rPr>
                <w:lang w:val="de-DE"/>
              </w:rPr>
              <w:t xml:space="preserve"> nur hinauf in die Höh.</w:t>
            </w:r>
          </w:p>
        </w:tc>
      </w:tr>
      <w:tr w:rsidR="001E5FF8" w14:paraId="6952AEE3" w14:textId="77777777" w:rsidTr="001E5FF8">
        <w:trPr>
          <w:trHeight w:val="1200"/>
        </w:trPr>
        <w:tc>
          <w:tcPr>
            <w:tcW w:w="279" w:type="dxa"/>
            <w:vAlign w:val="center"/>
          </w:tcPr>
          <w:p w14:paraId="0E138C8D" w14:textId="5ADF03FD" w:rsidR="001E5FF8" w:rsidRPr="007F2CBA" w:rsidRDefault="001E5FF8" w:rsidP="001E5FF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783" w:type="dxa"/>
            <w:vAlign w:val="center"/>
          </w:tcPr>
          <w:p w14:paraId="2FEA4470" w14:textId="0E4F2A39" w:rsidR="001E5FF8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 xml:space="preserve">Ich glaube, die </w:t>
            </w:r>
            <w:r w:rsidRPr="007F2CBA">
              <w:rPr>
                <w:lang w:val="de-DE"/>
              </w:rPr>
              <w:t>Wellen</w:t>
            </w:r>
            <w:r w:rsidRPr="007F2CBA">
              <w:rPr>
                <w:lang w:val="de-DE"/>
              </w:rPr>
              <w:t xml:space="preserve"> verschlingen</w:t>
            </w:r>
          </w:p>
          <w:p w14:paraId="49505B06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Am Ende Schiffer und Kahn;</w:t>
            </w:r>
          </w:p>
          <w:p w14:paraId="2AC0C2F5" w14:textId="77777777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das hat mit ihrem Singen</w:t>
            </w:r>
          </w:p>
          <w:p w14:paraId="71912C05" w14:textId="4003F94F" w:rsidR="001E5FF8" w:rsidRPr="007F2CBA" w:rsidRDefault="001E5FF8" w:rsidP="001E5FF8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Lorele</w:t>
            </w:r>
            <w:r>
              <w:rPr>
                <w:lang w:val="de-DE"/>
              </w:rPr>
              <w:t>y</w:t>
            </w:r>
            <w:r w:rsidRPr="007F2CBA">
              <w:rPr>
                <w:lang w:val="de-DE"/>
              </w:rPr>
              <w:t xml:space="preserve"> getan.</w:t>
            </w:r>
          </w:p>
        </w:tc>
      </w:tr>
    </w:tbl>
    <w:p w14:paraId="7B713AB9" w14:textId="77777777" w:rsidR="007F2CBA" w:rsidRDefault="007F2CBA">
      <w:pPr>
        <w:rPr>
          <w:lang w:val="de-DE"/>
        </w:rPr>
      </w:pPr>
    </w:p>
    <w:p w14:paraId="7610866B" w14:textId="04ED7FA6" w:rsidR="007F2CBA" w:rsidRDefault="00A55FE1">
      <w:pPr>
        <w:rPr>
          <w:lang w:val="de-DE"/>
        </w:rPr>
      </w:pPr>
      <w:r w:rsidRPr="00A55FE1">
        <w:rPr>
          <w:lang w:val="de-DE"/>
        </w:rPr>
        <w:t xml:space="preserve">Übung </w:t>
      </w:r>
      <w:r>
        <w:rPr>
          <w:lang w:val="de-DE"/>
        </w:rPr>
        <w:t>1: die Legende der Loreley</w:t>
      </w:r>
    </w:p>
    <w:p w14:paraId="03813085" w14:textId="2EEB42A3" w:rsidR="00A55FE1" w:rsidRDefault="00A55FE1">
      <w:pPr>
        <w:rPr>
          <w:lang w:val="de-DE"/>
        </w:rPr>
      </w:pPr>
      <w:r>
        <w:rPr>
          <w:lang w:val="de-DE"/>
        </w:rPr>
        <w:t>B)</w:t>
      </w:r>
      <w:r w:rsidR="00EE480C">
        <w:rPr>
          <w:lang w:val="de-DE"/>
        </w:rPr>
        <w:t xml:space="preserve"> </w:t>
      </w:r>
      <w:r>
        <w:rPr>
          <w:lang w:val="de-DE"/>
        </w:rPr>
        <w:t>a)</w:t>
      </w:r>
    </w:p>
    <w:p w14:paraId="5AFD4B96" w14:textId="6A6F0F9C" w:rsidR="00A55FE1" w:rsidRDefault="00206488">
      <w:pPr>
        <w:rPr>
          <w:lang w:val="de-DE"/>
        </w:rPr>
      </w:pPr>
      <w:r>
        <w:rPr>
          <w:lang w:val="de-DE"/>
        </w:rPr>
        <w:t>D</w:t>
      </w:r>
      <w:r w:rsidR="00000792">
        <w:rPr>
          <w:lang w:val="de-DE"/>
        </w:rPr>
        <w:t>as</w:t>
      </w:r>
      <w:r>
        <w:rPr>
          <w:lang w:val="de-DE"/>
        </w:rPr>
        <w:t xml:space="preserve"> Ort ist </w:t>
      </w:r>
      <w:r w:rsidR="00000792">
        <w:rPr>
          <w:lang w:val="de-DE"/>
        </w:rPr>
        <w:t xml:space="preserve">Bacharach im </w:t>
      </w:r>
      <w:r>
        <w:rPr>
          <w:lang w:val="de-DE"/>
        </w:rPr>
        <w:t>Rhein</w:t>
      </w:r>
      <w:r w:rsidR="00014FEA">
        <w:rPr>
          <w:lang w:val="de-DE"/>
        </w:rPr>
        <w:t>tal</w:t>
      </w:r>
      <w:r>
        <w:rPr>
          <w:lang w:val="de-DE"/>
        </w:rPr>
        <w:t>, e</w:t>
      </w:r>
      <w:r w:rsidR="00014FEA">
        <w:rPr>
          <w:lang w:val="de-DE"/>
        </w:rPr>
        <w:t>s</w:t>
      </w:r>
      <w:r>
        <w:rPr>
          <w:lang w:val="de-DE"/>
        </w:rPr>
        <w:t xml:space="preserve"> liegt i</w:t>
      </w:r>
      <w:r w:rsidR="00014FEA">
        <w:rPr>
          <w:lang w:val="de-DE"/>
        </w:rPr>
        <w:t>m</w:t>
      </w:r>
      <w:r>
        <w:rPr>
          <w:lang w:val="de-DE"/>
        </w:rPr>
        <w:t xml:space="preserve"> Deutschland.</w:t>
      </w:r>
    </w:p>
    <w:p w14:paraId="5EF555E8" w14:textId="77777777" w:rsidR="004350B2" w:rsidRDefault="004350B2">
      <w:pPr>
        <w:rPr>
          <w:lang w:val="de-DE"/>
        </w:rPr>
      </w:pPr>
    </w:p>
    <w:p w14:paraId="27FDB64F" w14:textId="067E5CF7" w:rsidR="00A55FE1" w:rsidRDefault="00A55FE1">
      <w:pPr>
        <w:rPr>
          <w:lang w:val="de-DE"/>
        </w:rPr>
      </w:pPr>
      <w:r>
        <w:rPr>
          <w:lang w:val="de-DE"/>
        </w:rPr>
        <w:t>D)</w:t>
      </w:r>
      <w:r w:rsidR="00287732">
        <w:rPr>
          <w:lang w:val="de-DE"/>
        </w:rPr>
        <w:t xml:space="preserve"> </w:t>
      </w:r>
      <w:r>
        <w:rPr>
          <w:lang w:val="de-DE"/>
        </w:rPr>
        <w:t>b)</w:t>
      </w:r>
    </w:p>
    <w:p w14:paraId="3C7285C6" w14:textId="7DF9C28B" w:rsidR="00206488" w:rsidRDefault="00206488">
      <w:pPr>
        <w:rPr>
          <w:lang w:val="de-DE"/>
        </w:rPr>
      </w:pPr>
      <w:r>
        <w:rPr>
          <w:lang w:val="de-DE"/>
        </w:rPr>
        <w:t>Die Personen</w:t>
      </w:r>
      <w:r w:rsidR="00411A6A">
        <w:rPr>
          <w:lang w:val="de-DE"/>
        </w:rPr>
        <w:t>,</w:t>
      </w:r>
      <w:r>
        <w:rPr>
          <w:lang w:val="de-DE"/>
        </w:rPr>
        <w:t xml:space="preserve"> </w:t>
      </w:r>
      <w:r w:rsidR="00287732">
        <w:rPr>
          <w:lang w:val="de-DE"/>
        </w:rPr>
        <w:t>die genannt werden</w:t>
      </w:r>
      <w:r w:rsidR="00991CF9">
        <w:rPr>
          <w:lang w:val="de-DE"/>
        </w:rPr>
        <w:t>, sind</w:t>
      </w:r>
      <w:r>
        <w:rPr>
          <w:lang w:val="de-DE"/>
        </w:rPr>
        <w:t xml:space="preserve"> </w:t>
      </w:r>
      <w:r w:rsidR="000C4F9A">
        <w:rPr>
          <w:lang w:val="de-DE"/>
        </w:rPr>
        <w:t>ein</w:t>
      </w:r>
      <w:r w:rsidR="00991CF9">
        <w:rPr>
          <w:lang w:val="de-DE"/>
        </w:rPr>
        <w:t>e</w:t>
      </w:r>
      <w:r w:rsidR="000C4F9A">
        <w:rPr>
          <w:lang w:val="de-DE"/>
        </w:rPr>
        <w:t xml:space="preserve"> </w:t>
      </w:r>
      <w:r w:rsidR="00991CF9">
        <w:rPr>
          <w:lang w:val="de-DE"/>
        </w:rPr>
        <w:t>J</w:t>
      </w:r>
      <w:r w:rsidR="000C4F9A">
        <w:rPr>
          <w:lang w:val="de-DE"/>
        </w:rPr>
        <w:t>ung</w:t>
      </w:r>
      <w:r w:rsidR="00991CF9">
        <w:rPr>
          <w:lang w:val="de-DE"/>
        </w:rPr>
        <w:t>f</w:t>
      </w:r>
      <w:r w:rsidR="000C4F9A">
        <w:rPr>
          <w:lang w:val="de-DE"/>
        </w:rPr>
        <w:t>rau und ein Schiffer</w:t>
      </w:r>
      <w:r w:rsidR="004350B2">
        <w:rPr>
          <w:lang w:val="de-DE"/>
        </w:rPr>
        <w:t xml:space="preserve"> in seinen Schiff.</w:t>
      </w:r>
    </w:p>
    <w:p w14:paraId="7877F8AA" w14:textId="77777777" w:rsidR="004350B2" w:rsidRDefault="004350B2">
      <w:pPr>
        <w:rPr>
          <w:lang w:val="de-DE"/>
        </w:rPr>
      </w:pPr>
    </w:p>
    <w:p w14:paraId="52A514B8" w14:textId="28B73CFC" w:rsidR="00A55FE1" w:rsidRDefault="00A55FE1">
      <w:pPr>
        <w:rPr>
          <w:lang w:val="de-DE"/>
        </w:rPr>
      </w:pPr>
      <w:r>
        <w:rPr>
          <w:lang w:val="de-DE"/>
        </w:rPr>
        <w:t>E)</w:t>
      </w:r>
    </w:p>
    <w:p w14:paraId="18AB4B91" w14:textId="16BBE150" w:rsidR="00AB4EE0" w:rsidRDefault="001E5FF8">
      <w:pPr>
        <w:rPr>
          <w:lang w:val="de-DE"/>
        </w:rPr>
      </w:pPr>
      <w:r>
        <w:rPr>
          <w:lang w:val="de-DE"/>
        </w:rPr>
        <w:t>Ordnen</w:t>
      </w:r>
      <w:r w:rsidR="00AB4EE0">
        <w:rPr>
          <w:lang w:val="de-DE"/>
        </w:rPr>
        <w:t>:</w:t>
      </w:r>
    </w:p>
    <w:p w14:paraId="2E70464E" w14:textId="03E7ACAD" w:rsidR="00AB4EE0" w:rsidRDefault="00AB4EE0">
      <w:pPr>
        <w:rPr>
          <w:lang w:val="de-DE"/>
        </w:rPr>
      </w:pPr>
      <w:r>
        <w:rPr>
          <w:lang w:val="de-DE"/>
        </w:rPr>
        <w:t xml:space="preserve">b </w:t>
      </w:r>
      <w:r w:rsidRPr="00AB4EE0">
        <w:rPr>
          <w:lang w:val="de-DE"/>
        </w:rPr>
        <w:sym w:font="Wingdings" w:char="F0E0"/>
      </w:r>
      <w:r w:rsidR="00CA37E3" w:rsidRPr="00CA37E3">
        <w:rPr>
          <w:lang w:val="de-DE"/>
        </w:rPr>
        <w:t xml:space="preserve"> </w:t>
      </w:r>
      <w:r w:rsidR="001E5FF8">
        <w:rPr>
          <w:lang w:val="de-DE"/>
        </w:rPr>
        <w:t>d</w:t>
      </w:r>
      <w:r w:rsidR="001E5FF8" w:rsidRPr="00AB4EE0">
        <w:rPr>
          <w:lang w:val="de-DE"/>
        </w:rPr>
        <w:t xml:space="preserve"> </w:t>
      </w:r>
      <w:r w:rsidRPr="00AB4EE0">
        <w:rPr>
          <w:lang w:val="de-DE"/>
        </w:rPr>
        <w:sym w:font="Wingdings" w:char="F0E0"/>
      </w:r>
      <w:r w:rsidR="001E5FF8" w:rsidRPr="001E5FF8">
        <w:rPr>
          <w:lang w:val="de-DE"/>
        </w:rPr>
        <w:t xml:space="preserve"> </w:t>
      </w:r>
      <w:r w:rsidR="001E5FF8">
        <w:rPr>
          <w:lang w:val="de-DE"/>
        </w:rPr>
        <w:t>c</w:t>
      </w:r>
      <w:r w:rsidR="00CA37E3">
        <w:rPr>
          <w:lang w:val="de-DE"/>
        </w:rPr>
        <w:t xml:space="preserve"> </w:t>
      </w:r>
      <w:r w:rsidRPr="00AB4EE0">
        <w:rPr>
          <w:lang w:val="de-DE"/>
        </w:rPr>
        <w:sym w:font="Wingdings" w:char="F0E0"/>
      </w:r>
      <w:r>
        <w:rPr>
          <w:lang w:val="de-DE"/>
        </w:rPr>
        <w:t xml:space="preserve"> a</w:t>
      </w:r>
    </w:p>
    <w:p w14:paraId="5F9CC21E" w14:textId="77777777" w:rsidR="00AB4EE0" w:rsidRDefault="00AB4EE0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"/>
        <w:gridCol w:w="652"/>
      </w:tblGrid>
      <w:tr w:rsidR="00AB4EE0" w14:paraId="18B6274C" w14:textId="267CA81A" w:rsidTr="00AB4EE0">
        <w:tc>
          <w:tcPr>
            <w:tcW w:w="336" w:type="dxa"/>
          </w:tcPr>
          <w:p w14:paraId="79359C32" w14:textId="1CBC9E69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652" w:type="dxa"/>
          </w:tcPr>
          <w:p w14:paraId="1749BD8C" w14:textId="73C8349B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1, 2</w:t>
            </w:r>
          </w:p>
        </w:tc>
      </w:tr>
      <w:tr w:rsidR="00AB4EE0" w14:paraId="030400E8" w14:textId="02F95E02" w:rsidTr="00AB4EE0">
        <w:tc>
          <w:tcPr>
            <w:tcW w:w="336" w:type="dxa"/>
          </w:tcPr>
          <w:p w14:paraId="1F0E4F46" w14:textId="063C03CF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652" w:type="dxa"/>
          </w:tcPr>
          <w:p w14:paraId="33982468" w14:textId="5B75F251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3, 4</w:t>
            </w:r>
          </w:p>
        </w:tc>
      </w:tr>
      <w:tr w:rsidR="00AB4EE0" w14:paraId="59AED9B8" w14:textId="6EB96DAB" w:rsidTr="00AB4EE0">
        <w:tc>
          <w:tcPr>
            <w:tcW w:w="336" w:type="dxa"/>
          </w:tcPr>
          <w:p w14:paraId="4BA37AE7" w14:textId="0F8F444D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652" w:type="dxa"/>
          </w:tcPr>
          <w:p w14:paraId="5AB11954" w14:textId="56DDF700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AB4EE0" w14:paraId="60CBC333" w14:textId="57258E0C" w:rsidTr="00AB4EE0">
        <w:tc>
          <w:tcPr>
            <w:tcW w:w="336" w:type="dxa"/>
          </w:tcPr>
          <w:p w14:paraId="23E3449B" w14:textId="15300B19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652" w:type="dxa"/>
          </w:tcPr>
          <w:p w14:paraId="56C736BA" w14:textId="1C599238" w:rsidR="00AB4EE0" w:rsidRDefault="001E5FF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</w:tbl>
    <w:p w14:paraId="3FE6A605" w14:textId="77777777" w:rsidR="00AB4EE0" w:rsidRDefault="00AB4EE0">
      <w:pPr>
        <w:rPr>
          <w:lang w:val="de-DE"/>
        </w:rPr>
      </w:pPr>
    </w:p>
    <w:p w14:paraId="7F33B4CD" w14:textId="003B63CA" w:rsidR="00A55FE1" w:rsidRDefault="00A55FE1">
      <w:pPr>
        <w:rPr>
          <w:lang w:val="de-DE"/>
        </w:rPr>
      </w:pPr>
      <w:r>
        <w:rPr>
          <w:lang w:val="de-DE"/>
        </w:rPr>
        <w:t>F)</w:t>
      </w:r>
    </w:p>
    <w:p w14:paraId="432521AF" w14:textId="2622610B" w:rsidR="00AB4EE0" w:rsidRDefault="00C25C60">
      <w:pPr>
        <w:rPr>
          <w:lang w:val="de-DE"/>
        </w:rPr>
      </w:pPr>
      <w:r>
        <w:rPr>
          <w:lang w:val="de-DE"/>
        </w:rPr>
        <w:t xml:space="preserve">Die Ton auf des Gedichtes ist traurig und </w:t>
      </w:r>
      <w:r w:rsidR="0058491E">
        <w:rPr>
          <w:lang w:val="de-DE"/>
        </w:rPr>
        <w:t>m</w:t>
      </w:r>
      <w:r>
        <w:rPr>
          <w:lang w:val="de-DE"/>
        </w:rPr>
        <w:t>elancholi</w:t>
      </w:r>
      <w:r w:rsidR="00760A0E">
        <w:rPr>
          <w:lang w:val="de-DE"/>
        </w:rPr>
        <w:t>sch</w:t>
      </w:r>
      <w:r>
        <w:rPr>
          <w:lang w:val="de-DE"/>
        </w:rPr>
        <w:t>.</w:t>
      </w:r>
      <w:r w:rsidR="00760A0E">
        <w:rPr>
          <w:lang w:val="de-DE"/>
        </w:rPr>
        <w:t xml:space="preserve"> </w:t>
      </w:r>
    </w:p>
    <w:p w14:paraId="61F7D4BD" w14:textId="77777777" w:rsidR="00C25C60" w:rsidRDefault="00C25C60">
      <w:pPr>
        <w:rPr>
          <w:lang w:val="de-DE"/>
        </w:rPr>
      </w:pPr>
    </w:p>
    <w:p w14:paraId="016FE54C" w14:textId="30E38BA2" w:rsidR="00A55FE1" w:rsidRDefault="00A55FE1">
      <w:pPr>
        <w:rPr>
          <w:lang w:val="de-DE"/>
        </w:rPr>
      </w:pPr>
      <w:r>
        <w:rPr>
          <w:lang w:val="de-DE"/>
        </w:rPr>
        <w:t>G)</w:t>
      </w:r>
    </w:p>
    <w:p w14:paraId="24708984" w14:textId="0C584142" w:rsidR="00875FE6" w:rsidRDefault="00875FE6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"/>
        <w:gridCol w:w="4118"/>
        <w:gridCol w:w="4608"/>
      </w:tblGrid>
      <w:tr w:rsidR="00875FE6" w14:paraId="48889A3A" w14:textId="41539FC4" w:rsidTr="00875FE6">
        <w:trPr>
          <w:trHeight w:val="150"/>
        </w:trPr>
        <w:tc>
          <w:tcPr>
            <w:tcW w:w="336" w:type="dxa"/>
            <w:vMerge w:val="restart"/>
            <w:vAlign w:val="center"/>
          </w:tcPr>
          <w:p w14:paraId="0272FF05" w14:textId="77777777" w:rsidR="00875FE6" w:rsidRPr="007F2CBA" w:rsidRDefault="00875FE6" w:rsidP="00F621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118" w:type="dxa"/>
            <w:vAlign w:val="center"/>
          </w:tcPr>
          <w:p w14:paraId="351D851E" w14:textId="36536B8B" w:rsidR="00875FE6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Ich weiß nicht, was soll es bedeuten,</w:t>
            </w:r>
          </w:p>
        </w:tc>
        <w:tc>
          <w:tcPr>
            <w:tcW w:w="4608" w:type="dxa"/>
          </w:tcPr>
          <w:p w14:paraId="4024EA82" w14:textId="4548547F" w:rsidR="00875FE6" w:rsidRPr="00C25C60" w:rsidRDefault="00875FE6" w:rsidP="00F621EF">
            <w:pPr>
              <w:jc w:val="left"/>
            </w:pPr>
            <w:r w:rsidRPr="00C25C60">
              <w:t>Je ne sais pas</w:t>
            </w:r>
            <w:r w:rsidR="00C25C60">
              <w:t>,</w:t>
            </w:r>
            <w:r w:rsidRPr="00C25C60">
              <w:t xml:space="preserve"> </w:t>
            </w:r>
            <w:r w:rsidR="00C25C60">
              <w:t>ce que cela signifie</w:t>
            </w:r>
            <w:r w:rsidRPr="00C25C60">
              <w:t>,</w:t>
            </w:r>
          </w:p>
        </w:tc>
      </w:tr>
      <w:tr w:rsidR="00875FE6" w14:paraId="3653B8EE" w14:textId="77777777" w:rsidTr="00875FE6">
        <w:trPr>
          <w:trHeight w:val="270"/>
        </w:trPr>
        <w:tc>
          <w:tcPr>
            <w:tcW w:w="336" w:type="dxa"/>
            <w:vMerge/>
            <w:vAlign w:val="center"/>
          </w:tcPr>
          <w:p w14:paraId="49D3A9C6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5824F15C" w14:textId="09A9133B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</w:t>
            </w:r>
            <w:r>
              <w:rPr>
                <w:lang w:val="de-DE"/>
              </w:rPr>
              <w:t>ß</w:t>
            </w:r>
            <w:r w:rsidRPr="007F2CBA">
              <w:rPr>
                <w:lang w:val="de-DE"/>
              </w:rPr>
              <w:t xml:space="preserve"> ich so traurig bin;</w:t>
            </w:r>
          </w:p>
        </w:tc>
        <w:tc>
          <w:tcPr>
            <w:tcW w:w="4608" w:type="dxa"/>
          </w:tcPr>
          <w:p w14:paraId="1C4C4DDC" w14:textId="7A25C2BD" w:rsidR="00875FE6" w:rsidRPr="00C25C60" w:rsidRDefault="00C25C60" w:rsidP="00F621EF">
            <w:pPr>
              <w:jc w:val="left"/>
            </w:pPr>
            <w:r>
              <w:t>Pourquoi j</w:t>
            </w:r>
            <w:r w:rsidRPr="00C25C60">
              <w:t>e suis si triste</w:t>
            </w:r>
          </w:p>
        </w:tc>
      </w:tr>
      <w:tr w:rsidR="00875FE6" w14:paraId="576BE35E" w14:textId="77777777" w:rsidTr="00875FE6">
        <w:trPr>
          <w:trHeight w:val="148"/>
        </w:trPr>
        <w:tc>
          <w:tcPr>
            <w:tcW w:w="336" w:type="dxa"/>
            <w:vMerge/>
            <w:vAlign w:val="center"/>
          </w:tcPr>
          <w:p w14:paraId="36A0C23B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50482F05" w14:textId="30F9C836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Ein Märchen aus alten Zeiten,</w:t>
            </w:r>
          </w:p>
        </w:tc>
        <w:tc>
          <w:tcPr>
            <w:tcW w:w="4608" w:type="dxa"/>
          </w:tcPr>
          <w:p w14:paraId="7C40A7A2" w14:textId="6DC8D842" w:rsidR="00875FE6" w:rsidRPr="00C25C60" w:rsidRDefault="00266A8B" w:rsidP="00F621EF">
            <w:pPr>
              <w:jc w:val="left"/>
            </w:pPr>
            <w:r>
              <w:t xml:space="preserve">Un </w:t>
            </w:r>
            <w:r w:rsidR="0072419C">
              <w:t xml:space="preserve">compte de fées </w:t>
            </w:r>
            <w:r w:rsidR="00760A0E">
              <w:t>des temps anciens</w:t>
            </w:r>
            <w:r w:rsidR="0072419C">
              <w:t>,</w:t>
            </w:r>
          </w:p>
        </w:tc>
      </w:tr>
      <w:tr w:rsidR="00875FE6" w14:paraId="5219E103" w14:textId="77777777" w:rsidTr="00875FE6">
        <w:trPr>
          <w:trHeight w:val="269"/>
        </w:trPr>
        <w:tc>
          <w:tcPr>
            <w:tcW w:w="336" w:type="dxa"/>
            <w:vMerge/>
            <w:vAlign w:val="center"/>
          </w:tcPr>
          <w:p w14:paraId="092B9321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67B80E09" w14:textId="5139C9A6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Das kommt mir nicht aus dem Sinn.</w:t>
            </w:r>
          </w:p>
        </w:tc>
        <w:tc>
          <w:tcPr>
            <w:tcW w:w="4608" w:type="dxa"/>
          </w:tcPr>
          <w:p w14:paraId="1AFF6030" w14:textId="6A39CA3E" w:rsidR="00875FE6" w:rsidRPr="00C25C60" w:rsidRDefault="00171FC8" w:rsidP="00F621EF">
            <w:pPr>
              <w:jc w:val="left"/>
            </w:pPr>
            <w:r w:rsidRPr="00171FC8">
              <w:t>Je n'arrive pas à me le sortir de l'esprit.</w:t>
            </w:r>
          </w:p>
        </w:tc>
      </w:tr>
      <w:tr w:rsidR="00875FE6" w14:paraId="107ECBBC" w14:textId="634561EE" w:rsidTr="00875FE6">
        <w:trPr>
          <w:trHeight w:val="150"/>
        </w:trPr>
        <w:tc>
          <w:tcPr>
            <w:tcW w:w="336" w:type="dxa"/>
            <w:vMerge w:val="restart"/>
            <w:vAlign w:val="center"/>
          </w:tcPr>
          <w:p w14:paraId="3B91841A" w14:textId="77777777" w:rsidR="00875FE6" w:rsidRPr="007F2CBA" w:rsidRDefault="00875FE6" w:rsidP="00F621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8" w:type="dxa"/>
            <w:vAlign w:val="center"/>
          </w:tcPr>
          <w:p w14:paraId="314DCB58" w14:textId="7A2B94E6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Luft ist kühl, und es dunkelt,</w:t>
            </w:r>
          </w:p>
        </w:tc>
        <w:tc>
          <w:tcPr>
            <w:tcW w:w="4608" w:type="dxa"/>
          </w:tcPr>
          <w:p w14:paraId="77CAC618" w14:textId="1581FD45" w:rsidR="00875FE6" w:rsidRPr="00C25C60" w:rsidRDefault="001828E8" w:rsidP="00F621EF">
            <w:pPr>
              <w:jc w:val="left"/>
            </w:pPr>
            <w:r>
              <w:t>L’air est frais, et la nuit tombe,</w:t>
            </w:r>
          </w:p>
        </w:tc>
      </w:tr>
      <w:tr w:rsidR="00875FE6" w14:paraId="7793B0E0" w14:textId="77777777" w:rsidTr="00875FE6">
        <w:trPr>
          <w:trHeight w:val="262"/>
        </w:trPr>
        <w:tc>
          <w:tcPr>
            <w:tcW w:w="336" w:type="dxa"/>
            <w:vMerge/>
            <w:vAlign w:val="center"/>
          </w:tcPr>
          <w:p w14:paraId="294CCA4C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01F989B9" w14:textId="411F4248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ruhig fließt der Rhein;</w:t>
            </w:r>
          </w:p>
        </w:tc>
        <w:tc>
          <w:tcPr>
            <w:tcW w:w="4608" w:type="dxa"/>
          </w:tcPr>
          <w:p w14:paraId="5D2535F4" w14:textId="760CDEF9" w:rsidR="00875FE6" w:rsidRPr="00C25C60" w:rsidRDefault="001828E8" w:rsidP="00F621EF">
            <w:pPr>
              <w:jc w:val="left"/>
            </w:pPr>
            <w:r>
              <w:t>Et le Rhin coule calmement ;</w:t>
            </w:r>
          </w:p>
        </w:tc>
      </w:tr>
      <w:tr w:rsidR="00875FE6" w14:paraId="43E27009" w14:textId="77777777" w:rsidTr="00875FE6">
        <w:trPr>
          <w:trHeight w:val="270"/>
        </w:trPr>
        <w:tc>
          <w:tcPr>
            <w:tcW w:w="336" w:type="dxa"/>
            <w:vMerge/>
            <w:vAlign w:val="center"/>
          </w:tcPr>
          <w:p w14:paraId="2E8A88E1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13B1E50D" w14:textId="00E6A65B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Der Gipfel des Berges funkelt</w:t>
            </w:r>
          </w:p>
        </w:tc>
        <w:tc>
          <w:tcPr>
            <w:tcW w:w="4608" w:type="dxa"/>
          </w:tcPr>
          <w:p w14:paraId="2AACD7E0" w14:textId="57295F14" w:rsidR="00875FE6" w:rsidRPr="00C25C60" w:rsidRDefault="001828E8" w:rsidP="00F621EF">
            <w:pPr>
              <w:jc w:val="left"/>
            </w:pPr>
            <w:r>
              <w:t>Le sommet des montagnes scintillent</w:t>
            </w:r>
          </w:p>
        </w:tc>
      </w:tr>
      <w:tr w:rsidR="00875FE6" w14:paraId="2D3F5EC8" w14:textId="77777777" w:rsidTr="00875FE6">
        <w:trPr>
          <w:trHeight w:val="272"/>
        </w:trPr>
        <w:tc>
          <w:tcPr>
            <w:tcW w:w="336" w:type="dxa"/>
            <w:vMerge/>
            <w:vAlign w:val="center"/>
          </w:tcPr>
          <w:p w14:paraId="0A1A2CEF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293A932F" w14:textId="2354A264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Im Abendsonnenschein.</w:t>
            </w:r>
          </w:p>
        </w:tc>
        <w:tc>
          <w:tcPr>
            <w:tcW w:w="4608" w:type="dxa"/>
          </w:tcPr>
          <w:p w14:paraId="472D3B0E" w14:textId="009E05FA" w:rsidR="00875FE6" w:rsidRPr="00C25C60" w:rsidRDefault="001828E8" w:rsidP="00F621EF">
            <w:pPr>
              <w:jc w:val="left"/>
            </w:pPr>
            <w:r>
              <w:t>sous le soleil du soir.</w:t>
            </w:r>
          </w:p>
        </w:tc>
      </w:tr>
      <w:tr w:rsidR="00875FE6" w14:paraId="5316DA3A" w14:textId="391E705E" w:rsidTr="00875FE6">
        <w:trPr>
          <w:trHeight w:val="165"/>
        </w:trPr>
        <w:tc>
          <w:tcPr>
            <w:tcW w:w="336" w:type="dxa"/>
            <w:vMerge w:val="restart"/>
            <w:vAlign w:val="center"/>
          </w:tcPr>
          <w:p w14:paraId="6B5A99D3" w14:textId="77777777" w:rsidR="00875FE6" w:rsidRPr="007F2CBA" w:rsidRDefault="00875FE6" w:rsidP="00F621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4118" w:type="dxa"/>
            <w:vAlign w:val="center"/>
          </w:tcPr>
          <w:p w14:paraId="517A1224" w14:textId="31FE849B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schönste Jungfrau sitzet</w:t>
            </w:r>
          </w:p>
        </w:tc>
        <w:tc>
          <w:tcPr>
            <w:tcW w:w="4608" w:type="dxa"/>
          </w:tcPr>
          <w:p w14:paraId="5FC9A47B" w14:textId="75BB803B" w:rsidR="00875FE6" w:rsidRPr="00C25C60" w:rsidRDefault="001828E8" w:rsidP="00F621EF">
            <w:pPr>
              <w:jc w:val="left"/>
            </w:pPr>
            <w:r>
              <w:t xml:space="preserve">La plus belle </w:t>
            </w:r>
            <w:r w:rsidR="005B3A8D">
              <w:t>vierge</w:t>
            </w:r>
            <w:r>
              <w:t xml:space="preserve"> s’assoie</w:t>
            </w:r>
          </w:p>
        </w:tc>
      </w:tr>
      <w:tr w:rsidR="00875FE6" w14:paraId="555B55CC" w14:textId="77777777" w:rsidTr="00875FE6">
        <w:trPr>
          <w:trHeight w:val="247"/>
        </w:trPr>
        <w:tc>
          <w:tcPr>
            <w:tcW w:w="336" w:type="dxa"/>
            <w:vMerge/>
            <w:vAlign w:val="center"/>
          </w:tcPr>
          <w:p w14:paraId="1B870A5E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26A58015" w14:textId="24FC9EF1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Dort oben wunderbar,</w:t>
            </w:r>
          </w:p>
        </w:tc>
        <w:tc>
          <w:tcPr>
            <w:tcW w:w="4608" w:type="dxa"/>
          </w:tcPr>
          <w:p w14:paraId="362F72FE" w14:textId="39231081" w:rsidR="00875FE6" w:rsidRPr="00C25C60" w:rsidRDefault="005B3A8D" w:rsidP="00F621EF">
            <w:pPr>
              <w:jc w:val="left"/>
            </w:pPr>
            <w:r>
              <w:t>Là-dessus merveilleusement</w:t>
            </w:r>
            <w:r w:rsidR="00171FC8">
              <w:t>,</w:t>
            </w:r>
          </w:p>
        </w:tc>
      </w:tr>
      <w:tr w:rsidR="00875FE6" w14:paraId="72446146" w14:textId="77777777" w:rsidTr="00875FE6">
        <w:trPr>
          <w:trHeight w:val="262"/>
        </w:trPr>
        <w:tc>
          <w:tcPr>
            <w:tcW w:w="336" w:type="dxa"/>
            <w:vMerge/>
            <w:vAlign w:val="center"/>
          </w:tcPr>
          <w:p w14:paraId="3F93BA23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2158B4E5" w14:textId="7C9E1F4B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Ihr goldenes Geschmeide blitzet,</w:t>
            </w:r>
          </w:p>
        </w:tc>
        <w:tc>
          <w:tcPr>
            <w:tcW w:w="4608" w:type="dxa"/>
          </w:tcPr>
          <w:p w14:paraId="63208969" w14:textId="2C79B84D" w:rsidR="00875FE6" w:rsidRPr="00C25C60" w:rsidRDefault="005B3A8D" w:rsidP="00F621EF">
            <w:pPr>
              <w:jc w:val="left"/>
            </w:pPr>
            <w:r>
              <w:t>Ses bijoux en or scintillent,</w:t>
            </w:r>
          </w:p>
        </w:tc>
      </w:tr>
      <w:tr w:rsidR="00875FE6" w14:paraId="74FD815D" w14:textId="77777777" w:rsidTr="00C25C60">
        <w:trPr>
          <w:trHeight w:val="40"/>
        </w:trPr>
        <w:tc>
          <w:tcPr>
            <w:tcW w:w="336" w:type="dxa"/>
            <w:vMerge/>
            <w:vAlign w:val="center"/>
          </w:tcPr>
          <w:p w14:paraId="4FED45BD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5C995001" w14:textId="28F93CCC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Sie kämmt ihr goldenes Haar.</w:t>
            </w:r>
          </w:p>
        </w:tc>
        <w:tc>
          <w:tcPr>
            <w:tcW w:w="4608" w:type="dxa"/>
          </w:tcPr>
          <w:p w14:paraId="009F293C" w14:textId="141D0CCF" w:rsidR="00875FE6" w:rsidRPr="00C25C60" w:rsidRDefault="005B3A8D" w:rsidP="00F621EF">
            <w:pPr>
              <w:jc w:val="left"/>
            </w:pPr>
            <w:r>
              <w:t>Elle peigne ses cheveux en or.</w:t>
            </w:r>
          </w:p>
        </w:tc>
      </w:tr>
      <w:tr w:rsidR="00875FE6" w14:paraId="021BFAE1" w14:textId="55B7F6D2" w:rsidTr="00C25C60">
        <w:trPr>
          <w:trHeight w:val="103"/>
        </w:trPr>
        <w:tc>
          <w:tcPr>
            <w:tcW w:w="336" w:type="dxa"/>
            <w:vMerge w:val="restart"/>
            <w:vAlign w:val="center"/>
          </w:tcPr>
          <w:p w14:paraId="2EBEB32C" w14:textId="77777777" w:rsidR="00875FE6" w:rsidRPr="007F2CBA" w:rsidRDefault="00875FE6" w:rsidP="00F621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4118" w:type="dxa"/>
            <w:vAlign w:val="center"/>
          </w:tcPr>
          <w:p w14:paraId="1400E9F4" w14:textId="79C5FDCC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Sie kämmt es mit goldenem Kamme</w:t>
            </w:r>
          </w:p>
        </w:tc>
        <w:tc>
          <w:tcPr>
            <w:tcW w:w="4608" w:type="dxa"/>
          </w:tcPr>
          <w:p w14:paraId="0D84C4F6" w14:textId="51B69477" w:rsidR="00875FE6" w:rsidRPr="00C25C60" w:rsidRDefault="005B3A8D" w:rsidP="00F621EF">
            <w:pPr>
              <w:jc w:val="left"/>
            </w:pPr>
            <w:r>
              <w:t>Elle</w:t>
            </w:r>
            <w:r w:rsidR="00171FC8">
              <w:t xml:space="preserve"> les</w:t>
            </w:r>
            <w:r>
              <w:t xml:space="preserve"> peigne avec un peigne d’or</w:t>
            </w:r>
          </w:p>
        </w:tc>
      </w:tr>
      <w:tr w:rsidR="00875FE6" w14:paraId="58ED68EB" w14:textId="77777777" w:rsidTr="00875FE6">
        <w:trPr>
          <w:trHeight w:val="240"/>
        </w:trPr>
        <w:tc>
          <w:tcPr>
            <w:tcW w:w="336" w:type="dxa"/>
            <w:vMerge/>
            <w:vAlign w:val="center"/>
          </w:tcPr>
          <w:p w14:paraId="1EF688F5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72F0D387" w14:textId="4F8DDC37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singt ein Lied dabei;</w:t>
            </w:r>
          </w:p>
        </w:tc>
        <w:tc>
          <w:tcPr>
            <w:tcW w:w="4608" w:type="dxa"/>
          </w:tcPr>
          <w:p w14:paraId="1BEFC88C" w14:textId="03733ECA" w:rsidR="00875FE6" w:rsidRPr="00C25C60" w:rsidRDefault="005B3A8D" w:rsidP="00F621EF">
            <w:pPr>
              <w:jc w:val="left"/>
            </w:pPr>
            <w:r>
              <w:t xml:space="preserve">Et chante </w:t>
            </w:r>
            <w:r w:rsidR="004B385B">
              <w:t xml:space="preserve">en même temps </w:t>
            </w:r>
            <w:r>
              <w:t>une chanson ;</w:t>
            </w:r>
          </w:p>
        </w:tc>
      </w:tr>
      <w:tr w:rsidR="00875FE6" w14:paraId="043E579B" w14:textId="77777777" w:rsidTr="00875FE6">
        <w:trPr>
          <w:trHeight w:val="232"/>
        </w:trPr>
        <w:tc>
          <w:tcPr>
            <w:tcW w:w="336" w:type="dxa"/>
            <w:vMerge/>
            <w:vAlign w:val="center"/>
          </w:tcPr>
          <w:p w14:paraId="384926D7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6963C618" w14:textId="03893618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Das hat eine wundersame,</w:t>
            </w:r>
          </w:p>
        </w:tc>
        <w:tc>
          <w:tcPr>
            <w:tcW w:w="4608" w:type="dxa"/>
          </w:tcPr>
          <w:p w14:paraId="33B36534" w14:textId="474F35DE" w:rsidR="00875FE6" w:rsidRPr="00C25C60" w:rsidRDefault="00E3248B" w:rsidP="00F621EF">
            <w:pPr>
              <w:jc w:val="left"/>
            </w:pPr>
            <w:r w:rsidRPr="00E3248B">
              <w:t>Il a une mélodie merveilleuse</w:t>
            </w:r>
          </w:p>
        </w:tc>
      </w:tr>
      <w:tr w:rsidR="00875FE6" w14:paraId="6124AB9F" w14:textId="77777777" w:rsidTr="00C25C60">
        <w:trPr>
          <w:trHeight w:val="74"/>
        </w:trPr>
        <w:tc>
          <w:tcPr>
            <w:tcW w:w="336" w:type="dxa"/>
            <w:vMerge/>
            <w:vAlign w:val="center"/>
          </w:tcPr>
          <w:p w14:paraId="299C2D39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677F9A07" w14:textId="1B040038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Gewaltige Melodei.</w:t>
            </w:r>
          </w:p>
        </w:tc>
        <w:tc>
          <w:tcPr>
            <w:tcW w:w="4608" w:type="dxa"/>
          </w:tcPr>
          <w:p w14:paraId="2544F2D5" w14:textId="0567BBAD" w:rsidR="00875FE6" w:rsidRPr="00C25C60" w:rsidRDefault="00E3248B" w:rsidP="00F621EF">
            <w:pPr>
              <w:jc w:val="left"/>
            </w:pPr>
            <w:r>
              <w:t>E</w:t>
            </w:r>
            <w:r w:rsidRPr="00E3248B">
              <w:t>t puissante.</w:t>
            </w:r>
          </w:p>
        </w:tc>
      </w:tr>
      <w:tr w:rsidR="00875FE6" w14:paraId="36A3124F" w14:textId="3984CFB5" w:rsidTr="00C25C60">
        <w:trPr>
          <w:trHeight w:val="166"/>
        </w:trPr>
        <w:tc>
          <w:tcPr>
            <w:tcW w:w="336" w:type="dxa"/>
            <w:vMerge w:val="restart"/>
            <w:vAlign w:val="center"/>
          </w:tcPr>
          <w:p w14:paraId="067436ED" w14:textId="77777777" w:rsidR="00875FE6" w:rsidRPr="007F2CBA" w:rsidRDefault="00875FE6" w:rsidP="00F621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5</w:t>
            </w:r>
          </w:p>
        </w:tc>
        <w:tc>
          <w:tcPr>
            <w:tcW w:w="4118" w:type="dxa"/>
            <w:vAlign w:val="center"/>
          </w:tcPr>
          <w:p w14:paraId="181D49C0" w14:textId="3B4CFFFE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Den Schiffer im kleinen Schiffe</w:t>
            </w:r>
          </w:p>
        </w:tc>
        <w:tc>
          <w:tcPr>
            <w:tcW w:w="4608" w:type="dxa"/>
          </w:tcPr>
          <w:p w14:paraId="37213164" w14:textId="480655CF" w:rsidR="00875FE6" w:rsidRPr="00C25C60" w:rsidRDefault="00442E05" w:rsidP="00F621EF">
            <w:pPr>
              <w:jc w:val="left"/>
            </w:pPr>
            <w:r>
              <w:t>Le marin dans son navire</w:t>
            </w:r>
          </w:p>
        </w:tc>
      </w:tr>
      <w:tr w:rsidR="00875FE6" w14:paraId="7BF895D0" w14:textId="77777777" w:rsidTr="00C25C60">
        <w:trPr>
          <w:trHeight w:val="40"/>
        </w:trPr>
        <w:tc>
          <w:tcPr>
            <w:tcW w:w="336" w:type="dxa"/>
            <w:vMerge/>
            <w:vAlign w:val="center"/>
          </w:tcPr>
          <w:p w14:paraId="14E2D0A0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5C6A3A27" w14:textId="23A185B7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Ergreift es mit wildem Weh;</w:t>
            </w:r>
          </w:p>
        </w:tc>
        <w:tc>
          <w:tcPr>
            <w:tcW w:w="4608" w:type="dxa"/>
          </w:tcPr>
          <w:p w14:paraId="7245D490" w14:textId="42D2856B" w:rsidR="00875FE6" w:rsidRPr="00C25C60" w:rsidRDefault="00442E05" w:rsidP="00F621EF">
            <w:pPr>
              <w:jc w:val="left"/>
            </w:pPr>
            <w:r>
              <w:t xml:space="preserve">Est saisi par </w:t>
            </w:r>
            <w:r w:rsidR="00E3248B">
              <w:t>un</w:t>
            </w:r>
            <w:r>
              <w:t xml:space="preserve"> </w:t>
            </w:r>
            <w:r w:rsidR="00E3248B">
              <w:t>douleur sauvage</w:t>
            </w:r>
            <w:r>
              <w:t> ;</w:t>
            </w:r>
          </w:p>
        </w:tc>
      </w:tr>
      <w:tr w:rsidR="00875FE6" w14:paraId="0C125A8E" w14:textId="77777777" w:rsidTr="00C25C60">
        <w:trPr>
          <w:trHeight w:val="40"/>
        </w:trPr>
        <w:tc>
          <w:tcPr>
            <w:tcW w:w="336" w:type="dxa"/>
            <w:vMerge/>
            <w:vAlign w:val="center"/>
          </w:tcPr>
          <w:p w14:paraId="28A276EB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7BB8E82A" w14:textId="401ED8C2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 schaut nicht die Felsenriffe,</w:t>
            </w:r>
          </w:p>
        </w:tc>
        <w:tc>
          <w:tcPr>
            <w:tcW w:w="4608" w:type="dxa"/>
          </w:tcPr>
          <w:p w14:paraId="7FAF8871" w14:textId="506B6BFE" w:rsidR="00875FE6" w:rsidRPr="00C25C60" w:rsidRDefault="00442E05" w:rsidP="00F621EF">
            <w:pPr>
              <w:jc w:val="left"/>
            </w:pPr>
            <w:r>
              <w:t>Il ne regarde pas les récifs rocheux,</w:t>
            </w:r>
          </w:p>
        </w:tc>
      </w:tr>
      <w:tr w:rsidR="00875FE6" w14:paraId="1C2AA347" w14:textId="77777777" w:rsidTr="00C25C60">
        <w:trPr>
          <w:trHeight w:val="40"/>
        </w:trPr>
        <w:tc>
          <w:tcPr>
            <w:tcW w:w="336" w:type="dxa"/>
            <w:vMerge/>
            <w:vAlign w:val="center"/>
          </w:tcPr>
          <w:p w14:paraId="227E7F6C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69EB081B" w14:textId="13FF319C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 schaut nur hinauf in die Höh.</w:t>
            </w:r>
          </w:p>
        </w:tc>
        <w:tc>
          <w:tcPr>
            <w:tcW w:w="4608" w:type="dxa"/>
          </w:tcPr>
          <w:p w14:paraId="78A2E4A6" w14:textId="5DD76B4D" w:rsidR="00875FE6" w:rsidRPr="00C25C60" w:rsidRDefault="00442E05" w:rsidP="00F621EF">
            <w:pPr>
              <w:jc w:val="left"/>
            </w:pPr>
            <w:r>
              <w:t xml:space="preserve">Il regarde </w:t>
            </w:r>
            <w:r w:rsidR="00E3248B">
              <w:t xml:space="preserve">seulement </w:t>
            </w:r>
            <w:r>
              <w:t>en haut dans les hauteurs.</w:t>
            </w:r>
          </w:p>
        </w:tc>
      </w:tr>
      <w:tr w:rsidR="00875FE6" w14:paraId="162B052D" w14:textId="0F708C9E" w:rsidTr="00C25C60">
        <w:trPr>
          <w:trHeight w:val="129"/>
        </w:trPr>
        <w:tc>
          <w:tcPr>
            <w:tcW w:w="336" w:type="dxa"/>
            <w:vMerge w:val="restart"/>
            <w:vAlign w:val="center"/>
          </w:tcPr>
          <w:p w14:paraId="29022616" w14:textId="77777777" w:rsidR="00875FE6" w:rsidRPr="007F2CBA" w:rsidRDefault="00875FE6" w:rsidP="00F621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4118" w:type="dxa"/>
            <w:vAlign w:val="center"/>
          </w:tcPr>
          <w:p w14:paraId="756DF3B3" w14:textId="3AB25E59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Ich glaube, die Wellen verschlingen</w:t>
            </w:r>
          </w:p>
        </w:tc>
        <w:tc>
          <w:tcPr>
            <w:tcW w:w="4608" w:type="dxa"/>
          </w:tcPr>
          <w:p w14:paraId="6BCF4138" w14:textId="74BC874F" w:rsidR="00875FE6" w:rsidRPr="00C25C60" w:rsidRDefault="00442E05" w:rsidP="00F621EF">
            <w:pPr>
              <w:jc w:val="left"/>
            </w:pPr>
            <w:r>
              <w:t>Je crois, que les vagues l’engloutissent</w:t>
            </w:r>
          </w:p>
        </w:tc>
      </w:tr>
      <w:tr w:rsidR="00875FE6" w14:paraId="5606FE3E" w14:textId="77777777" w:rsidTr="00C25C60">
        <w:trPr>
          <w:trHeight w:val="132"/>
        </w:trPr>
        <w:tc>
          <w:tcPr>
            <w:tcW w:w="336" w:type="dxa"/>
            <w:vMerge/>
            <w:vAlign w:val="center"/>
          </w:tcPr>
          <w:p w14:paraId="56AA516C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5F028DC0" w14:textId="1536F0EA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Am Ende Schiffer und Kahn;</w:t>
            </w:r>
          </w:p>
        </w:tc>
        <w:tc>
          <w:tcPr>
            <w:tcW w:w="4608" w:type="dxa"/>
          </w:tcPr>
          <w:p w14:paraId="0004DFB6" w14:textId="053C4AAF" w:rsidR="00875FE6" w:rsidRPr="00C25C60" w:rsidRDefault="00424FC5" w:rsidP="00F621EF">
            <w:pPr>
              <w:jc w:val="left"/>
            </w:pPr>
            <w:r>
              <w:t>A la fin, le marin et sa barge ;</w:t>
            </w:r>
          </w:p>
        </w:tc>
      </w:tr>
      <w:tr w:rsidR="00875FE6" w14:paraId="1209D306" w14:textId="77777777" w:rsidTr="00875FE6">
        <w:trPr>
          <w:trHeight w:val="123"/>
        </w:trPr>
        <w:tc>
          <w:tcPr>
            <w:tcW w:w="336" w:type="dxa"/>
            <w:vMerge/>
            <w:vAlign w:val="center"/>
          </w:tcPr>
          <w:p w14:paraId="1DD9BCAD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4527FE28" w14:textId="3526311D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das hat mit ihrem Singen</w:t>
            </w:r>
          </w:p>
        </w:tc>
        <w:tc>
          <w:tcPr>
            <w:tcW w:w="4608" w:type="dxa"/>
          </w:tcPr>
          <w:p w14:paraId="2A4E1F0C" w14:textId="14F9D19B" w:rsidR="00875FE6" w:rsidRPr="00C25C60" w:rsidRDefault="006B44D4" w:rsidP="00F621EF">
            <w:pPr>
              <w:jc w:val="left"/>
            </w:pPr>
            <w:r>
              <w:t xml:space="preserve">Loreley </w:t>
            </w:r>
            <w:r w:rsidR="00403077">
              <w:t>à</w:t>
            </w:r>
            <w:r>
              <w:t xml:space="preserve"> travers sa chanson</w:t>
            </w:r>
          </w:p>
        </w:tc>
      </w:tr>
      <w:tr w:rsidR="00875FE6" w14:paraId="478519C7" w14:textId="77777777" w:rsidTr="00875FE6">
        <w:trPr>
          <w:trHeight w:val="40"/>
        </w:trPr>
        <w:tc>
          <w:tcPr>
            <w:tcW w:w="336" w:type="dxa"/>
            <w:vMerge/>
            <w:vAlign w:val="center"/>
          </w:tcPr>
          <w:p w14:paraId="3D9C679A" w14:textId="77777777" w:rsidR="00875FE6" w:rsidRDefault="00875FE6" w:rsidP="00F621EF">
            <w:pPr>
              <w:jc w:val="center"/>
              <w:rPr>
                <w:lang w:val="de-DE"/>
              </w:rPr>
            </w:pPr>
          </w:p>
        </w:tc>
        <w:tc>
          <w:tcPr>
            <w:tcW w:w="4118" w:type="dxa"/>
            <w:vAlign w:val="center"/>
          </w:tcPr>
          <w:p w14:paraId="343F49A6" w14:textId="1D0F5BDB" w:rsidR="00875FE6" w:rsidRPr="007F2CBA" w:rsidRDefault="00875FE6" w:rsidP="00F621EF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Lorele</w:t>
            </w:r>
            <w:r>
              <w:rPr>
                <w:lang w:val="de-DE"/>
              </w:rPr>
              <w:t>y</w:t>
            </w:r>
            <w:r w:rsidRPr="007F2CBA">
              <w:rPr>
                <w:lang w:val="de-DE"/>
              </w:rPr>
              <w:t xml:space="preserve"> getan.</w:t>
            </w:r>
          </w:p>
        </w:tc>
        <w:tc>
          <w:tcPr>
            <w:tcW w:w="4608" w:type="dxa"/>
          </w:tcPr>
          <w:p w14:paraId="7AF942D0" w14:textId="37388FBD" w:rsidR="00875FE6" w:rsidRPr="00C25C60" w:rsidRDefault="006B44D4" w:rsidP="00F621EF">
            <w:pPr>
              <w:jc w:val="left"/>
            </w:pPr>
            <w:r>
              <w:t>Fit ceci.</w:t>
            </w:r>
          </w:p>
        </w:tc>
      </w:tr>
    </w:tbl>
    <w:p w14:paraId="30CC2C36" w14:textId="77777777" w:rsidR="00875FE6" w:rsidRPr="00A55FE1" w:rsidRDefault="00875FE6">
      <w:pPr>
        <w:rPr>
          <w:lang w:val="de-DE"/>
        </w:rPr>
      </w:pPr>
    </w:p>
    <w:sectPr w:rsidR="00875FE6" w:rsidRPr="00A55FE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0736" w14:textId="77777777" w:rsidR="00925B7D" w:rsidRDefault="00925B7D" w:rsidP="00F4573B">
      <w:pPr>
        <w:spacing w:after="0" w:line="240" w:lineRule="auto"/>
      </w:pPr>
      <w:r>
        <w:separator/>
      </w:r>
    </w:p>
  </w:endnote>
  <w:endnote w:type="continuationSeparator" w:id="0">
    <w:p w14:paraId="59A8A24B" w14:textId="77777777" w:rsidR="00925B7D" w:rsidRDefault="00925B7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A2118D4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94D3884" wp14:editId="227E261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7862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4D388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C87862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41B35" w14:textId="77777777" w:rsidR="00925B7D" w:rsidRDefault="00925B7D" w:rsidP="00F4573B">
      <w:pPr>
        <w:spacing w:after="0" w:line="240" w:lineRule="auto"/>
      </w:pPr>
      <w:r>
        <w:separator/>
      </w:r>
    </w:p>
  </w:footnote>
  <w:footnote w:type="continuationSeparator" w:id="0">
    <w:p w14:paraId="48035517" w14:textId="77777777" w:rsidR="00925B7D" w:rsidRDefault="00925B7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2488C" w14:textId="2FD3BEB9" w:rsidR="00F4573B" w:rsidRDefault="00F4573B">
    <w:pPr>
      <w:pStyle w:val="En-tte"/>
    </w:pPr>
    <w:r w:rsidRPr="008B799A">
      <w:rPr>
        <w:lang w:val="de-DE"/>
      </w:rPr>
      <w:t xml:space="preserve">Henry Letellier </w:t>
    </w:r>
    <w:r w:rsidR="0077541F" w:rsidRPr="008B799A">
      <w:rPr>
        <w:lang w:val="de-DE"/>
      </w:rPr>
      <w:t>T1</w:t>
    </w:r>
    <w:r w:rsidRPr="008B799A">
      <w:rPr>
        <w:lang w:val="de-DE"/>
      </w:rPr>
      <w:tab/>
      <w:t>Deutsch</w:t>
    </w:r>
    <w:r w:rsidRPr="008B799A">
      <w:rPr>
        <w:lang w:val="de-DE"/>
      </w:rPr>
      <w:tab/>
    </w:r>
    <w:sdt>
      <w:sdtPr>
        <w:rPr>
          <w:lang w:val="de-DE"/>
        </w:rPr>
        <w:id w:val="-543986782"/>
        <w:date w:fullDate="2021-02-24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8B799A">
          <w:rPr>
            <w:lang w:val="de-DE"/>
          </w:rPr>
          <w:t>Mittwoch, 24. Februar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A"/>
    <w:rsid w:val="00000792"/>
    <w:rsid w:val="00014FEA"/>
    <w:rsid w:val="000C4F9A"/>
    <w:rsid w:val="000E66BB"/>
    <w:rsid w:val="00151752"/>
    <w:rsid w:val="00153283"/>
    <w:rsid w:val="00171FC8"/>
    <w:rsid w:val="001828E8"/>
    <w:rsid w:val="001C17E7"/>
    <w:rsid w:val="001E5FF8"/>
    <w:rsid w:val="001F31FF"/>
    <w:rsid w:val="00206488"/>
    <w:rsid w:val="00266A8B"/>
    <w:rsid w:val="002811C2"/>
    <w:rsid w:val="00287732"/>
    <w:rsid w:val="002D34B4"/>
    <w:rsid w:val="0030078D"/>
    <w:rsid w:val="003B4397"/>
    <w:rsid w:val="00403077"/>
    <w:rsid w:val="00411A6A"/>
    <w:rsid w:val="00424FC5"/>
    <w:rsid w:val="004350B2"/>
    <w:rsid w:val="00442E05"/>
    <w:rsid w:val="004B385B"/>
    <w:rsid w:val="004C5F99"/>
    <w:rsid w:val="00556174"/>
    <w:rsid w:val="0058491E"/>
    <w:rsid w:val="005B3A8D"/>
    <w:rsid w:val="006B44D4"/>
    <w:rsid w:val="0072419C"/>
    <w:rsid w:val="00760A0E"/>
    <w:rsid w:val="0077541F"/>
    <w:rsid w:val="007F2CBA"/>
    <w:rsid w:val="00875FE6"/>
    <w:rsid w:val="008B799A"/>
    <w:rsid w:val="00925B7D"/>
    <w:rsid w:val="00991CF9"/>
    <w:rsid w:val="00A55FE1"/>
    <w:rsid w:val="00AB4EE0"/>
    <w:rsid w:val="00AF2AD0"/>
    <w:rsid w:val="00C25C60"/>
    <w:rsid w:val="00C3133C"/>
    <w:rsid w:val="00CA37E3"/>
    <w:rsid w:val="00CA5E04"/>
    <w:rsid w:val="00CE22F7"/>
    <w:rsid w:val="00DD1B4A"/>
    <w:rsid w:val="00E3248B"/>
    <w:rsid w:val="00EE480C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D6E62"/>
  <w15:chartTrackingRefBased/>
  <w15:docId w15:val="{1BDCB52F-63F2-46E4-B41E-FD2D868A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E6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7F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1075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25</cp:revision>
  <dcterms:created xsi:type="dcterms:W3CDTF">2021-02-24T17:34:00Z</dcterms:created>
  <dcterms:modified xsi:type="dcterms:W3CDTF">2021-02-25T11:29:00Z</dcterms:modified>
</cp:coreProperties>
</file>