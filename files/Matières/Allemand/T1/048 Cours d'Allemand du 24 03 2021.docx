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2D816" w14:textId="4DB31FD3" w:rsidR="004A5D3C" w:rsidRPr="004B1B2C" w:rsidRDefault="004B1B2C">
      <w:pPr>
        <w:rPr>
          <w:lang w:val="de-DE"/>
        </w:rPr>
      </w:pPr>
      <w:r w:rsidRPr="004B1B2C">
        <w:rPr>
          <w:lang w:val="de-DE"/>
        </w:rPr>
        <w:t xml:space="preserve">Die Verantwortung = la </w:t>
      </w:r>
      <w:proofErr w:type="spellStart"/>
      <w:r w:rsidRPr="004B1B2C">
        <w:rPr>
          <w:lang w:val="de-DE"/>
        </w:rPr>
        <w:t>responsabilité</w:t>
      </w:r>
      <w:proofErr w:type="spellEnd"/>
    </w:p>
    <w:p w14:paraId="6BD8B7AB" w14:textId="5EF7E6F3" w:rsidR="004B1B2C" w:rsidRDefault="004B1B2C">
      <w:pPr>
        <w:rPr>
          <w:lang w:val="de-DE"/>
        </w:rPr>
      </w:pPr>
      <w:r>
        <w:rPr>
          <w:lang w:val="de-DE"/>
        </w:rPr>
        <w:t xml:space="preserve">Das Mitglied (er) = </w:t>
      </w:r>
      <w:proofErr w:type="spellStart"/>
      <w:r>
        <w:rPr>
          <w:lang w:val="de-DE"/>
        </w:rPr>
        <w:t>membre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d’un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groupe</w:t>
      </w:r>
      <w:proofErr w:type="spellEnd"/>
    </w:p>
    <w:p w14:paraId="6763F3FB" w14:textId="65D4D64F" w:rsidR="004B1B2C" w:rsidRDefault="00325808">
      <w:pPr>
        <w:rPr>
          <w:lang w:val="de-DE"/>
        </w:rPr>
      </w:pPr>
      <w:r>
        <w:rPr>
          <w:lang w:val="de-DE"/>
        </w:rPr>
        <w:t xml:space="preserve">Die </w:t>
      </w:r>
      <w:r w:rsidR="003000EE">
        <w:rPr>
          <w:lang w:val="de-DE"/>
        </w:rPr>
        <w:t>Gesellschaft</w:t>
      </w:r>
      <w:r>
        <w:rPr>
          <w:lang w:val="de-DE"/>
        </w:rPr>
        <w:t xml:space="preserve"> (en) = </w:t>
      </w:r>
      <w:proofErr w:type="spellStart"/>
      <w:r>
        <w:rPr>
          <w:lang w:val="de-DE"/>
        </w:rPr>
        <w:t>société</w:t>
      </w:r>
      <w:proofErr w:type="spellEnd"/>
    </w:p>
    <w:p w14:paraId="50BF26C4" w14:textId="084990D9" w:rsidR="00325808" w:rsidRDefault="00325808">
      <w:pPr>
        <w:rPr>
          <w:lang w:val="de-DE"/>
        </w:rPr>
      </w:pPr>
      <w:r>
        <w:rPr>
          <w:lang w:val="de-DE"/>
        </w:rPr>
        <w:t xml:space="preserve">Der Anschlag (¨e) = </w:t>
      </w:r>
      <w:proofErr w:type="spellStart"/>
      <w:r>
        <w:rPr>
          <w:lang w:val="de-DE"/>
        </w:rPr>
        <w:t>attentat</w:t>
      </w:r>
      <w:proofErr w:type="spellEnd"/>
    </w:p>
    <w:p w14:paraId="0946876A" w14:textId="165BB07C" w:rsidR="003000EE" w:rsidRDefault="003000EE">
      <w:pPr>
        <w:rPr>
          <w:lang w:val="de-DE"/>
        </w:rPr>
      </w:pPr>
      <w:r>
        <w:rPr>
          <w:lang w:val="de-DE"/>
        </w:rPr>
        <w:t xml:space="preserve">Der Aufenthalt = </w:t>
      </w:r>
      <w:proofErr w:type="spellStart"/>
      <w:r>
        <w:rPr>
          <w:lang w:val="de-DE"/>
        </w:rPr>
        <w:t>l’auteur</w:t>
      </w:r>
      <w:proofErr w:type="spellEnd"/>
    </w:p>
    <w:p w14:paraId="568E3FCA" w14:textId="4BD535E4" w:rsidR="003000EE" w:rsidRDefault="0066489C">
      <w:pPr>
        <w:rPr>
          <w:lang w:val="de-DE"/>
        </w:rPr>
      </w:pPr>
      <w:r>
        <w:rPr>
          <w:lang w:val="de-DE"/>
        </w:rPr>
        <w:t xml:space="preserve">Die </w:t>
      </w:r>
      <w:proofErr w:type="spellStart"/>
      <w:r>
        <w:rPr>
          <w:lang w:val="de-DE"/>
        </w:rPr>
        <w:t>befreiung</w:t>
      </w:r>
      <w:proofErr w:type="spellEnd"/>
      <w:r>
        <w:rPr>
          <w:lang w:val="de-DE"/>
        </w:rPr>
        <w:t xml:space="preserve"> = </w:t>
      </w:r>
      <w:proofErr w:type="spellStart"/>
      <w:r>
        <w:rPr>
          <w:lang w:val="de-DE"/>
        </w:rPr>
        <w:t>libération</w:t>
      </w:r>
      <w:proofErr w:type="spellEnd"/>
    </w:p>
    <w:p w14:paraId="4D814AE9" w14:textId="7D3FC24F" w:rsidR="0066489C" w:rsidRDefault="000E5E9F">
      <w:pPr>
        <w:rPr>
          <w:lang w:val="de-DE"/>
        </w:rPr>
      </w:pPr>
      <w:r>
        <w:rPr>
          <w:lang w:val="de-DE"/>
        </w:rPr>
        <w:t xml:space="preserve">Freunde </w:t>
      </w:r>
      <w:proofErr w:type="spellStart"/>
      <w:r>
        <w:rPr>
          <w:lang w:val="de-DE"/>
        </w:rPr>
        <w:t>gewinen</w:t>
      </w:r>
      <w:proofErr w:type="spellEnd"/>
      <w:r>
        <w:rPr>
          <w:lang w:val="de-DE"/>
        </w:rPr>
        <w:t xml:space="preserve"> = se faire des </w:t>
      </w:r>
      <w:proofErr w:type="spellStart"/>
      <w:r>
        <w:rPr>
          <w:lang w:val="de-DE"/>
        </w:rPr>
        <w:t>amis</w:t>
      </w:r>
      <w:proofErr w:type="spellEnd"/>
    </w:p>
    <w:p w14:paraId="120E42D1" w14:textId="51A2A1E6" w:rsidR="000E5E9F" w:rsidRDefault="009B46DF">
      <w:pPr>
        <w:rPr>
          <w:lang w:val="de-DE"/>
        </w:rPr>
      </w:pPr>
      <w:r>
        <w:rPr>
          <w:lang w:val="de-DE"/>
        </w:rPr>
        <w:t xml:space="preserve">Unterstützen = </w:t>
      </w:r>
      <w:proofErr w:type="spellStart"/>
      <w:r>
        <w:rPr>
          <w:lang w:val="de-DE"/>
        </w:rPr>
        <w:t>soutenir</w:t>
      </w:r>
      <w:proofErr w:type="spellEnd"/>
    </w:p>
    <w:p w14:paraId="6729D67C" w14:textId="2EC54956" w:rsidR="009B46DF" w:rsidRDefault="009B46DF">
      <w:pPr>
        <w:rPr>
          <w:lang w:val="de-DE"/>
        </w:rPr>
      </w:pPr>
      <w:r>
        <w:rPr>
          <w:lang w:val="de-DE"/>
        </w:rPr>
        <w:t xml:space="preserve">Zuhören +D = </w:t>
      </w:r>
      <w:proofErr w:type="spellStart"/>
      <w:r>
        <w:rPr>
          <w:lang w:val="de-DE"/>
        </w:rPr>
        <w:t>écouter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attentivement</w:t>
      </w:r>
      <w:proofErr w:type="spellEnd"/>
    </w:p>
    <w:p w14:paraId="619B3138" w14:textId="1A3DABEE" w:rsidR="009B46DF" w:rsidRDefault="009B46DF">
      <w:pPr>
        <w:rPr>
          <w:lang w:val="de-DE"/>
        </w:rPr>
      </w:pPr>
      <w:r>
        <w:rPr>
          <w:lang w:val="de-DE"/>
        </w:rPr>
        <w:t xml:space="preserve">Beruhigen = </w:t>
      </w:r>
      <w:proofErr w:type="spellStart"/>
      <w:r>
        <w:rPr>
          <w:lang w:val="de-DE"/>
        </w:rPr>
        <w:t>calme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ressuré</w:t>
      </w:r>
      <w:proofErr w:type="spellEnd"/>
    </w:p>
    <w:p w14:paraId="4AF97B70" w14:textId="0A61FA54" w:rsidR="009B46DF" w:rsidRDefault="009B46DF">
      <w:pPr>
        <w:rPr>
          <w:lang w:val="de-DE"/>
        </w:rPr>
      </w:pPr>
      <w:r>
        <w:rPr>
          <w:lang w:val="de-DE"/>
        </w:rPr>
        <w:t xml:space="preserve">Jemanden Deutsch bei/bringen = </w:t>
      </w:r>
      <w:proofErr w:type="spellStart"/>
      <w:r>
        <w:rPr>
          <w:lang w:val="de-DE"/>
        </w:rPr>
        <w:t>enseig</w:t>
      </w:r>
      <w:r w:rsidR="00D71896">
        <w:rPr>
          <w:lang w:val="de-DE"/>
        </w:rPr>
        <w:t>n</w:t>
      </w:r>
      <w:r>
        <w:rPr>
          <w:lang w:val="de-DE"/>
        </w:rPr>
        <w:t>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l’allemand</w:t>
      </w:r>
      <w:proofErr w:type="spellEnd"/>
      <w:r>
        <w:rPr>
          <w:lang w:val="de-DE"/>
        </w:rPr>
        <w:t xml:space="preserve"> à </w:t>
      </w:r>
      <w:proofErr w:type="spellStart"/>
      <w:r>
        <w:rPr>
          <w:lang w:val="de-DE"/>
        </w:rPr>
        <w:t>quelqu’un</w:t>
      </w:r>
      <w:proofErr w:type="spellEnd"/>
    </w:p>
    <w:p w14:paraId="00D09125" w14:textId="40253830" w:rsidR="009B46DF" w:rsidRDefault="005F41C7">
      <w:pPr>
        <w:rPr>
          <w:lang w:val="de-DE"/>
        </w:rPr>
      </w:pPr>
      <w:r>
        <w:rPr>
          <w:lang w:val="de-DE"/>
        </w:rPr>
        <w:t xml:space="preserve">Der </w:t>
      </w:r>
      <w:proofErr w:type="spellStart"/>
      <w:r>
        <w:rPr>
          <w:lang w:val="de-DE"/>
        </w:rPr>
        <w:t>wendepunk</w:t>
      </w:r>
      <w:proofErr w:type="spellEnd"/>
      <w:r>
        <w:rPr>
          <w:lang w:val="de-DE"/>
        </w:rPr>
        <w:t xml:space="preserve"> = le </w:t>
      </w:r>
      <w:proofErr w:type="spellStart"/>
      <w:r>
        <w:rPr>
          <w:lang w:val="de-DE"/>
        </w:rPr>
        <w:t>tournant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pour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un</w:t>
      </w:r>
      <w:proofErr w:type="spellEnd"/>
      <w:r>
        <w:rPr>
          <w:lang w:val="de-DE"/>
        </w:rPr>
        <w:t xml:space="preserve"> texte</w:t>
      </w:r>
    </w:p>
    <w:p w14:paraId="56876121" w14:textId="22A6017D" w:rsidR="00FE534B" w:rsidRDefault="00B26DCD">
      <w:pPr>
        <w:rPr>
          <w:lang w:val="de-DE"/>
        </w:rPr>
      </w:pPr>
      <w:r>
        <w:rPr>
          <w:lang w:val="de-DE"/>
        </w:rPr>
        <w:t xml:space="preserve">Vorurteile ab/bauen = </w:t>
      </w:r>
      <w:proofErr w:type="spellStart"/>
      <w:r>
        <w:rPr>
          <w:lang w:val="de-DE"/>
        </w:rPr>
        <w:t>supprimer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préjugés</w:t>
      </w:r>
      <w:proofErr w:type="spellEnd"/>
    </w:p>
    <w:p w14:paraId="3A130031" w14:textId="5593CB5C" w:rsidR="00B26DCD" w:rsidRDefault="00B26DCD">
      <w:pPr>
        <w:rPr>
          <w:lang w:val="de-DE"/>
        </w:rPr>
      </w:pPr>
      <w:r>
        <w:rPr>
          <w:lang w:val="de-DE"/>
        </w:rPr>
        <w:t xml:space="preserve">Das Erlenen der Sprache ist der </w:t>
      </w:r>
      <w:proofErr w:type="spellStart"/>
      <w:r>
        <w:rPr>
          <w:lang w:val="de-DE"/>
        </w:rPr>
        <w:t>Sclüssel</w:t>
      </w:r>
      <w:proofErr w:type="spellEnd"/>
      <w:r>
        <w:rPr>
          <w:lang w:val="de-DE"/>
        </w:rPr>
        <w:t xml:space="preserve"> zur Integration = la </w:t>
      </w:r>
      <w:proofErr w:type="spellStart"/>
      <w:r>
        <w:rPr>
          <w:lang w:val="de-DE"/>
        </w:rPr>
        <w:t>langue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est</w:t>
      </w:r>
      <w:proofErr w:type="spellEnd"/>
      <w:r>
        <w:rPr>
          <w:lang w:val="de-DE"/>
        </w:rPr>
        <w:t xml:space="preserve"> la </w:t>
      </w:r>
      <w:proofErr w:type="spellStart"/>
      <w:r>
        <w:rPr>
          <w:lang w:val="de-DE"/>
        </w:rPr>
        <w:t>partie</w:t>
      </w:r>
      <w:proofErr w:type="spellEnd"/>
      <w:r>
        <w:rPr>
          <w:lang w:val="de-DE"/>
        </w:rPr>
        <w:t xml:space="preserve"> la plus </w:t>
      </w:r>
      <w:proofErr w:type="spellStart"/>
      <w:r>
        <w:rPr>
          <w:lang w:val="de-DE"/>
        </w:rPr>
        <w:t>importante</w:t>
      </w:r>
      <w:proofErr w:type="spellEnd"/>
      <w:r>
        <w:rPr>
          <w:lang w:val="de-DE"/>
        </w:rPr>
        <w:t xml:space="preserve"> de </w:t>
      </w:r>
      <w:proofErr w:type="spellStart"/>
      <w:r>
        <w:rPr>
          <w:lang w:val="de-DE"/>
        </w:rPr>
        <w:t>l’intégration</w:t>
      </w:r>
      <w:proofErr w:type="spellEnd"/>
      <w:r>
        <w:rPr>
          <w:lang w:val="de-DE"/>
        </w:rPr>
        <w:t>.</w:t>
      </w:r>
    </w:p>
    <w:p w14:paraId="21ED760B" w14:textId="69F6E9BE" w:rsidR="00FE534B" w:rsidRDefault="00FE534B">
      <w:pPr>
        <w:rPr>
          <w:lang w:val="de-DE"/>
        </w:rPr>
      </w:pPr>
      <w:proofErr w:type="spellStart"/>
      <w:r>
        <w:rPr>
          <w:lang w:val="de-DE"/>
        </w:rPr>
        <w:t>Annehemen</w:t>
      </w:r>
      <w:proofErr w:type="spellEnd"/>
      <w:r>
        <w:rPr>
          <w:lang w:val="de-DE"/>
        </w:rPr>
        <w:t xml:space="preserve"> = </w:t>
      </w:r>
      <w:proofErr w:type="spellStart"/>
      <w:r>
        <w:rPr>
          <w:lang w:val="de-DE"/>
        </w:rPr>
        <w:t>accepter</w:t>
      </w:r>
      <w:proofErr w:type="spellEnd"/>
    </w:p>
    <w:p w14:paraId="4072166F" w14:textId="417E8B7A" w:rsidR="00E451E6" w:rsidRDefault="00E451E6">
      <w:pPr>
        <w:rPr>
          <w:lang w:val="de-DE"/>
        </w:rPr>
      </w:pPr>
      <w:r>
        <w:rPr>
          <w:lang w:val="de-DE"/>
        </w:rPr>
        <w:t xml:space="preserve">Überholen = </w:t>
      </w:r>
      <w:proofErr w:type="spellStart"/>
      <w:r>
        <w:rPr>
          <w:lang w:val="de-DE"/>
        </w:rPr>
        <w:t>dépassé</w:t>
      </w:r>
      <w:proofErr w:type="spellEnd"/>
    </w:p>
    <w:p w14:paraId="2EB99805" w14:textId="77777777" w:rsidR="00E451E6" w:rsidRDefault="00E451E6">
      <w:pPr>
        <w:rPr>
          <w:lang w:val="de-DE"/>
        </w:rPr>
      </w:pPr>
    </w:p>
    <w:p w14:paraId="42258A77" w14:textId="353DBFB0" w:rsidR="00B26DCD" w:rsidRDefault="00B26DCD">
      <w:pPr>
        <w:rPr>
          <w:lang w:val="de-DE"/>
        </w:rPr>
      </w:pPr>
    </w:p>
    <w:p w14:paraId="1CEF8F38" w14:textId="04C142E3" w:rsidR="00B26DCD" w:rsidRDefault="00B26DCD">
      <w:pPr>
        <w:rPr>
          <w:lang w:val="de-DE"/>
        </w:rPr>
      </w:pPr>
      <w:r>
        <w:rPr>
          <w:lang w:val="de-DE"/>
        </w:rPr>
        <w:t>Die Integrationsschwierigkeiten</w:t>
      </w:r>
    </w:p>
    <w:p w14:paraId="052FBC49" w14:textId="7468D664" w:rsidR="00B26DCD" w:rsidRDefault="00B26DCD" w:rsidP="00B26DCD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Die Flüchtlinge müssen die Gesetze, die Sitten und die Kultur des </w:t>
      </w:r>
      <w:r w:rsidR="00FE534B">
        <w:rPr>
          <w:lang w:val="de-DE"/>
        </w:rPr>
        <w:t xml:space="preserve">Gastlandes Verstehen, respektieren und annehmen. </w:t>
      </w:r>
    </w:p>
    <w:p w14:paraId="74F5A15A" w14:textId="7303BA2E" w:rsidR="00FE534B" w:rsidRDefault="00FE534B" w:rsidP="00B26DCD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Sie sind Asylbewerber = </w:t>
      </w:r>
      <w:proofErr w:type="spellStart"/>
      <w:r>
        <w:rPr>
          <w:lang w:val="de-DE"/>
        </w:rPr>
        <w:t>demandeur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d’asil</w:t>
      </w:r>
      <w:proofErr w:type="spellEnd"/>
    </w:p>
    <w:p w14:paraId="13ED1123" w14:textId="0E7A699C" w:rsidR="00FE534B" w:rsidRDefault="00FE534B" w:rsidP="00B26DCD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Um die </w:t>
      </w:r>
      <w:proofErr w:type="gramStart"/>
      <w:r>
        <w:rPr>
          <w:lang w:val="de-DE"/>
        </w:rPr>
        <w:t>Deutschen</w:t>
      </w:r>
      <w:proofErr w:type="gramEnd"/>
      <w:r>
        <w:rPr>
          <w:lang w:val="de-DE"/>
        </w:rPr>
        <w:t xml:space="preserve"> Staatsangehörigkeit zu erwerben (bekommen).</w:t>
      </w:r>
    </w:p>
    <w:p w14:paraId="093240B8" w14:textId="17F71417" w:rsidR="006C4CA1" w:rsidRDefault="006C4CA1" w:rsidP="00B26DCD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Müssen sie einen </w:t>
      </w:r>
      <w:r w:rsidR="001A4F1C">
        <w:rPr>
          <w:lang w:val="de-DE"/>
        </w:rPr>
        <w:t>S</w:t>
      </w:r>
      <w:r>
        <w:rPr>
          <w:lang w:val="de-DE"/>
        </w:rPr>
        <w:t>prachtest B1 bestehen (</w:t>
      </w:r>
      <w:proofErr w:type="spellStart"/>
      <w:r>
        <w:rPr>
          <w:lang w:val="de-DE"/>
        </w:rPr>
        <w:t>réussir</w:t>
      </w:r>
      <w:proofErr w:type="spellEnd"/>
      <w:r>
        <w:rPr>
          <w:lang w:val="de-DE"/>
        </w:rPr>
        <w:t>).</w:t>
      </w:r>
    </w:p>
    <w:p w14:paraId="7FCF7243" w14:textId="7887EC30" w:rsidR="006C4CA1" w:rsidRDefault="00F71B54" w:rsidP="00F71B54">
      <w:pPr>
        <w:rPr>
          <w:lang w:val="de-DE"/>
        </w:rPr>
      </w:pPr>
      <w:r>
        <w:rPr>
          <w:lang w:val="de-DE"/>
        </w:rPr>
        <w:t>Die Willkommenskultur:</w:t>
      </w:r>
    </w:p>
    <w:p w14:paraId="117CF01E" w14:textId="1F8CFB48" w:rsidR="00F71B54" w:rsidRDefault="00F71B54" w:rsidP="00F71B54">
      <w:pPr>
        <w:rPr>
          <w:lang w:val="de-DE"/>
        </w:rPr>
      </w:pPr>
      <w:r>
        <w:rPr>
          <w:lang w:val="de-DE"/>
        </w:rPr>
        <w:t xml:space="preserve">Bedeutet Flüchtlinge in unseren Land willkommen zu heißen. Si </w:t>
      </w:r>
      <w:proofErr w:type="spellStart"/>
      <w:r>
        <w:rPr>
          <w:lang w:val="de-DE"/>
        </w:rPr>
        <w:t>pollen</w:t>
      </w:r>
      <w:proofErr w:type="spellEnd"/>
      <w:r>
        <w:rPr>
          <w:lang w:val="de-DE"/>
        </w:rPr>
        <w:t xml:space="preserve"> sich bei uns </w:t>
      </w:r>
      <w:proofErr w:type="spellStart"/>
      <w:r>
        <w:rPr>
          <w:lang w:val="de-DE"/>
        </w:rPr>
        <w:t>zu hause</w:t>
      </w:r>
      <w:proofErr w:type="spellEnd"/>
      <w:r>
        <w:rPr>
          <w:lang w:val="de-DE"/>
        </w:rPr>
        <w:t xml:space="preserve"> fühlen. Des halb heißt Willkommenskultur auch, ein positives Bild der Flüchtlinge zu vermitteln (</w:t>
      </w:r>
      <w:proofErr w:type="spellStart"/>
      <w:r>
        <w:rPr>
          <w:lang w:val="de-DE"/>
        </w:rPr>
        <w:t>transmettre</w:t>
      </w:r>
      <w:proofErr w:type="spellEnd"/>
      <w:r>
        <w:rPr>
          <w:lang w:val="de-DE"/>
        </w:rPr>
        <w:t>).</w:t>
      </w:r>
    </w:p>
    <w:p w14:paraId="7E90CCFF" w14:textId="1CF0B048" w:rsidR="00F71B54" w:rsidRDefault="00F71B54" w:rsidP="00F71B54">
      <w:pPr>
        <w:rPr>
          <w:lang w:val="de-DE"/>
        </w:rPr>
      </w:pPr>
    </w:p>
    <w:p w14:paraId="58A7793F" w14:textId="161980CF" w:rsidR="009E0ADB" w:rsidRDefault="009E0ADB" w:rsidP="00F71B54">
      <w:pPr>
        <w:rPr>
          <w:lang w:val="de-DE"/>
        </w:rPr>
      </w:pPr>
      <w:r>
        <w:rPr>
          <w:lang w:val="de-DE"/>
        </w:rPr>
        <w:t>Population:</w:t>
      </w:r>
    </w:p>
    <w:p w14:paraId="6B6F42B7" w14:textId="4CD9928E" w:rsidR="009E0ADB" w:rsidRDefault="009E0ADB" w:rsidP="00F71B54">
      <w:pPr>
        <w:rPr>
          <w:lang w:val="de-DE"/>
        </w:rPr>
      </w:pPr>
      <w:r>
        <w:rPr>
          <w:lang w:val="de-DE"/>
        </w:rPr>
        <w:t>Die Politik und die Bevölkerung müssen die Flüchtlinge bei der Integration unterstützen und Rassismus und Vorurteile bekämpfen.</w:t>
      </w:r>
    </w:p>
    <w:p w14:paraId="51D83A43" w14:textId="6E8B6CCB" w:rsidR="009E0ADB" w:rsidRDefault="009E0ADB" w:rsidP="00F71B54">
      <w:pPr>
        <w:rPr>
          <w:lang w:val="de-DE"/>
        </w:rPr>
      </w:pPr>
      <w:r>
        <w:rPr>
          <w:lang w:val="de-DE"/>
        </w:rPr>
        <w:lastRenderedPageBreak/>
        <w:t>Die Einheimischen mit der Ausländern (</w:t>
      </w:r>
      <w:proofErr w:type="spellStart"/>
      <w:r>
        <w:rPr>
          <w:lang w:val="de-DE"/>
        </w:rPr>
        <w:t>autochtones</w:t>
      </w:r>
      <w:proofErr w:type="spellEnd"/>
      <w:r>
        <w:rPr>
          <w:lang w:val="de-DE"/>
        </w:rPr>
        <w:t>)</w:t>
      </w:r>
    </w:p>
    <w:p w14:paraId="75D999EF" w14:textId="004FF764" w:rsidR="009E0ADB" w:rsidRDefault="009E0ADB" w:rsidP="009E0ADB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>Sich lesen kennen lernen</w:t>
      </w:r>
    </w:p>
    <w:p w14:paraId="16D26F9A" w14:textId="1E7EB0FC" w:rsidR="009E0ADB" w:rsidRDefault="009E0ADB" w:rsidP="009E0ADB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>Fremde Kulturen kennen lernen</w:t>
      </w:r>
    </w:p>
    <w:p w14:paraId="7D586ED0" w14:textId="1CD5E61C" w:rsidR="009E0ADB" w:rsidRDefault="009E0ADB" w:rsidP="009E0ADB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>Toleranten werden</w:t>
      </w:r>
    </w:p>
    <w:p w14:paraId="54E9900B" w14:textId="360667DC" w:rsidR="009E0ADB" w:rsidRDefault="009E0ADB" w:rsidP="009E0ADB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>Freunde werden</w:t>
      </w:r>
    </w:p>
    <w:p w14:paraId="2ECB302D" w14:textId="44EA9BEF" w:rsidR="009E0ADB" w:rsidRDefault="009E0ADB" w:rsidP="009E0ADB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>Gemeinsams (commun) Projekte haben.</w:t>
      </w:r>
    </w:p>
    <w:p w14:paraId="776CEBB9" w14:textId="2A7BCEB2" w:rsidR="009E0ADB" w:rsidRDefault="009E0ADB" w:rsidP="009E0ADB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>Der kulturelle Austausch ist eine Bereicherung.</w:t>
      </w:r>
    </w:p>
    <w:p w14:paraId="16791995" w14:textId="56089145" w:rsidR="009E0ADB" w:rsidRDefault="009E0ADB" w:rsidP="009E0ADB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Der Flüchtling muss Sich anpassen </w:t>
      </w:r>
      <w:r w:rsidR="002939BC">
        <w:rPr>
          <w:lang w:val="de-DE"/>
        </w:rPr>
        <w:t>Adapter</w:t>
      </w:r>
      <w:r>
        <w:rPr>
          <w:lang w:val="de-DE"/>
        </w:rPr>
        <w:t>.</w:t>
      </w:r>
    </w:p>
    <w:p w14:paraId="76414356" w14:textId="56F3417F" w:rsidR="009E0ADB" w:rsidRDefault="009E0ADB" w:rsidP="00E451E6">
      <w:pPr>
        <w:rPr>
          <w:lang w:val="de-DE"/>
        </w:rPr>
      </w:pPr>
    </w:p>
    <w:p w14:paraId="4D247B27" w14:textId="57A5163C" w:rsidR="009D4525" w:rsidRDefault="009D4525" w:rsidP="00E451E6">
      <w:pPr>
        <w:rPr>
          <w:lang w:val="de-DE"/>
        </w:rPr>
      </w:pPr>
      <w:r>
        <w:rPr>
          <w:lang w:val="de-DE"/>
        </w:rPr>
        <w:t>Deutschlands Willkommenskultur und dann:</w:t>
      </w:r>
    </w:p>
    <w:p w14:paraId="7352E871" w14:textId="2E0727D3" w:rsidR="009D4525" w:rsidRDefault="00287F1C" w:rsidP="00E451E6">
      <w:pPr>
        <w:rPr>
          <w:lang w:val="de-DE"/>
        </w:rPr>
      </w:pPr>
      <w:r>
        <w:rPr>
          <w:lang w:val="de-DE"/>
        </w:rPr>
        <w:t>1 Million Flüchtlinge in Deutschland</w:t>
      </w:r>
    </w:p>
    <w:p w14:paraId="23755FF7" w14:textId="62F4F280" w:rsidR="00287F1C" w:rsidRDefault="00AE3D20" w:rsidP="00E451E6">
      <w:pPr>
        <w:rPr>
          <w:lang w:val="de-DE"/>
        </w:rPr>
      </w:pPr>
      <w:r>
        <w:rPr>
          <w:lang w:val="de-DE"/>
        </w:rPr>
        <w:t>H</w:t>
      </w:r>
      <w:r w:rsidR="002B34ED">
        <w:rPr>
          <w:lang w:val="de-DE"/>
        </w:rPr>
        <w:t xml:space="preserve">anna </w:t>
      </w:r>
      <w:proofErr w:type="spellStart"/>
      <w:r>
        <w:rPr>
          <w:lang w:val="de-DE"/>
        </w:rPr>
        <w:t>Heredrenn</w:t>
      </w:r>
      <w:proofErr w:type="spellEnd"/>
      <w:r w:rsidR="002B34ED">
        <w:rPr>
          <w:lang w:val="de-DE"/>
        </w:rPr>
        <w:t xml:space="preserve"> = Flüchtlinge</w:t>
      </w:r>
    </w:p>
    <w:p w14:paraId="20AB7700" w14:textId="2EFDB2FC" w:rsidR="002B34ED" w:rsidRDefault="00C235C7" w:rsidP="00E451E6">
      <w:pPr>
        <w:rPr>
          <w:lang w:val="de-DE"/>
        </w:rPr>
      </w:pPr>
      <w:r>
        <w:rPr>
          <w:lang w:val="de-DE"/>
        </w:rPr>
        <w:t>Margret Deb</w:t>
      </w:r>
      <w:r w:rsidR="0096787A">
        <w:rPr>
          <w:lang w:val="de-DE"/>
        </w:rPr>
        <w:t>r</w:t>
      </w:r>
      <w:r>
        <w:rPr>
          <w:lang w:val="de-DE"/>
        </w:rPr>
        <w:t xml:space="preserve">us = </w:t>
      </w:r>
      <w:r w:rsidR="004839E3">
        <w:rPr>
          <w:lang w:val="de-DE"/>
        </w:rPr>
        <w:t>Lehrerin</w:t>
      </w:r>
    </w:p>
    <w:p w14:paraId="6D8563E6" w14:textId="0EA83534" w:rsidR="00C235C7" w:rsidRDefault="0035764D" w:rsidP="00E451E6">
      <w:pPr>
        <w:rPr>
          <w:lang w:val="de-DE"/>
        </w:rPr>
      </w:pPr>
      <w:r>
        <w:rPr>
          <w:lang w:val="de-DE"/>
        </w:rPr>
        <w:t>Wo? = in</w:t>
      </w:r>
      <w:r w:rsidR="001163A0">
        <w:rPr>
          <w:lang w:val="de-DE"/>
        </w:rPr>
        <w:t xml:space="preserve"> </w:t>
      </w:r>
      <w:r>
        <w:rPr>
          <w:lang w:val="de-DE"/>
        </w:rPr>
        <w:t>Bonn</w:t>
      </w:r>
    </w:p>
    <w:p w14:paraId="4108F3F6" w14:textId="34624CD5" w:rsidR="0035764D" w:rsidRDefault="0035764D" w:rsidP="00E451E6">
      <w:pPr>
        <w:rPr>
          <w:lang w:val="de-DE"/>
        </w:rPr>
      </w:pPr>
      <w:r>
        <w:rPr>
          <w:lang w:val="de-DE"/>
        </w:rPr>
        <w:t>Wer? = der Syrier (-), die Syrierin (</w:t>
      </w:r>
      <w:proofErr w:type="spellStart"/>
      <w:r>
        <w:rPr>
          <w:lang w:val="de-DE"/>
        </w:rPr>
        <w:t>nen</w:t>
      </w:r>
      <w:proofErr w:type="spellEnd"/>
      <w:r>
        <w:rPr>
          <w:lang w:val="de-DE"/>
        </w:rPr>
        <w:t>)</w:t>
      </w:r>
    </w:p>
    <w:p w14:paraId="3A2A444C" w14:textId="7BDC7879" w:rsidR="0035764D" w:rsidRDefault="0035764D" w:rsidP="00E451E6">
      <w:pPr>
        <w:rPr>
          <w:lang w:val="de-DE"/>
        </w:rPr>
      </w:pPr>
      <w:r>
        <w:rPr>
          <w:lang w:val="de-DE"/>
        </w:rPr>
        <w:t>Seit wann sind sie in Deutschland? = 3 Viertel Jahre = 9 Monate</w:t>
      </w:r>
    </w:p>
    <w:p w14:paraId="778712FB" w14:textId="365829C1" w:rsidR="0035764D" w:rsidRDefault="0035764D" w:rsidP="00E451E6">
      <w:pPr>
        <w:rPr>
          <w:lang w:val="de-DE"/>
        </w:rPr>
      </w:pPr>
      <w:r>
        <w:rPr>
          <w:lang w:val="de-DE"/>
        </w:rPr>
        <w:t xml:space="preserve">2 </w:t>
      </w:r>
      <w:proofErr w:type="spellStart"/>
      <w:r>
        <w:rPr>
          <w:lang w:val="de-DE"/>
        </w:rPr>
        <w:t>Personnen</w:t>
      </w:r>
      <w:proofErr w:type="spellEnd"/>
      <w:r>
        <w:rPr>
          <w:lang w:val="de-DE"/>
        </w:rPr>
        <w:t>:</w:t>
      </w:r>
    </w:p>
    <w:p w14:paraId="6F4694EC" w14:textId="77A5A756" w:rsidR="0035764D" w:rsidRDefault="0035764D" w:rsidP="00E451E6">
      <w:pPr>
        <w:rPr>
          <w:lang w:val="de-DE"/>
        </w:rPr>
      </w:pPr>
      <w:r>
        <w:rPr>
          <w:lang w:val="de-DE"/>
        </w:rPr>
        <w:t>Die Frau auf dem Markt</w:t>
      </w:r>
    </w:p>
    <w:p w14:paraId="29119736" w14:textId="29C469F3" w:rsidR="0035764D" w:rsidRDefault="0035764D" w:rsidP="00E451E6">
      <w:pPr>
        <w:rPr>
          <w:lang w:val="de-DE"/>
        </w:rPr>
      </w:pPr>
      <w:r>
        <w:rPr>
          <w:lang w:val="de-DE"/>
        </w:rPr>
        <w:t>Die Frau der Katholischen Gemeinde Debrus.</w:t>
      </w:r>
    </w:p>
    <w:p w14:paraId="31AAFB8C" w14:textId="640883B9" w:rsidR="0035764D" w:rsidRDefault="000E5D21" w:rsidP="00E451E6">
      <w:pPr>
        <w:rPr>
          <w:lang w:val="de-DE"/>
        </w:rPr>
      </w:pPr>
      <w:r>
        <w:rPr>
          <w:lang w:val="de-DE"/>
        </w:rPr>
        <w:t>+ eine Stimme (der Narrator)</w:t>
      </w:r>
    </w:p>
    <w:p w14:paraId="25C50A52" w14:textId="1329B812" w:rsidR="000E5D21" w:rsidRDefault="000E5D21" w:rsidP="00E451E6">
      <w:pPr>
        <w:rPr>
          <w:lang w:val="de-DE"/>
        </w:rPr>
      </w:pPr>
    </w:p>
    <w:p w14:paraId="42873A91" w14:textId="66E8F322" w:rsidR="000E5D21" w:rsidRDefault="000E5D21" w:rsidP="00E451E6">
      <w:pPr>
        <w:rPr>
          <w:lang w:val="de-DE"/>
        </w:rPr>
      </w:pPr>
      <w:r>
        <w:rPr>
          <w:lang w:val="de-DE"/>
        </w:rPr>
        <w:t>Sie ist in Deutschland mit Ihrem Mann und 5 Kindern gekommen</w:t>
      </w:r>
    </w:p>
    <w:p w14:paraId="11C43D2A" w14:textId="62EAD83C" w:rsidR="000E5D21" w:rsidRDefault="000E5D21" w:rsidP="00E451E6">
      <w:pPr>
        <w:rPr>
          <w:lang w:val="de-DE"/>
        </w:rPr>
      </w:pPr>
      <w:r>
        <w:rPr>
          <w:lang w:val="de-DE"/>
        </w:rPr>
        <w:t>Im Jahre 2015 erwartet Deutschland über 1 Million Flüchtlinge</w:t>
      </w:r>
    </w:p>
    <w:p w14:paraId="66766B0F" w14:textId="545B8F15" w:rsidR="000E5D21" w:rsidRDefault="00AD4356" w:rsidP="00E451E6">
      <w:pPr>
        <w:rPr>
          <w:lang w:val="de-DE"/>
        </w:rPr>
      </w:pPr>
      <w:r>
        <w:rPr>
          <w:lang w:val="de-DE"/>
        </w:rPr>
        <w:t xml:space="preserve">Die Mutter </w:t>
      </w:r>
      <w:proofErr w:type="gramStart"/>
      <w:r>
        <w:rPr>
          <w:lang w:val="de-DE"/>
        </w:rPr>
        <w:t>Sagt</w:t>
      </w:r>
      <w:proofErr w:type="gramEnd"/>
      <w:r>
        <w:rPr>
          <w:lang w:val="de-DE"/>
        </w:rPr>
        <w:t xml:space="preserve">: </w:t>
      </w:r>
    </w:p>
    <w:p w14:paraId="578D0280" w14:textId="09BB9A6E" w:rsidR="00AD4356" w:rsidRDefault="00AD4356" w:rsidP="00E451E6">
      <w:pPr>
        <w:rPr>
          <w:lang w:val="de-DE"/>
        </w:rPr>
      </w:pPr>
      <w:r>
        <w:rPr>
          <w:lang w:val="de-DE"/>
        </w:rPr>
        <w:t>Sie will in Frieden Leben – sie will dass, ihre Kinder in die Schule gehen und lernen.</w:t>
      </w:r>
    </w:p>
    <w:p w14:paraId="7D2036F0" w14:textId="3C1F550C" w:rsidR="00AD4356" w:rsidRDefault="00AD4356" w:rsidP="00E451E6">
      <w:pPr>
        <w:rPr>
          <w:lang w:val="de-DE"/>
        </w:rPr>
      </w:pPr>
    </w:p>
    <w:p w14:paraId="190E8C4C" w14:textId="2BBF7EA1" w:rsidR="001163A0" w:rsidRDefault="001163A0" w:rsidP="00E451E6">
      <w:pPr>
        <w:rPr>
          <w:lang w:val="de-DE"/>
        </w:rPr>
      </w:pPr>
      <w:r>
        <w:rPr>
          <w:lang w:val="de-DE"/>
        </w:rPr>
        <w:t xml:space="preserve">Die deutsche Frau hilft den </w:t>
      </w:r>
      <w:proofErr w:type="gramStart"/>
      <w:r>
        <w:rPr>
          <w:lang w:val="de-DE"/>
        </w:rPr>
        <w:t>Migranten</w:t>
      </w:r>
      <w:proofErr w:type="gramEnd"/>
      <w:r>
        <w:rPr>
          <w:lang w:val="de-DE"/>
        </w:rPr>
        <w:t xml:space="preserve"> um </w:t>
      </w:r>
      <w:proofErr w:type="spellStart"/>
      <w:r>
        <w:rPr>
          <w:lang w:val="de-DE"/>
        </w:rPr>
        <w:t>deutsch</w:t>
      </w:r>
      <w:proofErr w:type="spellEnd"/>
      <w:r>
        <w:rPr>
          <w:lang w:val="de-DE"/>
        </w:rPr>
        <w:t xml:space="preserve"> zu lernen</w:t>
      </w:r>
      <w:r w:rsidR="00C504FE">
        <w:rPr>
          <w:lang w:val="de-DE"/>
        </w:rPr>
        <w:t>.</w:t>
      </w:r>
    </w:p>
    <w:p w14:paraId="6C69A487" w14:textId="2BD9B82B" w:rsidR="00C504FE" w:rsidRDefault="00C504FE" w:rsidP="00E451E6">
      <w:pPr>
        <w:rPr>
          <w:lang w:val="de-DE"/>
        </w:rPr>
      </w:pPr>
    </w:p>
    <w:p w14:paraId="5A7B1D77" w14:textId="77777777" w:rsidR="00C504FE" w:rsidRPr="00E451E6" w:rsidRDefault="00C504FE" w:rsidP="00E451E6">
      <w:pPr>
        <w:rPr>
          <w:lang w:val="de-DE"/>
        </w:rPr>
      </w:pPr>
    </w:p>
    <w:sectPr w:rsidR="00C504FE" w:rsidRPr="00E451E6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20C365" w14:textId="77777777" w:rsidR="00A40C7B" w:rsidRDefault="00A40C7B" w:rsidP="00F4573B">
      <w:pPr>
        <w:spacing w:after="0" w:line="240" w:lineRule="auto"/>
      </w:pPr>
      <w:r>
        <w:separator/>
      </w:r>
    </w:p>
  </w:endnote>
  <w:endnote w:type="continuationSeparator" w:id="0">
    <w:p w14:paraId="21F9D5E3" w14:textId="77777777" w:rsidR="00A40C7B" w:rsidRDefault="00A40C7B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68111406"/>
      <w:docPartObj>
        <w:docPartGallery w:val="Page Numbers (Bottom of Page)"/>
        <w:docPartUnique/>
      </w:docPartObj>
    </w:sdtPr>
    <w:sdtEndPr/>
    <w:sdtContent>
      <w:p w14:paraId="0E18B121" w14:textId="77777777" w:rsidR="00F4573B" w:rsidRDefault="00F4573B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6DC3BEE6" wp14:editId="097F61F6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6DDDD20" w14:textId="77777777" w:rsidR="00F4573B" w:rsidRDefault="00F4573B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DC3BEE6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14:paraId="76DDDD20" w14:textId="77777777" w:rsidR="00F4573B" w:rsidRDefault="00F4573B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15764F" w14:textId="77777777" w:rsidR="00A40C7B" w:rsidRDefault="00A40C7B" w:rsidP="00F4573B">
      <w:pPr>
        <w:spacing w:after="0" w:line="240" w:lineRule="auto"/>
      </w:pPr>
      <w:r>
        <w:separator/>
      </w:r>
    </w:p>
  </w:footnote>
  <w:footnote w:type="continuationSeparator" w:id="0">
    <w:p w14:paraId="17753927" w14:textId="77777777" w:rsidR="00A40C7B" w:rsidRDefault="00A40C7B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2A242A" w14:textId="6E826BB6" w:rsidR="00F4573B" w:rsidRDefault="00F4573B">
    <w:pPr>
      <w:pStyle w:val="En-tte"/>
    </w:pPr>
    <w:r>
      <w:t xml:space="preserve">Henry Letellier </w:t>
    </w:r>
    <w:r w:rsidR="0077541F">
      <w:t>T1</w:t>
    </w:r>
    <w:r>
      <w:tab/>
      <w:t>Deutsch</w:t>
    </w:r>
    <w:r>
      <w:tab/>
    </w:r>
    <w:sdt>
      <w:sdtPr>
        <w:rPr>
          <w:lang w:val="de-DE"/>
        </w:rPr>
        <w:id w:val="-543986782"/>
        <w:date w:fullDate="2021-03-24T00:00:00Z">
          <w:dateFormat w:val="dddd, d. MMMM yyyy"/>
          <w:lid w:val="de-DE"/>
          <w:storeMappedDataAs w:val="dateTime"/>
          <w:calendar w:val="gregorian"/>
        </w:date>
      </w:sdtPr>
      <w:sdtEndPr/>
      <w:sdtContent>
        <w:r w:rsidR="00E71F6B">
          <w:rPr>
            <w:lang w:val="de-DE"/>
          </w:rPr>
          <w:t>Mittwoch, 24. März 2021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2F5B1E"/>
    <w:multiLevelType w:val="hybridMultilevel"/>
    <w:tmpl w:val="43D49E70"/>
    <w:lvl w:ilvl="0" w:tplc="1D38532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F6B"/>
    <w:rsid w:val="000E5D21"/>
    <w:rsid w:val="000E5E9F"/>
    <w:rsid w:val="000E66BB"/>
    <w:rsid w:val="001163A0"/>
    <w:rsid w:val="00151752"/>
    <w:rsid w:val="00153283"/>
    <w:rsid w:val="001A4F1C"/>
    <w:rsid w:val="001C17E7"/>
    <w:rsid w:val="002811C2"/>
    <w:rsid w:val="00287F1C"/>
    <w:rsid w:val="002939BC"/>
    <w:rsid w:val="002B34ED"/>
    <w:rsid w:val="003000EE"/>
    <w:rsid w:val="00325808"/>
    <w:rsid w:val="0035764D"/>
    <w:rsid w:val="004839E3"/>
    <w:rsid w:val="004B1B2C"/>
    <w:rsid w:val="005F41C7"/>
    <w:rsid w:val="0066489C"/>
    <w:rsid w:val="006C4CA1"/>
    <w:rsid w:val="0077541F"/>
    <w:rsid w:val="0096787A"/>
    <w:rsid w:val="009B46DF"/>
    <w:rsid w:val="009D4525"/>
    <w:rsid w:val="009E0ADB"/>
    <w:rsid w:val="00A40C7B"/>
    <w:rsid w:val="00AD4356"/>
    <w:rsid w:val="00AE3D20"/>
    <w:rsid w:val="00AF2AD0"/>
    <w:rsid w:val="00B26DCD"/>
    <w:rsid w:val="00C235C7"/>
    <w:rsid w:val="00C3133C"/>
    <w:rsid w:val="00C504FE"/>
    <w:rsid w:val="00D71896"/>
    <w:rsid w:val="00E451E6"/>
    <w:rsid w:val="00E71F6B"/>
    <w:rsid w:val="00F3124E"/>
    <w:rsid w:val="00F4573B"/>
    <w:rsid w:val="00F71B54"/>
    <w:rsid w:val="00FA1721"/>
    <w:rsid w:val="00FE5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F3B718"/>
  <w15:chartTrackingRefBased/>
  <w15:docId w15:val="{ABAB3E72-ABAC-4B36-9F21-4AEA1766E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  <w:style w:type="paragraph" w:styleId="Paragraphedeliste">
    <w:name w:val="List Paragraph"/>
    <w:basedOn w:val="Normal"/>
    <w:uiPriority w:val="34"/>
    <w:qFormat/>
    <w:rsid w:val="00B26D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ocuments\001%20Github%20prog%20Sharing\Backup-of-matiere\files\Mati&#232;res\Allemand\T1\cours%20d'Allemand%20de%20base%20T1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 T1.dotm</Template>
  <TotalTime>73</TotalTime>
  <Pages>2</Pages>
  <Words>340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PC</dc:creator>
  <cp:keywords/>
  <dc:description/>
  <cp:lastModifiedBy>Henry Letellier</cp:lastModifiedBy>
  <cp:revision>28</cp:revision>
  <dcterms:created xsi:type="dcterms:W3CDTF">2021-03-24T07:27:00Z</dcterms:created>
  <dcterms:modified xsi:type="dcterms:W3CDTF">2021-03-24T08:52:00Z</dcterms:modified>
</cp:coreProperties>
</file>