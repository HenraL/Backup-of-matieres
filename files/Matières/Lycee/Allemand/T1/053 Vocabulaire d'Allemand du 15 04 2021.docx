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01CD" w14:textId="77777777" w:rsidR="0026595B" w:rsidRDefault="0026595B" w:rsidP="0026595B">
      <w:r>
        <w:t>Erinnern =  Souvenez-vous de</w:t>
      </w:r>
    </w:p>
    <w:p w14:paraId="6D6CEFC2" w14:textId="77777777" w:rsidR="0026595B" w:rsidRDefault="0026595B" w:rsidP="0026595B">
      <w:r>
        <w:t>Denkmal = Mémorial</w:t>
      </w:r>
    </w:p>
    <w:p w14:paraId="0736E0F6" w14:textId="77777777" w:rsidR="0026595B" w:rsidRDefault="0026595B" w:rsidP="0026595B">
      <w:r>
        <w:t>Dörfer goldfarbene = Villages d'or</w:t>
      </w:r>
    </w:p>
    <w:p w14:paraId="5F60FE07" w14:textId="77777777" w:rsidR="0026595B" w:rsidRDefault="0026595B" w:rsidP="0026595B">
      <w:r>
        <w:t>Lagern starben = les camps sont morts</w:t>
      </w:r>
    </w:p>
    <w:p w14:paraId="26FE4962" w14:textId="77777777" w:rsidR="0026595B" w:rsidRDefault="0026595B" w:rsidP="0026595B">
      <w:r>
        <w:t>Überlebten = Survécu à</w:t>
      </w:r>
    </w:p>
    <w:p w14:paraId="0451EB3A" w14:textId="77777777" w:rsidR="0026595B" w:rsidRDefault="0026595B" w:rsidP="0026595B">
      <w:r>
        <w:t>Werden = Will</w:t>
      </w:r>
    </w:p>
    <w:p w14:paraId="55B9D381" w14:textId="77777777" w:rsidR="0026595B" w:rsidRDefault="0026595B" w:rsidP="0026595B">
      <w:r>
        <w:t>Denen = Denen</w:t>
      </w:r>
    </w:p>
    <w:p w14:paraId="54F3E7FC" w14:textId="77777777" w:rsidR="0026595B" w:rsidRDefault="0026595B" w:rsidP="0026595B">
      <w:r>
        <w:t>Gelebt = Vécu</w:t>
      </w:r>
    </w:p>
    <w:p w14:paraId="2C178C82" w14:textId="77777777" w:rsidR="0026595B" w:rsidRDefault="0026595B" w:rsidP="0026595B">
      <w:r>
        <w:t>Einzelschicksal = Le destin individuel</w:t>
      </w:r>
    </w:p>
    <w:p w14:paraId="1E762887" w14:textId="77777777" w:rsidR="0026595B" w:rsidRDefault="0026595B" w:rsidP="0026595B">
      <w:r>
        <w:t>Verwandten = Parents</w:t>
      </w:r>
    </w:p>
    <w:p w14:paraId="35FD7997" w14:textId="77777777" w:rsidR="0026595B" w:rsidRDefault="0026595B" w:rsidP="0026595B">
      <w:r>
        <w:t>Paar neugierige Schaulustige = Paire de curieux</w:t>
      </w:r>
    </w:p>
    <w:p w14:paraId="582E78AF" w14:textId="77777777" w:rsidR="0026595B" w:rsidRDefault="0026595B" w:rsidP="0026595B">
      <w:r>
        <w:t>Russland = Russie</w:t>
      </w:r>
    </w:p>
    <w:p w14:paraId="09D8C1D2" w14:textId="77777777" w:rsidR="0026595B" w:rsidRDefault="0026595B" w:rsidP="0026595B">
      <w:r>
        <w:t>Schulkinder = Écoliers</w:t>
      </w:r>
    </w:p>
    <w:p w14:paraId="5D0BCE30" w14:textId="5B904C83" w:rsidR="004A5D3C" w:rsidRPr="0026595B" w:rsidRDefault="0026595B" w:rsidP="0026595B">
      <w:r>
        <w:t>beteiligt = impliqué</w:t>
      </w:r>
    </w:p>
    <w:sectPr w:rsidR="004A5D3C" w:rsidRPr="0026595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DCE9" w14:textId="77777777" w:rsidR="008F5FEA" w:rsidRDefault="008F5FEA" w:rsidP="00F4573B">
      <w:pPr>
        <w:spacing w:after="0" w:line="240" w:lineRule="auto"/>
      </w:pPr>
      <w:r>
        <w:separator/>
      </w:r>
    </w:p>
  </w:endnote>
  <w:endnote w:type="continuationSeparator" w:id="0">
    <w:p w14:paraId="0107E4BF" w14:textId="77777777" w:rsidR="008F5FEA" w:rsidRDefault="008F5FE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111406"/>
      <w:docPartObj>
        <w:docPartGallery w:val="Page Numbers (Bottom of Page)"/>
        <w:docPartUnique/>
      </w:docPartObj>
    </w:sdtPr>
    <w:sdtEndPr/>
    <w:sdtContent>
      <w:p w14:paraId="663C8A02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F8383B8" wp14:editId="736117C3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97FA9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8383B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ED97FA9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67B7" w14:textId="77777777" w:rsidR="008F5FEA" w:rsidRDefault="008F5FEA" w:rsidP="00F4573B">
      <w:pPr>
        <w:spacing w:after="0" w:line="240" w:lineRule="auto"/>
      </w:pPr>
      <w:r>
        <w:separator/>
      </w:r>
    </w:p>
  </w:footnote>
  <w:footnote w:type="continuationSeparator" w:id="0">
    <w:p w14:paraId="5566960A" w14:textId="77777777" w:rsidR="008F5FEA" w:rsidRDefault="008F5FE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D5EC" w14:textId="1CE1912B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4-1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637DB5">
          <w:rPr>
            <w:lang w:val="de-DE"/>
          </w:rPr>
          <w:t>Donnerstag, 15. April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B5"/>
    <w:rsid w:val="000E66BB"/>
    <w:rsid w:val="00151752"/>
    <w:rsid w:val="00153283"/>
    <w:rsid w:val="001C17E7"/>
    <w:rsid w:val="0026595B"/>
    <w:rsid w:val="002811C2"/>
    <w:rsid w:val="00637DB5"/>
    <w:rsid w:val="0077541F"/>
    <w:rsid w:val="007E6FA8"/>
    <w:rsid w:val="008F5FEA"/>
    <w:rsid w:val="00AF2AD0"/>
    <w:rsid w:val="00C3133C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47E69"/>
  <w15:chartTrackingRefBased/>
  <w15:docId w15:val="{56507FAE-E3CB-4F7E-972B-CE91CA31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A8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6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7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</cp:revision>
  <dcterms:created xsi:type="dcterms:W3CDTF">2021-04-15T09:37:00Z</dcterms:created>
  <dcterms:modified xsi:type="dcterms:W3CDTF">2021-04-15T09:44:00Z</dcterms:modified>
</cp:coreProperties>
</file>