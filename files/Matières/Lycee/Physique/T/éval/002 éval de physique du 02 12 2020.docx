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BD0BF" w14:textId="77777777" w:rsidR="006705F3" w:rsidRDefault="006705F3"/>
    <w:p w14:paraId="7A03E9D4" w14:textId="178BC874" w:rsidR="00DE0ED7" w:rsidRPr="00D53DA7" w:rsidRDefault="00B965AC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144A6E5454BB471CB1F1DA6BA25735F5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3C1B86">
            <w:rPr>
              <w:u w:val="single"/>
            </w:rPr>
            <w:t>Physique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B55D45FD00674261A3703C035EDF68D2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032E5DEF" w14:textId="60BADFD8" w:rsidR="00CB7909" w:rsidRDefault="003C1B86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de Physique du 02 12 2020</w:t>
          </w:r>
        </w:p>
      </w:sdtContent>
    </w:sdt>
    <w:p w14:paraId="24D64D4D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32AAA" wp14:editId="0C08AA5B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1D75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32AAA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4D641D75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C1C6E" wp14:editId="0B5B8AB8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5419A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299292B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7713C4FB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4C78C21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C1C6E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4A65419A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299292BA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7713C4FB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4C78C21A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577C1" wp14:editId="6B3008D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A88C7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577C1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5B0A88C7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4C6054A5" w14:textId="77777777" w:rsidR="008E776B" w:rsidRDefault="008E776B"/>
    <w:p w14:paraId="269C2E56" w14:textId="77777777" w:rsidR="008E776B" w:rsidRDefault="008E776B"/>
    <w:p w14:paraId="50AA5E66" w14:textId="77777777" w:rsidR="008E776B" w:rsidRDefault="008E776B"/>
    <w:p w14:paraId="32F461FF" w14:textId="77777777" w:rsidR="008E776B" w:rsidRDefault="008E776B"/>
    <w:p w14:paraId="36B1C945" w14:textId="4968B0C4" w:rsidR="008E776B" w:rsidRDefault="00031EE6" w:rsidP="00031EE6">
      <w:pPr>
        <w:pStyle w:val="Paragraphedeliste"/>
        <w:numPr>
          <w:ilvl w:val="0"/>
          <w:numId w:val="1"/>
        </w:numPr>
      </w:pPr>
      <w:r>
        <w:t>QCM sur l’énergie (voir copie)</w:t>
      </w:r>
    </w:p>
    <w:p w14:paraId="1875BBCD" w14:textId="740BD052" w:rsidR="00031EE6" w:rsidRDefault="00031EE6" w:rsidP="00031EE6">
      <w:pPr>
        <w:pStyle w:val="Paragraphedeliste"/>
        <w:numPr>
          <w:ilvl w:val="0"/>
          <w:numId w:val="1"/>
        </w:numPr>
      </w:pPr>
      <w:r>
        <w:t>Exercice 1 : La cellule triple jonction</w:t>
      </w:r>
    </w:p>
    <w:p w14:paraId="0443DEB7" w14:textId="19298FDF" w:rsidR="00031EE6" w:rsidRDefault="00031EE6" w:rsidP="00031EE6">
      <w:pPr>
        <w:pStyle w:val="Paragraphedeliste"/>
        <w:numPr>
          <w:ilvl w:val="0"/>
          <w:numId w:val="2"/>
        </w:numPr>
      </w:pPr>
      <w:r>
        <w:t>Ces trois jonctions peuvent effectivement exploiter l’énergie radiative du soleil car chacune des couches d’une trois jonction est constitué de trois semi-conducteurs différents</w:t>
      </w:r>
      <w:r w:rsidR="00B86BB6">
        <w:t xml:space="preserve"> (première couche : phosphore d’indium-gallium, la deuxième couche : arséniure de galium, la troisième couche : arséniure d’indium-gallium)</w:t>
      </w:r>
      <w:r>
        <w:t xml:space="preserve"> permettant ainsi de pouvoir prendre en compte un plus large spectre radiatif.</w:t>
      </w:r>
    </w:p>
    <w:p w14:paraId="3F0518C7" w14:textId="68CD21ED" w:rsidR="00E7078C" w:rsidRPr="00E7078C" w:rsidRDefault="00B86BB6" w:rsidP="008E21C2">
      <w:pPr>
        <w:pStyle w:val="Paragraphedeliste"/>
        <w:numPr>
          <w:ilvl w:val="0"/>
          <w:numId w:val="2"/>
        </w:numPr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2371D509" wp14:editId="6D9B1D5E">
                <wp:extent cx="5486400" cy="3200400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Groupe 10"/>
                        <wpg:cNvGrpSpPr/>
                        <wpg:grpSpPr>
                          <a:xfrm>
                            <a:off x="214686" y="453225"/>
                            <a:ext cx="1232452" cy="938254"/>
                            <a:chOff x="254442" y="186856"/>
                            <a:chExt cx="1232452" cy="938254"/>
                          </a:xfrm>
                        </wpg:grpSpPr>
                        <wps:wsp>
                          <wps:cNvPr id="7" name="Zone de texte 7"/>
                          <wps:cNvSpPr txBox="1"/>
                          <wps:spPr>
                            <a:xfrm>
                              <a:off x="254442" y="186856"/>
                              <a:ext cx="1232452" cy="4055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06117C" w14:textId="26777E72" w:rsidR="00B86BB6" w:rsidRDefault="00B86BB6">
                                <w:r>
                                  <w:t>Face positive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262393" y="592373"/>
                              <a:ext cx="1224501" cy="1311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CA9014" w14:textId="77777777" w:rsidR="00B86BB6" w:rsidRDefault="00B86B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262393" y="735496"/>
                              <a:ext cx="1224501" cy="3896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F5FFDA" w14:textId="4F4F39F7" w:rsidR="00B86BB6" w:rsidRDefault="00C34DCA">
                                <w:r>
                                  <w:t>Face négative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e 18"/>
                        <wpg:cNvGrpSpPr/>
                        <wpg:grpSpPr>
                          <a:xfrm>
                            <a:off x="246491" y="81933"/>
                            <a:ext cx="1125110" cy="263608"/>
                            <a:chOff x="326004" y="67356"/>
                            <a:chExt cx="1125110" cy="263608"/>
                          </a:xfrm>
                        </wpg:grpSpPr>
                        <wps:wsp>
                          <wps:cNvPr id="11" name="Flèche : bas 11"/>
                          <wps:cNvSpPr/>
                          <wps:spPr>
                            <a:xfrm>
                              <a:off x="326004" y="79513"/>
                              <a:ext cx="99391" cy="246491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èche : bas 12"/>
                          <wps:cNvSpPr/>
                          <wps:spPr>
                            <a:xfrm>
                              <a:off x="490100" y="79624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èche : bas 13"/>
                          <wps:cNvSpPr/>
                          <wps:spPr>
                            <a:xfrm>
                              <a:off x="661054" y="79624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èche : bas 14"/>
                          <wps:cNvSpPr/>
                          <wps:spPr>
                            <a:xfrm>
                              <a:off x="835983" y="84584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èche : bas 15"/>
                          <wps:cNvSpPr/>
                          <wps:spPr>
                            <a:xfrm>
                              <a:off x="1352054" y="79513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èche : bas 16"/>
                          <wps:cNvSpPr/>
                          <wps:spPr>
                            <a:xfrm>
                              <a:off x="1175238" y="67356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èche : bas 17"/>
                          <wps:cNvSpPr/>
                          <wps:spPr>
                            <a:xfrm>
                              <a:off x="1001634" y="67356"/>
                              <a:ext cx="99060" cy="246380"/>
                            </a:xfrm>
                            <a:prstGeom prst="downArrow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Connecteur droit avec flèche 19"/>
                        <wps:cNvCnPr/>
                        <wps:spPr>
                          <a:xfrm flipH="1">
                            <a:off x="1542554" y="170953"/>
                            <a:ext cx="2655735" cy="27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4210216" y="47708"/>
                            <a:ext cx="1164866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F89C53" w14:textId="76F0910E" w:rsidR="0089279F" w:rsidRDefault="0089279F">
                              <w:r>
                                <w:t>Source lumineuse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>
                          <a:stCxn id="9" idx="3"/>
                        </wps:cNvCnPr>
                        <wps:spPr>
                          <a:xfrm>
                            <a:off x="1447138" y="1196672"/>
                            <a:ext cx="15186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 flipV="1">
                            <a:off x="2965837" y="985962"/>
                            <a:ext cx="13914" cy="218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H="1" flipV="1">
                            <a:off x="2969813" y="644056"/>
                            <a:ext cx="9938" cy="166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>
                          <a:stCxn id="7" idx="3"/>
                        </wps:cNvCnPr>
                        <wps:spPr>
                          <a:xfrm flipV="1">
                            <a:off x="1447138" y="636105"/>
                            <a:ext cx="1522675" cy="19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rganigramme : Jonction de sommaire 28"/>
                        <wps:cNvSpPr/>
                        <wps:spPr>
                          <a:xfrm>
                            <a:off x="2874396" y="807058"/>
                            <a:ext cx="206734" cy="21468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1387502" y="328313"/>
                            <a:ext cx="306125" cy="1051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7199BA" w14:textId="03F419EC" w:rsidR="0089279F" w:rsidRDefault="0089279F">
                              <w:r>
                                <w:t>+</w:t>
                              </w:r>
                            </w:p>
                            <w:p w14:paraId="46931F2B" w14:textId="151F8373" w:rsidR="0089279F" w:rsidRDefault="0089279F"/>
                            <w:p w14:paraId="7502898C" w14:textId="77777777" w:rsidR="0089279F" w:rsidRDefault="0089279F"/>
                            <w:p w14:paraId="310ABE6B" w14:textId="6B4D9C49" w:rsidR="0089279F" w:rsidRDefault="0089279F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>
                            <a:off x="1848679" y="1196672"/>
                            <a:ext cx="6003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956021" y="1065475"/>
                            <a:ext cx="572494" cy="373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56B4FC" w14:textId="5E017714" w:rsidR="0089279F" w:rsidRDefault="0089279F">
                              <w:r>
                                <w:t>e-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1693627" y="636106"/>
                            <a:ext cx="759351" cy="23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170954" y="1633995"/>
                            <a:ext cx="3808675" cy="12682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A7269" w14:textId="4E199F2E" w:rsidR="00C34DCA" w:rsidRDefault="00C34DCA">
                              <w:r>
                                <w:t>e- sens réel du courant</w:t>
                              </w:r>
                            </w:p>
                            <w:p w14:paraId="78A9EB13" w14:textId="776FA31A" w:rsidR="00C34DCA" w:rsidRDefault="00C34DCA">
                              <w:r>
                                <w:t>I sens conventionnel du courant</w:t>
                              </w:r>
                            </w:p>
                            <w:p w14:paraId="28E6F5D2" w14:textId="2D821728" w:rsidR="00C34DCA" w:rsidRDefault="00C34DCA">
                              <w:r>
                                <w:t xml:space="preserve">    Electrons</w:t>
                              </w:r>
                            </w:p>
                            <w:p w14:paraId="46A44A63" w14:textId="4E8F31A3" w:rsidR="00C34DCA" w:rsidRDefault="00C34DCA">
                              <w:r>
                                <w:t xml:space="preserve">      Ampoule (dipôle)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1800972" y="361780"/>
                            <a:ext cx="548640" cy="3379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AF361" w14:textId="5E7A272B" w:rsidR="0089279F" w:rsidRPr="0089279F" w:rsidRDefault="0089279F">
                              <w:pPr>
                                <w:rPr>
                                  <w:color w:val="FF0000"/>
                                </w:rPr>
                              </w:pPr>
                              <w:r w:rsidRPr="0089279F">
                                <w:rPr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e 38"/>
                        <wpg:cNvGrpSpPr/>
                        <wpg:grpSpPr>
                          <a:xfrm>
                            <a:off x="242295" y="2289976"/>
                            <a:ext cx="127221" cy="123245"/>
                            <a:chOff x="3586039" y="946206"/>
                            <a:chExt cx="302149" cy="282271"/>
                          </a:xfrm>
                        </wpg:grpSpPr>
                        <wps:wsp>
                          <wps:cNvPr id="36" name="Ellipse 36"/>
                          <wps:cNvSpPr/>
                          <wps:spPr>
                            <a:xfrm>
                              <a:off x="3586039" y="946206"/>
                              <a:ext cx="302149" cy="2822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necteur droit 37"/>
                          <wps:cNvCnPr>
                            <a:stCxn id="36" idx="2"/>
                            <a:endCxn id="36" idx="6"/>
                          </wps:cNvCnPr>
                          <wps:spPr>
                            <a:xfrm>
                              <a:off x="3586039" y="1087342"/>
                              <a:ext cx="3021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g:wgp>
                        <wpg:cNvPr id="39" name="Groupe 39"/>
                        <wpg:cNvGrpSpPr/>
                        <wpg:grpSpPr>
                          <a:xfrm>
                            <a:off x="242516" y="1043665"/>
                            <a:ext cx="127000" cy="123190"/>
                            <a:chOff x="0" y="0"/>
                            <a:chExt cx="302149" cy="282271"/>
                          </a:xfrm>
                        </wpg:grpSpPr>
                        <wps:wsp>
                          <wps:cNvPr id="40" name="Ellipse 40"/>
                          <wps:cNvSpPr/>
                          <wps:spPr>
                            <a:xfrm>
                              <a:off x="0" y="0"/>
                              <a:ext cx="302149" cy="2822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necteur droit 41"/>
                          <wps:cNvCnPr/>
                          <wps:spPr>
                            <a:xfrm>
                              <a:off x="0" y="141136"/>
                              <a:ext cx="3021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g:wgp>
                        <wpg:cNvPr id="42" name="Groupe 42"/>
                        <wpg:cNvGrpSpPr/>
                        <wpg:grpSpPr>
                          <a:xfrm>
                            <a:off x="537809" y="1038741"/>
                            <a:ext cx="127000" cy="123190"/>
                            <a:chOff x="0" y="0"/>
                            <a:chExt cx="302149" cy="282271"/>
                          </a:xfrm>
                        </wpg:grpSpPr>
                        <wps:wsp>
                          <wps:cNvPr id="43" name="Ellipse 43"/>
                          <wps:cNvSpPr/>
                          <wps:spPr>
                            <a:xfrm>
                              <a:off x="0" y="0"/>
                              <a:ext cx="302149" cy="2822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onnecteur droit 44"/>
                          <wps:cNvCnPr/>
                          <wps:spPr>
                            <a:xfrm>
                              <a:off x="0" y="141136"/>
                              <a:ext cx="3021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1006936" y="1054644"/>
                            <a:ext cx="127000" cy="123190"/>
                            <a:chOff x="0" y="0"/>
                            <a:chExt cx="302149" cy="282271"/>
                          </a:xfrm>
                        </wpg:grpSpPr>
                        <wps:wsp>
                          <wps:cNvPr id="46" name="Ellipse 46"/>
                          <wps:cNvSpPr/>
                          <wps:spPr>
                            <a:xfrm>
                              <a:off x="0" y="0"/>
                              <a:ext cx="302149" cy="2822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necteur droit 47"/>
                          <wps:cNvCnPr/>
                          <wps:spPr>
                            <a:xfrm>
                              <a:off x="0" y="141136"/>
                              <a:ext cx="3021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g:wgp>
                        <wpg:cNvPr id="48" name="Groupe 48"/>
                        <wpg:cNvGrpSpPr/>
                        <wpg:grpSpPr>
                          <a:xfrm>
                            <a:off x="1249450" y="1233548"/>
                            <a:ext cx="127000" cy="123190"/>
                            <a:chOff x="0" y="0"/>
                            <a:chExt cx="302149" cy="282271"/>
                          </a:xfrm>
                        </wpg:grpSpPr>
                        <wps:wsp>
                          <wps:cNvPr id="49" name="Ellipse 49"/>
                          <wps:cNvSpPr/>
                          <wps:spPr>
                            <a:xfrm>
                              <a:off x="0" y="0"/>
                              <a:ext cx="302149" cy="28227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onnecteur droit 50"/>
                          <wps:cNvCnPr/>
                          <wps:spPr>
                            <a:xfrm>
                              <a:off x="0" y="141136"/>
                              <a:ext cx="30214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wgp>
                      <wps:wsp>
                        <wps:cNvPr id="54" name="Organigramme : Jonction de sommaire 54"/>
                        <wps:cNvSpPr/>
                        <wps:spPr>
                          <a:xfrm>
                            <a:off x="242295" y="2501781"/>
                            <a:ext cx="206375" cy="21463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71D509" id="Zone de dessin 5" o:spid="_x0000_s102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32004;visibility:visible;mso-wrap-style:square" filled="t">
                  <v:fill o:detectmouseclick="t"/>
                  <v:path o:connecttype="none"/>
                </v:shape>
                <v:group id="Groupe 10" o:spid="_x0000_s1031" style="position:absolute;left:2146;top:4532;width:12325;height:9382" coordorigin="2544,1868" coordsize="12324,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32" type="#_x0000_t202" style="position:absolute;left:2544;top:1868;width:12324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3306117C" w14:textId="26777E72" w:rsidR="00B86BB6" w:rsidRDefault="00B86BB6">
                          <w:r>
                            <w:t>Face positive</w:t>
                          </w:r>
                        </w:p>
                      </w:txbxContent>
                    </v:textbox>
                  </v:shape>
                  <v:shape id="Zone de texte 8" o:spid="_x0000_s1033" type="#_x0000_t202" style="position:absolute;left:2623;top:5923;width:12245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10CA9014" w14:textId="77777777" w:rsidR="00B86BB6" w:rsidRDefault="00B86BB6"/>
                      </w:txbxContent>
                    </v:textbox>
                  </v:shape>
                  <v:shape id="Zone de texte 9" o:spid="_x0000_s1034" type="#_x0000_t202" style="position:absolute;left:2623;top:7354;width:12245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50F5FFDA" w14:textId="4F4F39F7" w:rsidR="00B86BB6" w:rsidRDefault="00C34DCA">
                          <w:r>
                            <w:t>Face négative</w:t>
                          </w:r>
                        </w:p>
                      </w:txbxContent>
                    </v:textbox>
                  </v:shape>
                </v:group>
                <v:group id="Groupe 18" o:spid="_x0000_s1035" style="position:absolute;left:2464;top:819;width:11252;height:2636" coordorigin="3260,673" coordsize="11251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 : bas 11" o:spid="_x0000_s1036" type="#_x0000_t67" style="position:absolute;left:3260;top:795;width:993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" adj="17245" fillcolor="#ddd8c2 [2894]" strokecolor="#ddd8c2 [2894]" strokeweight="2pt"/>
                  <v:shape id="Flèche : bas 12" o:spid="_x0000_s1037" type="#_x0000_t67" style="position:absolute;left:4901;top:796;width:9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" adj="17258" fillcolor="#ddd8c2 [2894]" strokecolor="#ddd8c2 [2894]" strokeweight="2pt"/>
                  <v:shape id="Flèche : bas 13" o:spid="_x0000_s1038" type="#_x0000_t67" style="position:absolute;left:6610;top:796;width:991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" adj="17258" fillcolor="#ddd8c2 [2894]" strokecolor="#ddd8c2 [2894]" strokeweight="2pt"/>
                  <v:shape id="Flèche : bas 14" o:spid="_x0000_s1039" type="#_x0000_t67" style="position:absolute;left:8359;top:845;width:991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" adj="17258" fillcolor="#ddd8c2 [2894]" strokecolor="#ddd8c2 [2894]" strokeweight="2pt"/>
                  <v:shape id="Flèche : bas 15" o:spid="_x0000_s1040" type="#_x0000_t67" style="position:absolute;left:13520;top:795;width:991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" adj="17258" fillcolor="#ddd8c2 [2894]" strokecolor="#ddd8c2 [2894]" strokeweight="2pt"/>
                  <v:shape id="Flèche : bas 16" o:spid="_x0000_s1041" type="#_x0000_t67" style="position:absolute;left:11752;top:673;width:9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" adj="17258" fillcolor="#ddd8c2 [2894]" strokecolor="#ddd8c2 [2894]" strokeweight="2pt"/>
                  <v:shape id="Flèche : bas 17" o:spid="_x0000_s1042" type="#_x0000_t67" style="position:absolute;left:10016;top:673;width:990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" adj="17258" fillcolor="#ddd8c2 [2894]" strokecolor="#ddd8c2 [2894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43" type="#_x0000_t32" style="position:absolute;left:15425;top:1709;width:26557;height: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Zone de texte 20" o:spid="_x0000_s1044" type="#_x0000_t202" style="position:absolute;left:42102;top:477;width:11648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5F89C53" w14:textId="76F0910E" w:rsidR="0089279F" w:rsidRDefault="0089279F">
                        <w:r>
                          <w:t>Source lumineuse</w:t>
                        </w:r>
                      </w:p>
                    </w:txbxContent>
                  </v:textbox>
                </v:shape>
                <v:line id="Connecteur droit 22" o:spid="_x0000_s1045" style="position:absolute;visibility:visible;mso-wrap-style:square" from="14471,11966" to="29658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line id="Connecteur droit 25" o:spid="_x0000_s1046" style="position:absolute;flip:y;visibility:visible;mso-wrap-style:square" from="29658,9859" to="29797,1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Connecteur droit 26" o:spid="_x0000_s1047" style="position:absolute;flip:x y;visibility:visible;mso-wrap-style:square" from="29698,6440" to="29797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" strokecolor="#4579b8 [3044]"/>
                <v:line id="Connecteur droit 27" o:spid="_x0000_s1048" style="position:absolute;flip:y;visibility:visible;mso-wrap-style:square" from="14471,6361" to="29698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03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TGdy+hB8g0ysAAAD//wMAUEsBAi0AFAAGAAgAAAAhANvh9svuAAAAhQEAABMAAAAAAAAA&#10;AAAAAAAAAAAAAFtDb250ZW50X1R5cGVzXS54bWxQSwECLQAUAAYACAAAACEAWvQsW78AAAAVAQAA&#10;CwAAAAAAAAAAAAAAAAAfAQAAX3JlbHMvLnJlbHNQSwECLQAUAAYACAAAACEAuDydN8YAAADbAAAA&#10;DwAAAAAAAAAAAAAAAAAHAgAAZHJzL2Rvd25yZXYueG1sUEsFBgAAAAADAAMAtwAAAPoCAAAAAA==&#10;" strokecolor="#4579b8 [3044]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28" o:spid="_x0000_s1049" type="#_x0000_t123" style="position:absolute;left:28743;top:8070;width:206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" fillcolor="white [3201]" strokecolor="black [3200]" strokeweight="2pt"/>
                <v:shape id="Zone de texte 30" o:spid="_x0000_s1050" type="#_x0000_t202" style="position:absolute;left:13875;top:3283;width:3061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B7199BA" w14:textId="03F419EC" w:rsidR="0089279F" w:rsidRDefault="0089279F">
                        <w:r>
                          <w:t>+</w:t>
                        </w:r>
                      </w:p>
                      <w:p w14:paraId="46931F2B" w14:textId="151F8373" w:rsidR="0089279F" w:rsidRDefault="0089279F"/>
                      <w:p w14:paraId="7502898C" w14:textId="77777777" w:rsidR="0089279F" w:rsidRDefault="0089279F"/>
                      <w:p w14:paraId="310ABE6B" w14:textId="6B4D9C49" w:rsidR="0089279F" w:rsidRDefault="0089279F">
                        <w:r>
                          <w:t>-</w:t>
                        </w:r>
                      </w:p>
                    </w:txbxContent>
                  </v:textbox>
                </v:shape>
                <v:shape id="Connecteur droit avec flèche 31" o:spid="_x0000_s1051" type="#_x0000_t32" style="position:absolute;left:18486;top:11966;width:6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<v:stroke endarrow="block"/>
                </v:shape>
                <v:shape id="Zone de texte 32" o:spid="_x0000_s1052" type="#_x0000_t202" style="position:absolute;left:19560;top:10654;width:5725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656B4FC" w14:textId="5E017714" w:rsidR="0089279F" w:rsidRDefault="0089279F">
                        <w:r>
                          <w:t>e-</w:t>
                        </w:r>
                      </w:p>
                    </w:txbxContent>
                  </v:textbox>
                </v:shape>
                <v:shape id="Connecteur droit avec flèche 33" o:spid="_x0000_s1053" type="#_x0000_t32" style="position:absolute;left:16936;top:6361;width:7593;height: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" strokecolor="#bc4542 [3045]">
                  <v:stroke endarrow="block"/>
                </v:shape>
                <v:shape id="Zone de texte 35" o:spid="_x0000_s1054" type="#_x0000_t202" style="position:absolute;left:1709;top:16339;width:38087;height:1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64A7269" w14:textId="4E199F2E" w:rsidR="00C34DCA" w:rsidRDefault="00C34DCA">
                        <w:r>
                          <w:t>e- sens réel du courant</w:t>
                        </w:r>
                      </w:p>
                      <w:p w14:paraId="78A9EB13" w14:textId="776FA31A" w:rsidR="00C34DCA" w:rsidRDefault="00C34DCA">
                        <w:r>
                          <w:t>I sens conventionnel du courant</w:t>
                        </w:r>
                      </w:p>
                      <w:p w14:paraId="28E6F5D2" w14:textId="2D821728" w:rsidR="00C34DCA" w:rsidRDefault="00C34DCA">
                        <w:r>
                          <w:t xml:space="preserve">    Electrons</w:t>
                        </w:r>
                      </w:p>
                      <w:p w14:paraId="46A44A63" w14:textId="4E8F31A3" w:rsidR="00C34DCA" w:rsidRDefault="00C34DCA">
                        <w:r>
                          <w:t xml:space="preserve">      Ampoule (dipôle)</w:t>
                        </w:r>
                      </w:p>
                    </w:txbxContent>
                  </v:textbox>
                </v:shape>
                <v:shape id="Zone de texte 34" o:spid="_x0000_s1055" type="#_x0000_t202" style="position:absolute;left:18009;top:3617;width:5487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FCAF361" w14:textId="5E7A272B" w:rsidR="0089279F" w:rsidRPr="0089279F" w:rsidRDefault="0089279F">
                        <w:pPr>
                          <w:rPr>
                            <w:color w:val="FF0000"/>
                          </w:rPr>
                        </w:pPr>
                        <w:r w:rsidRPr="0089279F">
                          <w:rPr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group id="Groupe 38" o:spid="_x0000_s1056" style="position:absolute;left:2422;top:22899;width:1273;height:1233" coordorigin="35860,9462" coordsize="3021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Ellipse 36" o:spid="_x0000_s1057" style="position:absolute;left:35860;top:9462;width:3021;height:2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" fillcolor="white [3201]" strokecolor="#4bacc6 [3208]" strokeweight="2pt"/>
                  <v:line id="Connecteur droit 37" o:spid="_x0000_s1058" style="position:absolute;visibility:visible;mso-wrap-style:square" from="35860,10873" to="38881,10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" filled="t" fillcolor="white [3201]" strokecolor="#4bacc6 [3208]" strokeweight="2pt"/>
                </v:group>
                <v:group id="Groupe 39" o:spid="_x0000_s1059" style="position:absolute;left:2425;top:10436;width:1270;height:1232" coordsize="302149,28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Ellipse 40" o:spid="_x0000_s1060" style="position:absolute;width:302149;height:28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" fillcolor="white [3201]" strokecolor="#4bacc6 [3208]" strokeweight="2pt"/>
                  <v:line id="Connecteur droit 41" o:spid="_x0000_s1061" style="position:absolute;visibility:visible;mso-wrap-style:square" from="0,141136" to="302149,14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" filled="t" fillcolor="white [3201]" strokecolor="#4bacc6 [3208]" strokeweight="2pt"/>
                </v:group>
                <v:group id="Groupe 42" o:spid="_x0000_s1062" style="position:absolute;left:5378;top:10387;width:1270;height:1232" coordsize="302149,28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Ellipse 43" o:spid="_x0000_s1063" style="position:absolute;width:302149;height:28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" fillcolor="white [3201]" strokecolor="#4bacc6 [3208]" strokeweight="2pt"/>
                  <v:line id="Connecteur droit 44" o:spid="_x0000_s1064" style="position:absolute;visibility:visible;mso-wrap-style:square" from="0,141136" to="302149,14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" filled="t" fillcolor="white [3201]" strokecolor="#4bacc6 [3208]" strokeweight="2pt"/>
                </v:group>
                <v:group id="Groupe 45" o:spid="_x0000_s1065" style="position:absolute;left:10069;top:10546;width:1270;height:1232" coordsize="302149,28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Ellipse 46" o:spid="_x0000_s1066" style="position:absolute;width:302149;height:28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" fillcolor="white [3201]" strokecolor="#4bacc6 [3208]" strokeweight="2pt"/>
                  <v:line id="Connecteur droit 47" o:spid="_x0000_s1067" style="position:absolute;visibility:visible;mso-wrap-style:square" from="0,141136" to="302149,14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" filled="t" fillcolor="white [3201]" strokecolor="#4bacc6 [3208]" strokeweight="2pt"/>
                </v:group>
                <v:group id="Groupe 48" o:spid="_x0000_s1068" style="position:absolute;left:12494;top:12335;width:1270;height:1232" coordsize="302149,28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Ellipse 49" o:spid="_x0000_s1069" style="position:absolute;width:302149;height:28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" fillcolor="white [3201]" strokecolor="#4bacc6 [3208]" strokeweight="2pt"/>
                  <v:line id="Connecteur droit 50" o:spid="_x0000_s1070" style="position:absolute;visibility:visible;mso-wrap-style:square" from="0,141136" to="302149,14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" filled="t" fillcolor="white [3201]" strokecolor="#4bacc6 [3208]" strokeweight="2pt"/>
                </v:group>
                <v:shape id="Organigramme : Jonction de sommaire 54" o:spid="_x0000_s1071" type="#_x0000_t123" style="position:absolute;left:2422;top:25017;width:206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" fillcolor="white [3201]" strokecolor="black [3200]" strokeweight="2pt"/>
                <w10:anchorlock/>
              </v:group>
            </w:pict>
          </mc:Fallback>
        </mc:AlternateContent>
      </w:r>
      <w:r w:rsidR="00E7078C">
        <w:br/>
        <w:t xml:space="preserve">La formule de conversion est : </w:t>
      </w:r>
      <w:r w:rsidR="008E21C2">
        <w:t xml:space="preserve">        </w:t>
      </w:r>
      <w:r w:rsidR="00E7078C" w:rsidRPr="00E7078C">
        <w:t>η</w:t>
      </w:r>
      <w:r w:rsidR="00E7078C">
        <w:rPr>
          <w:rFonts w:eastAsiaTheme="minorEastAsia"/>
        </w:rPr>
        <w:t>=</w:t>
      </w:r>
      <w:r w:rsidR="00E7078C">
        <w:rPr>
          <w:rFonts w:eastAsiaTheme="minorEastAsia"/>
        </w:rPr>
        <w:fldChar w:fldCharType="begin"/>
      </w:r>
      <w:r w:rsidR="00E7078C">
        <w:rPr>
          <w:rFonts w:eastAsiaTheme="minorEastAsia"/>
        </w:rPr>
        <w:instrText xml:space="preserve"> EQ \s\do2(\f(Puissance électrique maximale délivrée par cellule;Puissance lumineuse reçue par cellule))</w:instrText>
      </w:r>
      <w:r w:rsidR="00E7078C">
        <w:rPr>
          <w:rFonts w:eastAsiaTheme="minorEastAsia"/>
        </w:rPr>
        <w:fldChar w:fldCharType="end"/>
      </w:r>
      <w:r w:rsidR="00E7078C">
        <w:rPr>
          <w:rFonts w:eastAsiaTheme="minorEastAsia"/>
        </w:rPr>
        <w:t>*100</w:t>
      </w:r>
    </w:p>
    <w:p w14:paraId="1ACB2719" w14:textId="7D6EF95F" w:rsidR="008E21C2" w:rsidRDefault="008E21C2" w:rsidP="00E7078C">
      <w:pPr>
        <w:pStyle w:val="Paragraphedeliste"/>
        <w:numPr>
          <w:ilvl w:val="0"/>
          <w:numId w:val="2"/>
        </w:numPr>
      </w:pPr>
      <w:r>
        <w:t>a.</w:t>
      </w:r>
    </w:p>
    <w:p w14:paraId="75F86049" w14:textId="1346E718" w:rsidR="00032E4D" w:rsidRPr="008E21C2" w:rsidRDefault="008E21C2" w:rsidP="00032E4D">
      <w:pPr>
        <w:pStyle w:val="Paragraphedeliste"/>
      </w:pPr>
      <w:r>
        <w:t xml:space="preserve">Par lecture graphique, on a </w:t>
      </w:r>
      <w:r w:rsidR="00032E4D">
        <w:t>environ trente-quatre milliwatts</w:t>
      </w:r>
    </w:p>
    <w:p w14:paraId="30D73B51" w14:textId="67386B01" w:rsidR="00032E4D" w:rsidRDefault="00032E4D" w:rsidP="00032E4D">
      <w:pPr>
        <w:pStyle w:val="Paragraphedeliste"/>
        <w:numPr>
          <w:ilvl w:val="0"/>
          <w:numId w:val="4"/>
        </w:numPr>
      </w:pPr>
      <w:r>
        <w:t>b.</w:t>
      </w:r>
    </w:p>
    <w:p w14:paraId="7A6DEA37" w14:textId="137E7653" w:rsidR="00032E4D" w:rsidRDefault="00032E4D" w:rsidP="00032E4D">
      <w:pPr>
        <w:pStyle w:val="Paragraphedeliste"/>
      </w:pPr>
      <w:r>
        <w:t>Par lecture graphique on obtient une tension d’environ douze virgule sept volts et une intensité d’environ treize milliampères.</w:t>
      </w:r>
    </w:p>
    <w:p w14:paraId="758E0A64" w14:textId="0902324A" w:rsidR="00032E4D" w:rsidRDefault="0061525E" w:rsidP="00032E4D">
      <w:pPr>
        <w:pStyle w:val="Paragraphedeliste"/>
      </w:pPr>
      <w:r>
        <w:t>Je calcule la résistance maximisant la puissance.</w:t>
      </w:r>
    </w:p>
    <w:p w14:paraId="344FF5DC" w14:textId="22E3F886" w:rsidR="0061525E" w:rsidRDefault="0061525E" w:rsidP="00032E4D">
      <w:pPr>
        <w:pStyle w:val="Paragraphedeliste"/>
      </w:pPr>
      <w:r>
        <w:t>P=U*I</w:t>
      </w:r>
    </w:p>
    <w:p w14:paraId="1EC1F6C9" w14:textId="4A026CB6" w:rsidR="0061525E" w:rsidRDefault="0061525E" w:rsidP="00032E4D">
      <w:pPr>
        <w:pStyle w:val="Paragraphedeliste"/>
      </w:pPr>
      <w:r>
        <w:t>Donc P=12,7*0,13</w:t>
      </w:r>
    </w:p>
    <w:p w14:paraId="5A115942" w14:textId="40DEA070" w:rsidR="0061525E" w:rsidRDefault="0061525E" w:rsidP="00032E4D">
      <w:pPr>
        <w:pStyle w:val="Paragraphedeliste"/>
      </w:pPr>
      <w:r>
        <w:t>P=1,</w:t>
      </w:r>
      <w:r w:rsidRPr="0061525E">
        <w:t>651</w:t>
      </w:r>
      <w:r>
        <w:t>w</w:t>
      </w:r>
    </w:p>
    <w:p w14:paraId="3CF448BF" w14:textId="09957B03" w:rsidR="0061525E" w:rsidRPr="00032E4D" w:rsidRDefault="0061525E" w:rsidP="00032E4D">
      <w:pPr>
        <w:pStyle w:val="Paragraphedeliste"/>
      </w:pPr>
      <w:r>
        <w:lastRenderedPageBreak/>
        <w:t>P=165 mW</w:t>
      </w:r>
    </w:p>
    <w:p w14:paraId="03681E9B" w14:textId="043D17DC" w:rsidR="00E7078C" w:rsidRPr="008E21C2" w:rsidRDefault="0061525E" w:rsidP="0061525E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 xml:space="preserve">c) </w:t>
      </w:r>
      <w:r w:rsidR="008E21C2">
        <w:rPr>
          <w:rFonts w:eastAsiaTheme="minorEastAsia"/>
        </w:rPr>
        <w:t xml:space="preserve">On </w:t>
      </w:r>
      <w:r w:rsidR="001D45BB">
        <w:rPr>
          <w:rFonts w:eastAsiaTheme="minorEastAsia"/>
        </w:rPr>
        <w:t>sait</w:t>
      </w:r>
      <w:r w:rsidR="008E21C2">
        <w:rPr>
          <w:rFonts w:eastAsiaTheme="minorEastAsia"/>
        </w:rPr>
        <w:t xml:space="preserve"> que :</w:t>
      </w:r>
    </w:p>
    <w:p w14:paraId="1283A3DE" w14:textId="7065A5EF" w:rsidR="008E21C2" w:rsidRDefault="008E21C2" w:rsidP="008E21C2">
      <w:pPr>
        <w:pStyle w:val="Paragraphedeliste"/>
        <w:rPr>
          <w:rFonts w:eastAsiaTheme="minorEastAsia"/>
        </w:rPr>
      </w:pPr>
      <w:r w:rsidRPr="00E7078C">
        <w:t>η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\s\do2(\f(Puissance électrique maximale délivrée par cellule</w:instrText>
      </w:r>
      <w:r>
        <w:rPr>
          <w:rFonts w:eastAsiaTheme="minorEastAsia"/>
        </w:rPr>
        <w:instrText xml:space="preserve"> (PEMDPC)</w:instrText>
      </w:r>
      <w:r>
        <w:rPr>
          <w:rFonts w:eastAsiaTheme="minorEastAsia"/>
        </w:rPr>
        <w:instrText>;Puissance lumineuse reçue par cellule</w:instrText>
      </w:r>
      <w:r>
        <w:rPr>
          <w:rFonts w:eastAsiaTheme="minorEastAsia"/>
        </w:rPr>
        <w:instrText>(PLRPC)</w:instrText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*100</w:t>
      </w:r>
    </w:p>
    <w:p w14:paraId="05B41B91" w14:textId="675FF012" w:rsidR="008E21C2" w:rsidRDefault="008E21C2" w:rsidP="008E21C2">
      <w:pPr>
        <w:pStyle w:val="Paragraphedeliste"/>
      </w:pPr>
      <w:r>
        <w:t>PEMDPC=U (en volt)*I (en ampères)</w:t>
      </w:r>
    </w:p>
    <w:p w14:paraId="6689BE2D" w14:textId="4AFDEC34" w:rsidR="008E21C2" w:rsidRDefault="008E21C2" w:rsidP="008E21C2">
      <w:pPr>
        <w:pStyle w:val="Paragraphedeliste"/>
      </w:pPr>
      <w:r>
        <w:t>PLRPC est en watt</w:t>
      </w:r>
    </w:p>
    <w:p w14:paraId="0A5B6CCC" w14:textId="2A9A99C4" w:rsidR="008E21C2" w:rsidRDefault="008E21C2" w:rsidP="008E21C2">
      <w:pPr>
        <w:pStyle w:val="Paragraphedeliste"/>
      </w:pPr>
    </w:p>
    <w:p w14:paraId="0809B565" w14:textId="7ACC786F" w:rsidR="001D45BB" w:rsidRDefault="001D45BB" w:rsidP="008E21C2">
      <w:pPr>
        <w:pStyle w:val="Paragraphedeliste"/>
      </w:pPr>
      <w:r>
        <w:t>PEMDPC=89mW</w:t>
      </w:r>
    </w:p>
    <w:p w14:paraId="082CD9F4" w14:textId="0A43B9B2" w:rsidR="005B4FA6" w:rsidRDefault="005B4FA6" w:rsidP="005B4FA6">
      <w:pPr>
        <w:pStyle w:val="Paragraphedeliste"/>
      </w:pPr>
      <w:r>
        <w:t>U</w:t>
      </w:r>
      <w:r>
        <w:t>=0</w:t>
      </w:r>
      <w:r>
        <w:t>,127</w:t>
      </w:r>
      <w:r>
        <w:t>mV</w:t>
      </w:r>
    </w:p>
    <w:p w14:paraId="113531D7" w14:textId="5F4753DB" w:rsidR="005B4FA6" w:rsidRDefault="005B4FA6" w:rsidP="005B4FA6">
      <w:pPr>
        <w:pStyle w:val="Paragraphedeliste"/>
      </w:pPr>
      <w:r>
        <w:t>I</w:t>
      </w:r>
      <w:r>
        <w:t>=</w:t>
      </w:r>
      <w:r>
        <w:t>13</w:t>
      </w:r>
      <w:r>
        <w:t>mA</w:t>
      </w:r>
    </w:p>
    <w:p w14:paraId="799E23AA" w14:textId="77777777" w:rsidR="005B4FA6" w:rsidRDefault="005B4FA6" w:rsidP="005B4FA6">
      <w:pPr>
        <w:pStyle w:val="Paragraphedeliste"/>
      </w:pPr>
    </w:p>
    <w:p w14:paraId="0CFC11C1" w14:textId="17A046E5" w:rsidR="001D45BB" w:rsidRDefault="001D45BB" w:rsidP="008E21C2">
      <w:pPr>
        <w:pStyle w:val="Paragraphedeliste"/>
        <w:rPr>
          <w:rFonts w:eastAsiaTheme="minorEastAsia"/>
        </w:rPr>
      </w:pPr>
      <w:r w:rsidRPr="00E7078C">
        <w:t>η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</w:instrText>
      </w:r>
      <w:r w:rsidR="005B4FA6">
        <w:rPr>
          <w:rFonts w:eastAsiaTheme="minorEastAsia"/>
        </w:rPr>
        <w:instrText>U*I</w:instrText>
      </w:r>
      <w:r>
        <w:rPr>
          <w:rFonts w:eastAsiaTheme="minorEastAsia"/>
        </w:rPr>
        <w:instrText>;</w:instrText>
      </w:r>
      <w:r w:rsidR="005B4FA6">
        <w:rPr>
          <w:rFonts w:eastAsiaTheme="minorEastAsia"/>
        </w:rPr>
        <w:instrText>89</w:instrText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*100</w:t>
      </w:r>
    </w:p>
    <w:p w14:paraId="41E7EED0" w14:textId="53B3AAC6" w:rsidR="005B4FA6" w:rsidRDefault="005B4FA6" w:rsidP="005B4FA6">
      <w:pPr>
        <w:pStyle w:val="Paragraphedeliste"/>
      </w:pPr>
      <w:r w:rsidRPr="00E7078C">
        <w:t>η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\s\do2(\f(0,</w:instrText>
      </w:r>
      <w:r>
        <w:rPr>
          <w:rFonts w:eastAsiaTheme="minorEastAsia"/>
        </w:rPr>
        <w:instrText>127</w:instrText>
      </w:r>
      <w:r>
        <w:rPr>
          <w:rFonts w:eastAsiaTheme="minorEastAsia"/>
        </w:rPr>
        <w:instrText>*</w:instrText>
      </w:r>
      <w:r>
        <w:rPr>
          <w:rFonts w:eastAsiaTheme="minorEastAsia"/>
        </w:rPr>
        <w:instrText>13</w:instrText>
      </w:r>
      <w:r>
        <w:rPr>
          <w:rFonts w:eastAsiaTheme="minorEastAsia"/>
        </w:rPr>
        <w:instrText>;89))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*100</w:t>
      </w:r>
    </w:p>
    <w:p w14:paraId="7ABF4FD0" w14:textId="3EFD6A3A" w:rsidR="005B4FA6" w:rsidRDefault="005B4FA6" w:rsidP="005B4FA6">
      <w:pPr>
        <w:pStyle w:val="Paragraphedeliste"/>
      </w:pPr>
      <w:r w:rsidRPr="00E7078C">
        <w:t>η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</w:instrText>
      </w:r>
      <w:r>
        <w:rPr>
          <w:rFonts w:eastAsiaTheme="minorEastAsia"/>
        </w:rPr>
        <w:instrText>1,651</w:instrText>
      </w:r>
      <w:r>
        <w:rPr>
          <w:rFonts w:eastAsiaTheme="minorEastAsia"/>
        </w:rPr>
        <w:instrText>;89))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*100</w:t>
      </w:r>
    </w:p>
    <w:p w14:paraId="044ABAAB" w14:textId="77777777" w:rsidR="005B4FA6" w:rsidRDefault="005B4FA6" w:rsidP="008E21C2">
      <w:pPr>
        <w:pStyle w:val="Paragraphedeliste"/>
      </w:pPr>
    </w:p>
    <w:p w14:paraId="0C51EF7A" w14:textId="3E5CD577" w:rsidR="0061525E" w:rsidRDefault="0061525E" w:rsidP="008E21C2">
      <w:pPr>
        <w:pStyle w:val="Paragraphedeliste"/>
      </w:pPr>
    </w:p>
    <w:p w14:paraId="4256343B" w14:textId="5ADFD096" w:rsidR="009A52AB" w:rsidRDefault="009A52AB" w:rsidP="009A52AB">
      <w:r>
        <w:t>IV Les consommations énergétiques comparée</w:t>
      </w:r>
    </w:p>
    <w:p w14:paraId="5751E11C" w14:textId="0842F325" w:rsidR="009A52AB" w:rsidRDefault="009A52AB" w:rsidP="009A52AB">
      <w:pPr>
        <w:pStyle w:val="Paragraphedeliste"/>
        <w:numPr>
          <w:ilvl w:val="0"/>
          <w:numId w:val="6"/>
        </w:numPr>
      </w:pPr>
      <w:r>
        <w:t xml:space="preserve"> a) Les ressources d’énergie primaires pour produire de l’électricité au </w:t>
      </w:r>
      <w:r w:rsidR="001D45BB">
        <w:t>Q</w:t>
      </w:r>
      <w:r>
        <w:t>atar sont les énergies fossiles</w:t>
      </w:r>
    </w:p>
    <w:p w14:paraId="67575600" w14:textId="128E57CD" w:rsidR="009A52AB" w:rsidRDefault="009A52AB" w:rsidP="009A52AB">
      <w:pPr>
        <w:pStyle w:val="Paragraphedeliste"/>
      </w:pPr>
      <w:r>
        <w:t>b) Les énergies fossiles sont sous forme de stock.</w:t>
      </w:r>
    </w:p>
    <w:p w14:paraId="79CB1BB3" w14:textId="088E8471" w:rsidR="009A52AB" w:rsidRDefault="009A52AB" w:rsidP="009A52AB">
      <w:pPr>
        <w:pStyle w:val="Paragraphedeliste"/>
      </w:pPr>
      <w:r>
        <w:t>c) Cette production d’électricité pollue beaucoup.</w:t>
      </w:r>
    </w:p>
    <w:p w14:paraId="79B7DC3D" w14:textId="1D891C21" w:rsidR="009A52AB" w:rsidRDefault="009A52AB" w:rsidP="009A52AB">
      <w:pPr>
        <w:pStyle w:val="Paragraphedeliste"/>
      </w:pPr>
    </w:p>
    <w:p w14:paraId="3008DD27" w14:textId="066FA96A" w:rsidR="009A52AB" w:rsidRDefault="009A52AB" w:rsidP="009A52AB">
      <w:pPr>
        <w:pStyle w:val="Paragraphedeliste"/>
        <w:numPr>
          <w:ilvl w:val="0"/>
          <w:numId w:val="6"/>
        </w:numPr>
      </w:pPr>
      <w:r>
        <w:t>a) Les consommations énergétiques d’un pays à un autre varient énormément.</w:t>
      </w:r>
    </w:p>
    <w:p w14:paraId="04C2FBD0" w14:textId="1E8C4F9D" w:rsidR="009A52AB" w:rsidRDefault="009A52AB" w:rsidP="009A52AB">
      <w:pPr>
        <w:pStyle w:val="Paragraphedeliste"/>
      </w:pPr>
      <w:r>
        <w:t xml:space="preserve">b) La région du globe ou elle est la plus faible est </w:t>
      </w:r>
      <w:r w:rsidR="001D45BB">
        <w:t>le centre de l’Afrique.</w:t>
      </w:r>
    </w:p>
    <w:p w14:paraId="1A937DF1" w14:textId="35E39C63" w:rsidR="001D45BB" w:rsidRDefault="001D45BB" w:rsidP="009A52AB">
      <w:pPr>
        <w:pStyle w:val="Paragraphedeliste"/>
      </w:pPr>
    </w:p>
    <w:p w14:paraId="77F3605F" w14:textId="24715129" w:rsidR="001D45BB" w:rsidRDefault="001D45BB" w:rsidP="001D45BB">
      <w:pPr>
        <w:pStyle w:val="Paragraphedeliste"/>
        <w:numPr>
          <w:ilvl w:val="0"/>
          <w:numId w:val="6"/>
        </w:numPr>
      </w:pPr>
      <w:r>
        <w:t>On ne peut pas du tout les mettre sur le même niveau au point de vue environnemental car ils sont aux antipodes, le Qatar produit son énergie uniquement à partir de ressources fossiles alors que l’Islande produit son énergie entièrement à partir du renouvelable.</w:t>
      </w:r>
    </w:p>
    <w:p w14:paraId="57B2A900" w14:textId="77777777" w:rsidR="001D45BB" w:rsidRDefault="001D45BB" w:rsidP="001D45BB"/>
    <w:sectPr w:rsidR="001D45BB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7949" w14:textId="77777777" w:rsidR="00B965AC" w:rsidRDefault="00B965AC" w:rsidP="007E6A72">
      <w:pPr>
        <w:spacing w:before="0" w:after="0"/>
      </w:pPr>
      <w:r>
        <w:separator/>
      </w:r>
    </w:p>
  </w:endnote>
  <w:endnote w:type="continuationSeparator" w:id="0">
    <w:p w14:paraId="40594158" w14:textId="77777777" w:rsidR="00B965AC" w:rsidRDefault="00B965A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1C124285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77E6A65" wp14:editId="77C4A11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8081D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7E6A6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72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2C68081D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EF116" w14:textId="77777777" w:rsidR="00B965AC" w:rsidRDefault="00B965AC" w:rsidP="007E6A72">
      <w:pPr>
        <w:spacing w:before="0" w:after="0"/>
      </w:pPr>
      <w:r>
        <w:separator/>
      </w:r>
    </w:p>
  </w:footnote>
  <w:footnote w:type="continuationSeparator" w:id="0">
    <w:p w14:paraId="085DD80D" w14:textId="77777777" w:rsidR="00B965AC" w:rsidRDefault="00B965A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64E9" w14:textId="4D9EE75F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B55D45FD00674261A3703C035EDF68D2"/>
        </w:placeholder>
        <w:date w:fullDate="2020-12-02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3C1B86">
          <w:rPr>
            <w:color w:val="FF0000"/>
            <w:u w:val="single"/>
          </w:rPr>
          <w:t>mercredi 2 décembre 2020</w:t>
        </w:r>
      </w:sdtContent>
    </w:sdt>
    <w:r w:rsidRPr="002D308F">
      <w:rPr>
        <w:color w:val="FF0000"/>
      </w:rPr>
      <w:t xml:space="preserve"> </w:t>
    </w:r>
  </w:p>
  <w:p w14:paraId="0069F8B8" w14:textId="65272A2E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>
          <w:docPart w:val="DefaultPlaceholder_2098659788"/>
        </w:placeholder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3C1B86">
          <w:rPr>
            <w:color w:val="FF0000"/>
            <w:u w:val="single"/>
          </w:rPr>
          <w:t>Physique</w:t>
        </w:r>
      </w:sdtContent>
    </w:sdt>
  </w:p>
  <w:p w14:paraId="7C77558D" w14:textId="113DB352" w:rsidR="00620033" w:rsidRPr="002D308F" w:rsidRDefault="00B965AC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3C1B86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>
          <w:docPart w:val="DefaultPlaceholder_2098659788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3C1B86">
          <w:rPr>
            <w:color w:val="FF0000"/>
            <w:u w:val="single"/>
          </w:rPr>
          <w:t>DST de Physique du 02 12 2020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0919F099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5A17"/>
    <w:multiLevelType w:val="hybridMultilevel"/>
    <w:tmpl w:val="41EED2FE"/>
    <w:lvl w:ilvl="0" w:tplc="9940A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6DD4"/>
    <w:multiLevelType w:val="hybridMultilevel"/>
    <w:tmpl w:val="BB7E71C6"/>
    <w:lvl w:ilvl="0" w:tplc="ACC22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F729B"/>
    <w:multiLevelType w:val="hybridMultilevel"/>
    <w:tmpl w:val="C13C8B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4413A"/>
    <w:multiLevelType w:val="hybridMultilevel"/>
    <w:tmpl w:val="BB7E71C6"/>
    <w:lvl w:ilvl="0" w:tplc="ACC22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452F9"/>
    <w:multiLevelType w:val="hybridMultilevel"/>
    <w:tmpl w:val="9D8223D2"/>
    <w:lvl w:ilvl="0" w:tplc="48462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D3738"/>
    <w:multiLevelType w:val="hybridMultilevel"/>
    <w:tmpl w:val="9D8223D2"/>
    <w:lvl w:ilvl="0" w:tplc="48462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1"/>
    <w:rsid w:val="00031EE6"/>
    <w:rsid w:val="00032E4D"/>
    <w:rsid w:val="00096B4B"/>
    <w:rsid w:val="00132651"/>
    <w:rsid w:val="001D45BB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3C1B86"/>
    <w:rsid w:val="00556637"/>
    <w:rsid w:val="0057086E"/>
    <w:rsid w:val="005864F5"/>
    <w:rsid w:val="005B4FA6"/>
    <w:rsid w:val="0061525E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54BCA"/>
    <w:rsid w:val="0089279F"/>
    <w:rsid w:val="008B4300"/>
    <w:rsid w:val="008E21C2"/>
    <w:rsid w:val="008E2B13"/>
    <w:rsid w:val="008E6E35"/>
    <w:rsid w:val="008E776B"/>
    <w:rsid w:val="00927F0D"/>
    <w:rsid w:val="0095107C"/>
    <w:rsid w:val="009A52AB"/>
    <w:rsid w:val="009C7E72"/>
    <w:rsid w:val="009E43F2"/>
    <w:rsid w:val="00A5406E"/>
    <w:rsid w:val="00A9528F"/>
    <w:rsid w:val="00AD18F8"/>
    <w:rsid w:val="00B5121A"/>
    <w:rsid w:val="00B86BB6"/>
    <w:rsid w:val="00B965AC"/>
    <w:rsid w:val="00BA2AD3"/>
    <w:rsid w:val="00BB1BBE"/>
    <w:rsid w:val="00BD64C6"/>
    <w:rsid w:val="00C34DCA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E7078C"/>
    <w:rsid w:val="00F1547F"/>
    <w:rsid w:val="00F50B03"/>
    <w:rsid w:val="00F85960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64ED4"/>
  <w15:docId w15:val="{8257BF8A-A08D-42BB-8B46-D72139F0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4A6E5454BB471CB1F1DA6BA257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050577-4E19-4CFF-B22D-6598D03F173E}"/>
      </w:docPartPr>
      <w:docPartBody>
        <w:p w:rsidR="00000000" w:rsidRDefault="00060FBA">
          <w:pPr>
            <w:pStyle w:val="144A6E5454BB471CB1F1DA6BA25735F5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B55D45FD00674261A3703C035EDF6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B6E019-61BE-4866-83B3-2E858937C3C5}"/>
      </w:docPartPr>
      <w:docPartBody>
        <w:p w:rsidR="00000000" w:rsidRDefault="00060FBA">
          <w:pPr>
            <w:pStyle w:val="B55D45FD00674261A3703C035EDF68D2"/>
          </w:pPr>
          <w:r w:rsidRPr="00225555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0ADAC8-B5BE-446C-A759-7F7BAF5D4B31}"/>
      </w:docPartPr>
      <w:docPartBody>
        <w:p w:rsidR="00000000" w:rsidRDefault="004B4AF0">
          <w:r w:rsidRPr="00DF4E78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0"/>
    <w:rsid w:val="00060FBA"/>
    <w:rsid w:val="004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B4AF0"/>
    <w:rPr>
      <w:color w:val="808080"/>
    </w:rPr>
  </w:style>
  <w:style w:type="paragraph" w:customStyle="1" w:styleId="144A6E5454BB471CB1F1DA6BA25735F5">
    <w:name w:val="144A6E5454BB471CB1F1DA6BA25735F5"/>
  </w:style>
  <w:style w:type="paragraph" w:customStyle="1" w:styleId="B55D45FD00674261A3703C035EDF68D2">
    <w:name w:val="B55D45FD00674261A3703C035EDF6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61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2</cp:revision>
  <dcterms:created xsi:type="dcterms:W3CDTF">2020-12-02T14:01:00Z</dcterms:created>
  <dcterms:modified xsi:type="dcterms:W3CDTF">2020-12-02T15:02:00Z</dcterms:modified>
</cp:coreProperties>
</file>