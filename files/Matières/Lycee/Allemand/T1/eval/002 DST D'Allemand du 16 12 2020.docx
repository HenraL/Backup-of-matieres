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E155B" w14:textId="77777777" w:rsidR="006705F3" w:rsidRDefault="006705F3"/>
    <w:p w14:paraId="59E641DD" w14:textId="22997798" w:rsidR="00DE0ED7" w:rsidRPr="00D53DA7" w:rsidRDefault="00753666" w:rsidP="00D53DA7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121A38" wp14:editId="3E2667DD">
                <wp:simplePos x="0" y="0"/>
                <wp:positionH relativeFrom="column">
                  <wp:posOffset>-890270</wp:posOffset>
                </wp:positionH>
                <wp:positionV relativeFrom="paragraph">
                  <wp:posOffset>488633</wp:posOffset>
                </wp:positionV>
                <wp:extent cx="7536815" cy="858520"/>
                <wp:effectExtent l="0" t="0" r="26035" b="1778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6815" cy="858520"/>
                          <a:chOff x="0" y="0"/>
                          <a:chExt cx="7537133" cy="85852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90270" cy="8585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71304" w14:textId="77777777" w:rsidR="008E776B" w:rsidRPr="00C77799" w:rsidRDefault="008E776B" w:rsidP="008E776B">
                              <w:pPr>
                                <w:rPr>
                                  <w:color w:val="000000" w:themeColor="text1"/>
                                  <w:sz w:val="22"/>
                                  <w:u w:val="single"/>
                                </w:rPr>
                              </w:pPr>
                              <w:r w:rsidRPr="00C77799">
                                <w:rPr>
                                  <w:color w:val="000000" w:themeColor="text1"/>
                                  <w:sz w:val="22"/>
                                  <w:u w:val="single"/>
                                </w:rPr>
                                <w:t>Note :</w:t>
                              </w:r>
                            </w:p>
                            <w:p w14:paraId="5C617A23" w14:textId="77777777" w:rsidR="008E776B" w:rsidRPr="00C77799" w:rsidRDefault="008E776B" w:rsidP="008E776B">
                              <w:pPr>
                                <w:rPr>
                                  <w:color w:val="000000" w:themeColor="text1"/>
                                  <w:sz w:val="12"/>
                                  <w:u w:val="single"/>
                                </w:rPr>
                              </w:pPr>
                            </w:p>
                            <w:p w14:paraId="229769F5" w14:textId="77777777" w:rsidR="008E776B" w:rsidRPr="00C77799" w:rsidRDefault="008E776B" w:rsidP="008E776B">
                              <w:pPr>
                                <w:rPr>
                                  <w:color w:val="000000" w:themeColor="text1"/>
                                  <w:sz w:val="14"/>
                                </w:rPr>
                              </w:pPr>
                              <w:r w:rsidRPr="00C77799">
                                <w:rPr>
                                  <w:color w:val="000000" w:themeColor="text1"/>
                                  <w:sz w:val="14"/>
                                </w:rPr>
                                <w:t>____________</w:t>
                              </w:r>
                            </w:p>
                            <w:p w14:paraId="25C89C4B" w14:textId="77777777" w:rsidR="008E776B" w:rsidRPr="00C77799" w:rsidRDefault="008E776B" w:rsidP="008E776B">
                              <w:pPr>
                                <w:rPr>
                                  <w:color w:val="000000" w:themeColor="text1"/>
                                  <w:sz w:val="18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90588" y="0"/>
                            <a:ext cx="4906010" cy="8585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F16E5" w14:textId="77777777" w:rsidR="008E776B" w:rsidRPr="00C77799" w:rsidRDefault="008E776B" w:rsidP="008E776B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C77799">
                                <w:rPr>
                                  <w:color w:val="000000" w:themeColor="text1"/>
                                  <w:u w:val="single"/>
                                </w:rPr>
                                <w:t>Appréciations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95963" y="0"/>
                            <a:ext cx="1741170" cy="85852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8BEC1" w14:textId="77777777" w:rsidR="008E776B" w:rsidRPr="00C77799" w:rsidRDefault="008E776B" w:rsidP="008E776B">
                              <w:pPr>
                                <w:rPr>
                                  <w:color w:val="000000" w:themeColor="text1"/>
                                  <w:u w:val="single"/>
                                </w:rPr>
                              </w:pPr>
                              <w:r w:rsidRPr="00C77799">
                                <w:rPr>
                                  <w:color w:val="000000" w:themeColor="text1"/>
                                  <w:u w:val="single"/>
                                </w:rPr>
                                <w:t>Signature 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121A38" id="Groupe 5" o:spid="_x0000_s1026" style="position:absolute;left:0;text-align:left;margin-left:-70.1pt;margin-top:38.5pt;width:593.45pt;height:67.6pt;z-index:251660288" coordsize="75371,8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">
                <v:rect id="Rectangle 2" o:spid="_x0000_s1027" style="position:absolute;width:8902;height:8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" fillcolor="white [3201]" strokecolor="black [3200]" strokeweight="2pt">
                  <v:textbox>
                    <w:txbxContent>
                      <w:p w14:paraId="7AB71304" w14:textId="77777777" w:rsidR="008E776B" w:rsidRPr="00C77799" w:rsidRDefault="008E776B" w:rsidP="008E776B">
                        <w:pPr>
                          <w:rPr>
                            <w:color w:val="000000" w:themeColor="text1"/>
                            <w:sz w:val="22"/>
                            <w:u w:val="single"/>
                          </w:rPr>
                        </w:pPr>
                        <w:r w:rsidRPr="00C77799">
                          <w:rPr>
                            <w:color w:val="000000" w:themeColor="text1"/>
                            <w:sz w:val="22"/>
                            <w:u w:val="single"/>
                          </w:rPr>
                          <w:t>Note :</w:t>
                        </w:r>
                      </w:p>
                      <w:p w14:paraId="5C617A23" w14:textId="77777777" w:rsidR="008E776B" w:rsidRPr="00C77799" w:rsidRDefault="008E776B" w:rsidP="008E776B">
                        <w:pPr>
                          <w:rPr>
                            <w:color w:val="000000" w:themeColor="text1"/>
                            <w:sz w:val="12"/>
                            <w:u w:val="single"/>
                          </w:rPr>
                        </w:pPr>
                      </w:p>
                      <w:p w14:paraId="229769F5" w14:textId="77777777" w:rsidR="008E776B" w:rsidRPr="00C77799" w:rsidRDefault="008E776B" w:rsidP="008E776B">
                        <w:pPr>
                          <w:rPr>
                            <w:color w:val="000000" w:themeColor="text1"/>
                            <w:sz w:val="14"/>
                          </w:rPr>
                        </w:pPr>
                        <w:r w:rsidRPr="00C77799">
                          <w:rPr>
                            <w:color w:val="000000" w:themeColor="text1"/>
                            <w:sz w:val="14"/>
                          </w:rPr>
                          <w:t>____________</w:t>
                        </w:r>
                      </w:p>
                      <w:p w14:paraId="25C89C4B" w14:textId="77777777" w:rsidR="008E776B" w:rsidRPr="00C77799" w:rsidRDefault="008E776B" w:rsidP="008E776B">
                        <w:pPr>
                          <w:rPr>
                            <w:color w:val="000000" w:themeColor="text1"/>
                            <w:sz w:val="18"/>
                            <w:u w:val="single"/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left:8905;width:49060;height:8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" fillcolor="white [3201]" strokecolor="black [3200]" strokeweight="2pt">
                  <v:textbox>
                    <w:txbxContent>
                      <w:p w14:paraId="1FEF16E5" w14:textId="77777777" w:rsidR="008E776B" w:rsidRPr="00C77799" w:rsidRDefault="008E776B" w:rsidP="008E776B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 w:rsidRPr="00C77799">
                          <w:rPr>
                            <w:color w:val="000000" w:themeColor="text1"/>
                            <w:u w:val="single"/>
                          </w:rPr>
                          <w:t>Appréciations :</w:t>
                        </w:r>
                      </w:p>
                    </w:txbxContent>
                  </v:textbox>
                </v:rect>
                <v:rect id="Rectangle 4" o:spid="_x0000_s1029" style="position:absolute;left:57959;width:17412;height:8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" fillcolor="white [3201]" strokecolor="black [3200]" strokeweight="2pt">
                  <v:textbox>
                    <w:txbxContent>
                      <w:p w14:paraId="2F08BEC1" w14:textId="77777777" w:rsidR="008E776B" w:rsidRPr="00C77799" w:rsidRDefault="008E776B" w:rsidP="008E776B">
                        <w:pPr>
                          <w:rPr>
                            <w:color w:val="000000" w:themeColor="text1"/>
                            <w:u w:val="single"/>
                          </w:rPr>
                        </w:pPr>
                        <w:r w:rsidRPr="00C77799">
                          <w:rPr>
                            <w:color w:val="000000" w:themeColor="text1"/>
                            <w:u w:val="single"/>
                          </w:rPr>
                          <w:t>Signature 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sdt>
        <w:sdtPr>
          <w:rPr>
            <w:u w:val="single"/>
          </w:rPr>
          <w:alias w:val="Matière"/>
          <w:tag w:val="Matière"/>
          <w:id w:val="213808947"/>
          <w:placeholder>
            <w:docPart w:val="547077AFCEBE499B8DDA943D5C74F239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C77799">
            <w:rPr>
              <w:u w:val="single"/>
            </w:rPr>
            <w:t>Allemand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A4AC429EC79947559A36687D6DA14F1A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71799426" w14:textId="207507CE" w:rsidR="00CB7909" w:rsidRDefault="00C77799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d’Allemand du 16 12 2020</w:t>
          </w:r>
        </w:p>
      </w:sdtContent>
    </w:sdt>
    <w:p w14:paraId="60355FFA" w14:textId="0CCFFFEA" w:rsidR="008E776B" w:rsidRDefault="008E776B" w:rsidP="00CA0255"/>
    <w:p w14:paraId="7AAFE27E" w14:textId="77777777" w:rsidR="008E776B" w:rsidRDefault="008E776B"/>
    <w:p w14:paraId="4890F276" w14:textId="77777777" w:rsidR="008E776B" w:rsidRDefault="008E776B"/>
    <w:p w14:paraId="7BB267EA" w14:textId="77777777" w:rsidR="008E776B" w:rsidRDefault="008E776B"/>
    <w:p w14:paraId="00D63844" w14:textId="22651BE5" w:rsidR="00BB5713" w:rsidRDefault="00BB5713" w:rsidP="00753666">
      <w:pPr>
        <w:pStyle w:val="Titre1"/>
        <w:rPr>
          <w:lang w:val="de-DE"/>
        </w:rPr>
      </w:pPr>
      <w:r w:rsidRPr="00BB5713">
        <w:rPr>
          <w:lang w:val="de-DE"/>
        </w:rPr>
        <w:t>1</w:t>
      </w:r>
      <w:r>
        <w:rPr>
          <w:lang w:val="de-DE"/>
        </w:rPr>
        <w:t>: Beantworten Sie die Fragen mit eigenen Worten auf Deutsch.</w:t>
      </w:r>
    </w:p>
    <w:p w14:paraId="381EB6DC" w14:textId="214EEED3" w:rsid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>a.1) Die DDR Regierung hasse Rockmusik</w:t>
      </w:r>
      <w:r w:rsidR="005830A8" w:rsidRPr="005830A8">
        <w:rPr>
          <w:lang w:val="de-DE"/>
        </w:rPr>
        <w:t xml:space="preserve"> </w:t>
      </w:r>
      <w:r w:rsidR="005830A8">
        <w:rPr>
          <w:lang w:val="de-DE"/>
        </w:rPr>
        <w:t>und Sagte dass es ist „Waffe der Nato-Politik“.</w:t>
      </w:r>
    </w:p>
    <w:p w14:paraId="4B5CD274" w14:textId="7C361F4D" w:rsid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 xml:space="preserve">a.2) Rockmusik war </w:t>
      </w:r>
      <w:r w:rsidRPr="00971392">
        <w:rPr>
          <w:lang w:val="de-DE"/>
        </w:rPr>
        <w:t>Außenseiter</w:t>
      </w:r>
      <w:r>
        <w:rPr>
          <w:lang w:val="de-DE"/>
        </w:rPr>
        <w:t xml:space="preserve"> von die DDR </w:t>
      </w:r>
      <w:r w:rsidR="005830A8">
        <w:rPr>
          <w:lang w:val="de-DE"/>
        </w:rPr>
        <w:t xml:space="preserve">die </w:t>
      </w:r>
      <w:r w:rsidR="004A6762">
        <w:rPr>
          <w:lang w:val="de-DE"/>
        </w:rPr>
        <w:t>Junge</w:t>
      </w:r>
      <w:r w:rsidR="005830A8">
        <w:rPr>
          <w:lang w:val="de-DE"/>
        </w:rPr>
        <w:t xml:space="preserve"> denke dass </w:t>
      </w:r>
      <w:r w:rsidR="00823657">
        <w:rPr>
          <w:lang w:val="de-DE"/>
        </w:rPr>
        <w:t>es ist Beat-musik-Platte.</w:t>
      </w:r>
    </w:p>
    <w:p w14:paraId="38CB080E" w14:textId="5C0862EE" w:rsid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>b.1)</w:t>
      </w:r>
      <w:r w:rsidR="005830A8">
        <w:rPr>
          <w:lang w:val="de-DE"/>
        </w:rPr>
        <w:t xml:space="preserve"> </w:t>
      </w:r>
      <w:r w:rsidR="00244844">
        <w:rPr>
          <w:lang w:val="de-DE"/>
        </w:rPr>
        <w:t>Franks Mutter kauft Rockmusic für Franck.</w:t>
      </w:r>
    </w:p>
    <w:p w14:paraId="58BD529D" w14:textId="381A5D8B" w:rsid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>b.2)</w:t>
      </w:r>
      <w:r w:rsidR="00244844">
        <w:rPr>
          <w:lang w:val="de-DE"/>
        </w:rPr>
        <w:t xml:space="preserve"> Weil </w:t>
      </w:r>
      <w:r w:rsidR="00504F32">
        <w:rPr>
          <w:lang w:val="de-DE"/>
        </w:rPr>
        <w:t>es gabt nicht in der DDR.</w:t>
      </w:r>
    </w:p>
    <w:p w14:paraId="228254FE" w14:textId="7FD7FC2A" w:rsid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>c.1)</w:t>
      </w:r>
      <w:r w:rsidR="00823657">
        <w:rPr>
          <w:lang w:val="de-DE"/>
        </w:rPr>
        <w:t xml:space="preserve"> Westmusik in der DDR war illegal</w:t>
      </w:r>
      <w:r w:rsidR="008453FD">
        <w:rPr>
          <w:lang w:val="de-DE"/>
        </w:rPr>
        <w:t xml:space="preserve"> für einige Ausnahmen</w:t>
      </w:r>
      <w:r w:rsidR="00823657">
        <w:rPr>
          <w:lang w:val="de-DE"/>
        </w:rPr>
        <w:t>.</w:t>
      </w:r>
    </w:p>
    <w:p w14:paraId="061913A7" w14:textId="4217BDA2" w:rsid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>c.2)</w:t>
      </w:r>
      <w:r w:rsidR="00823657">
        <w:rPr>
          <w:lang w:val="de-DE"/>
        </w:rPr>
        <w:t xml:space="preserve"> Es war illegal weil es war als eine Waffe gegen der DDR</w:t>
      </w:r>
      <w:r w:rsidR="008453FD">
        <w:rPr>
          <w:lang w:val="de-DE"/>
        </w:rPr>
        <w:t xml:space="preserve"> und die DDR will ein prinzipiell alles zu</w:t>
      </w:r>
      <w:r w:rsidR="00823657">
        <w:rPr>
          <w:lang w:val="de-DE"/>
        </w:rPr>
        <w:t>.</w:t>
      </w:r>
    </w:p>
    <w:p w14:paraId="09C41CD2" w14:textId="3550B848" w:rsid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>d.1)</w:t>
      </w:r>
      <w:r w:rsidR="00823657">
        <w:rPr>
          <w:lang w:val="de-DE"/>
        </w:rPr>
        <w:t xml:space="preserve"> Rock-Platteten in der DDR war so teuer weil es war eine illegale </w:t>
      </w:r>
      <w:r w:rsidR="004A6762">
        <w:rPr>
          <w:lang w:val="de-DE"/>
        </w:rPr>
        <w:t>Import</w:t>
      </w:r>
      <w:r w:rsidR="00823657">
        <w:rPr>
          <w:lang w:val="de-DE"/>
        </w:rPr>
        <w:t>.</w:t>
      </w:r>
    </w:p>
    <w:p w14:paraId="5FAD25FC" w14:textId="05FA0092" w:rsidR="00971392" w:rsidRPr="00971392" w:rsidRDefault="00971392" w:rsidP="00971392">
      <w:pPr>
        <w:pStyle w:val="Paragraphedeliste"/>
        <w:rPr>
          <w:lang w:val="de-DE"/>
        </w:rPr>
      </w:pPr>
      <w:r>
        <w:rPr>
          <w:lang w:val="de-DE"/>
        </w:rPr>
        <w:t>d.2)</w:t>
      </w:r>
      <w:r w:rsidR="00823657">
        <w:rPr>
          <w:lang w:val="de-DE"/>
        </w:rPr>
        <w:t xml:space="preserve"> Der Rock Platteten war in eine legale </w:t>
      </w:r>
      <w:r w:rsidR="00823657" w:rsidRPr="00823657">
        <w:rPr>
          <w:lang w:val="de-DE"/>
        </w:rPr>
        <w:t>Berichterstattun</w:t>
      </w:r>
      <w:r w:rsidR="00823657">
        <w:rPr>
          <w:lang w:val="de-DE"/>
        </w:rPr>
        <w:t>g</w:t>
      </w:r>
      <w:r w:rsidR="00C3501C">
        <w:rPr>
          <w:lang w:val="de-DE"/>
        </w:rPr>
        <w:t>.</w:t>
      </w:r>
    </w:p>
    <w:p w14:paraId="5CCD6EEC" w14:textId="77777777" w:rsidR="00971392" w:rsidRDefault="00971392" w:rsidP="00E04196">
      <w:pPr>
        <w:rPr>
          <w:lang w:val="de-DE"/>
        </w:rPr>
      </w:pPr>
    </w:p>
    <w:p w14:paraId="6F3A1D74" w14:textId="1A39A847" w:rsidR="00E04196" w:rsidRPr="002C2328" w:rsidRDefault="00E04196" w:rsidP="00E04196">
      <w:pPr>
        <w:pStyle w:val="Titre1"/>
      </w:pPr>
      <w:r w:rsidRPr="002C2328">
        <w:t>2: Expression écrite.</w:t>
      </w:r>
    </w:p>
    <w:p w14:paraId="77FAE1A4" w14:textId="5D434051" w:rsidR="00E04196" w:rsidRDefault="00E04196" w:rsidP="000F64C0">
      <w:pPr>
        <w:pStyle w:val="Titre2"/>
        <w:rPr>
          <w:lang w:val="de-DE"/>
        </w:rPr>
      </w:pPr>
      <w:r>
        <w:rPr>
          <w:lang w:val="de-DE"/>
        </w:rPr>
        <w:t xml:space="preserve">Sujet </w:t>
      </w:r>
      <w:r w:rsidR="000F64C0">
        <w:rPr>
          <w:lang w:val="de-DE"/>
        </w:rPr>
        <w:t>1:</w:t>
      </w:r>
    </w:p>
    <w:p w14:paraId="3A16C44E" w14:textId="6BA11E81" w:rsidR="0034357B" w:rsidRDefault="000F64C0" w:rsidP="00753666">
      <w:pPr>
        <w:spacing w:line="360" w:lineRule="auto"/>
        <w:rPr>
          <w:lang w:val="de-DE"/>
        </w:rPr>
      </w:pPr>
      <w:bookmarkStart w:id="0" w:name="_Hlk59025259"/>
      <w:r>
        <w:rPr>
          <w:lang w:val="de-DE"/>
        </w:rPr>
        <w:t>Die</w:t>
      </w:r>
      <w:r w:rsidR="008C5C34">
        <w:rPr>
          <w:lang w:val="de-DE"/>
        </w:rPr>
        <w:t xml:space="preserve"> dritten Gespräch „Kunst muss nicht unbedingt politisch sein, es ist aber immer eine Repräsentation ihrer Zeit.“, </w:t>
      </w:r>
      <w:r w:rsidR="002C2328">
        <w:rPr>
          <w:lang w:val="de-DE"/>
        </w:rPr>
        <w:t>denn</w:t>
      </w:r>
      <w:r w:rsidR="008C5C34">
        <w:rPr>
          <w:lang w:val="de-DE"/>
        </w:rPr>
        <w:t xml:space="preserve"> es ist nicht immer </w:t>
      </w:r>
      <w:r w:rsidR="007F4D04">
        <w:rPr>
          <w:lang w:val="de-DE"/>
        </w:rPr>
        <w:t>Politik</w:t>
      </w:r>
      <w:r w:rsidR="008C5C34">
        <w:rPr>
          <w:lang w:val="de-DE"/>
        </w:rPr>
        <w:t xml:space="preserve">. Manchmal, Kunst </w:t>
      </w:r>
      <w:r w:rsidR="007F00A9">
        <w:rPr>
          <w:lang w:val="de-DE"/>
        </w:rPr>
        <w:t xml:space="preserve">stellt </w:t>
      </w:r>
      <w:r w:rsidR="007F4D04">
        <w:rPr>
          <w:lang w:val="de-DE"/>
        </w:rPr>
        <w:t>Politik</w:t>
      </w:r>
      <w:r w:rsidR="007F00A9">
        <w:rPr>
          <w:lang w:val="de-DE"/>
        </w:rPr>
        <w:t xml:space="preserve">, oder Landschaft. Kunst ist ein durschritt für </w:t>
      </w:r>
      <w:r w:rsidR="007F4D04">
        <w:rPr>
          <w:lang w:val="de-DE"/>
        </w:rPr>
        <w:t>Gefühl</w:t>
      </w:r>
      <w:r w:rsidR="007F00A9">
        <w:rPr>
          <w:lang w:val="de-DE"/>
        </w:rPr>
        <w:t xml:space="preserve"> </w:t>
      </w:r>
      <w:r w:rsidR="007F00A9" w:rsidRPr="007F00A9">
        <w:rPr>
          <w:lang w:val="de-DE"/>
        </w:rPr>
        <w:t>zum Ausdruck bringen</w:t>
      </w:r>
      <w:r w:rsidR="007F4D04">
        <w:rPr>
          <w:lang w:val="de-DE"/>
        </w:rPr>
        <w:t xml:space="preserve">. In der Mittelalter, Kunst war ein </w:t>
      </w:r>
      <w:r w:rsidR="007F4D04" w:rsidRPr="007F4D04">
        <w:rPr>
          <w:lang w:val="de-DE"/>
        </w:rPr>
        <w:t>Durchschnitt</w:t>
      </w:r>
      <w:r w:rsidR="007F4D04">
        <w:rPr>
          <w:lang w:val="de-DE"/>
        </w:rPr>
        <w:t xml:space="preserve"> für </w:t>
      </w:r>
      <w:r w:rsidR="007F4D04" w:rsidRPr="007F4D04">
        <w:rPr>
          <w:lang w:val="de-DE"/>
        </w:rPr>
        <w:t>Hochzeit</w:t>
      </w:r>
      <w:r w:rsidR="007F4D04">
        <w:rPr>
          <w:lang w:val="de-DE"/>
        </w:rPr>
        <w:t xml:space="preserve">en. Die anderes </w:t>
      </w:r>
      <w:r w:rsidR="007F4D04" w:rsidRPr="007F4D04">
        <w:rPr>
          <w:lang w:val="de-DE"/>
        </w:rPr>
        <w:t>Bewegungen</w:t>
      </w:r>
      <w:r w:rsidR="00381E62">
        <w:rPr>
          <w:lang w:val="de-DE"/>
        </w:rPr>
        <w:t xml:space="preserve"> </w:t>
      </w:r>
      <w:r w:rsidR="00381E62" w:rsidRPr="00381E62">
        <w:rPr>
          <w:lang w:val="de-DE"/>
        </w:rPr>
        <w:t>durch</w:t>
      </w:r>
      <w:r w:rsidR="00381E62">
        <w:rPr>
          <w:lang w:val="de-DE"/>
        </w:rPr>
        <w:t xml:space="preserve"> die </w:t>
      </w:r>
      <w:r w:rsidR="002C2328">
        <w:rPr>
          <w:lang w:val="de-DE"/>
        </w:rPr>
        <w:t>Zeit</w:t>
      </w:r>
      <w:r w:rsidR="00381E62">
        <w:rPr>
          <w:lang w:val="de-DE"/>
        </w:rPr>
        <w:t xml:space="preserve"> hat </w:t>
      </w:r>
      <w:r w:rsidR="00381E62" w:rsidRPr="00381E62">
        <w:rPr>
          <w:lang w:val="de-DE"/>
        </w:rPr>
        <w:t>ander</w:t>
      </w:r>
      <w:r w:rsidR="00381E62">
        <w:rPr>
          <w:lang w:val="de-DE"/>
        </w:rPr>
        <w:t xml:space="preserve">es Zielen. Die Expressionismus war für seinen Gefühl ausdrucken. Diesen Kunst von der NSDAP </w:t>
      </w:r>
      <w:r w:rsidR="002C2328">
        <w:rPr>
          <w:lang w:val="de-DE"/>
        </w:rPr>
        <w:t xml:space="preserve">war Politik und für die Nazi Regime. MOMA Kunst ist sehr </w:t>
      </w:r>
      <w:r w:rsidR="002C2328" w:rsidRPr="002C2328">
        <w:rPr>
          <w:lang w:val="de-DE"/>
        </w:rPr>
        <w:t>verschiedene</w:t>
      </w:r>
      <w:r w:rsidR="002C2328">
        <w:rPr>
          <w:lang w:val="de-DE"/>
        </w:rPr>
        <w:t xml:space="preserve">. In MOMA, Man kann Politiker oder Landschaften ansehen. Kunst hast viele formen. In Kunst, Man kann Skulptur oder </w:t>
      </w:r>
      <w:r w:rsidR="002C2328" w:rsidRPr="002C2328">
        <w:rPr>
          <w:lang w:val="de-DE"/>
        </w:rPr>
        <w:t>Malerei</w:t>
      </w:r>
      <w:r w:rsidR="002C2328">
        <w:rPr>
          <w:lang w:val="de-DE"/>
        </w:rPr>
        <w:t xml:space="preserve"> gesehen. In </w:t>
      </w:r>
      <w:r w:rsidR="002C2328" w:rsidRPr="002C2328">
        <w:rPr>
          <w:lang w:val="de-DE"/>
        </w:rPr>
        <w:t>Griechisch</w:t>
      </w:r>
      <w:r w:rsidR="002C2328">
        <w:rPr>
          <w:lang w:val="de-DE"/>
        </w:rPr>
        <w:t xml:space="preserve"> </w:t>
      </w:r>
      <w:r w:rsidR="00285E7B">
        <w:rPr>
          <w:lang w:val="de-DE"/>
        </w:rPr>
        <w:t>Zeit</w:t>
      </w:r>
      <w:r w:rsidR="002C2328">
        <w:rPr>
          <w:lang w:val="de-DE"/>
        </w:rPr>
        <w:t xml:space="preserve">, </w:t>
      </w:r>
      <w:r w:rsidR="00285E7B">
        <w:rPr>
          <w:lang w:val="de-DE"/>
        </w:rPr>
        <w:t xml:space="preserve">diesen Skulptur war </w:t>
      </w:r>
      <w:r w:rsidR="00285E7B" w:rsidRPr="00285E7B">
        <w:rPr>
          <w:lang w:val="de-DE"/>
        </w:rPr>
        <w:t>Darstellung</w:t>
      </w:r>
      <w:r w:rsidR="00285E7B">
        <w:rPr>
          <w:lang w:val="de-DE"/>
        </w:rPr>
        <w:t xml:space="preserve">en auf einen </w:t>
      </w:r>
      <w:r w:rsidR="00285E7B" w:rsidRPr="00285E7B">
        <w:rPr>
          <w:lang w:val="de-DE"/>
        </w:rPr>
        <w:t>Symbol</w:t>
      </w:r>
      <w:r w:rsidR="00285E7B">
        <w:rPr>
          <w:lang w:val="de-DE"/>
        </w:rPr>
        <w:t xml:space="preserve"> oder essen. Es war weniger Politik in Griechisch Skulptur. Die Griechisch Skulptur war einen </w:t>
      </w:r>
      <w:r w:rsidR="00285E7B" w:rsidRPr="00285E7B">
        <w:rPr>
          <w:lang w:val="de-DE"/>
        </w:rPr>
        <w:t>Darstellun</w:t>
      </w:r>
      <w:r w:rsidR="00285E7B">
        <w:rPr>
          <w:lang w:val="de-DE"/>
        </w:rPr>
        <w:t xml:space="preserve">g </w:t>
      </w:r>
      <w:r w:rsidR="0034357B">
        <w:rPr>
          <w:lang w:val="de-DE"/>
        </w:rPr>
        <w:t>der Lebensstandard</w:t>
      </w:r>
      <w:r w:rsidR="00285E7B">
        <w:rPr>
          <w:lang w:val="de-DE"/>
        </w:rPr>
        <w:t xml:space="preserve"> von </w:t>
      </w:r>
      <w:r w:rsidR="0034357B">
        <w:rPr>
          <w:lang w:val="de-DE"/>
        </w:rPr>
        <w:t xml:space="preserve">der </w:t>
      </w:r>
      <w:r w:rsidR="0034357B" w:rsidRPr="0034357B">
        <w:rPr>
          <w:lang w:val="de-DE"/>
        </w:rPr>
        <w:t>Master</w:t>
      </w:r>
      <w:r w:rsidR="0034357B">
        <w:rPr>
          <w:lang w:val="de-DE"/>
        </w:rPr>
        <w:t>.</w:t>
      </w:r>
      <w:bookmarkEnd w:id="0"/>
    </w:p>
    <w:p w14:paraId="3B7E3382" w14:textId="37D6B4FB" w:rsidR="0034357B" w:rsidRPr="000F64C0" w:rsidRDefault="0034357B" w:rsidP="0034357B">
      <w:pPr>
        <w:spacing w:line="480" w:lineRule="auto"/>
        <w:rPr>
          <w:lang w:val="de-DE"/>
        </w:rPr>
      </w:pPr>
      <w:r>
        <w:rPr>
          <w:lang w:val="de-DE"/>
        </w:rPr>
        <w:t xml:space="preserve">Wort zahl = </w:t>
      </w:r>
      <w:r w:rsidR="0064555F">
        <w:rPr>
          <w:lang w:val="de-DE"/>
        </w:rPr>
        <w:t>132</w:t>
      </w:r>
    </w:p>
    <w:sectPr w:rsidR="0034357B" w:rsidRPr="000F64C0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A4854" w14:textId="77777777" w:rsidR="007E1801" w:rsidRDefault="007E1801" w:rsidP="007E6A72">
      <w:pPr>
        <w:spacing w:before="0" w:after="0"/>
      </w:pPr>
      <w:r>
        <w:separator/>
      </w:r>
    </w:p>
  </w:endnote>
  <w:endnote w:type="continuationSeparator" w:id="0">
    <w:p w14:paraId="3E58D40C" w14:textId="77777777" w:rsidR="007E1801" w:rsidRDefault="007E1801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34D7FA20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76BCCD1" wp14:editId="4D9D205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4FCF07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76BCCD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30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3E4FCF07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77373" w14:textId="77777777" w:rsidR="007E1801" w:rsidRDefault="007E1801" w:rsidP="007E6A72">
      <w:pPr>
        <w:spacing w:before="0" w:after="0"/>
      </w:pPr>
      <w:r>
        <w:separator/>
      </w:r>
    </w:p>
  </w:footnote>
  <w:footnote w:type="continuationSeparator" w:id="0">
    <w:p w14:paraId="5B9B3402" w14:textId="77777777" w:rsidR="007E1801" w:rsidRDefault="007E1801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BA795" w14:textId="2EB3949E" w:rsidR="007E6A72" w:rsidRPr="00BB5713" w:rsidRDefault="00742FED" w:rsidP="00742FED">
    <w:pPr>
      <w:pStyle w:val="En-tte"/>
      <w:rPr>
        <w:color w:val="000000" w:themeColor="text1"/>
      </w:rPr>
    </w:pPr>
    <w:r w:rsidRPr="00BB5713">
      <w:rPr>
        <w:color w:val="000000" w:themeColor="text1"/>
        <w:u w:val="single"/>
      </w:rPr>
      <w:t>Henry</w:t>
    </w:r>
    <w:r w:rsidRPr="00BB5713">
      <w:rPr>
        <w:color w:val="000000" w:themeColor="text1"/>
      </w:rPr>
      <w:t xml:space="preserve"> </w:t>
    </w:r>
    <w:r w:rsidRPr="00BB5713">
      <w:rPr>
        <w:color w:val="000000" w:themeColor="text1"/>
      </w:rPr>
      <w:tab/>
    </w:r>
    <w:r w:rsidRPr="00BB5713">
      <w:rPr>
        <w:color w:val="000000" w:themeColor="text1"/>
      </w:rPr>
      <w:tab/>
    </w:r>
    <w:sdt>
      <w:sdtPr>
        <w:rPr>
          <w:color w:val="000000" w:themeColor="text1"/>
          <w:u w:val="single"/>
        </w:rPr>
        <w:id w:val="213808977"/>
        <w:placeholder>
          <w:docPart w:val="A4AC429EC79947559A36687D6DA14F1A"/>
        </w:placeholder>
        <w:date w:fullDate="2020-12-16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C77799" w:rsidRPr="00BB5713">
          <w:rPr>
            <w:color w:val="000000" w:themeColor="text1"/>
            <w:u w:val="single"/>
          </w:rPr>
          <w:t>mercredi 16 décembre 2020</w:t>
        </w:r>
      </w:sdtContent>
    </w:sdt>
    <w:r w:rsidRPr="00BB5713">
      <w:rPr>
        <w:color w:val="000000" w:themeColor="text1"/>
      </w:rPr>
      <w:t xml:space="preserve"> </w:t>
    </w:r>
  </w:p>
  <w:p w14:paraId="2E88B0F5" w14:textId="745AAA78" w:rsidR="00620033" w:rsidRPr="00BB5713" w:rsidRDefault="00620033" w:rsidP="00742FED">
    <w:pPr>
      <w:pStyle w:val="En-tte"/>
      <w:rPr>
        <w:color w:val="000000" w:themeColor="text1"/>
        <w:u w:val="single"/>
      </w:rPr>
    </w:pPr>
    <w:r w:rsidRPr="00BB5713">
      <w:rPr>
        <w:color w:val="000000" w:themeColor="text1"/>
        <w:u w:val="single"/>
      </w:rPr>
      <w:t>Letellier</w:t>
    </w:r>
    <w:r w:rsidRPr="00BB5713">
      <w:rPr>
        <w:color w:val="000000" w:themeColor="text1"/>
      </w:rPr>
      <w:tab/>
    </w:r>
    <w:sdt>
      <w:sdtPr>
        <w:rPr>
          <w:color w:val="000000" w:themeColor="text1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C77799" w:rsidRPr="00BB5713">
          <w:rPr>
            <w:color w:val="000000" w:themeColor="text1"/>
            <w:u w:val="single"/>
          </w:rPr>
          <w:t>Allemand</w:t>
        </w:r>
      </w:sdtContent>
    </w:sdt>
  </w:p>
  <w:p w14:paraId="4CF978D3" w14:textId="5933E0F1" w:rsidR="00620033" w:rsidRPr="00BB5713" w:rsidRDefault="007E1801" w:rsidP="00742FED">
    <w:pPr>
      <w:pStyle w:val="En-tte"/>
      <w:rPr>
        <w:color w:val="000000" w:themeColor="text1"/>
      </w:rPr>
    </w:pPr>
    <w:sdt>
      <w:sdtPr>
        <w:rPr>
          <w:color w:val="000000" w:themeColor="text1"/>
        </w:rPr>
        <w:alias w:val="classe"/>
        <w:tag w:val="classe"/>
        <w:id w:val="213808923"/>
      </w:sdtPr>
      <w:sdtEndPr/>
      <w:sdtContent>
        <w:r w:rsidR="00C77799" w:rsidRPr="00BB5713">
          <w:rPr>
            <w:color w:val="000000" w:themeColor="text1"/>
            <w:u w:val="single"/>
          </w:rPr>
          <w:t>T1</w:t>
        </w:r>
      </w:sdtContent>
    </w:sdt>
    <w:r w:rsidR="00A5406E" w:rsidRPr="00BB5713">
      <w:rPr>
        <w:color w:val="000000" w:themeColor="text1"/>
      </w:rPr>
      <w:tab/>
    </w:r>
    <w:sdt>
      <w:sdtPr>
        <w:rPr>
          <w:color w:val="000000" w:themeColor="text1"/>
          <w:u w:val="single"/>
        </w:rPr>
        <w:alias w:val="Sujet/Titre"/>
        <w:tag w:val="sujet"/>
        <w:id w:val="1979417869"/>
        <w:placeholder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C77799" w:rsidRPr="00BB5713">
          <w:rPr>
            <w:color w:val="000000" w:themeColor="text1"/>
            <w:u w:val="single"/>
          </w:rPr>
          <w:t xml:space="preserve">DST d’Allemand du 16 12 2020 </w:t>
        </w:r>
      </w:sdtContent>
    </w:sdt>
  </w:p>
  <w:sdt>
    <w:sdtPr>
      <w:rPr>
        <w:color w:val="000000" w:themeColor="text1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199D1DFB" w14:textId="77777777" w:rsidR="00316CCC" w:rsidRPr="00BB5713" w:rsidRDefault="00316CCC" w:rsidP="00316CCC">
        <w:pPr>
          <w:pStyle w:val="En-tte"/>
          <w:jc w:val="center"/>
          <w:rPr>
            <w:color w:val="000000" w:themeColor="text1"/>
            <w:u w:val="single"/>
          </w:rPr>
        </w:pPr>
        <w:r w:rsidRPr="00BB5713">
          <w:rPr>
            <w:color w:val="000000" w:themeColor="text1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020C4"/>
    <w:multiLevelType w:val="hybridMultilevel"/>
    <w:tmpl w:val="A84E41D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F28DD"/>
    <w:multiLevelType w:val="hybridMultilevel"/>
    <w:tmpl w:val="B4D6E66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99"/>
    <w:rsid w:val="00096B4B"/>
    <w:rsid w:val="000F64C0"/>
    <w:rsid w:val="00244844"/>
    <w:rsid w:val="0024605F"/>
    <w:rsid w:val="00266F96"/>
    <w:rsid w:val="00285E7B"/>
    <w:rsid w:val="00286DE3"/>
    <w:rsid w:val="002B2BC1"/>
    <w:rsid w:val="002C2328"/>
    <w:rsid w:val="002C31C7"/>
    <w:rsid w:val="002C3BCF"/>
    <w:rsid w:val="002D308F"/>
    <w:rsid w:val="00316CCC"/>
    <w:rsid w:val="0032533A"/>
    <w:rsid w:val="0034357B"/>
    <w:rsid w:val="00381E62"/>
    <w:rsid w:val="003826E5"/>
    <w:rsid w:val="00384AFA"/>
    <w:rsid w:val="003A4BD3"/>
    <w:rsid w:val="004A6762"/>
    <w:rsid w:val="00504F32"/>
    <w:rsid w:val="00556637"/>
    <w:rsid w:val="0057086E"/>
    <w:rsid w:val="005830A8"/>
    <w:rsid w:val="005864F5"/>
    <w:rsid w:val="00620033"/>
    <w:rsid w:val="006240BA"/>
    <w:rsid w:val="0064274E"/>
    <w:rsid w:val="00643555"/>
    <w:rsid w:val="0064555F"/>
    <w:rsid w:val="006705F3"/>
    <w:rsid w:val="00696649"/>
    <w:rsid w:val="00742FED"/>
    <w:rsid w:val="00753666"/>
    <w:rsid w:val="00791FD2"/>
    <w:rsid w:val="007E1801"/>
    <w:rsid w:val="007E5F82"/>
    <w:rsid w:val="007E6A72"/>
    <w:rsid w:val="007F00A9"/>
    <w:rsid w:val="007F4D04"/>
    <w:rsid w:val="007F51FF"/>
    <w:rsid w:val="00804546"/>
    <w:rsid w:val="00823657"/>
    <w:rsid w:val="008453FD"/>
    <w:rsid w:val="00854BCA"/>
    <w:rsid w:val="008B4300"/>
    <w:rsid w:val="008C5C34"/>
    <w:rsid w:val="008E2B13"/>
    <w:rsid w:val="008E6E35"/>
    <w:rsid w:val="008E776B"/>
    <w:rsid w:val="00927F0D"/>
    <w:rsid w:val="0095107C"/>
    <w:rsid w:val="00971392"/>
    <w:rsid w:val="009B0CE1"/>
    <w:rsid w:val="009C7E72"/>
    <w:rsid w:val="009E43F2"/>
    <w:rsid w:val="00A5406E"/>
    <w:rsid w:val="00A9528F"/>
    <w:rsid w:val="00AD18F8"/>
    <w:rsid w:val="00B5121A"/>
    <w:rsid w:val="00BA2AD3"/>
    <w:rsid w:val="00BB1BBE"/>
    <w:rsid w:val="00BB5713"/>
    <w:rsid w:val="00BD64C6"/>
    <w:rsid w:val="00C3501C"/>
    <w:rsid w:val="00C470A7"/>
    <w:rsid w:val="00C77799"/>
    <w:rsid w:val="00C9092A"/>
    <w:rsid w:val="00CA0255"/>
    <w:rsid w:val="00CB7909"/>
    <w:rsid w:val="00CB7CE4"/>
    <w:rsid w:val="00CC530F"/>
    <w:rsid w:val="00CF1DAB"/>
    <w:rsid w:val="00D53DA7"/>
    <w:rsid w:val="00DE0ED7"/>
    <w:rsid w:val="00DE7532"/>
    <w:rsid w:val="00E04196"/>
    <w:rsid w:val="00F1547F"/>
    <w:rsid w:val="00F50B03"/>
    <w:rsid w:val="00F85960"/>
    <w:rsid w:val="00FC2796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D9AFC4"/>
  <w15:docId w15:val="{0371A657-FF58-44A1-A54A-DA1D00A8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B571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0419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BB5713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BB571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04196"/>
    <w:rPr>
      <w:rFonts w:ascii="Times New Roman" w:eastAsiaTheme="majorEastAsia" w:hAnsi="Times New Roman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7077AFCEBE499B8DDA943D5C74F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F85281-BA43-4173-9E88-C16B30EEB66A}"/>
      </w:docPartPr>
      <w:docPartBody>
        <w:p w:rsidR="00000000" w:rsidRDefault="00EE0185">
          <w:pPr>
            <w:pStyle w:val="547077AFCEBE499B8DDA943D5C74F239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A4AC429EC79947559A36687D6DA14F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29260D-879D-4234-B82C-205CC061887A}"/>
      </w:docPartPr>
      <w:docPartBody>
        <w:p w:rsidR="00000000" w:rsidRDefault="00EE0185">
          <w:pPr>
            <w:pStyle w:val="A4AC429EC79947559A36687D6DA14F1A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85"/>
    <w:rsid w:val="00E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547077AFCEBE499B8DDA943D5C74F239">
    <w:name w:val="547077AFCEBE499B8DDA943D5C74F239"/>
  </w:style>
  <w:style w:type="paragraph" w:customStyle="1" w:styleId="A4AC429EC79947559A36687D6DA14F1A">
    <w:name w:val="A4AC429EC79947559A36687D6DA14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87</TotalTime>
  <Pages>1</Pages>
  <Words>255</Words>
  <Characters>1338</Characters>
  <Application>Microsoft Office Word</Application>
  <DocSecurity>0</DocSecurity>
  <Lines>37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8</cp:revision>
  <dcterms:created xsi:type="dcterms:W3CDTF">2020-12-16T13:09:00Z</dcterms:created>
  <dcterms:modified xsi:type="dcterms:W3CDTF">2020-12-16T15:17:00Z</dcterms:modified>
</cp:coreProperties>
</file>