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78DF7" w14:textId="5934A7FD" w:rsidR="004A5D3C" w:rsidRDefault="001D118B">
      <w:r w:rsidRPr="001D118B">
        <w:rPr>
          <w:lang w:val="de-DE"/>
        </w:rPr>
        <w:t>Wählen</w:t>
      </w:r>
      <w:r>
        <w:t xml:space="preserve"> = voter, choisir</w:t>
      </w:r>
    </w:p>
    <w:p w14:paraId="541D6C33" w14:textId="7231E586" w:rsidR="001D118B" w:rsidRDefault="001D118B">
      <w:r w:rsidRPr="001D118B">
        <w:rPr>
          <w:lang w:val="de-DE"/>
        </w:rPr>
        <w:t>Die Wahl (en)</w:t>
      </w:r>
      <w:r>
        <w:t xml:space="preserve"> = l’élection, le choix</w:t>
      </w:r>
    </w:p>
    <w:p w14:paraId="0487D48B" w14:textId="37D72E24" w:rsidR="001D118B" w:rsidRDefault="001D118B">
      <w:pPr>
        <w:rPr>
          <w:lang w:val="de-DE"/>
        </w:rPr>
      </w:pPr>
      <w:r>
        <w:rPr>
          <w:lang w:val="de-DE"/>
        </w:rPr>
        <w:t>Was hast du gewählt?</w:t>
      </w:r>
    </w:p>
    <w:p w14:paraId="71B59BB0" w14:textId="0BE6B442" w:rsidR="001D118B" w:rsidRDefault="001D118B">
      <w:pPr>
        <w:rPr>
          <w:lang w:val="de-DE"/>
        </w:rPr>
      </w:pPr>
      <w:r>
        <w:rPr>
          <w:lang w:val="de-DE"/>
        </w:rPr>
        <w:t xml:space="preserve">Der Stabsauger (-) = </w:t>
      </w:r>
      <w:proofErr w:type="spellStart"/>
      <w:r>
        <w:rPr>
          <w:lang w:val="de-DE"/>
        </w:rPr>
        <w:t>aspirateur</w:t>
      </w:r>
      <w:proofErr w:type="spellEnd"/>
      <w:r>
        <w:rPr>
          <w:lang w:val="de-DE"/>
        </w:rPr>
        <w:t>.</w:t>
      </w:r>
    </w:p>
    <w:p w14:paraId="10F91A6D" w14:textId="63B12A01" w:rsidR="001D118B" w:rsidRDefault="001D118B">
      <w:pPr>
        <w:rPr>
          <w:lang w:val="de-DE"/>
        </w:rPr>
      </w:pPr>
      <w:r>
        <w:rPr>
          <w:lang w:val="de-DE"/>
        </w:rPr>
        <w:t xml:space="preserve">Glücklich = </w:t>
      </w:r>
      <w:proofErr w:type="spellStart"/>
      <w:r>
        <w:rPr>
          <w:lang w:val="de-DE"/>
        </w:rPr>
        <w:t>heureux</w:t>
      </w:r>
      <w:proofErr w:type="spellEnd"/>
    </w:p>
    <w:p w14:paraId="23260742" w14:textId="1A603768" w:rsidR="001D118B" w:rsidRDefault="001D118B">
      <w:pPr>
        <w:rPr>
          <w:lang w:val="de-DE"/>
        </w:rPr>
      </w:pPr>
      <w:r>
        <w:rPr>
          <w:lang w:val="de-DE"/>
        </w:rPr>
        <w:t xml:space="preserve">Putzen = faire le </w:t>
      </w:r>
      <w:proofErr w:type="spellStart"/>
      <w:r>
        <w:rPr>
          <w:lang w:val="de-DE"/>
        </w:rPr>
        <w:t>ménage</w:t>
      </w:r>
      <w:proofErr w:type="spellEnd"/>
    </w:p>
    <w:p w14:paraId="783A43E1" w14:textId="76066B60" w:rsidR="001D118B" w:rsidRDefault="001D118B">
      <w:pPr>
        <w:rPr>
          <w:lang w:val="de-DE"/>
        </w:rPr>
      </w:pPr>
      <w:r>
        <w:rPr>
          <w:lang w:val="de-DE"/>
        </w:rPr>
        <w:t xml:space="preserve">Ungefähr = </w:t>
      </w:r>
      <w:proofErr w:type="spellStart"/>
      <w:r>
        <w:rPr>
          <w:lang w:val="de-DE"/>
        </w:rPr>
        <w:t>environ</w:t>
      </w:r>
      <w:proofErr w:type="spellEnd"/>
    </w:p>
    <w:p w14:paraId="6F524838" w14:textId="29AAC8DE" w:rsidR="001D118B" w:rsidRDefault="001D118B">
      <w:pPr>
        <w:rPr>
          <w:lang w:val="de-DE"/>
        </w:rPr>
      </w:pPr>
      <w:r>
        <w:rPr>
          <w:lang w:val="de-DE"/>
        </w:rPr>
        <w:t>Der 2. Weltkrieg</w:t>
      </w:r>
    </w:p>
    <w:p w14:paraId="17E8B136" w14:textId="6C78B1C6" w:rsidR="001D118B" w:rsidRDefault="001D118B">
      <w:pPr>
        <w:rPr>
          <w:lang w:val="de-DE"/>
        </w:rPr>
      </w:pPr>
      <w:r>
        <w:rPr>
          <w:lang w:val="de-DE"/>
        </w:rPr>
        <w:t>Im zweiten Weltkrieg</w:t>
      </w:r>
    </w:p>
    <w:p w14:paraId="6D48E460" w14:textId="733EFF7A" w:rsidR="001D118B" w:rsidRDefault="001D118B">
      <w:pPr>
        <w:rPr>
          <w:lang w:val="de-DE"/>
        </w:rPr>
      </w:pPr>
      <w:r>
        <w:rPr>
          <w:lang w:val="de-DE"/>
        </w:rPr>
        <w:t xml:space="preserve">Epoche = </w:t>
      </w:r>
      <w:proofErr w:type="spellStart"/>
      <w:r w:rsidR="00002A65">
        <w:rPr>
          <w:lang w:val="de-DE"/>
        </w:rPr>
        <w:t>l’époque</w:t>
      </w:r>
      <w:proofErr w:type="spellEnd"/>
    </w:p>
    <w:p w14:paraId="7F26CBB9" w14:textId="1DA32A77" w:rsidR="00002A65" w:rsidRDefault="00002A65">
      <w:pPr>
        <w:rPr>
          <w:lang w:val="de-DE"/>
        </w:rPr>
      </w:pPr>
      <w:r>
        <w:rPr>
          <w:lang w:val="de-DE"/>
        </w:rPr>
        <w:t xml:space="preserve">Der Handstaubsauger = </w:t>
      </w:r>
      <w:proofErr w:type="spellStart"/>
      <w:r>
        <w:rPr>
          <w:lang w:val="de-DE"/>
        </w:rPr>
        <w:t>aspirateur-balai</w:t>
      </w:r>
      <w:proofErr w:type="spellEnd"/>
    </w:p>
    <w:p w14:paraId="17A0E9A8" w14:textId="6FBD91A2" w:rsidR="00002A65" w:rsidRDefault="00002A65">
      <w:pPr>
        <w:rPr>
          <w:lang w:val="de-DE"/>
        </w:rPr>
      </w:pPr>
      <w:r>
        <w:rPr>
          <w:lang w:val="de-DE"/>
        </w:rPr>
        <w:t xml:space="preserve">Der Bodenstaubsauger = </w:t>
      </w:r>
      <w:proofErr w:type="spellStart"/>
      <w:r>
        <w:rPr>
          <w:lang w:val="de-DE"/>
        </w:rPr>
        <w:t>aspirateur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plancher</w:t>
      </w:r>
      <w:proofErr w:type="spellEnd"/>
    </w:p>
    <w:p w14:paraId="5688DF86" w14:textId="5D62CEE6" w:rsidR="00181C71" w:rsidRDefault="00181C71">
      <w:pPr>
        <w:rPr>
          <w:lang w:val="de-DE"/>
        </w:rPr>
      </w:pPr>
      <w:r>
        <w:rPr>
          <w:lang w:val="de-DE"/>
        </w:rPr>
        <w:t>Der Bereich(e)=</w:t>
      </w:r>
      <w:proofErr w:type="spellStart"/>
      <w:r>
        <w:rPr>
          <w:lang w:val="de-DE"/>
        </w:rPr>
        <w:t>domaine</w:t>
      </w:r>
      <w:proofErr w:type="spellEnd"/>
    </w:p>
    <w:p w14:paraId="2B28FB21" w14:textId="402AAC59" w:rsidR="00002A65" w:rsidRDefault="00181C71">
      <w:pPr>
        <w:rPr>
          <w:lang w:val="de-DE"/>
        </w:rPr>
      </w:pPr>
      <w:r>
        <w:rPr>
          <w:lang w:val="de-DE"/>
        </w:rPr>
        <w:t xml:space="preserve">Freiwillig = </w:t>
      </w:r>
      <w:proofErr w:type="spellStart"/>
      <w:r>
        <w:rPr>
          <w:lang w:val="de-DE"/>
        </w:rPr>
        <w:t>volontaire</w:t>
      </w:r>
      <w:proofErr w:type="spellEnd"/>
    </w:p>
    <w:p w14:paraId="4022B05E" w14:textId="309CD9C6" w:rsidR="00613F77" w:rsidRDefault="00613F77">
      <w:pPr>
        <w:rPr>
          <w:lang w:val="de-DE"/>
        </w:rPr>
      </w:pPr>
      <w:r>
        <w:rPr>
          <w:lang w:val="de-DE"/>
        </w:rPr>
        <w:t xml:space="preserve">Der Nachteil = </w:t>
      </w:r>
    </w:p>
    <w:p w14:paraId="0C5B3FDF" w14:textId="2E854D34" w:rsidR="00613F77" w:rsidRDefault="00613F77">
      <w:pPr>
        <w:rPr>
          <w:lang w:val="de-DE"/>
        </w:rPr>
      </w:pPr>
      <w:r>
        <w:rPr>
          <w:lang w:val="de-DE"/>
        </w:rPr>
        <w:t xml:space="preserve">Der Vorteil = </w:t>
      </w:r>
    </w:p>
    <w:p w14:paraId="7AA84095" w14:textId="77777777" w:rsidR="00181C71" w:rsidRDefault="00181C71">
      <w:pPr>
        <w:rPr>
          <w:lang w:val="de-DE"/>
        </w:rPr>
      </w:pPr>
    </w:p>
    <w:p w14:paraId="02A819FE" w14:textId="20F35523" w:rsidR="005C40DF" w:rsidRDefault="005C40DF">
      <w:pPr>
        <w:rPr>
          <w:lang w:val="de-DE"/>
        </w:rPr>
      </w:pPr>
      <w:r>
        <w:rPr>
          <w:lang w:val="de-DE"/>
        </w:rPr>
        <w:t>Eine App vereinfacht das Engagement.</w:t>
      </w:r>
    </w:p>
    <w:p w14:paraId="3215D0B8" w14:textId="09F4F4BE" w:rsidR="005C40DF" w:rsidRDefault="005C40DF">
      <w:pPr>
        <w:rPr>
          <w:lang w:val="de-DE"/>
        </w:rPr>
      </w:pPr>
    </w:p>
    <w:p w14:paraId="4C135E3F" w14:textId="2742C732" w:rsidR="005C40DF" w:rsidRDefault="005C40DF" w:rsidP="005C40DF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 Reportage</w:t>
      </w:r>
    </w:p>
    <w:p w14:paraId="47E08B67" w14:textId="7D3B07F4" w:rsidR="005C40DF" w:rsidRDefault="005C40DF" w:rsidP="005C40DF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Ein Interview</w:t>
      </w:r>
    </w:p>
    <w:p w14:paraId="5CAD0D4E" w14:textId="11172BAA" w:rsidR="005C40DF" w:rsidRDefault="005C40DF" w:rsidP="005C40DF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In München</w:t>
      </w:r>
    </w:p>
    <w:p w14:paraId="6C928643" w14:textId="3E434E9F" w:rsidR="005C40DF" w:rsidRDefault="005C40DF" w:rsidP="005C40DF">
      <w:pPr>
        <w:rPr>
          <w:lang w:val="de-DE"/>
        </w:rPr>
      </w:pPr>
      <w:r>
        <w:rPr>
          <w:lang w:val="de-DE"/>
        </w:rPr>
        <w:t xml:space="preserve">Wer? Leute, </w:t>
      </w:r>
      <w:r w:rsidR="00181C71">
        <w:rPr>
          <w:lang w:val="de-DE"/>
        </w:rPr>
        <w:t>die ehrenamtlich sind.</w:t>
      </w:r>
    </w:p>
    <w:p w14:paraId="372C0134" w14:textId="31AAB4BF" w:rsidR="00181C71" w:rsidRDefault="00181C71" w:rsidP="005C40DF">
      <w:pPr>
        <w:rPr>
          <w:lang w:val="de-DE"/>
        </w:rPr>
      </w:pPr>
      <w:r>
        <w:rPr>
          <w:lang w:val="de-DE"/>
        </w:rPr>
        <w:t xml:space="preserve">Die App heißt 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>!</w:t>
      </w:r>
    </w:p>
    <w:p w14:paraId="7CE4C745" w14:textId="497DC320" w:rsidR="00181C71" w:rsidRDefault="00181C71" w:rsidP="005C40DF">
      <w:pPr>
        <w:rPr>
          <w:lang w:val="de-DE"/>
        </w:rPr>
      </w:pPr>
      <w:r>
        <w:rPr>
          <w:lang w:val="de-DE"/>
        </w:rPr>
        <w:t>Nutzer? 10.000 Nutzer</w:t>
      </w:r>
    </w:p>
    <w:p w14:paraId="78B38587" w14:textId="3A2D1DE1" w:rsidR="00181C71" w:rsidRDefault="00181C71" w:rsidP="005C40DF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Durchschmittsalter</w:t>
      </w:r>
      <w:proofErr w:type="spellEnd"/>
      <w:r>
        <w:rPr>
          <w:lang w:val="de-DE"/>
        </w:rPr>
        <w:t xml:space="preserve"> ist ungefähr 28.</w:t>
      </w:r>
    </w:p>
    <w:p w14:paraId="6FE00200" w14:textId="3D8E1968" w:rsidR="00181C71" w:rsidRDefault="00181C71" w:rsidP="005C40DF">
      <w:pPr>
        <w:rPr>
          <w:lang w:val="de-DE"/>
        </w:rPr>
      </w:pPr>
      <w:r>
        <w:rPr>
          <w:lang w:val="de-DE"/>
        </w:rPr>
        <w:t xml:space="preserve">Ziele? </w:t>
      </w:r>
      <w:r w:rsidRPr="00181C71">
        <w:rPr>
          <w:lang w:val="de-DE"/>
        </w:rPr>
        <w:sym w:font="Wingdings" w:char="F0E0"/>
      </w:r>
      <w:r>
        <w:rPr>
          <w:lang w:val="de-DE"/>
        </w:rPr>
        <w:t xml:space="preserve"> Leuten helfen</w:t>
      </w:r>
    </w:p>
    <w:p w14:paraId="0F718D2A" w14:textId="45438866" w:rsidR="00181C71" w:rsidRDefault="00181C71" w:rsidP="005C40DF">
      <w:pPr>
        <w:rPr>
          <w:lang w:val="de-DE"/>
        </w:rPr>
      </w:pPr>
      <w:r>
        <w:rPr>
          <w:lang w:val="de-DE"/>
        </w:rPr>
        <w:t xml:space="preserve">Sich informieren </w:t>
      </w:r>
      <w:r w:rsidRPr="00181C71">
        <w:rPr>
          <w:lang w:val="de-DE"/>
        </w:rPr>
        <w:sym w:font="Wingdings" w:char="F0E0"/>
      </w:r>
      <w:r>
        <w:rPr>
          <w:lang w:val="de-DE"/>
        </w:rPr>
        <w:t xml:space="preserve"> in welchem Bereich?</w:t>
      </w:r>
    </w:p>
    <w:p w14:paraId="4AD49B14" w14:textId="00A739C5" w:rsidR="00181C71" w:rsidRDefault="00181C71" w:rsidP="005C40DF">
      <w:pPr>
        <w:rPr>
          <w:lang w:val="de-DE"/>
        </w:rPr>
      </w:pPr>
      <w:r>
        <w:rPr>
          <w:lang w:val="de-DE"/>
        </w:rPr>
        <w:t>Ein Netzwerk aufbauen.</w:t>
      </w:r>
    </w:p>
    <w:p w14:paraId="2A5FDFA8" w14:textId="3B140680" w:rsidR="00181C71" w:rsidRDefault="00181C71" w:rsidP="005C40DF">
      <w:pPr>
        <w:rPr>
          <w:lang w:val="de-DE"/>
        </w:rPr>
      </w:pPr>
    </w:p>
    <w:p w14:paraId="0A4A3302" w14:textId="6FBE9043" w:rsidR="00181C71" w:rsidRDefault="00181C71" w:rsidP="005C40DF">
      <w:pPr>
        <w:rPr>
          <w:lang w:val="de-DE"/>
        </w:rPr>
      </w:pPr>
      <w:r>
        <w:rPr>
          <w:lang w:val="de-DE"/>
        </w:rPr>
        <w:t xml:space="preserve">Mehr </w:t>
      </w:r>
      <w:proofErr w:type="spellStart"/>
      <w:r>
        <w:rPr>
          <w:lang w:val="de-DE"/>
        </w:rPr>
        <w:t>demokratie</w:t>
      </w:r>
      <w:proofErr w:type="spellEnd"/>
      <w:r>
        <w:rPr>
          <w:lang w:val="de-DE"/>
        </w:rPr>
        <w:t xml:space="preserve"> in Tübingen</w:t>
      </w:r>
    </w:p>
    <w:p w14:paraId="7CB147E2" w14:textId="5E7D21F9" w:rsidR="00181C71" w:rsidRDefault="00181C71" w:rsidP="005C40DF">
      <w:pPr>
        <w:rPr>
          <w:lang w:val="de-DE"/>
        </w:rPr>
      </w:pPr>
      <w:r>
        <w:rPr>
          <w:lang w:val="de-DE"/>
        </w:rPr>
        <w:lastRenderedPageBreak/>
        <w:t>Der Bürgermeister (-)</w:t>
      </w:r>
    </w:p>
    <w:p w14:paraId="018D2547" w14:textId="53A959DD" w:rsidR="00181C71" w:rsidRDefault="00181C71" w:rsidP="005C40DF">
      <w:pPr>
        <w:rPr>
          <w:lang w:val="de-DE"/>
        </w:rPr>
      </w:pPr>
      <w:r>
        <w:rPr>
          <w:lang w:val="de-DE"/>
        </w:rPr>
        <w:t xml:space="preserve">Die Ebene (n) = </w:t>
      </w:r>
      <w:proofErr w:type="spellStart"/>
      <w:r>
        <w:rPr>
          <w:lang w:val="de-DE"/>
        </w:rPr>
        <w:t>niveau</w:t>
      </w:r>
      <w:proofErr w:type="spellEnd"/>
    </w:p>
    <w:p w14:paraId="22E9446F" w14:textId="5BF024D5" w:rsidR="00A47AF5" w:rsidRDefault="00A47AF5" w:rsidP="005C40DF">
      <w:pPr>
        <w:rPr>
          <w:lang w:val="de-DE"/>
        </w:rPr>
      </w:pPr>
      <w:r>
        <w:rPr>
          <w:lang w:val="de-DE"/>
        </w:rPr>
        <w:t xml:space="preserve">Der Bürger (-) = le </w:t>
      </w:r>
      <w:proofErr w:type="spellStart"/>
      <w:r>
        <w:rPr>
          <w:lang w:val="de-DE"/>
        </w:rPr>
        <w:t>citoyen</w:t>
      </w:r>
      <w:proofErr w:type="spellEnd"/>
    </w:p>
    <w:p w14:paraId="26C1E390" w14:textId="519435F8" w:rsidR="00A47AF5" w:rsidRDefault="00A47AF5" w:rsidP="005C40DF">
      <w:pPr>
        <w:rPr>
          <w:lang w:val="de-DE"/>
        </w:rPr>
      </w:pPr>
      <w:r>
        <w:rPr>
          <w:lang w:val="de-DE"/>
        </w:rPr>
        <w:t xml:space="preserve">Eine Entscheidung treffen = </w:t>
      </w:r>
      <w:proofErr w:type="spellStart"/>
      <w:r>
        <w:rPr>
          <w:lang w:val="de-DE"/>
        </w:rPr>
        <w:t>prendre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décision</w:t>
      </w:r>
      <w:proofErr w:type="spellEnd"/>
      <w:r>
        <w:rPr>
          <w:lang w:val="de-DE"/>
        </w:rPr>
        <w:t>.</w:t>
      </w:r>
    </w:p>
    <w:p w14:paraId="3DE74D7A" w14:textId="6E134FAA" w:rsidR="00A47AF5" w:rsidRDefault="00E87A68" w:rsidP="005C40DF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gift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poison</w:t>
      </w:r>
      <w:proofErr w:type="spellEnd"/>
      <w:r>
        <w:rPr>
          <w:lang w:val="de-DE"/>
        </w:rPr>
        <w:t>.</w:t>
      </w:r>
    </w:p>
    <w:p w14:paraId="75E41761" w14:textId="3543FED9" w:rsidR="00E87A68" w:rsidRDefault="00841F21" w:rsidP="005C40DF">
      <w:pPr>
        <w:rPr>
          <w:lang w:val="de-DE"/>
        </w:rPr>
      </w:pPr>
      <w:proofErr w:type="spellStart"/>
      <w:r>
        <w:rPr>
          <w:lang w:val="de-DE"/>
        </w:rPr>
        <w:t>Widerstandt</w:t>
      </w:r>
      <w:proofErr w:type="spellEnd"/>
      <w:r>
        <w:rPr>
          <w:lang w:val="de-DE"/>
        </w:rPr>
        <w:t xml:space="preserve"> leisten = </w:t>
      </w:r>
    </w:p>
    <w:p w14:paraId="0C948D4C" w14:textId="7F259F07" w:rsidR="00841F21" w:rsidRDefault="00841F21" w:rsidP="005C40DF">
      <w:pPr>
        <w:rPr>
          <w:lang w:val="de-DE"/>
        </w:rPr>
      </w:pPr>
      <w:proofErr w:type="gramStart"/>
      <w:r>
        <w:rPr>
          <w:lang w:val="de-DE"/>
        </w:rPr>
        <w:t>Wider</w:t>
      </w:r>
      <w:proofErr w:type="gramEnd"/>
      <w:r>
        <w:rPr>
          <w:lang w:val="de-DE"/>
        </w:rPr>
        <w:t xml:space="preserve"> +A = contre</w:t>
      </w:r>
    </w:p>
    <w:p w14:paraId="6152C75A" w14:textId="2DBB63A4" w:rsidR="00841F21" w:rsidRDefault="00CF7055" w:rsidP="005C40DF">
      <w:pPr>
        <w:rPr>
          <w:lang w:val="de-DE"/>
        </w:rPr>
      </w:pPr>
      <w:r>
        <w:rPr>
          <w:lang w:val="de-DE"/>
        </w:rPr>
        <w:t xml:space="preserve">Die Verteilung = le </w:t>
      </w:r>
      <w:proofErr w:type="spellStart"/>
      <w:r>
        <w:rPr>
          <w:lang w:val="de-DE"/>
        </w:rPr>
        <w:t>partage</w:t>
      </w:r>
      <w:proofErr w:type="spellEnd"/>
    </w:p>
    <w:p w14:paraId="08EA65EB" w14:textId="24A72CDE" w:rsidR="000D5A4E" w:rsidRDefault="000D5A4E" w:rsidP="005C40DF">
      <w:pPr>
        <w:rPr>
          <w:lang w:val="de-DE"/>
        </w:rPr>
      </w:pPr>
      <w:r>
        <w:rPr>
          <w:lang w:val="de-DE"/>
        </w:rPr>
        <w:t xml:space="preserve">Begrenzen = la </w:t>
      </w:r>
      <w:proofErr w:type="spellStart"/>
      <w:r>
        <w:rPr>
          <w:lang w:val="de-DE"/>
        </w:rPr>
        <w:t>limite</w:t>
      </w:r>
      <w:proofErr w:type="spellEnd"/>
      <w:r>
        <w:rPr>
          <w:lang w:val="de-DE"/>
        </w:rPr>
        <w:t xml:space="preserve">, la </w:t>
      </w:r>
      <w:proofErr w:type="spellStart"/>
      <w:r>
        <w:rPr>
          <w:lang w:val="de-DE"/>
        </w:rPr>
        <w:t>frontière</w:t>
      </w:r>
      <w:proofErr w:type="spellEnd"/>
    </w:p>
    <w:p w14:paraId="3C711385" w14:textId="0FCADEBB" w:rsidR="000D5A4E" w:rsidRDefault="000D5A4E" w:rsidP="005C40DF">
      <w:pPr>
        <w:rPr>
          <w:lang w:val="de-DE"/>
        </w:rPr>
      </w:pPr>
      <w:r>
        <w:rPr>
          <w:lang w:val="de-DE"/>
        </w:rPr>
        <w:t xml:space="preserve">Der Vorwurf (¨e) = </w:t>
      </w:r>
      <w:proofErr w:type="spellStart"/>
      <w:r>
        <w:rPr>
          <w:lang w:val="de-DE"/>
        </w:rPr>
        <w:t>rep</w:t>
      </w:r>
      <w:r w:rsidR="00E033EA">
        <w:rPr>
          <w:lang w:val="de-DE"/>
        </w:rPr>
        <w:t>roche</w:t>
      </w:r>
      <w:proofErr w:type="spellEnd"/>
    </w:p>
    <w:p w14:paraId="74CF6FBE" w14:textId="16EBF101" w:rsidR="00E033EA" w:rsidRDefault="00E033EA" w:rsidP="005C40DF">
      <w:pPr>
        <w:rPr>
          <w:lang w:val="de-DE"/>
        </w:rPr>
      </w:pPr>
      <w:r>
        <w:rPr>
          <w:lang w:val="de-DE"/>
        </w:rPr>
        <w:t xml:space="preserve">Vergleichen mit = </w:t>
      </w:r>
      <w:proofErr w:type="spellStart"/>
      <w:r>
        <w:rPr>
          <w:lang w:val="de-DE"/>
        </w:rPr>
        <w:t>comparer</w:t>
      </w:r>
      <w:proofErr w:type="spellEnd"/>
    </w:p>
    <w:p w14:paraId="748960EB" w14:textId="4B09ECC4" w:rsidR="00E033EA" w:rsidRDefault="00E033EA" w:rsidP="005C40DF">
      <w:pPr>
        <w:rPr>
          <w:lang w:val="de-DE"/>
        </w:rPr>
      </w:pPr>
      <w:r>
        <w:rPr>
          <w:lang w:val="de-DE"/>
        </w:rPr>
        <w:t>Die Schweiz</w:t>
      </w:r>
    </w:p>
    <w:p w14:paraId="56CCF4E4" w14:textId="0B4FA675" w:rsidR="00E033EA" w:rsidRDefault="00E033EA" w:rsidP="005C40DF">
      <w:pPr>
        <w:rPr>
          <w:lang w:val="de-DE"/>
        </w:rPr>
      </w:pPr>
      <w:r>
        <w:rPr>
          <w:lang w:val="de-DE"/>
        </w:rPr>
        <w:t xml:space="preserve">Di </w:t>
      </w:r>
      <w:proofErr w:type="spellStart"/>
      <w:r>
        <w:rPr>
          <w:lang w:val="de-DE"/>
        </w:rPr>
        <w:t>evolksabstimmung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votation</w:t>
      </w:r>
      <w:proofErr w:type="spellEnd"/>
    </w:p>
    <w:p w14:paraId="20E75AAA" w14:textId="000479B8" w:rsidR="00E033EA" w:rsidRDefault="00920284" w:rsidP="005C40DF">
      <w:pPr>
        <w:rPr>
          <w:lang w:val="de-DE"/>
        </w:rPr>
      </w:pPr>
      <w:proofErr w:type="spellStart"/>
      <w:r>
        <w:rPr>
          <w:lang w:val="de-DE"/>
        </w:rPr>
        <w:t>Maxcence</w:t>
      </w:r>
      <w:proofErr w:type="spellEnd"/>
      <w:r>
        <w:rPr>
          <w:lang w:val="de-DE"/>
        </w:rPr>
        <w:t xml:space="preserve">: Le </w:t>
      </w:r>
      <w:proofErr w:type="spellStart"/>
      <w:r>
        <w:rPr>
          <w:lang w:val="de-DE"/>
        </w:rPr>
        <w:t>monde</w:t>
      </w:r>
      <w:proofErr w:type="spellEnd"/>
      <w:r>
        <w:rPr>
          <w:lang w:val="de-DE"/>
        </w:rPr>
        <w:t xml:space="preserve"> c’est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doigt</w:t>
      </w:r>
      <w:proofErr w:type="spellEnd"/>
    </w:p>
    <w:p w14:paraId="46BE3DA4" w14:textId="0AA57A99" w:rsidR="00920284" w:rsidRDefault="0024563D" w:rsidP="005C40DF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abstimmung</w:t>
      </w:r>
      <w:proofErr w:type="spellEnd"/>
      <w:r>
        <w:rPr>
          <w:lang w:val="de-DE"/>
        </w:rPr>
        <w:t xml:space="preserve"> = le vote</w:t>
      </w:r>
    </w:p>
    <w:p w14:paraId="6950D7A6" w14:textId="5D6DD8BD" w:rsidR="001D6704" w:rsidRDefault="001D6704" w:rsidP="001D6704">
      <w:pPr>
        <w:rPr>
          <w:lang w:val="de-DE"/>
        </w:rPr>
      </w:pPr>
      <w:r>
        <w:rPr>
          <w:lang w:val="de-DE"/>
        </w:rPr>
        <w:t xml:space="preserve">Die Helden = le </w:t>
      </w:r>
      <w:proofErr w:type="spellStart"/>
      <w:r>
        <w:rPr>
          <w:lang w:val="de-DE"/>
        </w:rPr>
        <w:t>héro</w:t>
      </w:r>
      <w:proofErr w:type="spellEnd"/>
    </w:p>
    <w:p w14:paraId="5A20B7E8" w14:textId="343C12AD" w:rsidR="001D6704" w:rsidRDefault="001D6704" w:rsidP="001D6704">
      <w:pPr>
        <w:rPr>
          <w:lang w:val="de-DE"/>
        </w:rPr>
      </w:pPr>
    </w:p>
    <w:p w14:paraId="7FA5570D" w14:textId="77777777" w:rsidR="001D6704" w:rsidRPr="001D6704" w:rsidRDefault="001D6704" w:rsidP="001D6704">
      <w:pPr>
        <w:rPr>
          <w:lang w:val="de-DE"/>
        </w:rPr>
      </w:pPr>
    </w:p>
    <w:p w14:paraId="095CF084" w14:textId="3C1C0C00" w:rsidR="0024563D" w:rsidRDefault="0024563D" w:rsidP="005C40DF">
      <w:pPr>
        <w:rPr>
          <w:lang w:val="de-DE"/>
        </w:rPr>
      </w:pPr>
      <w:r>
        <w:rPr>
          <w:lang w:val="de-DE"/>
        </w:rPr>
        <w:t>a)</w:t>
      </w:r>
    </w:p>
    <w:p w14:paraId="203307EA" w14:textId="1D69D69D" w:rsidR="0024563D" w:rsidRDefault="0024563D" w:rsidP="005C40DF">
      <w:pPr>
        <w:rPr>
          <w:lang w:val="de-DE"/>
        </w:rPr>
      </w:pPr>
      <w:r>
        <w:rPr>
          <w:lang w:val="de-DE"/>
        </w:rPr>
        <w:t>Ort = Tübingen</w:t>
      </w:r>
    </w:p>
    <w:p w14:paraId="005AFC1D" w14:textId="05074F2B" w:rsidR="0024563D" w:rsidRDefault="0024563D" w:rsidP="005C40DF">
      <w:pPr>
        <w:rPr>
          <w:lang w:val="de-DE"/>
        </w:rPr>
      </w:pPr>
      <w:r>
        <w:rPr>
          <w:lang w:val="de-DE"/>
        </w:rPr>
        <w:t>Personen = der Bürgermeister</w:t>
      </w:r>
    </w:p>
    <w:p w14:paraId="0474E178" w14:textId="1FAB91FC" w:rsidR="0024563D" w:rsidRDefault="006F3526" w:rsidP="005C40DF">
      <w:pPr>
        <w:rPr>
          <w:lang w:val="de-DE"/>
        </w:rPr>
      </w:pPr>
      <w:proofErr w:type="spellStart"/>
      <w:r>
        <w:rPr>
          <w:lang w:val="de-DE"/>
        </w:rPr>
        <w:t>Wahlmüde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fatigué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l’idée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voter</w:t>
      </w:r>
      <w:proofErr w:type="spellEnd"/>
    </w:p>
    <w:p w14:paraId="140C2E37" w14:textId="3255BA44" w:rsidR="003D1BA4" w:rsidRDefault="003D1BA4" w:rsidP="005C40DF">
      <w:pPr>
        <w:rPr>
          <w:lang w:val="de-DE"/>
        </w:rPr>
      </w:pPr>
    </w:p>
    <w:p w14:paraId="1DD784B8" w14:textId="64546F05" w:rsidR="003D1BA4" w:rsidRDefault="003D1BA4" w:rsidP="005C40DF">
      <w:pPr>
        <w:rPr>
          <w:lang w:val="de-DE"/>
        </w:rPr>
      </w:pPr>
      <w:r>
        <w:rPr>
          <w:lang w:val="de-DE"/>
        </w:rPr>
        <w:t xml:space="preserve">Meiner Meinung nach kann man mit 16 Jahren </w:t>
      </w:r>
      <w:r w:rsidR="00AF584C">
        <w:rPr>
          <w:lang w:val="de-DE"/>
        </w:rPr>
        <w:t>nachdenken,</w:t>
      </w:r>
      <w:r>
        <w:rPr>
          <w:lang w:val="de-DE"/>
        </w:rPr>
        <w:t xml:space="preserve"> aber es ist früh zu wählen.</w:t>
      </w:r>
    </w:p>
    <w:p w14:paraId="17CA7A2F" w14:textId="535F9550" w:rsidR="008D7E40" w:rsidRDefault="008D7E40" w:rsidP="005C40DF">
      <w:pPr>
        <w:rPr>
          <w:lang w:val="de-DE"/>
        </w:rPr>
      </w:pPr>
      <w:r>
        <w:rPr>
          <w:lang w:val="de-DE"/>
        </w:rPr>
        <w:t>Wenn wir in der Schule sind, In der Schule müssten wir uns die Politik beibringen.</w:t>
      </w:r>
    </w:p>
    <w:p w14:paraId="14F006D1" w14:textId="136BA3E1" w:rsidR="008721D3" w:rsidRDefault="008721D3" w:rsidP="005C40DF">
      <w:pPr>
        <w:rPr>
          <w:lang w:val="de-DE"/>
        </w:rPr>
      </w:pPr>
      <w:r>
        <w:rPr>
          <w:lang w:val="de-DE"/>
        </w:rPr>
        <w:t>Wir können per Klick mitbestimmen wählen.</w:t>
      </w:r>
    </w:p>
    <w:p w14:paraId="237AA583" w14:textId="3C7B54BB" w:rsidR="008721D3" w:rsidRDefault="008721D3" w:rsidP="005C40DF">
      <w:pPr>
        <w:rPr>
          <w:lang w:val="de-DE"/>
        </w:rPr>
      </w:pPr>
      <w:r>
        <w:rPr>
          <w:lang w:val="de-DE"/>
        </w:rPr>
        <w:t>Auf dem Smartphone können wir wählen.</w:t>
      </w:r>
    </w:p>
    <w:p w14:paraId="626E5F93" w14:textId="3C4A5D12" w:rsidR="008721D3" w:rsidRDefault="008721D3" w:rsidP="005C40DF">
      <w:pPr>
        <w:rPr>
          <w:lang w:val="de-DE"/>
        </w:rPr>
      </w:pPr>
      <w:r>
        <w:rPr>
          <w:lang w:val="de-DE"/>
        </w:rPr>
        <w:t>Wir können unsere Meinung äußern (</w:t>
      </w:r>
      <w:proofErr w:type="spellStart"/>
      <w:r>
        <w:rPr>
          <w:lang w:val="de-DE"/>
        </w:rPr>
        <w:t>exprimer</w:t>
      </w:r>
      <w:proofErr w:type="spellEnd"/>
      <w:r>
        <w:rPr>
          <w:lang w:val="de-DE"/>
        </w:rPr>
        <w:t>).</w:t>
      </w:r>
    </w:p>
    <w:p w14:paraId="0BE15169" w14:textId="5DFCE2C3" w:rsidR="008721D3" w:rsidRDefault="008721D3" w:rsidP="005C40DF">
      <w:pPr>
        <w:rPr>
          <w:lang w:val="de-DE"/>
        </w:rPr>
      </w:pPr>
    </w:p>
    <w:p w14:paraId="499446D4" w14:textId="5E3E7CF5" w:rsidR="008721D3" w:rsidRDefault="008721D3" w:rsidP="005C40DF">
      <w:pPr>
        <w:rPr>
          <w:lang w:val="de-DE"/>
        </w:rPr>
      </w:pPr>
      <w:r>
        <w:rPr>
          <w:lang w:val="de-DE"/>
        </w:rPr>
        <w:t>b) Er will die Jugendlichen motivieren.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45FD" w14:paraId="094EE8F6" w14:textId="77777777" w:rsidTr="008145FD">
        <w:tc>
          <w:tcPr>
            <w:tcW w:w="4531" w:type="dxa"/>
            <w:vAlign w:val="center"/>
          </w:tcPr>
          <w:p w14:paraId="5259929B" w14:textId="46F78913" w:rsidR="008145FD" w:rsidRDefault="008145FD" w:rsidP="008145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Ich bin dafür</w:t>
            </w:r>
          </w:p>
        </w:tc>
        <w:tc>
          <w:tcPr>
            <w:tcW w:w="4531" w:type="dxa"/>
            <w:vAlign w:val="center"/>
          </w:tcPr>
          <w:p w14:paraId="515A1E72" w14:textId="0FF3CDA2" w:rsidR="008145FD" w:rsidRDefault="008145FD" w:rsidP="008145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Ich bin dagegen</w:t>
            </w:r>
          </w:p>
        </w:tc>
      </w:tr>
      <w:tr w:rsidR="008145FD" w14:paraId="4F4B9332" w14:textId="77777777" w:rsidTr="008145FD">
        <w:tc>
          <w:tcPr>
            <w:tcW w:w="4531" w:type="dxa"/>
          </w:tcPr>
          <w:p w14:paraId="66A27FD0" w14:textId="77777777" w:rsidR="008145FD" w:rsidRDefault="008145FD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Dieses Projekt vereinfacht (die Demokratie) die Politik.</w:t>
            </w:r>
          </w:p>
          <w:p w14:paraId="284484C6" w14:textId="16EC8030" w:rsidR="008145FD" w:rsidRDefault="008145FD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Die App verkörpert di Zukunft.</w:t>
            </w:r>
          </w:p>
          <w:p w14:paraId="625AC411" w14:textId="260D2AB7" w:rsidR="008145FD" w:rsidRDefault="008145FD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Dank der App haben die Jugendlichen die Möglichkeit am Laben der Gemeinschaft teilzunehmen.</w:t>
            </w:r>
          </w:p>
          <w:p w14:paraId="70187ECC" w14:textId="77777777" w:rsidR="008145FD" w:rsidRDefault="008145FD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Es ist leicht, man braucht ein Klick zu machen</w:t>
            </w:r>
          </w:p>
          <w:p w14:paraId="334BEE46" w14:textId="475E673E" w:rsidR="008145FD" w:rsidRPr="008145FD" w:rsidRDefault="008145FD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Man braucht nicht anwesend zu sein.</w:t>
            </w:r>
          </w:p>
        </w:tc>
        <w:tc>
          <w:tcPr>
            <w:tcW w:w="4531" w:type="dxa"/>
          </w:tcPr>
          <w:p w14:paraId="0C720443" w14:textId="77777777" w:rsidR="008145FD" w:rsidRDefault="008145FD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Die Jugendlichen können wählen, aber die Leute kein Smartphone haben, kann nicht wählen.</w:t>
            </w:r>
          </w:p>
          <w:p w14:paraId="4C22A08C" w14:textId="77777777" w:rsidR="008145FD" w:rsidRDefault="00717F59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Man muss ein Abonnement haben</w:t>
            </w:r>
          </w:p>
          <w:p w14:paraId="7FA654B5" w14:textId="741C6909" w:rsidR="00717F59" w:rsidRDefault="00717F59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Weil wählen einfach ist, denkt man nicht, ob</w:t>
            </w:r>
            <w:r w:rsidR="00613F77">
              <w:rPr>
                <w:lang w:val="de-DE"/>
              </w:rPr>
              <w:t xml:space="preserve"> eine Befragung sehr interessant ist.</w:t>
            </w:r>
          </w:p>
          <w:p w14:paraId="5FF2C599" w14:textId="77777777" w:rsidR="003A3D46" w:rsidRDefault="00613F77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  <w:p w14:paraId="7037D057" w14:textId="77777777" w:rsidR="00613F77" w:rsidRDefault="00613F77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Die Wahl ist nicht anonym geheim (</w:t>
            </w:r>
            <w:proofErr w:type="spellStart"/>
            <w:r>
              <w:rPr>
                <w:lang w:val="de-DE"/>
              </w:rPr>
              <w:t>secret</w:t>
            </w:r>
            <w:proofErr w:type="spellEnd"/>
            <w:r>
              <w:rPr>
                <w:lang w:val="de-DE"/>
              </w:rPr>
              <w:t>)</w:t>
            </w:r>
          </w:p>
          <w:p w14:paraId="27EB31F3" w14:textId="77777777" w:rsidR="00613F77" w:rsidRDefault="00613F77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Missbrauchen.</w:t>
            </w:r>
          </w:p>
          <w:p w14:paraId="0300C328" w14:textId="75650982" w:rsidR="00613F77" w:rsidRPr="008145FD" w:rsidRDefault="00613F77" w:rsidP="008145FD">
            <w:pPr>
              <w:pStyle w:val="Paragraphedeliste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Die Stimme kann missbraucht werden.</w:t>
            </w:r>
          </w:p>
        </w:tc>
      </w:tr>
    </w:tbl>
    <w:p w14:paraId="1E4CA34A" w14:textId="4F459D40" w:rsidR="008721D3" w:rsidRDefault="008721D3" w:rsidP="005C40DF">
      <w:pPr>
        <w:rPr>
          <w:lang w:val="de-DE"/>
        </w:rPr>
      </w:pPr>
    </w:p>
    <w:p w14:paraId="3CAE74FF" w14:textId="0A8780DC" w:rsidR="001D6704" w:rsidRDefault="001D6704" w:rsidP="001D6704">
      <w:pPr>
        <w:pStyle w:val="Titre"/>
        <w:rPr>
          <w:lang w:val="de-DE"/>
        </w:rPr>
      </w:pPr>
      <w:r>
        <w:rPr>
          <w:lang w:val="de-DE"/>
        </w:rPr>
        <w:t>5. Fiktion und Realität</w:t>
      </w:r>
    </w:p>
    <w:p w14:paraId="724CF0FC" w14:textId="77F1E657" w:rsidR="001D6704" w:rsidRDefault="001D6704">
      <w:pPr>
        <w:rPr>
          <w:lang w:val="de-DE"/>
        </w:rPr>
      </w:pPr>
      <w:r>
        <w:rPr>
          <w:lang w:val="de-DE"/>
        </w:rPr>
        <w:t>Der Held:</w:t>
      </w:r>
    </w:p>
    <w:p w14:paraId="161E993C" w14:textId="4B8077B9" w:rsidR="001D6704" w:rsidRDefault="001D6704" w:rsidP="001D670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Helmut Kohl</w:t>
      </w:r>
    </w:p>
    <w:p w14:paraId="1A7DC223" w14:textId="4A118AD1" w:rsidR="001D6704" w:rsidRDefault="001D6704" w:rsidP="001D6704">
      <w:pPr>
        <w:pStyle w:val="Paragraphedeliste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Bunderkanzler</w:t>
      </w:r>
      <w:proofErr w:type="spellEnd"/>
    </w:p>
    <w:p w14:paraId="1E074D18" w14:textId="796C57B8" w:rsidR="001D6704" w:rsidRDefault="001D6704" w:rsidP="001D670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Einstein</w:t>
      </w:r>
    </w:p>
    <w:p w14:paraId="4C6E1FF6" w14:textId="16C64073" w:rsidR="001D6704" w:rsidRDefault="001D6704" w:rsidP="001D670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E. Selbert</w:t>
      </w:r>
    </w:p>
    <w:p w14:paraId="4EA329A2" w14:textId="465F30CB" w:rsidR="001D6704" w:rsidRDefault="00BD4B92" w:rsidP="001D6704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Die Gleichberechtigung</w:t>
      </w:r>
    </w:p>
    <w:p w14:paraId="16D093F1" w14:textId="7002A8B1" w:rsidR="001D6704" w:rsidRDefault="001D6704" w:rsidP="001D670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Wilhelm Tell</w:t>
      </w:r>
    </w:p>
    <w:p w14:paraId="310E746E" w14:textId="32CE60C9" w:rsidR="00B67E24" w:rsidRDefault="00B67E24" w:rsidP="00B67E24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Befreier Schweiz</w:t>
      </w:r>
    </w:p>
    <w:p w14:paraId="3263CF92" w14:textId="1A0B3845" w:rsidR="00B67E24" w:rsidRDefault="00B67E24" w:rsidP="00B67E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Sophie Scholl</w:t>
      </w:r>
    </w:p>
    <w:p w14:paraId="3B7A719A" w14:textId="4AF87275" w:rsidR="00B67E24" w:rsidRDefault="00B67E24" w:rsidP="00B67E24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Widerstandkämpferin die </w:t>
      </w:r>
      <w:proofErr w:type="spellStart"/>
      <w:r>
        <w:rPr>
          <w:lang w:val="de-DE"/>
        </w:rPr>
        <w:t>Wieße</w:t>
      </w:r>
      <w:proofErr w:type="spellEnd"/>
      <w:r>
        <w:rPr>
          <w:lang w:val="de-DE"/>
        </w:rPr>
        <w:t xml:space="preserve"> Rose </w:t>
      </w:r>
      <w:proofErr w:type="spellStart"/>
      <w:r>
        <w:rPr>
          <w:lang w:val="de-DE"/>
        </w:rPr>
        <w:t>Flugblätten</w:t>
      </w:r>
      <w:proofErr w:type="spellEnd"/>
      <w:r>
        <w:rPr>
          <w:lang w:val="de-DE"/>
        </w:rPr>
        <w:t xml:space="preserve"> verteilen. Sie wurde verhaftet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hingerichtet.</w:t>
      </w:r>
    </w:p>
    <w:p w14:paraId="384BCD05" w14:textId="68BC4504" w:rsidR="0085516B" w:rsidRDefault="0085516B" w:rsidP="0085516B">
      <w:pPr>
        <w:rPr>
          <w:lang w:val="de-DE"/>
        </w:rPr>
      </w:pPr>
      <w:r>
        <w:rPr>
          <w:lang w:val="de-DE"/>
        </w:rPr>
        <w:t xml:space="preserve">Der Schatz der </w:t>
      </w:r>
      <w:proofErr w:type="spellStart"/>
      <w:r>
        <w:rPr>
          <w:lang w:val="de-DE"/>
        </w:rPr>
        <w:t>Nilbelungen</w:t>
      </w:r>
      <w:proofErr w:type="spellEnd"/>
      <w:r>
        <w:rPr>
          <w:lang w:val="de-DE"/>
        </w:rPr>
        <w:t>:</w:t>
      </w:r>
    </w:p>
    <w:p w14:paraId="19B08DE3" w14:textId="6F6B74F2" w:rsidR="0085516B" w:rsidRDefault="0085516B" w:rsidP="0085516B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trésor</w:t>
      </w:r>
      <w:proofErr w:type="spellEnd"/>
    </w:p>
    <w:p w14:paraId="0872504B" w14:textId="23B76561" w:rsidR="0085516B" w:rsidRDefault="0085516B" w:rsidP="0085516B">
      <w:pPr>
        <w:rPr>
          <w:lang w:val="de-DE"/>
        </w:rPr>
      </w:pPr>
      <w:r>
        <w:rPr>
          <w:lang w:val="de-DE"/>
        </w:rPr>
        <w:t>Ein Mythos?</w:t>
      </w:r>
    </w:p>
    <w:p w14:paraId="4DB90098" w14:textId="3FF18CEA" w:rsidR="0085516B" w:rsidRPr="0085516B" w:rsidRDefault="0085516B" w:rsidP="0085516B">
      <w:pPr>
        <w:rPr>
          <w:lang w:val="de-DE"/>
        </w:rPr>
      </w:pPr>
      <w:r>
        <w:rPr>
          <w:lang w:val="de-DE"/>
        </w:rPr>
        <w:t>Der Mythos (Mythen)</w:t>
      </w:r>
    </w:p>
    <w:sectPr w:rsidR="0085516B" w:rsidRPr="008551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9D08" w14:textId="77777777" w:rsidR="00460893" w:rsidRDefault="00460893" w:rsidP="00F4573B">
      <w:pPr>
        <w:spacing w:after="0" w:line="240" w:lineRule="auto"/>
      </w:pPr>
      <w:r>
        <w:separator/>
      </w:r>
    </w:p>
  </w:endnote>
  <w:endnote w:type="continuationSeparator" w:id="0">
    <w:p w14:paraId="0C9DF656" w14:textId="77777777" w:rsidR="00460893" w:rsidRDefault="0046089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D55F43D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577DC81" wp14:editId="42533F6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4BDB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77DC8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EB4BDB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E1607" w14:textId="77777777" w:rsidR="00460893" w:rsidRDefault="00460893" w:rsidP="00F4573B">
      <w:pPr>
        <w:spacing w:after="0" w:line="240" w:lineRule="auto"/>
      </w:pPr>
      <w:r>
        <w:separator/>
      </w:r>
    </w:p>
  </w:footnote>
  <w:footnote w:type="continuationSeparator" w:id="0">
    <w:p w14:paraId="0F270257" w14:textId="77777777" w:rsidR="00460893" w:rsidRDefault="0046089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653C7" w14:textId="72CDF2DF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1D118B">
      <w:rPr>
        <w:lang w:val="de-DE"/>
      </w:rPr>
      <w:t>Mittwoch, den 3. Februar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81EF0"/>
    <w:multiLevelType w:val="hybridMultilevel"/>
    <w:tmpl w:val="17569EF2"/>
    <w:lvl w:ilvl="0" w:tplc="FB188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479D"/>
    <w:multiLevelType w:val="hybridMultilevel"/>
    <w:tmpl w:val="34669894"/>
    <w:lvl w:ilvl="0" w:tplc="FB188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47660"/>
    <w:multiLevelType w:val="hybridMultilevel"/>
    <w:tmpl w:val="9AC27C0E"/>
    <w:lvl w:ilvl="0" w:tplc="FB188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8B"/>
    <w:rsid w:val="00002A65"/>
    <w:rsid w:val="000D5A4E"/>
    <w:rsid w:val="000E66BB"/>
    <w:rsid w:val="00151752"/>
    <w:rsid w:val="00153283"/>
    <w:rsid w:val="00181C71"/>
    <w:rsid w:val="001C17E7"/>
    <w:rsid w:val="001D118B"/>
    <w:rsid w:val="001D6704"/>
    <w:rsid w:val="0024563D"/>
    <w:rsid w:val="002811C2"/>
    <w:rsid w:val="003A3D46"/>
    <w:rsid w:val="003D1BA4"/>
    <w:rsid w:val="00460893"/>
    <w:rsid w:val="005C40DF"/>
    <w:rsid w:val="00613F77"/>
    <w:rsid w:val="006F3526"/>
    <w:rsid w:val="00717F59"/>
    <w:rsid w:val="0077541F"/>
    <w:rsid w:val="008145FD"/>
    <w:rsid w:val="00841F21"/>
    <w:rsid w:val="0085516B"/>
    <w:rsid w:val="008721D3"/>
    <w:rsid w:val="008D7E40"/>
    <w:rsid w:val="00920284"/>
    <w:rsid w:val="00A47AF5"/>
    <w:rsid w:val="00AF2AD0"/>
    <w:rsid w:val="00AF584C"/>
    <w:rsid w:val="00B67E24"/>
    <w:rsid w:val="00BD4B92"/>
    <w:rsid w:val="00C3133C"/>
    <w:rsid w:val="00CF7055"/>
    <w:rsid w:val="00E033EA"/>
    <w:rsid w:val="00E87A68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BEDCD"/>
  <w15:chartTrackingRefBased/>
  <w15:docId w15:val="{39B49A39-E729-4920-858F-F7DB6BC8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5C40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100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20</cp:revision>
  <dcterms:created xsi:type="dcterms:W3CDTF">2021-02-03T07:14:00Z</dcterms:created>
  <dcterms:modified xsi:type="dcterms:W3CDTF">2021-02-03T08:55:00Z</dcterms:modified>
</cp:coreProperties>
</file>