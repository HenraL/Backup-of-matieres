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F8CA" w14:textId="77777777" w:rsidR="006705F3" w:rsidRDefault="006705F3"/>
    <w:p w14:paraId="624E5D49" w14:textId="6ADEC3AA" w:rsidR="00DE0ED7" w:rsidRPr="00D53DA7" w:rsidRDefault="003F225C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4353A7F18BD2454181A5418C2D04B4DE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9809DF">
            <w:rPr>
              <w:u w:val="single"/>
            </w:rPr>
            <w:t xml:space="preserve">NSI (Numérique et Science de L’informatique) 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E1193C11D8F545D69E73C637D2F73A56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735D95C1" w14:textId="6302E5D9" w:rsidR="00CB7909" w:rsidRDefault="009809DF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d’NSI</w:t>
          </w:r>
        </w:p>
      </w:sdtContent>
    </w:sdt>
    <w:p w14:paraId="6846FDF4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64B90" wp14:editId="4CBDCE1F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C368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64B90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3ADEC368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9949F0" wp14:editId="1BB64B64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30B19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138DB0BA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DC17F9A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4348FAFB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949F0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56C30B19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138DB0BA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DC17F9A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4348FAFB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6EE94" wp14:editId="5CAB86E5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C182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6EE94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3483C182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068968C3" w14:textId="77777777" w:rsidR="008E776B" w:rsidRDefault="008E776B"/>
    <w:p w14:paraId="6084C2A0" w14:textId="77777777" w:rsidR="008E776B" w:rsidRDefault="008E776B"/>
    <w:p w14:paraId="602B6065" w14:textId="77777777" w:rsidR="008E776B" w:rsidRDefault="008E776B"/>
    <w:p w14:paraId="7B1DEE96" w14:textId="01389585" w:rsidR="008E776B" w:rsidRDefault="008E776B"/>
    <w:p w14:paraId="72CCC111" w14:textId="2D8B68B0" w:rsidR="009809DF" w:rsidRDefault="00420211">
      <w:pPr>
        <w:rPr>
          <w:u w:val="single"/>
        </w:rPr>
      </w:pPr>
      <w:r>
        <w:rPr>
          <w:u w:val="single"/>
        </w:rPr>
        <w:t>Problème 1 :</w:t>
      </w:r>
    </w:p>
    <w:p w14:paraId="583BEDFF" w14:textId="2452F83F" w:rsidR="00420211" w:rsidRDefault="00420211">
      <w:r>
        <w:t>PARTIE A :</w:t>
      </w:r>
    </w:p>
    <w:p w14:paraId="7F051F11" w14:textId="1B095E03" w:rsidR="00F55B58" w:rsidRDefault="00420211" w:rsidP="00420211">
      <w:pPr>
        <w:pStyle w:val="Paragraphedeliste"/>
        <w:numPr>
          <w:ilvl w:val="0"/>
          <w:numId w:val="1"/>
        </w:numPr>
      </w:pPr>
      <w:r>
        <w:br/>
      </w:r>
      <w:r w:rsidR="00F55B58">
        <w:t xml:space="preserve">Curseur = </w:t>
      </w:r>
      <w:proofErr w:type="spellStart"/>
      <w:r w:rsidR="00F55B58">
        <w:t>cur</w:t>
      </w:r>
      <w:proofErr w:type="spellEnd"/>
    </w:p>
    <w:p w14:paraId="1897E1E1" w14:textId="7F09131E" w:rsidR="00B77E2D" w:rsidRDefault="00420211" w:rsidP="00B77E2D">
      <w:pPr>
        <w:pStyle w:val="Paragraphedeliste"/>
      </w:pPr>
      <w:r>
        <w:t>Séquence e1S2S2Ge2 ;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3021"/>
        <w:gridCol w:w="2484"/>
      </w:tblGrid>
      <w:tr w:rsidR="00B77E2D" w:rsidRPr="00420211" w14:paraId="02C66ABD" w14:textId="77777777" w:rsidTr="00AD2D0C">
        <w:tc>
          <w:tcPr>
            <w:tcW w:w="8342" w:type="dxa"/>
            <w:gridSpan w:val="3"/>
          </w:tcPr>
          <w:p w14:paraId="296E2D23" w14:textId="3DC6AD37" w:rsidR="00B77E2D" w:rsidRDefault="00B77E2D" w:rsidP="00420211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Détaille de ce que fait la machine quand elle lit un « blanc »</w:t>
            </w:r>
          </w:p>
        </w:tc>
      </w:tr>
      <w:tr w:rsidR="00420211" w:rsidRPr="00420211" w14:paraId="1B93BD2C" w14:textId="5DD8160B" w:rsidTr="00420211">
        <w:tc>
          <w:tcPr>
            <w:tcW w:w="2837" w:type="dxa"/>
          </w:tcPr>
          <w:p w14:paraId="18E3E0AD" w14:textId="538F6A1C" w:rsidR="00420211" w:rsidRPr="00420211" w:rsidRDefault="00420211" w:rsidP="00420211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20211">
              <w:rPr>
                <w:b/>
                <w:bCs/>
              </w:rPr>
              <w:t>Symbole</w:t>
            </w:r>
          </w:p>
        </w:tc>
        <w:tc>
          <w:tcPr>
            <w:tcW w:w="3021" w:type="dxa"/>
          </w:tcPr>
          <w:p w14:paraId="792F0305" w14:textId="1BBC606C" w:rsidR="00420211" w:rsidRPr="00420211" w:rsidRDefault="00420211" w:rsidP="00420211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20211">
              <w:rPr>
                <w:b/>
                <w:bCs/>
              </w:rPr>
              <w:t>signification</w:t>
            </w:r>
          </w:p>
        </w:tc>
        <w:tc>
          <w:tcPr>
            <w:tcW w:w="2484" w:type="dxa"/>
          </w:tcPr>
          <w:p w14:paraId="45D2840E" w14:textId="294E4F6B" w:rsidR="00420211" w:rsidRPr="00420211" w:rsidRDefault="00420211" w:rsidP="00420211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effectuée</w:t>
            </w:r>
          </w:p>
        </w:tc>
      </w:tr>
      <w:tr w:rsidR="00420211" w14:paraId="3FE01486" w14:textId="3820E1AE" w:rsidTr="00420211">
        <w:tc>
          <w:tcPr>
            <w:tcW w:w="2837" w:type="dxa"/>
          </w:tcPr>
          <w:p w14:paraId="0DCCF942" w14:textId="39276436" w:rsidR="00420211" w:rsidRDefault="00420211" w:rsidP="00420211">
            <w:pPr>
              <w:pStyle w:val="Paragraphedeliste"/>
              <w:ind w:left="0"/>
            </w:pPr>
            <w:r>
              <w:t>e1</w:t>
            </w:r>
          </w:p>
        </w:tc>
        <w:tc>
          <w:tcPr>
            <w:tcW w:w="3021" w:type="dxa"/>
          </w:tcPr>
          <w:p w14:paraId="0B831C44" w14:textId="37DA09BC" w:rsidR="00420211" w:rsidRDefault="00420211" w:rsidP="00420211">
            <w:pPr>
              <w:pStyle w:val="Paragraphedeliste"/>
              <w:ind w:left="0"/>
            </w:pPr>
            <w:r>
              <w:t>E1=Etat</w:t>
            </w:r>
          </w:p>
        </w:tc>
        <w:tc>
          <w:tcPr>
            <w:tcW w:w="2484" w:type="dxa"/>
          </w:tcPr>
          <w:p w14:paraId="607EACD2" w14:textId="74374E0F" w:rsidR="00420211" w:rsidRDefault="00F55B58" w:rsidP="00420211">
            <w:pPr>
              <w:pStyle w:val="Paragraphedeliste"/>
              <w:ind w:left="0"/>
            </w:pPr>
            <w:r>
              <w:t xml:space="preserve">le </w:t>
            </w:r>
            <w:proofErr w:type="spellStart"/>
            <w:r>
              <w:t>cur</w:t>
            </w:r>
            <w:proofErr w:type="spellEnd"/>
            <w:r>
              <w:t xml:space="preserve"> se place à l’état 1</w:t>
            </w:r>
          </w:p>
        </w:tc>
      </w:tr>
      <w:tr w:rsidR="00420211" w14:paraId="5F65A842" w14:textId="76B8E19B" w:rsidTr="00420211">
        <w:tc>
          <w:tcPr>
            <w:tcW w:w="2837" w:type="dxa"/>
          </w:tcPr>
          <w:p w14:paraId="12803EE3" w14:textId="166ED506" w:rsidR="00420211" w:rsidRDefault="00420211" w:rsidP="00420211">
            <w:pPr>
              <w:pStyle w:val="Paragraphedeliste"/>
              <w:ind w:left="0"/>
            </w:pPr>
            <w:r>
              <w:t>S2</w:t>
            </w:r>
          </w:p>
        </w:tc>
        <w:tc>
          <w:tcPr>
            <w:tcW w:w="3021" w:type="dxa"/>
          </w:tcPr>
          <w:p w14:paraId="5CF934A6" w14:textId="2DFF2AA2" w:rsidR="00420211" w:rsidRDefault="00420211" w:rsidP="00420211">
            <w:pPr>
              <w:pStyle w:val="Paragraphedeliste"/>
              <w:ind w:left="0"/>
            </w:pPr>
            <w:r>
              <w:t>Banc</w:t>
            </w:r>
          </w:p>
        </w:tc>
        <w:tc>
          <w:tcPr>
            <w:tcW w:w="2484" w:type="dxa"/>
          </w:tcPr>
          <w:p w14:paraId="2DB3F809" w14:textId="0691CC6C" w:rsidR="00420211" w:rsidRDefault="00F55B58" w:rsidP="00420211">
            <w:pPr>
              <w:pStyle w:val="Paragraphedeliste"/>
              <w:ind w:left="0"/>
            </w:pPr>
            <w:r>
              <w:t>il lit S2 donc marque un blanc</w:t>
            </w:r>
          </w:p>
        </w:tc>
      </w:tr>
      <w:tr w:rsidR="00420211" w14:paraId="687385B2" w14:textId="6C3F4D81" w:rsidTr="00420211">
        <w:tc>
          <w:tcPr>
            <w:tcW w:w="2837" w:type="dxa"/>
          </w:tcPr>
          <w:p w14:paraId="59F4D1A7" w14:textId="4F9893A7" w:rsidR="00420211" w:rsidRDefault="00420211" w:rsidP="00420211">
            <w:pPr>
              <w:pStyle w:val="Paragraphedeliste"/>
              <w:ind w:left="0"/>
            </w:pPr>
            <w:r>
              <w:t>S2</w:t>
            </w:r>
          </w:p>
        </w:tc>
        <w:tc>
          <w:tcPr>
            <w:tcW w:w="3021" w:type="dxa"/>
          </w:tcPr>
          <w:p w14:paraId="201BE02B" w14:textId="48CEB999" w:rsidR="00420211" w:rsidRDefault="00420211" w:rsidP="00420211">
            <w:pPr>
              <w:pStyle w:val="Paragraphedeliste"/>
              <w:ind w:left="0"/>
            </w:pPr>
            <w:r>
              <w:t>Blanc</w:t>
            </w:r>
          </w:p>
        </w:tc>
        <w:tc>
          <w:tcPr>
            <w:tcW w:w="2484" w:type="dxa"/>
          </w:tcPr>
          <w:p w14:paraId="538D3EB4" w14:textId="22C8B96F" w:rsidR="00420211" w:rsidRDefault="00F55B58" w:rsidP="00420211">
            <w:pPr>
              <w:pStyle w:val="Paragraphedeliste"/>
              <w:ind w:left="0"/>
            </w:pPr>
            <w:r>
              <w:t>idem</w:t>
            </w:r>
          </w:p>
        </w:tc>
      </w:tr>
      <w:tr w:rsidR="00420211" w14:paraId="1A67DEB7" w14:textId="6CAB6E82" w:rsidTr="00420211">
        <w:tc>
          <w:tcPr>
            <w:tcW w:w="2837" w:type="dxa"/>
          </w:tcPr>
          <w:p w14:paraId="32DCE0B8" w14:textId="3DB2FCCC" w:rsidR="00420211" w:rsidRDefault="00420211" w:rsidP="00420211">
            <w:pPr>
              <w:pStyle w:val="Paragraphedeliste"/>
              <w:ind w:left="0"/>
            </w:pPr>
            <w:r>
              <w:t>G</w:t>
            </w:r>
          </w:p>
        </w:tc>
        <w:tc>
          <w:tcPr>
            <w:tcW w:w="3021" w:type="dxa"/>
          </w:tcPr>
          <w:p w14:paraId="5EA5D1A0" w14:textId="3AE92F91" w:rsidR="00420211" w:rsidRDefault="00420211" w:rsidP="00420211">
            <w:pPr>
              <w:pStyle w:val="Paragraphedeliste"/>
              <w:ind w:left="0"/>
            </w:pPr>
            <w:r>
              <w:t>Gauche</w:t>
            </w:r>
          </w:p>
        </w:tc>
        <w:tc>
          <w:tcPr>
            <w:tcW w:w="2484" w:type="dxa"/>
          </w:tcPr>
          <w:p w14:paraId="07BB5961" w14:textId="1C4D6AF9" w:rsidR="00420211" w:rsidRDefault="00F55B58" w:rsidP="00420211">
            <w:pPr>
              <w:pStyle w:val="Paragraphedeliste"/>
              <w:ind w:left="0"/>
            </w:pPr>
            <w:r>
              <w:t>il lit Gauche donc se déplace vers la gauche</w:t>
            </w:r>
          </w:p>
        </w:tc>
      </w:tr>
      <w:tr w:rsidR="00420211" w14:paraId="25E258ED" w14:textId="3960A44C" w:rsidTr="00420211">
        <w:tc>
          <w:tcPr>
            <w:tcW w:w="2837" w:type="dxa"/>
          </w:tcPr>
          <w:p w14:paraId="1DD7C210" w14:textId="0FF32157" w:rsidR="00420211" w:rsidRDefault="00420211" w:rsidP="00420211">
            <w:pPr>
              <w:pStyle w:val="Paragraphedeliste"/>
              <w:ind w:left="0"/>
            </w:pPr>
            <w:r>
              <w:t>e2</w:t>
            </w:r>
          </w:p>
        </w:tc>
        <w:tc>
          <w:tcPr>
            <w:tcW w:w="3021" w:type="dxa"/>
          </w:tcPr>
          <w:p w14:paraId="793CA066" w14:textId="68C81429" w:rsidR="00420211" w:rsidRDefault="00420211" w:rsidP="00420211">
            <w:pPr>
              <w:pStyle w:val="Paragraphedeliste"/>
              <w:ind w:left="0"/>
            </w:pPr>
            <w:r>
              <w:t>E2</w:t>
            </w:r>
          </w:p>
        </w:tc>
        <w:tc>
          <w:tcPr>
            <w:tcW w:w="2484" w:type="dxa"/>
          </w:tcPr>
          <w:p w14:paraId="4B8BCB14" w14:textId="0E0E9CB8" w:rsidR="00420211" w:rsidRDefault="00F55B58" w:rsidP="00420211">
            <w:pPr>
              <w:pStyle w:val="Paragraphedeliste"/>
              <w:ind w:left="0"/>
            </w:pPr>
            <w:r>
              <w:t>il lit E2 donc se place à l’état 2</w:t>
            </w:r>
          </w:p>
        </w:tc>
      </w:tr>
      <w:tr w:rsidR="00F55B58" w14:paraId="32B06151" w14:textId="77777777" w:rsidTr="00420211">
        <w:tc>
          <w:tcPr>
            <w:tcW w:w="2837" w:type="dxa"/>
          </w:tcPr>
          <w:p w14:paraId="0988CAB5" w14:textId="33924176" w:rsidR="00F55B58" w:rsidRDefault="00F55B58" w:rsidP="00420211">
            <w:pPr>
              <w:pStyle w:val="Paragraphedeliste"/>
              <w:ind w:left="0"/>
            </w:pPr>
            <w:r>
              <w:t>;</w:t>
            </w:r>
          </w:p>
        </w:tc>
        <w:tc>
          <w:tcPr>
            <w:tcW w:w="3021" w:type="dxa"/>
          </w:tcPr>
          <w:p w14:paraId="5FD54856" w14:textId="08379266" w:rsidR="00F55B58" w:rsidRDefault="00F55B58" w:rsidP="00420211">
            <w:pPr>
              <w:pStyle w:val="Paragraphedeliste"/>
              <w:ind w:left="0"/>
            </w:pPr>
            <w:r>
              <w:t>Fin</w:t>
            </w:r>
          </w:p>
        </w:tc>
        <w:tc>
          <w:tcPr>
            <w:tcW w:w="2484" w:type="dxa"/>
          </w:tcPr>
          <w:p w14:paraId="1444E921" w14:textId="3E5818B2" w:rsidR="00F55B58" w:rsidRDefault="00F55B58" w:rsidP="00420211">
            <w:pPr>
              <w:pStyle w:val="Paragraphedeliste"/>
              <w:ind w:left="0"/>
            </w:pPr>
            <w:r>
              <w:t>il lit Fin donc s’arrête</w:t>
            </w:r>
          </w:p>
        </w:tc>
      </w:tr>
    </w:tbl>
    <w:p w14:paraId="21FF724B" w14:textId="66D5ADB7" w:rsidR="00B058B4" w:rsidRDefault="00B058B4" w:rsidP="00966C01">
      <w:pPr>
        <w:ind w:firstLine="708"/>
      </w:pPr>
      <w:r>
        <w:t xml:space="preserve">Pour cette suite, prenons le cas que la tête de lecture, si elle Lit S0 (soit 0 en binaire) elle écrit un 1, si elle lit S1 (soit 1 en binaire) elle écrit un 0, si elle lit S2 (soit blanc) elle exécute la séquence </w:t>
      </w:r>
      <w:r>
        <w:t>e1S2S2Ge2</w:t>
      </w:r>
      <w:r>
        <w:t> ; (décrite dans le tableau « </w:t>
      </w:r>
      <w:r w:rsidRPr="00B058B4">
        <w:t>Détaille de ce que fait la machine quand elle lit un « blanc »</w:t>
      </w:r>
      <w:r w:rsidRPr="00B058B4">
        <w:t> »)</w:t>
      </w:r>
      <w:r>
        <w:t>.</w:t>
      </w:r>
    </w:p>
    <w:p w14:paraId="2E76326D" w14:textId="77777777" w:rsidR="00B058B4" w:rsidRDefault="00B058B4">
      <w:pPr>
        <w:spacing w:before="0" w:after="40"/>
        <w:jc w:val="left"/>
      </w:pPr>
      <w:r>
        <w:br w:type="page"/>
      </w:r>
    </w:p>
    <w:p w14:paraId="106C4D1D" w14:textId="0DBE5DB8" w:rsidR="00B77E2D" w:rsidRPr="00966C01" w:rsidRDefault="00966C01" w:rsidP="00966C01">
      <w:pPr>
        <w:ind w:firstLine="708"/>
        <w:rPr>
          <w:b/>
          <w:bCs/>
        </w:rPr>
      </w:pPr>
      <w:proofErr w:type="spellStart"/>
      <w:r>
        <w:lastRenderedPageBreak/>
        <w:t>Cur</w:t>
      </w:r>
      <w:proofErr w:type="spellEnd"/>
      <w:r>
        <w:t xml:space="preserve"> : </w:t>
      </w:r>
      <w:r w:rsidR="00B058B4">
        <w:tab/>
      </w:r>
      <w:r w:rsidR="00B058B4">
        <w:tab/>
      </w:r>
      <w:r>
        <w:tab/>
      </w:r>
      <w:r w:rsidR="00520CD7">
        <w:tab/>
      </w:r>
      <w:r w:rsidR="00B058B4">
        <w:tab/>
        <w:t xml:space="preserve">     </w:t>
      </w:r>
      <w:r>
        <w:t xml:space="preserve">      </w:t>
      </w:r>
      <w:r w:rsidRPr="00966C01">
        <w:sym w:font="Symbol" w:char="F0AF"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726"/>
        <w:gridCol w:w="726"/>
        <w:gridCol w:w="726"/>
        <w:gridCol w:w="727"/>
        <w:gridCol w:w="727"/>
        <w:gridCol w:w="727"/>
        <w:gridCol w:w="727"/>
      </w:tblGrid>
      <w:tr w:rsidR="00520CD7" w14:paraId="70A0A183" w14:textId="77777777" w:rsidTr="00520CD7">
        <w:tc>
          <w:tcPr>
            <w:tcW w:w="652" w:type="dxa"/>
          </w:tcPr>
          <w:p w14:paraId="227B3F72" w14:textId="77777777" w:rsidR="00520CD7" w:rsidRDefault="00520CD7" w:rsidP="00966C01"/>
        </w:tc>
        <w:tc>
          <w:tcPr>
            <w:tcW w:w="651" w:type="dxa"/>
          </w:tcPr>
          <w:p w14:paraId="7F4F57F5" w14:textId="08258566" w:rsidR="00520CD7" w:rsidRDefault="00520CD7" w:rsidP="00966C01"/>
        </w:tc>
        <w:tc>
          <w:tcPr>
            <w:tcW w:w="651" w:type="dxa"/>
          </w:tcPr>
          <w:p w14:paraId="3AF9ED97" w14:textId="2FF2590F" w:rsidR="00520CD7" w:rsidRDefault="00520CD7" w:rsidP="00966C01"/>
        </w:tc>
        <w:tc>
          <w:tcPr>
            <w:tcW w:w="651" w:type="dxa"/>
          </w:tcPr>
          <w:p w14:paraId="7E0793DA" w14:textId="5EB759B9" w:rsidR="00520CD7" w:rsidRDefault="00520CD7" w:rsidP="00966C01"/>
        </w:tc>
        <w:tc>
          <w:tcPr>
            <w:tcW w:w="651" w:type="dxa"/>
          </w:tcPr>
          <w:p w14:paraId="72C0D8B7" w14:textId="54272D74" w:rsidR="00520CD7" w:rsidRDefault="00520CD7" w:rsidP="00966C01"/>
        </w:tc>
        <w:tc>
          <w:tcPr>
            <w:tcW w:w="726" w:type="dxa"/>
          </w:tcPr>
          <w:p w14:paraId="3476DA14" w14:textId="1C07CFF0" w:rsidR="00520CD7" w:rsidRPr="00966C01" w:rsidRDefault="00520CD7" w:rsidP="00966C01">
            <w:r>
              <w:t>S2</w:t>
            </w:r>
          </w:p>
        </w:tc>
        <w:tc>
          <w:tcPr>
            <w:tcW w:w="726" w:type="dxa"/>
          </w:tcPr>
          <w:p w14:paraId="4E98F0BB" w14:textId="1905B41F" w:rsidR="00520CD7" w:rsidRDefault="00520CD7" w:rsidP="00420211">
            <w:pPr>
              <w:pStyle w:val="Paragraphedeliste"/>
              <w:ind w:left="0"/>
            </w:pPr>
            <w:r>
              <w:t>S1</w:t>
            </w:r>
          </w:p>
        </w:tc>
        <w:tc>
          <w:tcPr>
            <w:tcW w:w="726" w:type="dxa"/>
          </w:tcPr>
          <w:p w14:paraId="5C580A00" w14:textId="5D969D89" w:rsidR="00520CD7" w:rsidRPr="00966C01" w:rsidRDefault="00520CD7" w:rsidP="00966C01">
            <w:r>
              <w:t>S1</w:t>
            </w:r>
          </w:p>
        </w:tc>
        <w:tc>
          <w:tcPr>
            <w:tcW w:w="727" w:type="dxa"/>
          </w:tcPr>
          <w:p w14:paraId="38849A8F" w14:textId="20D704A4" w:rsidR="00520CD7" w:rsidRPr="00966C01" w:rsidRDefault="00520CD7" w:rsidP="00966C01">
            <w:r>
              <w:t>S0</w:t>
            </w:r>
          </w:p>
        </w:tc>
        <w:tc>
          <w:tcPr>
            <w:tcW w:w="727" w:type="dxa"/>
          </w:tcPr>
          <w:p w14:paraId="522A43C1" w14:textId="0B436050" w:rsidR="00520CD7" w:rsidRPr="00966C01" w:rsidRDefault="00520CD7" w:rsidP="00966C01">
            <w:r>
              <w:t>S1</w:t>
            </w:r>
          </w:p>
        </w:tc>
        <w:tc>
          <w:tcPr>
            <w:tcW w:w="727" w:type="dxa"/>
          </w:tcPr>
          <w:p w14:paraId="3A761ADB" w14:textId="42CCD2CD" w:rsidR="00520CD7" w:rsidRPr="00966C01" w:rsidRDefault="00520CD7" w:rsidP="00966C01">
            <w:r>
              <w:t>S2</w:t>
            </w:r>
          </w:p>
        </w:tc>
        <w:tc>
          <w:tcPr>
            <w:tcW w:w="727" w:type="dxa"/>
          </w:tcPr>
          <w:p w14:paraId="5FF111EF" w14:textId="67DDC888" w:rsidR="00520CD7" w:rsidRPr="00966C01" w:rsidRDefault="00520CD7" w:rsidP="00966C01">
            <w:r>
              <w:t>S2</w:t>
            </w:r>
          </w:p>
        </w:tc>
      </w:tr>
    </w:tbl>
    <w:p w14:paraId="30EDDEC9" w14:textId="2B1DE967" w:rsidR="00B058B4" w:rsidRDefault="00B058B4" w:rsidP="00966C01">
      <w:pPr>
        <w:ind w:firstLine="708"/>
      </w:pPr>
      <w:r>
        <w:t>La machine lit un 1</w:t>
      </w:r>
      <w:r w:rsidR="00520CD7">
        <w:t>,</w:t>
      </w:r>
      <w:r>
        <w:t xml:space="preserve"> donc elle écrit un 0</w:t>
      </w:r>
    </w:p>
    <w:p w14:paraId="07BDD4D0" w14:textId="5B1E06C7" w:rsidR="00966C01" w:rsidRPr="00966C01" w:rsidRDefault="00966C01" w:rsidP="00966C01">
      <w:pPr>
        <w:ind w:firstLine="708"/>
        <w:rPr>
          <w:b/>
          <w:bCs/>
        </w:rPr>
      </w:pPr>
      <w:proofErr w:type="spellStart"/>
      <w:r>
        <w:t>Cur</w:t>
      </w:r>
      <w:proofErr w:type="spellEnd"/>
      <w:r>
        <w:t xml:space="preserve"> : </w:t>
      </w:r>
      <w:r w:rsidR="00B058B4">
        <w:tab/>
      </w:r>
      <w:r w:rsidR="00B058B4">
        <w:tab/>
      </w:r>
      <w:r w:rsidR="00520CD7">
        <w:tab/>
      </w:r>
      <w:r w:rsidR="00B058B4">
        <w:tab/>
      </w:r>
      <w:r w:rsidR="00B058B4">
        <w:tab/>
        <w:t xml:space="preserve">           </w:t>
      </w:r>
      <w:r w:rsidR="00B058B4" w:rsidRPr="00966C01">
        <w:sym w:font="Symbol" w:char="F0AF"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726"/>
        <w:gridCol w:w="726"/>
        <w:gridCol w:w="726"/>
        <w:gridCol w:w="727"/>
        <w:gridCol w:w="727"/>
        <w:gridCol w:w="727"/>
        <w:gridCol w:w="727"/>
        <w:gridCol w:w="651"/>
      </w:tblGrid>
      <w:tr w:rsidR="00520CD7" w14:paraId="644825B1" w14:textId="3D19DB4E" w:rsidTr="001B39C2">
        <w:tc>
          <w:tcPr>
            <w:tcW w:w="652" w:type="dxa"/>
          </w:tcPr>
          <w:p w14:paraId="6ED9B794" w14:textId="77777777" w:rsidR="00520CD7" w:rsidRDefault="00520CD7" w:rsidP="00A32559"/>
        </w:tc>
        <w:tc>
          <w:tcPr>
            <w:tcW w:w="651" w:type="dxa"/>
          </w:tcPr>
          <w:p w14:paraId="30F2CCCC" w14:textId="5412C343" w:rsidR="00520CD7" w:rsidRDefault="00520CD7" w:rsidP="00A32559"/>
        </w:tc>
        <w:tc>
          <w:tcPr>
            <w:tcW w:w="651" w:type="dxa"/>
          </w:tcPr>
          <w:p w14:paraId="59EFFBC7" w14:textId="77777777" w:rsidR="00520CD7" w:rsidRDefault="00520CD7" w:rsidP="00A32559"/>
        </w:tc>
        <w:tc>
          <w:tcPr>
            <w:tcW w:w="651" w:type="dxa"/>
          </w:tcPr>
          <w:p w14:paraId="72B7C09C" w14:textId="7980B6C1" w:rsidR="00520CD7" w:rsidRDefault="00520CD7" w:rsidP="00A32559"/>
        </w:tc>
        <w:tc>
          <w:tcPr>
            <w:tcW w:w="726" w:type="dxa"/>
          </w:tcPr>
          <w:p w14:paraId="1899ED62" w14:textId="68F74FA8" w:rsidR="00520CD7" w:rsidRPr="00966C01" w:rsidRDefault="00520CD7" w:rsidP="00A32559">
            <w:r>
              <w:t>S2</w:t>
            </w:r>
          </w:p>
        </w:tc>
        <w:tc>
          <w:tcPr>
            <w:tcW w:w="726" w:type="dxa"/>
          </w:tcPr>
          <w:p w14:paraId="64347675" w14:textId="2DDB0302" w:rsidR="00520CD7" w:rsidRDefault="00520CD7" w:rsidP="00A32559">
            <w:pPr>
              <w:pStyle w:val="Paragraphedeliste"/>
              <w:ind w:left="0"/>
            </w:pPr>
            <w:r>
              <w:t>S</w:t>
            </w:r>
            <w:r>
              <w:t>0</w:t>
            </w:r>
          </w:p>
        </w:tc>
        <w:tc>
          <w:tcPr>
            <w:tcW w:w="726" w:type="dxa"/>
          </w:tcPr>
          <w:p w14:paraId="4BB146A3" w14:textId="77777777" w:rsidR="00520CD7" w:rsidRPr="00966C01" w:rsidRDefault="00520CD7" w:rsidP="00A32559">
            <w:r>
              <w:t>S1</w:t>
            </w:r>
          </w:p>
        </w:tc>
        <w:tc>
          <w:tcPr>
            <w:tcW w:w="727" w:type="dxa"/>
          </w:tcPr>
          <w:p w14:paraId="6AEFB6C6" w14:textId="77777777" w:rsidR="00520CD7" w:rsidRPr="00966C01" w:rsidRDefault="00520CD7" w:rsidP="00A32559">
            <w:r>
              <w:t>S0</w:t>
            </w:r>
          </w:p>
        </w:tc>
        <w:tc>
          <w:tcPr>
            <w:tcW w:w="727" w:type="dxa"/>
          </w:tcPr>
          <w:p w14:paraId="0943C8C9" w14:textId="77777777" w:rsidR="00520CD7" w:rsidRPr="00966C01" w:rsidRDefault="00520CD7" w:rsidP="00A32559">
            <w:r>
              <w:t>S1</w:t>
            </w:r>
          </w:p>
        </w:tc>
        <w:tc>
          <w:tcPr>
            <w:tcW w:w="727" w:type="dxa"/>
          </w:tcPr>
          <w:p w14:paraId="087A8E6E" w14:textId="77777777" w:rsidR="00520CD7" w:rsidRPr="00966C01" w:rsidRDefault="00520CD7" w:rsidP="00A32559">
            <w:r>
              <w:t>S2</w:t>
            </w:r>
          </w:p>
        </w:tc>
        <w:tc>
          <w:tcPr>
            <w:tcW w:w="727" w:type="dxa"/>
          </w:tcPr>
          <w:p w14:paraId="60B6C968" w14:textId="77777777" w:rsidR="00520CD7" w:rsidRPr="00966C01" w:rsidRDefault="00520CD7" w:rsidP="00A32559">
            <w:r>
              <w:t>S2</w:t>
            </w:r>
          </w:p>
        </w:tc>
        <w:tc>
          <w:tcPr>
            <w:tcW w:w="651" w:type="dxa"/>
          </w:tcPr>
          <w:p w14:paraId="23FF0AB7" w14:textId="77777777" w:rsidR="00520CD7" w:rsidRDefault="00520CD7" w:rsidP="00A32559"/>
        </w:tc>
      </w:tr>
    </w:tbl>
    <w:p w14:paraId="021B486E" w14:textId="358FD18F" w:rsidR="00B058B4" w:rsidRDefault="00B058B4" w:rsidP="00966C01">
      <w:pPr>
        <w:ind w:firstLine="708"/>
      </w:pPr>
      <w:r>
        <w:t>La machine lit un autre 1</w:t>
      </w:r>
      <w:r w:rsidR="00520CD7">
        <w:t>,</w:t>
      </w:r>
      <w:r>
        <w:t xml:space="preserve"> donc elle écrit un 0 à nouveau</w:t>
      </w:r>
    </w:p>
    <w:p w14:paraId="25294B94" w14:textId="29F6DD35" w:rsidR="00966C01" w:rsidRPr="00966C01" w:rsidRDefault="00966C01" w:rsidP="00966C01">
      <w:pPr>
        <w:ind w:firstLine="708"/>
        <w:rPr>
          <w:b/>
          <w:bCs/>
        </w:rPr>
      </w:pPr>
      <w:proofErr w:type="spellStart"/>
      <w:r>
        <w:t>Cur</w:t>
      </w:r>
      <w:proofErr w:type="spellEnd"/>
      <w:r>
        <w:t> :</w:t>
      </w:r>
      <w:r w:rsidR="00B058B4" w:rsidRPr="00B058B4">
        <w:t xml:space="preserve"> </w:t>
      </w:r>
      <w:r w:rsidR="00B058B4">
        <w:tab/>
      </w:r>
      <w:r w:rsidR="00B058B4">
        <w:tab/>
      </w:r>
      <w:r w:rsidR="00520CD7">
        <w:tab/>
      </w:r>
      <w:r w:rsidR="00B058B4">
        <w:tab/>
      </w:r>
      <w:r w:rsidR="00B058B4">
        <w:tab/>
        <w:t xml:space="preserve">           </w:t>
      </w:r>
      <w:r w:rsidR="00B058B4" w:rsidRPr="00966C01">
        <w:sym w:font="Symbol" w:char="F0AF"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51"/>
        <w:gridCol w:w="651"/>
        <w:gridCol w:w="652"/>
        <w:gridCol w:w="726"/>
        <w:gridCol w:w="726"/>
        <w:gridCol w:w="726"/>
        <w:gridCol w:w="727"/>
        <w:gridCol w:w="727"/>
        <w:gridCol w:w="727"/>
        <w:gridCol w:w="727"/>
        <w:gridCol w:w="651"/>
        <w:gridCol w:w="651"/>
      </w:tblGrid>
      <w:tr w:rsidR="00520CD7" w14:paraId="0EF0E3C8" w14:textId="6E94F3E9" w:rsidTr="00520CD7">
        <w:tc>
          <w:tcPr>
            <w:tcW w:w="651" w:type="dxa"/>
          </w:tcPr>
          <w:p w14:paraId="418E0B93" w14:textId="77777777" w:rsidR="00520CD7" w:rsidRDefault="00520CD7" w:rsidP="00A32559"/>
        </w:tc>
        <w:tc>
          <w:tcPr>
            <w:tcW w:w="651" w:type="dxa"/>
          </w:tcPr>
          <w:p w14:paraId="0FECC259" w14:textId="0FC988B4" w:rsidR="00520CD7" w:rsidRDefault="00520CD7" w:rsidP="00A32559"/>
        </w:tc>
        <w:tc>
          <w:tcPr>
            <w:tcW w:w="652" w:type="dxa"/>
          </w:tcPr>
          <w:p w14:paraId="45841057" w14:textId="417A67CC" w:rsidR="00520CD7" w:rsidRDefault="00520CD7" w:rsidP="00A32559"/>
        </w:tc>
        <w:tc>
          <w:tcPr>
            <w:tcW w:w="726" w:type="dxa"/>
          </w:tcPr>
          <w:p w14:paraId="3C453347" w14:textId="7A0FA6EF" w:rsidR="00520CD7" w:rsidRPr="00966C01" w:rsidRDefault="00520CD7" w:rsidP="00A32559">
            <w:r>
              <w:t>S2</w:t>
            </w:r>
          </w:p>
        </w:tc>
        <w:tc>
          <w:tcPr>
            <w:tcW w:w="726" w:type="dxa"/>
          </w:tcPr>
          <w:p w14:paraId="45CCF259" w14:textId="7E16D3E2" w:rsidR="00520CD7" w:rsidRDefault="00520CD7" w:rsidP="00A32559">
            <w:pPr>
              <w:pStyle w:val="Paragraphedeliste"/>
              <w:ind w:left="0"/>
            </w:pPr>
            <w:r>
              <w:t>S</w:t>
            </w:r>
            <w:r>
              <w:t>0</w:t>
            </w:r>
          </w:p>
        </w:tc>
        <w:tc>
          <w:tcPr>
            <w:tcW w:w="726" w:type="dxa"/>
          </w:tcPr>
          <w:p w14:paraId="627A2C14" w14:textId="3372F95D" w:rsidR="00520CD7" w:rsidRPr="00966C01" w:rsidRDefault="00520CD7" w:rsidP="00A32559">
            <w:r>
              <w:t>S</w:t>
            </w:r>
            <w:r>
              <w:t>0</w:t>
            </w:r>
          </w:p>
        </w:tc>
        <w:tc>
          <w:tcPr>
            <w:tcW w:w="727" w:type="dxa"/>
          </w:tcPr>
          <w:p w14:paraId="03F9DCC0" w14:textId="77777777" w:rsidR="00520CD7" w:rsidRPr="00966C01" w:rsidRDefault="00520CD7" w:rsidP="00A32559">
            <w:r>
              <w:t>S0</w:t>
            </w:r>
          </w:p>
        </w:tc>
        <w:tc>
          <w:tcPr>
            <w:tcW w:w="727" w:type="dxa"/>
          </w:tcPr>
          <w:p w14:paraId="2396714B" w14:textId="77777777" w:rsidR="00520CD7" w:rsidRPr="00966C01" w:rsidRDefault="00520CD7" w:rsidP="00A32559">
            <w:r>
              <w:t>S1</w:t>
            </w:r>
          </w:p>
        </w:tc>
        <w:tc>
          <w:tcPr>
            <w:tcW w:w="727" w:type="dxa"/>
          </w:tcPr>
          <w:p w14:paraId="5D84FEEB" w14:textId="77777777" w:rsidR="00520CD7" w:rsidRPr="00966C01" w:rsidRDefault="00520CD7" w:rsidP="00A32559">
            <w:r>
              <w:t>S2</w:t>
            </w:r>
          </w:p>
        </w:tc>
        <w:tc>
          <w:tcPr>
            <w:tcW w:w="727" w:type="dxa"/>
          </w:tcPr>
          <w:p w14:paraId="523471CF" w14:textId="77777777" w:rsidR="00520CD7" w:rsidRPr="00966C01" w:rsidRDefault="00520CD7" w:rsidP="00A32559">
            <w:r>
              <w:t>S2</w:t>
            </w:r>
          </w:p>
        </w:tc>
        <w:tc>
          <w:tcPr>
            <w:tcW w:w="651" w:type="dxa"/>
          </w:tcPr>
          <w:p w14:paraId="083399B9" w14:textId="77777777" w:rsidR="00520CD7" w:rsidRDefault="00520CD7" w:rsidP="00A32559"/>
        </w:tc>
        <w:tc>
          <w:tcPr>
            <w:tcW w:w="651" w:type="dxa"/>
          </w:tcPr>
          <w:p w14:paraId="635E301F" w14:textId="77777777" w:rsidR="00520CD7" w:rsidRDefault="00520CD7" w:rsidP="00A32559"/>
        </w:tc>
      </w:tr>
    </w:tbl>
    <w:p w14:paraId="4B0C0EF8" w14:textId="673B42D9" w:rsidR="00B058B4" w:rsidRDefault="00B058B4" w:rsidP="00966C01">
      <w:pPr>
        <w:ind w:firstLine="708"/>
      </w:pPr>
      <w:r>
        <w:t xml:space="preserve">La machine </w:t>
      </w:r>
      <w:r w:rsidR="00520CD7">
        <w:t>lit un 0, donc elle écrit un 1</w:t>
      </w:r>
    </w:p>
    <w:p w14:paraId="7251E3EE" w14:textId="0C6E97D1" w:rsidR="00966C01" w:rsidRPr="00966C01" w:rsidRDefault="00966C01" w:rsidP="00966C01">
      <w:pPr>
        <w:ind w:firstLine="708"/>
        <w:rPr>
          <w:b/>
          <w:bCs/>
        </w:rPr>
      </w:pPr>
      <w:proofErr w:type="spellStart"/>
      <w:r>
        <w:t>Cur</w:t>
      </w:r>
      <w:proofErr w:type="spellEnd"/>
      <w:r>
        <w:t xml:space="preserve"> : </w:t>
      </w:r>
      <w:r w:rsidR="00B058B4">
        <w:tab/>
      </w:r>
      <w:r w:rsidR="00B058B4">
        <w:tab/>
      </w:r>
      <w:r w:rsidR="00520CD7">
        <w:tab/>
      </w:r>
      <w:r w:rsidR="00B058B4">
        <w:tab/>
      </w:r>
      <w:r w:rsidR="00B058B4">
        <w:tab/>
        <w:t xml:space="preserve">  </w:t>
      </w:r>
      <w:r w:rsidR="00520CD7">
        <w:t xml:space="preserve">    </w:t>
      </w:r>
      <w:r w:rsidR="00B058B4">
        <w:t xml:space="preserve">        </w:t>
      </w:r>
      <w:r w:rsidR="00B058B4" w:rsidRPr="00966C01">
        <w:sym w:font="Symbol" w:char="F0AF"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3"/>
      </w:tblGrid>
      <w:tr w:rsidR="00520CD7" w14:paraId="1A5DA209" w14:textId="55B3E94A" w:rsidTr="003E2010">
        <w:tc>
          <w:tcPr>
            <w:tcW w:w="693" w:type="dxa"/>
          </w:tcPr>
          <w:p w14:paraId="446197DE" w14:textId="77777777" w:rsidR="00520CD7" w:rsidRDefault="00520CD7" w:rsidP="00A32559"/>
        </w:tc>
        <w:tc>
          <w:tcPr>
            <w:tcW w:w="567" w:type="dxa"/>
          </w:tcPr>
          <w:p w14:paraId="06EDFA66" w14:textId="3300E518" w:rsidR="00520CD7" w:rsidRDefault="00520CD7" w:rsidP="00A32559"/>
        </w:tc>
        <w:tc>
          <w:tcPr>
            <w:tcW w:w="709" w:type="dxa"/>
          </w:tcPr>
          <w:p w14:paraId="4AA2074A" w14:textId="536C9070" w:rsidR="00520CD7" w:rsidRPr="00966C01" w:rsidRDefault="00520CD7" w:rsidP="00A32559">
            <w:r>
              <w:t>S2</w:t>
            </w:r>
          </w:p>
        </w:tc>
        <w:tc>
          <w:tcPr>
            <w:tcW w:w="708" w:type="dxa"/>
          </w:tcPr>
          <w:p w14:paraId="44FE7607" w14:textId="44C1EE88" w:rsidR="00520CD7" w:rsidRDefault="00520CD7" w:rsidP="00A32559">
            <w:pPr>
              <w:pStyle w:val="Paragraphedeliste"/>
              <w:ind w:left="0"/>
            </w:pPr>
            <w:r>
              <w:t>S</w:t>
            </w:r>
            <w:r>
              <w:t>0</w:t>
            </w:r>
          </w:p>
        </w:tc>
        <w:tc>
          <w:tcPr>
            <w:tcW w:w="709" w:type="dxa"/>
          </w:tcPr>
          <w:p w14:paraId="7102C3B4" w14:textId="203ACBAE" w:rsidR="00520CD7" w:rsidRPr="00966C01" w:rsidRDefault="00520CD7" w:rsidP="00A32559">
            <w:r>
              <w:t>S</w:t>
            </w:r>
            <w:r>
              <w:t>0</w:t>
            </w:r>
          </w:p>
        </w:tc>
        <w:tc>
          <w:tcPr>
            <w:tcW w:w="709" w:type="dxa"/>
          </w:tcPr>
          <w:p w14:paraId="121AD671" w14:textId="69104FE9" w:rsidR="00520CD7" w:rsidRPr="00966C01" w:rsidRDefault="00520CD7" w:rsidP="00A32559">
            <w:r>
              <w:t>S</w:t>
            </w:r>
            <w:r>
              <w:t>1</w:t>
            </w:r>
          </w:p>
        </w:tc>
        <w:tc>
          <w:tcPr>
            <w:tcW w:w="709" w:type="dxa"/>
          </w:tcPr>
          <w:p w14:paraId="2AA15EE1" w14:textId="77777777" w:rsidR="00520CD7" w:rsidRPr="00966C01" w:rsidRDefault="00520CD7" w:rsidP="00A32559">
            <w:r>
              <w:t>S1</w:t>
            </w:r>
          </w:p>
        </w:tc>
        <w:tc>
          <w:tcPr>
            <w:tcW w:w="708" w:type="dxa"/>
          </w:tcPr>
          <w:p w14:paraId="0BC1AF90" w14:textId="77777777" w:rsidR="00520CD7" w:rsidRPr="00966C01" w:rsidRDefault="00520CD7" w:rsidP="00A32559">
            <w:r>
              <w:t>S2</w:t>
            </w:r>
          </w:p>
        </w:tc>
        <w:tc>
          <w:tcPr>
            <w:tcW w:w="709" w:type="dxa"/>
          </w:tcPr>
          <w:p w14:paraId="2078E847" w14:textId="77777777" w:rsidR="00520CD7" w:rsidRPr="00966C01" w:rsidRDefault="00520CD7" w:rsidP="00A32559">
            <w:r>
              <w:t>S2</w:t>
            </w:r>
          </w:p>
        </w:tc>
        <w:tc>
          <w:tcPr>
            <w:tcW w:w="709" w:type="dxa"/>
          </w:tcPr>
          <w:p w14:paraId="19AC5CC7" w14:textId="42F7D888" w:rsidR="00520CD7" w:rsidRDefault="00520CD7" w:rsidP="00A32559"/>
        </w:tc>
        <w:tc>
          <w:tcPr>
            <w:tcW w:w="709" w:type="dxa"/>
          </w:tcPr>
          <w:p w14:paraId="4A897A6A" w14:textId="017C53ED" w:rsidR="00520CD7" w:rsidRDefault="00520CD7" w:rsidP="00A32559"/>
        </w:tc>
        <w:tc>
          <w:tcPr>
            <w:tcW w:w="703" w:type="dxa"/>
          </w:tcPr>
          <w:p w14:paraId="7209A1B5" w14:textId="77777777" w:rsidR="00520CD7" w:rsidRDefault="00520CD7" w:rsidP="00A32559"/>
        </w:tc>
      </w:tr>
    </w:tbl>
    <w:p w14:paraId="51B1FF98" w14:textId="173D1741" w:rsidR="00B77E2D" w:rsidRDefault="00520CD7" w:rsidP="00B058B4">
      <w:pPr>
        <w:ind w:firstLine="708"/>
      </w:pPr>
      <w:r>
        <w:t>La machine lit un 1, donc elle écrit un 0</w:t>
      </w:r>
    </w:p>
    <w:p w14:paraId="70295967" w14:textId="77777777" w:rsidR="003E2010" w:rsidRPr="00966C01" w:rsidRDefault="00520CD7" w:rsidP="003E2010">
      <w:pPr>
        <w:ind w:firstLine="708"/>
        <w:rPr>
          <w:b/>
          <w:bCs/>
        </w:rPr>
      </w:pPr>
      <w:proofErr w:type="spellStart"/>
      <w:r>
        <w:t>Cur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966C01">
        <w:sym w:font="Symbol" w:char="F0AF"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709"/>
        <w:gridCol w:w="707"/>
        <w:gridCol w:w="708"/>
        <w:gridCol w:w="708"/>
        <w:gridCol w:w="708"/>
        <w:gridCol w:w="707"/>
        <w:gridCol w:w="708"/>
        <w:gridCol w:w="708"/>
        <w:gridCol w:w="708"/>
        <w:gridCol w:w="702"/>
        <w:gridCol w:w="702"/>
      </w:tblGrid>
      <w:tr w:rsidR="003E2010" w14:paraId="38E72DB7" w14:textId="44F38568" w:rsidTr="003E2010">
        <w:tc>
          <w:tcPr>
            <w:tcW w:w="567" w:type="dxa"/>
          </w:tcPr>
          <w:p w14:paraId="2BF94FAE" w14:textId="77777777" w:rsidR="003E2010" w:rsidRDefault="003E2010" w:rsidP="00A32559"/>
        </w:tc>
        <w:tc>
          <w:tcPr>
            <w:tcW w:w="709" w:type="dxa"/>
          </w:tcPr>
          <w:p w14:paraId="1672A05A" w14:textId="77777777" w:rsidR="003E2010" w:rsidRPr="00966C01" w:rsidRDefault="003E2010" w:rsidP="00A32559">
            <w:r>
              <w:t>S2</w:t>
            </w:r>
          </w:p>
        </w:tc>
        <w:tc>
          <w:tcPr>
            <w:tcW w:w="707" w:type="dxa"/>
          </w:tcPr>
          <w:p w14:paraId="467E63E1" w14:textId="77777777" w:rsidR="003E2010" w:rsidRDefault="003E2010" w:rsidP="00A32559">
            <w:pPr>
              <w:pStyle w:val="Paragraphedeliste"/>
              <w:ind w:left="0"/>
            </w:pPr>
            <w:r>
              <w:t>S0</w:t>
            </w:r>
          </w:p>
        </w:tc>
        <w:tc>
          <w:tcPr>
            <w:tcW w:w="708" w:type="dxa"/>
          </w:tcPr>
          <w:p w14:paraId="79CA77A4" w14:textId="77777777" w:rsidR="003E2010" w:rsidRPr="00966C01" w:rsidRDefault="003E2010" w:rsidP="00A32559">
            <w:r>
              <w:t>S0</w:t>
            </w:r>
          </w:p>
        </w:tc>
        <w:tc>
          <w:tcPr>
            <w:tcW w:w="708" w:type="dxa"/>
          </w:tcPr>
          <w:p w14:paraId="675CC4AA" w14:textId="77777777" w:rsidR="003E2010" w:rsidRPr="00966C01" w:rsidRDefault="003E2010" w:rsidP="00A32559">
            <w:r>
              <w:t>S1</w:t>
            </w:r>
          </w:p>
        </w:tc>
        <w:tc>
          <w:tcPr>
            <w:tcW w:w="708" w:type="dxa"/>
          </w:tcPr>
          <w:p w14:paraId="6CF191C9" w14:textId="712FD62A" w:rsidR="003E2010" w:rsidRPr="00966C01" w:rsidRDefault="003E2010" w:rsidP="00A32559">
            <w:r>
              <w:t>S</w:t>
            </w:r>
            <w:r>
              <w:t>0</w:t>
            </w:r>
          </w:p>
        </w:tc>
        <w:tc>
          <w:tcPr>
            <w:tcW w:w="707" w:type="dxa"/>
          </w:tcPr>
          <w:p w14:paraId="0A72B8AB" w14:textId="0FF44E02" w:rsidR="003E2010" w:rsidRPr="00966C01" w:rsidRDefault="003E2010" w:rsidP="00A32559">
            <w:r>
              <w:t>;</w:t>
            </w:r>
          </w:p>
        </w:tc>
        <w:tc>
          <w:tcPr>
            <w:tcW w:w="708" w:type="dxa"/>
          </w:tcPr>
          <w:p w14:paraId="6E233A48" w14:textId="2A6163C4" w:rsidR="003E2010" w:rsidRPr="00966C01" w:rsidRDefault="003E2010" w:rsidP="00A32559"/>
        </w:tc>
        <w:tc>
          <w:tcPr>
            <w:tcW w:w="708" w:type="dxa"/>
          </w:tcPr>
          <w:p w14:paraId="587FC4E8" w14:textId="77777777" w:rsidR="003E2010" w:rsidRDefault="003E2010" w:rsidP="00A32559"/>
        </w:tc>
        <w:tc>
          <w:tcPr>
            <w:tcW w:w="708" w:type="dxa"/>
          </w:tcPr>
          <w:p w14:paraId="38B1CFB9" w14:textId="77777777" w:rsidR="003E2010" w:rsidRDefault="003E2010" w:rsidP="00A32559"/>
        </w:tc>
        <w:tc>
          <w:tcPr>
            <w:tcW w:w="702" w:type="dxa"/>
          </w:tcPr>
          <w:p w14:paraId="187AC513" w14:textId="77777777" w:rsidR="003E2010" w:rsidRDefault="003E2010" w:rsidP="00A32559"/>
        </w:tc>
        <w:tc>
          <w:tcPr>
            <w:tcW w:w="702" w:type="dxa"/>
          </w:tcPr>
          <w:p w14:paraId="4D51CE55" w14:textId="77777777" w:rsidR="003E2010" w:rsidRDefault="003E2010" w:rsidP="00A32559"/>
        </w:tc>
      </w:tr>
    </w:tbl>
    <w:p w14:paraId="75609F75" w14:textId="30CFF2CB" w:rsidR="00520CD7" w:rsidRPr="00420211" w:rsidRDefault="00520CD7" w:rsidP="003E2010">
      <w:pPr>
        <w:ind w:firstLine="708"/>
      </w:pPr>
      <w:r>
        <w:t>La machine lit un</w:t>
      </w:r>
      <w:r w:rsidR="003E2010">
        <w:t xml:space="preserve"> ; </w:t>
      </w:r>
      <w:r>
        <w:t>, donc elle</w:t>
      </w:r>
      <w:r w:rsidR="003E2010">
        <w:t xml:space="preserve"> s’arrête.</w:t>
      </w:r>
    </w:p>
    <w:p w14:paraId="1DB1CFB0" w14:textId="56656DC4" w:rsidR="00520CD7" w:rsidRDefault="00520CD7" w:rsidP="000D4CBB">
      <w:pPr>
        <w:pStyle w:val="Paragraphedeliste"/>
        <w:numPr>
          <w:ilvl w:val="0"/>
          <w:numId w:val="1"/>
        </w:numPr>
      </w:pPr>
    </w:p>
    <w:p w14:paraId="54B02E2A" w14:textId="26116453" w:rsidR="000D4CBB" w:rsidRDefault="003E2010" w:rsidP="000D4CBB">
      <w:pPr>
        <w:pStyle w:val="Paragraphedeliste"/>
      </w:pPr>
      <w:r>
        <w:br/>
      </w:r>
      <w:r w:rsidR="000D4CBB">
        <w:t xml:space="preserve">Pour </w:t>
      </w:r>
      <w:proofErr w:type="spellStart"/>
      <w:r w:rsidR="000D4CBB">
        <w:t>ei</w:t>
      </w:r>
      <w:proofErr w:type="spellEnd"/>
      <w:r w:rsidR="000D4CBB">
        <w:t>=Di*A, D=i*C, ;=e1S2S2Ge2</w:t>
      </w:r>
    </w:p>
    <w:p w14:paraId="04429335" w14:textId="0915FD92" w:rsidR="007D20C8" w:rsidRDefault="007D20C8" w:rsidP="000D4CBB">
      <w:pPr>
        <w:pStyle w:val="Paragraphedeliste"/>
      </w:pPr>
    </w:p>
    <w:p w14:paraId="2BAD8F0D" w14:textId="0CE87F45" w:rsidR="007D20C8" w:rsidRDefault="007D20C8" w:rsidP="000D4CBB">
      <w:pPr>
        <w:pStyle w:val="Paragraphedeliste"/>
      </w:pPr>
      <w:r>
        <w:t>Calcule final de la machine de Turing : S2S0S0S1S0 ;</w:t>
      </w:r>
    </w:p>
    <w:p w14:paraId="4267C72A" w14:textId="2DF3E698" w:rsidR="007D20C8" w:rsidRDefault="007D20C8" w:rsidP="000D4CBB">
      <w:pPr>
        <w:pStyle w:val="Paragraphedeliste"/>
      </w:pPr>
      <w:r>
        <w:t>S1=DA</w:t>
      </w:r>
    </w:p>
    <w:p w14:paraId="4E674119" w14:textId="533C1112" w:rsidR="007D20C8" w:rsidRDefault="007D20C8" w:rsidP="000D4CBB">
      <w:pPr>
        <w:pStyle w:val="Paragraphedeliste"/>
      </w:pPr>
      <w:r>
        <w:t>S2=DCC</w:t>
      </w:r>
    </w:p>
    <w:p w14:paraId="4C64FA13" w14:textId="52062630" w:rsidR="007D20C8" w:rsidRDefault="007D20C8" w:rsidP="000D4CBB">
      <w:pPr>
        <w:pStyle w:val="Paragraphedeliste"/>
      </w:pPr>
      <w:r>
        <w:t>G=G</w:t>
      </w:r>
    </w:p>
    <w:p w14:paraId="6D067D99" w14:textId="72B98BFB" w:rsidR="007D20C8" w:rsidRDefault="007D20C8" w:rsidP="007D20C8">
      <w:pPr>
        <w:pStyle w:val="Paragraphedeliste"/>
      </w:pPr>
      <w:r>
        <w:t>AA=e2</w:t>
      </w:r>
    </w:p>
    <w:p w14:paraId="75AB795D" w14:textId="77777777" w:rsidR="007D20C8" w:rsidRDefault="007D20C8" w:rsidP="000D4CBB">
      <w:pPr>
        <w:pStyle w:val="Paragraphedeliste"/>
      </w:pPr>
    </w:p>
    <w:p w14:paraId="2B7CDC6F" w14:textId="1325A401" w:rsidR="000D4CBB" w:rsidRDefault="000D4CBB" w:rsidP="000D4CBB">
      <w:pPr>
        <w:pStyle w:val="Paragraphedeliste"/>
      </w:pPr>
      <w:r>
        <w:t>DADCCDCCGAA</w:t>
      </w:r>
      <w:r w:rsidR="007D20C8">
        <w:t> ;</w:t>
      </w:r>
    </w:p>
    <w:p w14:paraId="3A69BADB" w14:textId="7B6B9B36" w:rsidR="000D4CBB" w:rsidRDefault="000D4CBB" w:rsidP="000D4CBB">
      <w:pPr>
        <w:pStyle w:val="Paragraphedeliste"/>
      </w:pPr>
    </w:p>
    <w:p w14:paraId="3A80D15B" w14:textId="7559EFAD" w:rsidR="000318D9" w:rsidRDefault="007D20C8" w:rsidP="000318D9">
      <w:pPr>
        <w:pStyle w:val="Paragraphedeliste"/>
      </w:pPr>
      <w:r>
        <w:t>S2S0S0S1S0</w:t>
      </w:r>
      <w:r>
        <w:t> ; transformé don</w:t>
      </w:r>
      <w:r w:rsidR="00F26314">
        <w:t>ne</w:t>
      </w:r>
      <w:r>
        <w:t>ra</w:t>
      </w:r>
    </w:p>
    <w:p w14:paraId="35927D3E" w14:textId="12CF6AED" w:rsidR="007D20C8" w:rsidRDefault="007D20C8" w:rsidP="000D4CBB">
      <w:pPr>
        <w:pStyle w:val="Paragraphedeliste"/>
      </w:pPr>
      <w:r>
        <w:t>DCC</w:t>
      </w:r>
      <w:r>
        <w:t>S0S0</w:t>
      </w:r>
      <w:r>
        <w:t>DA</w:t>
      </w:r>
      <w:r>
        <w:t>S0</w:t>
      </w:r>
    </w:p>
    <w:p w14:paraId="6F095830" w14:textId="77777777" w:rsidR="000D4CBB" w:rsidRPr="00420211" w:rsidRDefault="000D4CBB" w:rsidP="000D4CBB">
      <w:pPr>
        <w:pStyle w:val="Paragraphedeliste"/>
      </w:pPr>
    </w:p>
    <w:p w14:paraId="06B68D74" w14:textId="430F1B0A" w:rsidR="003E2010" w:rsidRDefault="003E2010" w:rsidP="000D4CBB">
      <w:pPr>
        <w:pStyle w:val="Paragraphedeliste"/>
        <w:numPr>
          <w:ilvl w:val="0"/>
          <w:numId w:val="1"/>
        </w:numPr>
      </w:pPr>
    </w:p>
    <w:p w14:paraId="5A484C89" w14:textId="539B3977" w:rsidR="000D49D8" w:rsidRDefault="000D49D8" w:rsidP="003E2010">
      <w:pPr>
        <w:pStyle w:val="Paragraphedeliste"/>
      </w:pPr>
      <w:r>
        <w:t xml:space="preserve">Si A=1, </w:t>
      </w:r>
      <w:r w:rsidR="000D4CBB">
        <w:t>C=2, D=3, G=4, R=5, ;=7</w:t>
      </w:r>
      <w:r w:rsidR="009701AB">
        <w:t>, S0=0</w:t>
      </w:r>
    </w:p>
    <w:p w14:paraId="2DF91DBD" w14:textId="1B9DE771" w:rsidR="00FD1554" w:rsidRDefault="00FD1554" w:rsidP="003E2010">
      <w:pPr>
        <w:pStyle w:val="Paragraphedeliste"/>
      </w:pPr>
      <w:r>
        <w:t>DADCCDCCGAA</w:t>
      </w:r>
      <w:r>
        <w:t> ;</w:t>
      </w:r>
      <w:r w:rsidR="009701AB">
        <w:t xml:space="preserve"> </w:t>
      </w:r>
      <w:r>
        <w:t>DCCS0S0DAS0</w:t>
      </w:r>
    </w:p>
    <w:p w14:paraId="711E8C53" w14:textId="04F862CD" w:rsidR="00FD1554" w:rsidRDefault="00FD1554" w:rsidP="003E2010">
      <w:pPr>
        <w:pStyle w:val="Paragraphedeliste"/>
      </w:pPr>
      <w:r>
        <w:t>3 1 3 2 2 3 2 2 4 1 1 7</w:t>
      </w:r>
      <w:r w:rsidR="009701AB">
        <w:t xml:space="preserve"> 3 2 2 0 0 3 1 0</w:t>
      </w:r>
    </w:p>
    <w:p w14:paraId="16897E57" w14:textId="6E5B2F44" w:rsidR="00FD1554" w:rsidRDefault="00FD1554">
      <w:pPr>
        <w:spacing w:before="0" w:after="40"/>
        <w:jc w:val="left"/>
      </w:pPr>
      <w:r>
        <w:br w:type="page"/>
      </w:r>
    </w:p>
    <w:p w14:paraId="27FD3356" w14:textId="0A712D72" w:rsidR="003E2010" w:rsidRPr="00BD674E" w:rsidRDefault="00BD674E" w:rsidP="003E2010">
      <w:pPr>
        <w:rPr>
          <w:u w:val="single"/>
        </w:rPr>
      </w:pPr>
      <w:r w:rsidRPr="00BD674E">
        <w:rPr>
          <w:u w:val="single"/>
        </w:rPr>
        <w:lastRenderedPageBreak/>
        <w:t>Problème 2 :</w:t>
      </w:r>
    </w:p>
    <w:p w14:paraId="32E923D7" w14:textId="453CBB7D" w:rsidR="00BD674E" w:rsidRDefault="00BD674E" w:rsidP="003E2010">
      <w:r>
        <w:t>PARTIE 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6FC" w14:paraId="1F20979C" w14:textId="77777777" w:rsidTr="003A06FC">
        <w:tc>
          <w:tcPr>
            <w:tcW w:w="9062" w:type="dxa"/>
          </w:tcPr>
          <w:p w14:paraId="10260F98" w14:textId="77777777" w:rsidR="003A06FC" w:rsidRDefault="003A06FC" w:rsidP="003A06FC">
            <w:proofErr w:type="spellStart"/>
            <w:r>
              <w:t>def</w:t>
            </w:r>
            <w:proofErr w:type="spellEnd"/>
            <w:r>
              <w:t xml:space="preserve"> puissance(</w:t>
            </w:r>
            <w:proofErr w:type="spellStart"/>
            <w:r>
              <w:t>x,n</w:t>
            </w:r>
            <w:proofErr w:type="spellEnd"/>
            <w:r>
              <w:t>):</w:t>
            </w:r>
          </w:p>
          <w:p w14:paraId="1F30FD82" w14:textId="77777777" w:rsidR="003A06FC" w:rsidRDefault="003A06FC" w:rsidP="003A06FC">
            <w:r>
              <w:t xml:space="preserve">    if n==0:</w:t>
            </w:r>
          </w:p>
          <w:p w14:paraId="357A1C0D" w14:textId="77777777" w:rsidR="003A06FC" w:rsidRDefault="003A06FC" w:rsidP="003A06FC">
            <w:r>
              <w:t xml:space="preserve">        x=1</w:t>
            </w:r>
          </w:p>
          <w:p w14:paraId="2892DE90" w14:textId="77777777" w:rsidR="003A06FC" w:rsidRDefault="003A06FC" w:rsidP="003A06FC">
            <w:r>
              <w:t xml:space="preserve">        return x</w:t>
            </w:r>
          </w:p>
          <w:p w14:paraId="25710ADD" w14:textId="77777777" w:rsidR="003A06FC" w:rsidRDefault="003A06FC" w:rsidP="003A06FC">
            <w:r>
              <w:t xml:space="preserve">    elif n&gt;0:</w:t>
            </w:r>
          </w:p>
          <w:p w14:paraId="7CBA7DDF" w14:textId="77777777" w:rsidR="003A06FC" w:rsidRDefault="003A06FC" w:rsidP="003A06FC">
            <w:r>
              <w:t xml:space="preserve">        x=x*(x*puissance(x,n-1))</w:t>
            </w:r>
          </w:p>
          <w:p w14:paraId="197BE00E" w14:textId="77777777" w:rsidR="003A06FC" w:rsidRDefault="003A06FC" w:rsidP="003A06FC">
            <w:r>
              <w:t xml:space="preserve">        return x</w:t>
            </w:r>
          </w:p>
          <w:p w14:paraId="6C7D5486" w14:textId="3B3C01A7" w:rsidR="003A06FC" w:rsidRDefault="003A06FC" w:rsidP="003A06FC">
            <w:proofErr w:type="spellStart"/>
            <w:r>
              <w:t>print</w:t>
            </w:r>
            <w:proofErr w:type="spellEnd"/>
            <w:r>
              <w:t>(puissance(10,100))</w:t>
            </w:r>
          </w:p>
        </w:tc>
      </w:tr>
    </w:tbl>
    <w:p w14:paraId="05F7AD77" w14:textId="09C6617C" w:rsidR="003A06FC" w:rsidRDefault="003A06FC" w:rsidP="00296211"/>
    <w:p w14:paraId="1A968ED1" w14:textId="0DCAA695" w:rsidR="003A06FC" w:rsidRDefault="003A06FC" w:rsidP="00296211">
      <w:r>
        <w:t>PARTIE B :</w:t>
      </w:r>
    </w:p>
    <w:p w14:paraId="4597A21F" w14:textId="77777777" w:rsidR="00CD492F" w:rsidRPr="00420211" w:rsidRDefault="00CD492F" w:rsidP="003A06FC">
      <w:pPr>
        <w:pStyle w:val="Paragraphedeliste"/>
        <w:numPr>
          <w:ilvl w:val="0"/>
          <w:numId w:val="2"/>
        </w:numPr>
      </w:pPr>
      <w:r>
        <w:br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D492F" w14:paraId="67292077" w14:textId="77777777" w:rsidTr="00CD492F">
        <w:tc>
          <w:tcPr>
            <w:tcW w:w="9062" w:type="dxa"/>
          </w:tcPr>
          <w:p w14:paraId="0BDFC5D5" w14:textId="4E75B094" w:rsidR="00D778B1" w:rsidRDefault="00D778B1" w:rsidP="00CD492F">
            <w:pPr>
              <w:pStyle w:val="Paragraphedeliste"/>
              <w:ind w:left="0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import *</w:t>
            </w:r>
          </w:p>
          <w:p w14:paraId="61617DB7" w14:textId="7A28D77D" w:rsidR="00CD492F" w:rsidRDefault="00CD492F" w:rsidP="00CD492F">
            <w:pPr>
              <w:pStyle w:val="Paragraphedeliste"/>
              <w:ind w:left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isertion</w:t>
            </w:r>
            <w:proofErr w:type="spellEnd"/>
            <w:r>
              <w:t>(</w:t>
            </w:r>
            <w:proofErr w:type="spellStart"/>
            <w:r>
              <w:t>list</w:t>
            </w:r>
            <w:proofErr w:type="spellEnd"/>
            <w:r>
              <w:t>, x, n):</w:t>
            </w:r>
          </w:p>
          <w:p w14:paraId="7420AFC4" w14:textId="77777777" w:rsidR="00CD492F" w:rsidRDefault="00CD492F" w:rsidP="00CD492F">
            <w:pPr>
              <w:pStyle w:val="Paragraphedeliste"/>
              <w:ind w:left="0"/>
            </w:pPr>
            <w:r>
              <w:t xml:space="preserve">    if n&gt;0:</w:t>
            </w:r>
          </w:p>
          <w:p w14:paraId="2503EDB0" w14:textId="77777777" w:rsidR="00CD492F" w:rsidRDefault="00CD492F" w:rsidP="00CD492F">
            <w:pPr>
              <w:pStyle w:val="Paragraphedeliste"/>
              <w:ind w:left="0"/>
            </w:pPr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>[n-1]=x</w:t>
            </w:r>
          </w:p>
          <w:p w14:paraId="22C2399A" w14:textId="77777777" w:rsidR="00CD492F" w:rsidRDefault="00CD492F" w:rsidP="00CD492F">
            <w:pPr>
              <w:pStyle w:val="Paragraphedeliste"/>
              <w:ind w:left="0"/>
            </w:pPr>
            <w:r>
              <w:t xml:space="preserve">        return </w:t>
            </w:r>
            <w:proofErr w:type="spellStart"/>
            <w:r>
              <w:t>list</w:t>
            </w:r>
            <w:proofErr w:type="spellEnd"/>
            <w:r>
              <w:t>, x, n</w:t>
            </w:r>
          </w:p>
          <w:p w14:paraId="1028996C" w14:textId="77777777" w:rsidR="00CD492F" w:rsidRDefault="00CD492F" w:rsidP="00CD492F">
            <w:pPr>
              <w:pStyle w:val="Paragraphedeliste"/>
              <w:ind w:left="0"/>
            </w:pPr>
            <w:r>
              <w:t xml:space="preserve">    else: </w:t>
            </w:r>
            <w:proofErr w:type="spellStart"/>
            <w:r>
              <w:t>isertion</w:t>
            </w:r>
            <w:proofErr w:type="spellEnd"/>
            <w:r>
              <w:t>(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list</w:t>
            </w:r>
            <w:proofErr w:type="spellEnd"/>
            <w:r>
              <w:t>[</w:t>
            </w:r>
            <w:proofErr w:type="spellStart"/>
            <w:r>
              <w:t>randint</w:t>
            </w:r>
            <w:proofErr w:type="spellEnd"/>
            <w:r>
              <w:t>(0,len(</w:t>
            </w:r>
            <w:proofErr w:type="spellStart"/>
            <w:r>
              <w:t>list</w:t>
            </w:r>
            <w:proofErr w:type="spellEnd"/>
            <w:r>
              <w:t xml:space="preserve">))], </w:t>
            </w:r>
            <w:proofErr w:type="spellStart"/>
            <w:r>
              <w:t>randint</w:t>
            </w:r>
            <w:proofErr w:type="spellEnd"/>
            <w:r>
              <w:t>(0,len(</w:t>
            </w:r>
            <w:proofErr w:type="spellStart"/>
            <w:r>
              <w:t>list</w:t>
            </w:r>
            <w:proofErr w:type="spellEnd"/>
            <w:r>
              <w:t>)))</w:t>
            </w:r>
          </w:p>
          <w:p w14:paraId="00927ADC" w14:textId="77777777" w:rsidR="00CD492F" w:rsidRDefault="00CD492F" w:rsidP="00CD492F">
            <w:pPr>
              <w:pStyle w:val="Paragraphedeliste"/>
              <w:ind w:left="0"/>
            </w:pPr>
          </w:p>
          <w:p w14:paraId="0E800D5C" w14:textId="77777777" w:rsidR="00CD492F" w:rsidRDefault="00CD492F" w:rsidP="00CD492F">
            <w:pPr>
              <w:pStyle w:val="Paragraphedeliste"/>
              <w:ind w:left="0"/>
            </w:pPr>
            <w:proofErr w:type="spellStart"/>
            <w:r>
              <w:t>list</w:t>
            </w:r>
            <w:proofErr w:type="spellEnd"/>
            <w:r>
              <w:t>=[]</w:t>
            </w:r>
          </w:p>
          <w:p w14:paraId="0416F62D" w14:textId="68BBF463" w:rsidR="00CD492F" w:rsidRDefault="00CD492F" w:rsidP="00CD492F">
            <w:pPr>
              <w:pStyle w:val="Paragraphedeliste"/>
              <w:ind w:left="0"/>
            </w:pPr>
            <w:r>
              <w:t>for i in range(randint(0,randint(100,200))):list.append(randint(randint(-200,0),randint(100,200)))</w:t>
            </w:r>
          </w:p>
          <w:p w14:paraId="7FEED5E4" w14:textId="77777777" w:rsidR="00CD492F" w:rsidRDefault="00CD492F" w:rsidP="00CD492F">
            <w:pPr>
              <w:pStyle w:val="Paragraphedeliste"/>
              <w:ind w:left="0"/>
            </w:pPr>
            <w:r>
              <w:t>x=</w:t>
            </w:r>
            <w:proofErr w:type="spellStart"/>
            <w:r>
              <w:t>list</w:t>
            </w:r>
            <w:proofErr w:type="spellEnd"/>
            <w:r>
              <w:t>[</w:t>
            </w:r>
            <w:proofErr w:type="spellStart"/>
            <w:r>
              <w:t>randint</w:t>
            </w:r>
            <w:proofErr w:type="spellEnd"/>
            <w:r>
              <w:t>(0,len(</w:t>
            </w:r>
            <w:proofErr w:type="spellStart"/>
            <w:r>
              <w:t>list</w:t>
            </w:r>
            <w:proofErr w:type="spellEnd"/>
            <w:r>
              <w:t>))]</w:t>
            </w:r>
          </w:p>
          <w:p w14:paraId="297901C3" w14:textId="420C30E1" w:rsidR="00CD492F" w:rsidRDefault="00CD492F" w:rsidP="00CD492F">
            <w:pPr>
              <w:pStyle w:val="Paragraphedeliste"/>
              <w:ind w:left="0"/>
            </w:pPr>
            <w:r>
              <w:t>n=</w:t>
            </w:r>
            <w:proofErr w:type="spellStart"/>
            <w:r>
              <w:t>randint</w:t>
            </w:r>
            <w:proofErr w:type="spellEnd"/>
            <w:r>
              <w:t>(0,len(</w:t>
            </w:r>
            <w:proofErr w:type="spellStart"/>
            <w:r>
              <w:t>list</w:t>
            </w:r>
            <w:proofErr w:type="spellEnd"/>
            <w:r>
              <w:t>))</w:t>
            </w:r>
          </w:p>
          <w:p w14:paraId="4A51E006" w14:textId="77777777" w:rsidR="00CD492F" w:rsidRDefault="00CD492F" w:rsidP="00CD492F">
            <w:pPr>
              <w:pStyle w:val="Paragraphedeliste"/>
              <w:ind w:left="0"/>
            </w:pPr>
            <w:proofErr w:type="spellStart"/>
            <w:r>
              <w:t>isertion</w:t>
            </w:r>
            <w:proofErr w:type="spellEnd"/>
            <w:r>
              <w:t>(</w:t>
            </w:r>
            <w:proofErr w:type="spellStart"/>
            <w:r>
              <w:t>list</w:t>
            </w:r>
            <w:proofErr w:type="spellEnd"/>
            <w:r>
              <w:t>, x, n)</w:t>
            </w:r>
          </w:p>
          <w:p w14:paraId="7FC29709" w14:textId="606CD5C5" w:rsidR="00CD492F" w:rsidRDefault="00CD492F" w:rsidP="00CD492F">
            <w:pPr>
              <w:pStyle w:val="Paragraphedeliste"/>
              <w:ind w:left="0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</w:t>
            </w:r>
            <w:proofErr w:type="spellEnd"/>
            <w:r>
              <w:t>)</w:t>
            </w:r>
          </w:p>
        </w:tc>
      </w:tr>
    </w:tbl>
    <w:p w14:paraId="0CA0F6AF" w14:textId="77777777" w:rsidR="001903F8" w:rsidRDefault="001903F8" w:rsidP="003A06FC">
      <w:pPr>
        <w:pStyle w:val="Paragraphedeliste"/>
        <w:numPr>
          <w:ilvl w:val="0"/>
          <w:numId w:val="2"/>
        </w:numPr>
      </w:pPr>
      <w:r>
        <w:t xml:space="preserve"> Pas réussi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903F8" w14:paraId="370030AA" w14:textId="77777777" w:rsidTr="001903F8">
        <w:tc>
          <w:tcPr>
            <w:tcW w:w="8342" w:type="dxa"/>
          </w:tcPr>
          <w:p w14:paraId="7E9B0617" w14:textId="7F86ECAC" w:rsidR="001903F8" w:rsidRDefault="001903F8" w:rsidP="001903F8">
            <w:pPr>
              <w:pStyle w:val="Paragraphedeliste"/>
              <w:ind w:left="0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import*</w:t>
            </w:r>
          </w:p>
          <w:p w14:paraId="0F8AFEDE" w14:textId="6D7A0EEA" w:rsidR="001903F8" w:rsidRDefault="001903F8" w:rsidP="001903F8">
            <w:pPr>
              <w:pStyle w:val="Paragraphedeliste"/>
              <w:ind w:left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tri_insertion</w:t>
            </w:r>
            <w:proofErr w:type="spellEnd"/>
            <w:r>
              <w:t>(</w:t>
            </w:r>
            <w:proofErr w:type="spellStart"/>
            <w:r>
              <w:t>list,liste_triee</w:t>
            </w:r>
            <w:proofErr w:type="spellEnd"/>
            <w:r>
              <w:t>):</w:t>
            </w:r>
          </w:p>
          <w:p w14:paraId="626056C6" w14:textId="77777777" w:rsidR="001903F8" w:rsidRDefault="001903F8" w:rsidP="001903F8">
            <w:pPr>
              <w:pStyle w:val="Paragraphedeliste"/>
              <w:ind w:left="0"/>
            </w:pPr>
            <w:r>
              <w:t xml:space="preserve">    for i in </w:t>
            </w:r>
            <w:proofErr w:type="spellStart"/>
            <w:r>
              <w:t>list</w:t>
            </w:r>
            <w:proofErr w:type="spellEnd"/>
            <w:r>
              <w:t>:</w:t>
            </w:r>
          </w:p>
          <w:p w14:paraId="24EDD8C0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</w:t>
            </w:r>
            <w:proofErr w:type="spellStart"/>
            <w:r>
              <w:t>elementATrier</w:t>
            </w:r>
            <w:proofErr w:type="spellEnd"/>
            <w:r>
              <w:t>=i</w:t>
            </w:r>
          </w:p>
          <w:p w14:paraId="53A10A07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for I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liste_triee</w:t>
            </w:r>
            <w:proofErr w:type="spellEnd"/>
            <w:r>
              <w:t>)):</w:t>
            </w:r>
          </w:p>
          <w:p w14:paraId="640A84EF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    if </w:t>
            </w:r>
            <w:proofErr w:type="spellStart"/>
            <w:r>
              <w:t>elementATrier</w:t>
            </w:r>
            <w:proofErr w:type="spellEnd"/>
            <w:r>
              <w:t>&lt;</w:t>
            </w:r>
            <w:proofErr w:type="spellStart"/>
            <w:r>
              <w:t>list</w:t>
            </w:r>
            <w:proofErr w:type="spellEnd"/>
            <w:r>
              <w:t>[I]:</w:t>
            </w:r>
          </w:p>
          <w:p w14:paraId="029AAF3A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        </w:t>
            </w:r>
            <w:proofErr w:type="spellStart"/>
            <w:r>
              <w:t>liste_triee</w:t>
            </w:r>
            <w:proofErr w:type="spellEnd"/>
            <w:r>
              <w:t>[I].append(</w:t>
            </w:r>
            <w:proofErr w:type="spellStart"/>
            <w:r>
              <w:t>elementATrier</w:t>
            </w:r>
            <w:proofErr w:type="spellEnd"/>
            <w:r>
              <w:t>)</w:t>
            </w:r>
          </w:p>
          <w:p w14:paraId="0340F4DA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    elif </w:t>
            </w:r>
            <w:proofErr w:type="spellStart"/>
            <w:r>
              <w:t>elementATrier</w:t>
            </w:r>
            <w:proofErr w:type="spellEnd"/>
            <w:r>
              <w:t>==</w:t>
            </w:r>
            <w:proofErr w:type="spellStart"/>
            <w:r>
              <w:t>list</w:t>
            </w:r>
            <w:proofErr w:type="spellEnd"/>
            <w:r>
              <w:t>[I]:</w:t>
            </w:r>
          </w:p>
          <w:p w14:paraId="6DFE0C30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        </w:t>
            </w:r>
            <w:proofErr w:type="spellStart"/>
            <w:r>
              <w:t>liste_triee</w:t>
            </w:r>
            <w:proofErr w:type="spellEnd"/>
            <w:r>
              <w:t>[I].append(</w:t>
            </w:r>
            <w:proofErr w:type="spellStart"/>
            <w:r>
              <w:t>elementATrier</w:t>
            </w:r>
            <w:proofErr w:type="spellEnd"/>
            <w:r>
              <w:t>)</w:t>
            </w:r>
          </w:p>
          <w:p w14:paraId="462678BB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    elif </w:t>
            </w:r>
            <w:proofErr w:type="spellStart"/>
            <w:r>
              <w:t>elementATrier</w:t>
            </w:r>
            <w:proofErr w:type="spellEnd"/>
            <w:r>
              <w:t>&gt;</w:t>
            </w:r>
            <w:proofErr w:type="spellStart"/>
            <w:r>
              <w:t>list</w:t>
            </w:r>
            <w:proofErr w:type="spellEnd"/>
            <w:r>
              <w:t>[I]:</w:t>
            </w:r>
          </w:p>
          <w:p w14:paraId="4CF2747A" w14:textId="77777777" w:rsidR="001903F8" w:rsidRDefault="001903F8" w:rsidP="001903F8">
            <w:pPr>
              <w:pStyle w:val="Paragraphedeliste"/>
              <w:ind w:left="0"/>
            </w:pPr>
            <w:r>
              <w:t xml:space="preserve">                </w:t>
            </w:r>
            <w:proofErr w:type="spellStart"/>
            <w:r>
              <w:t>liste_triee</w:t>
            </w:r>
            <w:proofErr w:type="spellEnd"/>
            <w:r>
              <w:t>[I+1].append(</w:t>
            </w:r>
            <w:proofErr w:type="spellStart"/>
            <w:r>
              <w:t>elementATrier</w:t>
            </w:r>
            <w:proofErr w:type="spellEnd"/>
            <w:r>
              <w:t>)</w:t>
            </w:r>
          </w:p>
          <w:p w14:paraId="0C6B3E4C" w14:textId="77777777" w:rsidR="001903F8" w:rsidRDefault="001903F8" w:rsidP="001903F8">
            <w:pPr>
              <w:pStyle w:val="Paragraphedeliste"/>
              <w:ind w:left="0"/>
            </w:pPr>
            <w:r>
              <w:t xml:space="preserve">    return </w:t>
            </w:r>
            <w:proofErr w:type="spellStart"/>
            <w:r>
              <w:t>liste_triee</w:t>
            </w:r>
            <w:proofErr w:type="spellEnd"/>
          </w:p>
          <w:p w14:paraId="09419226" w14:textId="77777777" w:rsidR="001903F8" w:rsidRDefault="001903F8" w:rsidP="001903F8">
            <w:pPr>
              <w:pStyle w:val="Paragraphedeliste"/>
              <w:ind w:left="0"/>
            </w:pPr>
          </w:p>
          <w:p w14:paraId="3390798C" w14:textId="77777777" w:rsidR="001903F8" w:rsidRDefault="001903F8" w:rsidP="001903F8">
            <w:pPr>
              <w:pStyle w:val="Paragraphedeliste"/>
              <w:ind w:left="0"/>
            </w:pPr>
            <w:proofErr w:type="spellStart"/>
            <w:r>
              <w:lastRenderedPageBreak/>
              <w:t>liste_triee</w:t>
            </w:r>
            <w:proofErr w:type="spellEnd"/>
            <w:r>
              <w:t>=[]</w:t>
            </w:r>
          </w:p>
          <w:p w14:paraId="4893BD1C" w14:textId="77777777" w:rsidR="001903F8" w:rsidRDefault="001903F8" w:rsidP="001903F8">
            <w:pPr>
              <w:pStyle w:val="Paragraphedeliste"/>
              <w:ind w:left="0"/>
            </w:pPr>
            <w:proofErr w:type="spellStart"/>
            <w:r>
              <w:t>list</w:t>
            </w:r>
            <w:proofErr w:type="spellEnd"/>
            <w:r>
              <w:t>=[]</w:t>
            </w:r>
          </w:p>
          <w:p w14:paraId="66CABF6D" w14:textId="77777777" w:rsidR="001903F8" w:rsidRDefault="001903F8" w:rsidP="001903F8">
            <w:pPr>
              <w:pStyle w:val="Paragraphedeliste"/>
              <w:ind w:left="0"/>
            </w:pPr>
            <w:r>
              <w:t>for i in range(randint(0,randint(100,200))):list.append(randint(randint(-200,0),randint(100,200)))</w:t>
            </w:r>
          </w:p>
          <w:p w14:paraId="34979A1E" w14:textId="0B1E93CA" w:rsidR="001903F8" w:rsidRDefault="001903F8" w:rsidP="001903F8">
            <w:pPr>
              <w:pStyle w:val="Paragraphedeliste"/>
              <w:ind w:left="0"/>
            </w:pP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tri_insertion</w:t>
            </w:r>
            <w:proofErr w:type="spellEnd"/>
            <w:r>
              <w:t>(</w:t>
            </w:r>
            <w:proofErr w:type="spellStart"/>
            <w:r>
              <w:t>list,liste_triee</w:t>
            </w:r>
            <w:proofErr w:type="spellEnd"/>
            <w:r>
              <w:t>))</w:t>
            </w:r>
          </w:p>
        </w:tc>
      </w:tr>
    </w:tbl>
    <w:p w14:paraId="32654F03" w14:textId="5FE1682A" w:rsidR="004F4397" w:rsidRDefault="004F4397" w:rsidP="001903F8"/>
    <w:p w14:paraId="6565FF9A" w14:textId="77777777" w:rsidR="004F4397" w:rsidRDefault="004F4397">
      <w:pPr>
        <w:spacing w:before="0" w:after="40"/>
        <w:jc w:val="left"/>
      </w:pPr>
      <w:r>
        <w:br w:type="page"/>
      </w:r>
    </w:p>
    <w:p w14:paraId="5FF3FE72" w14:textId="5DB5D501" w:rsidR="001903F8" w:rsidRDefault="001903F8" w:rsidP="001903F8">
      <w:r>
        <w:lastRenderedPageBreak/>
        <w:t>PARTIE 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523C" w14:paraId="79A9B0AF" w14:textId="77777777" w:rsidTr="000D49D8">
        <w:tc>
          <w:tcPr>
            <w:tcW w:w="4514" w:type="dxa"/>
          </w:tcPr>
          <w:p w14:paraId="467BCD08" w14:textId="677D1445" w:rsidR="00C7523C" w:rsidRDefault="00C7523C" w:rsidP="00C7523C">
            <w:pPr>
              <w:jc w:val="center"/>
            </w:pPr>
            <w:r>
              <w:t>Non Récursif</w:t>
            </w:r>
          </w:p>
        </w:tc>
        <w:tc>
          <w:tcPr>
            <w:tcW w:w="4548" w:type="dxa"/>
          </w:tcPr>
          <w:p w14:paraId="58135B7D" w14:textId="5C9F2F99" w:rsidR="00C7523C" w:rsidRDefault="00C7523C" w:rsidP="00C7523C">
            <w:pPr>
              <w:jc w:val="center"/>
            </w:pPr>
            <w:r>
              <w:t>Récursif</w:t>
            </w:r>
          </w:p>
        </w:tc>
      </w:tr>
      <w:tr w:rsidR="00C7523C" w14:paraId="00D8239F" w14:textId="77777777" w:rsidTr="000D49D8">
        <w:tc>
          <w:tcPr>
            <w:tcW w:w="4514" w:type="dxa"/>
          </w:tcPr>
          <w:p w14:paraId="2A3C6D0F" w14:textId="77777777" w:rsidR="00C7523C" w:rsidRDefault="00C7523C" w:rsidP="00C7523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turtle</w:t>
            </w:r>
            <w:proofErr w:type="spellEnd"/>
            <w:r>
              <w:t xml:space="preserve"> import *</w:t>
            </w:r>
          </w:p>
          <w:p w14:paraId="6B3096B6" w14:textId="77777777" w:rsidR="00C7523C" w:rsidRDefault="00C7523C" w:rsidP="00C7523C">
            <w:r>
              <w:t>couleurs=['</w:t>
            </w:r>
            <w:proofErr w:type="spellStart"/>
            <w:r>
              <w:t>blue</w:t>
            </w:r>
            <w:proofErr w:type="spellEnd"/>
            <w:r>
              <w:t>','green','</w:t>
            </w:r>
            <w:proofErr w:type="spellStart"/>
            <w:r>
              <w:t>yellow</w:t>
            </w:r>
            <w:proofErr w:type="spellEnd"/>
            <w:r>
              <w:t>','orange','</w:t>
            </w:r>
            <w:proofErr w:type="spellStart"/>
            <w:r>
              <w:t>red</w:t>
            </w:r>
            <w:proofErr w:type="spellEnd"/>
            <w:r>
              <w:t>','</w:t>
            </w:r>
            <w:proofErr w:type="spellStart"/>
            <w:r>
              <w:t>purple</w:t>
            </w:r>
            <w:proofErr w:type="spellEnd"/>
            <w:r>
              <w:t>']</w:t>
            </w:r>
          </w:p>
          <w:p w14:paraId="4212C226" w14:textId="77777777" w:rsidR="00C7523C" w:rsidRDefault="00C7523C" w:rsidP="00C7523C">
            <w:proofErr w:type="spellStart"/>
            <w:r>
              <w:t>bgcolor</w:t>
            </w:r>
            <w:proofErr w:type="spellEnd"/>
            <w:r>
              <w:t>('black')</w:t>
            </w:r>
          </w:p>
          <w:p w14:paraId="64AEF35C" w14:textId="397ADB31" w:rsidR="00C7523C" w:rsidRDefault="00C7523C" w:rsidP="00C7523C">
            <w:proofErr w:type="spellStart"/>
            <w:r>
              <w:t>def</w:t>
            </w:r>
            <w:proofErr w:type="spellEnd"/>
            <w:r>
              <w:t xml:space="preserve"> dessin():</w:t>
            </w:r>
          </w:p>
          <w:p w14:paraId="26BAFC2C" w14:textId="44FFC8B2" w:rsidR="00C7523C" w:rsidRDefault="00C7523C" w:rsidP="00C7523C">
            <w:r>
              <w:t xml:space="preserve">    </w:t>
            </w:r>
            <w:r>
              <w:t>for i in range(180)</w:t>
            </w:r>
            <w:r>
              <w:t>:</w:t>
            </w:r>
          </w:p>
          <w:p w14:paraId="6E68DF1A" w14:textId="14122310" w:rsidR="00C7523C" w:rsidRDefault="00C7523C" w:rsidP="00C7523C">
            <w:r>
              <w:t xml:space="preserve">        </w:t>
            </w:r>
            <w:proofErr w:type="spellStart"/>
            <w:r>
              <w:t>color</w:t>
            </w:r>
            <w:proofErr w:type="spellEnd"/>
            <w:r>
              <w:t>(couleurs[</w:t>
            </w:r>
            <w:r>
              <w:t>i</w:t>
            </w:r>
            <w:r>
              <w:t>%6])</w:t>
            </w:r>
          </w:p>
          <w:p w14:paraId="4843CE59" w14:textId="6F5EA410" w:rsidR="00C7523C" w:rsidRDefault="00C7523C" w:rsidP="00C7523C">
            <w:r>
              <w:t xml:space="preserve">        </w:t>
            </w:r>
            <w:proofErr w:type="spellStart"/>
            <w:r>
              <w:t>forward</w:t>
            </w:r>
            <w:proofErr w:type="spellEnd"/>
            <w:r>
              <w:t>(</w:t>
            </w:r>
            <w:r>
              <w:t>i</w:t>
            </w:r>
            <w:r>
              <w:t>)</w:t>
            </w:r>
          </w:p>
          <w:p w14:paraId="245DB1CD" w14:textId="77777777" w:rsidR="00C7523C" w:rsidRDefault="00C7523C" w:rsidP="00C7523C">
            <w:r>
              <w:t xml:space="preserve">        right(59)</w:t>
            </w:r>
          </w:p>
          <w:p w14:paraId="532D22D3" w14:textId="30DCDED7" w:rsidR="00C7523C" w:rsidRDefault="00C7523C" w:rsidP="00C7523C">
            <w:r>
              <w:t>dessin(tours)</w:t>
            </w:r>
          </w:p>
        </w:tc>
        <w:tc>
          <w:tcPr>
            <w:tcW w:w="4548" w:type="dxa"/>
          </w:tcPr>
          <w:p w14:paraId="224B81AE" w14:textId="6416A10C" w:rsidR="00C7523C" w:rsidRDefault="00C7523C" w:rsidP="001903F8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turtle</w:t>
            </w:r>
            <w:proofErr w:type="spellEnd"/>
            <w:r>
              <w:t xml:space="preserve"> import *</w:t>
            </w:r>
          </w:p>
          <w:p w14:paraId="432727CD" w14:textId="77777777" w:rsidR="00C7523C" w:rsidRDefault="00C7523C" w:rsidP="00C7523C">
            <w:r>
              <w:t>couleurs=['</w:t>
            </w:r>
            <w:proofErr w:type="spellStart"/>
            <w:r>
              <w:t>blue</w:t>
            </w:r>
            <w:proofErr w:type="spellEnd"/>
            <w:r>
              <w:t>','green','</w:t>
            </w:r>
            <w:proofErr w:type="spellStart"/>
            <w:r>
              <w:t>yellow</w:t>
            </w:r>
            <w:proofErr w:type="spellEnd"/>
            <w:r>
              <w:t>','orange','</w:t>
            </w:r>
            <w:proofErr w:type="spellStart"/>
            <w:r>
              <w:t>red</w:t>
            </w:r>
            <w:proofErr w:type="spellEnd"/>
            <w:r>
              <w:t>','</w:t>
            </w:r>
            <w:proofErr w:type="spellStart"/>
            <w:r>
              <w:t>purple</w:t>
            </w:r>
            <w:proofErr w:type="spellEnd"/>
            <w:r>
              <w:t>']</w:t>
            </w:r>
          </w:p>
          <w:p w14:paraId="502EC93A" w14:textId="77777777" w:rsidR="00C7523C" w:rsidRDefault="00C7523C" w:rsidP="00C7523C">
            <w:proofErr w:type="spellStart"/>
            <w:r>
              <w:t>bgcolor</w:t>
            </w:r>
            <w:proofErr w:type="spellEnd"/>
            <w:r>
              <w:t>('black')</w:t>
            </w:r>
          </w:p>
          <w:p w14:paraId="2DEA832C" w14:textId="77777777" w:rsidR="00C7523C" w:rsidRDefault="00C7523C" w:rsidP="00C7523C">
            <w:proofErr w:type="spellStart"/>
            <w:r>
              <w:t>def</w:t>
            </w:r>
            <w:proofErr w:type="spellEnd"/>
            <w:r>
              <w:t xml:space="preserve"> dessin(tours):</w:t>
            </w:r>
          </w:p>
          <w:p w14:paraId="18B7054E" w14:textId="77777777" w:rsidR="00C7523C" w:rsidRDefault="00C7523C" w:rsidP="00C7523C">
            <w:r>
              <w:t xml:space="preserve">    if tours!=180:</w:t>
            </w:r>
          </w:p>
          <w:p w14:paraId="40533E67" w14:textId="77777777" w:rsidR="00C7523C" w:rsidRDefault="00C7523C" w:rsidP="00C7523C">
            <w:r>
              <w:t xml:space="preserve">        </w:t>
            </w:r>
            <w:proofErr w:type="spellStart"/>
            <w:r>
              <w:t>color</w:t>
            </w:r>
            <w:proofErr w:type="spellEnd"/>
            <w:r>
              <w:t>(couleurs[tours%6])</w:t>
            </w:r>
          </w:p>
          <w:p w14:paraId="548DD0AE" w14:textId="77777777" w:rsidR="00C7523C" w:rsidRDefault="00C7523C" w:rsidP="00C7523C">
            <w:r>
              <w:t xml:space="preserve">        </w:t>
            </w:r>
            <w:proofErr w:type="spellStart"/>
            <w:r>
              <w:t>forward</w:t>
            </w:r>
            <w:proofErr w:type="spellEnd"/>
            <w:r>
              <w:t>(tours)</w:t>
            </w:r>
          </w:p>
          <w:p w14:paraId="5F8B8631" w14:textId="77777777" w:rsidR="00C7523C" w:rsidRDefault="00C7523C" w:rsidP="00C7523C">
            <w:r>
              <w:t xml:space="preserve">        right(59)</w:t>
            </w:r>
          </w:p>
          <w:p w14:paraId="70EDCBBD" w14:textId="11CFE564" w:rsidR="00C7523C" w:rsidRDefault="00C7523C" w:rsidP="00C7523C">
            <w:r>
              <w:t xml:space="preserve">        dessin(tours+1)</w:t>
            </w:r>
          </w:p>
          <w:p w14:paraId="6DAE0D97" w14:textId="77777777" w:rsidR="00C7523C" w:rsidRDefault="00C7523C" w:rsidP="00C7523C">
            <w:r>
              <w:t xml:space="preserve">    else:</w:t>
            </w:r>
          </w:p>
          <w:p w14:paraId="494C447A" w14:textId="77777777" w:rsidR="00C7523C" w:rsidRDefault="00C7523C" w:rsidP="00C7523C">
            <w:r>
              <w:t xml:space="preserve">        return tours</w:t>
            </w:r>
          </w:p>
          <w:p w14:paraId="0DEBE872" w14:textId="77777777" w:rsidR="00C7523C" w:rsidRDefault="00C7523C" w:rsidP="00C7523C">
            <w:r>
              <w:t>tours=0</w:t>
            </w:r>
          </w:p>
          <w:p w14:paraId="1E60C0FB" w14:textId="2E411503" w:rsidR="00C7523C" w:rsidRDefault="00C7523C" w:rsidP="00C7523C">
            <w:r>
              <w:t>dessin(tours)</w:t>
            </w:r>
          </w:p>
        </w:tc>
      </w:tr>
    </w:tbl>
    <w:p w14:paraId="23B9670C" w14:textId="77777777" w:rsidR="001903F8" w:rsidRPr="00420211" w:rsidRDefault="001903F8" w:rsidP="001903F8"/>
    <w:sectPr w:rsidR="001903F8" w:rsidRPr="00420211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DB96E" w14:textId="77777777" w:rsidR="003F225C" w:rsidRDefault="003F225C" w:rsidP="007E6A72">
      <w:pPr>
        <w:spacing w:before="0" w:after="0"/>
      </w:pPr>
      <w:r>
        <w:separator/>
      </w:r>
    </w:p>
  </w:endnote>
  <w:endnote w:type="continuationSeparator" w:id="0">
    <w:p w14:paraId="371E31D6" w14:textId="77777777" w:rsidR="003F225C" w:rsidRDefault="003F225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2CB5A527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305AD59" wp14:editId="4BD80FB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40D4F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05AD5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75B40D4F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77530" w14:textId="77777777" w:rsidR="003F225C" w:rsidRDefault="003F225C" w:rsidP="007E6A72">
      <w:pPr>
        <w:spacing w:before="0" w:after="0"/>
      </w:pPr>
      <w:r>
        <w:separator/>
      </w:r>
    </w:p>
  </w:footnote>
  <w:footnote w:type="continuationSeparator" w:id="0">
    <w:p w14:paraId="117F4D63" w14:textId="77777777" w:rsidR="003F225C" w:rsidRDefault="003F225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BC50" w14:textId="20C75596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E1193C11D8F545D69E73C637D2F73A56"/>
        </w:placeholder>
        <w:date w:fullDate="2020-09-23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9809DF">
          <w:rPr>
            <w:color w:val="FF0000"/>
            <w:u w:val="single"/>
          </w:rPr>
          <w:t>mercredi 23 septembre 2020</w:t>
        </w:r>
      </w:sdtContent>
    </w:sdt>
    <w:r w:rsidRPr="002D308F">
      <w:rPr>
        <w:color w:val="FF0000"/>
      </w:rPr>
      <w:t xml:space="preserve"> </w:t>
    </w:r>
  </w:p>
  <w:p w14:paraId="051B0D2D" w14:textId="12E193BE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9809DF">
          <w:rPr>
            <w:color w:val="FF0000"/>
            <w:u w:val="single"/>
          </w:rPr>
          <w:t xml:space="preserve">NSI (Numérique et Science de L’informatique) </w:t>
        </w:r>
      </w:sdtContent>
    </w:sdt>
  </w:p>
  <w:p w14:paraId="79D52F17" w14:textId="7428AC2A" w:rsidR="00620033" w:rsidRPr="002D308F" w:rsidRDefault="003F225C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9809DF" w:rsidRPr="009809DF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9809DF">
          <w:rPr>
            <w:color w:val="FF0000"/>
            <w:u w:val="single"/>
          </w:rPr>
          <w:t>DST d’NSI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027C8AF5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EF7"/>
    <w:multiLevelType w:val="hybridMultilevel"/>
    <w:tmpl w:val="01B855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D3AF3"/>
    <w:multiLevelType w:val="hybridMultilevel"/>
    <w:tmpl w:val="231E8A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DF"/>
    <w:rsid w:val="000318D9"/>
    <w:rsid w:val="00096B4B"/>
    <w:rsid w:val="000D49D8"/>
    <w:rsid w:val="000D4CBB"/>
    <w:rsid w:val="001903F8"/>
    <w:rsid w:val="0024605F"/>
    <w:rsid w:val="00266F96"/>
    <w:rsid w:val="00286DE3"/>
    <w:rsid w:val="00296211"/>
    <w:rsid w:val="002B2BC1"/>
    <w:rsid w:val="002C31C7"/>
    <w:rsid w:val="002C3BCF"/>
    <w:rsid w:val="002D308F"/>
    <w:rsid w:val="00316CCC"/>
    <w:rsid w:val="0032533A"/>
    <w:rsid w:val="003826E5"/>
    <w:rsid w:val="00384AFA"/>
    <w:rsid w:val="003A06FC"/>
    <w:rsid w:val="003A4BD3"/>
    <w:rsid w:val="003E2010"/>
    <w:rsid w:val="003F225C"/>
    <w:rsid w:val="00420211"/>
    <w:rsid w:val="004F4397"/>
    <w:rsid w:val="00520CD7"/>
    <w:rsid w:val="00556637"/>
    <w:rsid w:val="0057086E"/>
    <w:rsid w:val="005864F5"/>
    <w:rsid w:val="00620033"/>
    <w:rsid w:val="006240BA"/>
    <w:rsid w:val="0064274E"/>
    <w:rsid w:val="00643555"/>
    <w:rsid w:val="006705F3"/>
    <w:rsid w:val="00696649"/>
    <w:rsid w:val="00742FED"/>
    <w:rsid w:val="00791FD2"/>
    <w:rsid w:val="007D20C8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66C01"/>
    <w:rsid w:val="009701AB"/>
    <w:rsid w:val="009809DF"/>
    <w:rsid w:val="009C7E72"/>
    <w:rsid w:val="009E43F2"/>
    <w:rsid w:val="00A5406E"/>
    <w:rsid w:val="00A9528F"/>
    <w:rsid w:val="00AD18F8"/>
    <w:rsid w:val="00B058B4"/>
    <w:rsid w:val="00B5121A"/>
    <w:rsid w:val="00B77E2D"/>
    <w:rsid w:val="00BA2AD3"/>
    <w:rsid w:val="00BB1BBE"/>
    <w:rsid w:val="00BD64C6"/>
    <w:rsid w:val="00BD674E"/>
    <w:rsid w:val="00C7523C"/>
    <w:rsid w:val="00C9092A"/>
    <w:rsid w:val="00CA0255"/>
    <w:rsid w:val="00CB7909"/>
    <w:rsid w:val="00CB7CE4"/>
    <w:rsid w:val="00CC530F"/>
    <w:rsid w:val="00CD492F"/>
    <w:rsid w:val="00CF1DAB"/>
    <w:rsid w:val="00D53DA7"/>
    <w:rsid w:val="00D778B1"/>
    <w:rsid w:val="00DE0ED7"/>
    <w:rsid w:val="00DE7532"/>
    <w:rsid w:val="00F1547F"/>
    <w:rsid w:val="00F26314"/>
    <w:rsid w:val="00F50B03"/>
    <w:rsid w:val="00F55B58"/>
    <w:rsid w:val="00F85960"/>
    <w:rsid w:val="00FC2796"/>
    <w:rsid w:val="00FD1554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94443"/>
  <w15:docId w15:val="{BEEB7DC8-2121-47F6-987E-373A7175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0D4CBB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02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02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dad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53A7F18BD2454181A5418C2D04B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E6B3F7-A92A-44A3-B668-F70BA43BF301}"/>
      </w:docPartPr>
      <w:docPartBody>
        <w:p w:rsidR="00000000" w:rsidRDefault="00E701C0">
          <w:pPr>
            <w:pStyle w:val="4353A7F18BD2454181A5418C2D04B4DE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E1193C11D8F545D69E73C637D2F73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5FB81E-D049-4C2A-A15B-BA56469D4FAF}"/>
      </w:docPartPr>
      <w:docPartBody>
        <w:p w:rsidR="00000000" w:rsidRDefault="00E701C0">
          <w:pPr>
            <w:pStyle w:val="E1193C11D8F545D69E73C637D2F73A56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C0"/>
    <w:rsid w:val="00E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53A7F18BD2454181A5418C2D04B4DE">
    <w:name w:val="4353A7F18BD2454181A5418C2D04B4DE"/>
  </w:style>
  <w:style w:type="paragraph" w:customStyle="1" w:styleId="E1193C11D8F545D69E73C637D2F73A56">
    <w:name w:val="E1193C11D8F545D69E73C637D2F73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119</TotalTime>
  <Pages>5</Pages>
  <Words>572</Words>
  <Characters>2692</Characters>
  <Application>Microsoft Office Word</Application>
  <DocSecurity>0</DocSecurity>
  <Lines>47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9</cp:revision>
  <dcterms:created xsi:type="dcterms:W3CDTF">2020-09-23T14:00:00Z</dcterms:created>
  <dcterms:modified xsi:type="dcterms:W3CDTF">2020-09-23T15:59:00Z</dcterms:modified>
</cp:coreProperties>
</file>