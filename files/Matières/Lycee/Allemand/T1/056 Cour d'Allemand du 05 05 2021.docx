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872B" w14:textId="513BC093" w:rsidR="004A5D3C" w:rsidRPr="008C6A7F" w:rsidRDefault="008C6A7F">
      <w:pPr>
        <w:rPr>
          <w:lang w:val="de-DE"/>
        </w:rPr>
      </w:pPr>
      <w:proofErr w:type="gramStart"/>
      <w:r w:rsidRPr="008C6A7F">
        <w:rPr>
          <w:lang w:val="de-DE"/>
        </w:rPr>
        <w:t>GEO :</w:t>
      </w:r>
      <w:proofErr w:type="gramEnd"/>
    </w:p>
    <w:p w14:paraId="7C57B47F" w14:textId="55445311" w:rsidR="008C6A7F" w:rsidRDefault="008C6A7F">
      <w:pPr>
        <w:rPr>
          <w:lang w:val="de-DE"/>
        </w:rPr>
      </w:pPr>
      <w:r w:rsidRPr="008C6A7F">
        <w:rPr>
          <w:lang w:val="de-DE"/>
        </w:rPr>
        <w:t xml:space="preserve">Die </w:t>
      </w:r>
      <w:r>
        <w:rPr>
          <w:lang w:val="de-DE"/>
        </w:rPr>
        <w:t xml:space="preserve">Energiewende = </w:t>
      </w:r>
      <w:proofErr w:type="spellStart"/>
      <w:r>
        <w:rPr>
          <w:lang w:val="de-DE"/>
        </w:rPr>
        <w:t>transition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énergétique</w:t>
      </w:r>
      <w:proofErr w:type="spellEnd"/>
    </w:p>
    <w:p w14:paraId="519D4D64" w14:textId="75949998" w:rsidR="008C6A7F" w:rsidRDefault="008C6A7F">
      <w:pPr>
        <w:rPr>
          <w:lang w:val="de-DE"/>
        </w:rPr>
      </w:pPr>
      <w:r>
        <w:rPr>
          <w:lang w:val="de-DE"/>
        </w:rPr>
        <w:t>Die Zeitschrift (en)</w:t>
      </w:r>
    </w:p>
    <w:p w14:paraId="60D548F0" w14:textId="2D28E46C" w:rsidR="008C6A7F" w:rsidRDefault="008C6A7F">
      <w:pPr>
        <w:rPr>
          <w:lang w:val="de-DE"/>
        </w:rPr>
      </w:pPr>
      <w:r>
        <w:rPr>
          <w:lang w:val="de-DE"/>
        </w:rPr>
        <w:t>Das Windrad (¨er)</w:t>
      </w:r>
    </w:p>
    <w:p w14:paraId="14CFBD28" w14:textId="5E531F6F" w:rsidR="008C6A7F" w:rsidRDefault="008C6A7F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Hitergrund</w:t>
      </w:r>
      <w:proofErr w:type="spellEnd"/>
    </w:p>
    <w:p w14:paraId="35E9D604" w14:textId="56C7FCF4" w:rsidR="008C6A7F" w:rsidRDefault="008C6A7F">
      <w:pPr>
        <w:rPr>
          <w:lang w:val="de-DE"/>
        </w:rPr>
      </w:pPr>
      <w:r>
        <w:rPr>
          <w:lang w:val="de-DE"/>
        </w:rPr>
        <w:t>Im Vordergrund</w:t>
      </w:r>
    </w:p>
    <w:p w14:paraId="5140102E" w14:textId="2C3CB71B" w:rsidR="008C6A7F" w:rsidRDefault="00C01AD1">
      <w:pPr>
        <w:rPr>
          <w:lang w:val="de-DE"/>
        </w:rPr>
      </w:pPr>
      <w:r>
        <w:rPr>
          <w:lang w:val="de-DE"/>
        </w:rPr>
        <w:t xml:space="preserve">Die erneuerbaren Energien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énergies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renouvelables</w:t>
      </w:r>
      <w:proofErr w:type="spellEnd"/>
    </w:p>
    <w:p w14:paraId="30495183" w14:textId="07C8EC1B" w:rsidR="00C01AD1" w:rsidRDefault="00C01AD1">
      <w:pPr>
        <w:rPr>
          <w:lang w:val="de-DE"/>
        </w:rPr>
      </w:pPr>
    </w:p>
    <w:p w14:paraId="42166F4C" w14:textId="5D9F1A0A" w:rsidR="00C01AD1" w:rsidRDefault="00C01AD1">
      <w:pPr>
        <w:rPr>
          <w:lang w:val="de-DE"/>
        </w:rPr>
      </w:pPr>
      <w:r>
        <w:rPr>
          <w:lang w:val="de-DE"/>
        </w:rPr>
        <w:t>Gut fürs Klima</w:t>
      </w:r>
    </w:p>
    <w:p w14:paraId="52577972" w14:textId="240E3D86" w:rsidR="00C01AD1" w:rsidRDefault="00C01AD1">
      <w:pPr>
        <w:rPr>
          <w:lang w:val="de-DE"/>
        </w:rPr>
      </w:pPr>
      <w:r>
        <w:rPr>
          <w:lang w:val="de-DE"/>
        </w:rPr>
        <w:t xml:space="preserve">Die Benutzung der Windräder </w:t>
      </w:r>
      <w:proofErr w:type="spellStart"/>
      <w:r>
        <w:rPr>
          <w:lang w:val="de-DE"/>
        </w:rPr>
        <w:t>verzörgert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Erderwänung</w:t>
      </w:r>
      <w:proofErr w:type="spellEnd"/>
    </w:p>
    <w:p w14:paraId="515AF7F9" w14:textId="2A823CC8" w:rsidR="00C01AD1" w:rsidRDefault="00C01AD1">
      <w:pPr>
        <w:rPr>
          <w:lang w:val="de-DE"/>
        </w:rPr>
      </w:pPr>
      <w:proofErr w:type="spellStart"/>
      <w:r>
        <w:rPr>
          <w:lang w:val="de-DE"/>
        </w:rPr>
        <w:t>Verögert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retarder</w:t>
      </w:r>
      <w:proofErr w:type="spellEnd"/>
    </w:p>
    <w:p w14:paraId="616298CD" w14:textId="1FA37732" w:rsidR="00C01AD1" w:rsidRDefault="00C01AD1">
      <w:pPr>
        <w:rPr>
          <w:lang w:val="de-DE"/>
        </w:rPr>
      </w:pPr>
      <w:proofErr w:type="spellStart"/>
      <w:r>
        <w:rPr>
          <w:lang w:val="de-DE"/>
        </w:rPr>
        <w:t>Erd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terre</w:t>
      </w:r>
      <w:proofErr w:type="spellEnd"/>
    </w:p>
    <w:p w14:paraId="5D208A3C" w14:textId="3AA3E03C" w:rsidR="00C01AD1" w:rsidRDefault="00C01AD1">
      <w:pPr>
        <w:rPr>
          <w:lang w:val="de-DE"/>
        </w:rPr>
      </w:pPr>
      <w:proofErr w:type="spellStart"/>
      <w:r>
        <w:rPr>
          <w:lang w:val="de-DE"/>
        </w:rPr>
        <w:t>Erwärdung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réchauffement</w:t>
      </w:r>
      <w:proofErr w:type="spellEnd"/>
    </w:p>
    <w:p w14:paraId="3BDE220F" w14:textId="51B4DA43" w:rsidR="00C01AD1" w:rsidRDefault="00C01AD1">
      <w:pPr>
        <w:rPr>
          <w:lang w:val="de-DE"/>
        </w:rPr>
      </w:pPr>
      <w:proofErr w:type="spellStart"/>
      <w:r>
        <w:rPr>
          <w:lang w:val="de-DE"/>
        </w:rPr>
        <w:t>Verögert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Solarenegie</w:t>
      </w:r>
      <w:proofErr w:type="spellEnd"/>
    </w:p>
    <w:p w14:paraId="22262EC2" w14:textId="55C47275" w:rsidR="00C01AD1" w:rsidRDefault="00C01AD1">
      <w:pPr>
        <w:rPr>
          <w:lang w:val="de-DE"/>
        </w:rPr>
      </w:pPr>
      <w:r>
        <w:rPr>
          <w:lang w:val="de-DE"/>
        </w:rPr>
        <w:t>Selten = rare</w:t>
      </w:r>
    </w:p>
    <w:p w14:paraId="6C67E7EA" w14:textId="61FE3025" w:rsidR="00C01AD1" w:rsidRDefault="00C01AD1">
      <w:pPr>
        <w:rPr>
          <w:lang w:val="de-DE"/>
        </w:rPr>
      </w:pPr>
      <w:proofErr w:type="spellStart"/>
      <w:r>
        <w:rPr>
          <w:lang w:val="de-DE"/>
        </w:rPr>
        <w:t>Imweltschädlich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nuisible</w:t>
      </w:r>
      <w:proofErr w:type="spellEnd"/>
    </w:p>
    <w:p w14:paraId="6F89D9C6" w14:textId="4F32992D" w:rsidR="00C01AD1" w:rsidRDefault="00C01AD1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selteren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Materalien</w:t>
      </w:r>
      <w:proofErr w:type="spellEnd"/>
    </w:p>
    <w:p w14:paraId="632B43BD" w14:textId="5CF1503B" w:rsidR="00C01AD1" w:rsidRDefault="00D52B25">
      <w:pPr>
        <w:rPr>
          <w:lang w:val="de-DE"/>
        </w:rPr>
      </w:pPr>
      <w:r>
        <w:rPr>
          <w:lang w:val="de-DE"/>
        </w:rPr>
        <w:t>Landschaft</w:t>
      </w:r>
    </w:p>
    <w:p w14:paraId="309FCB04" w14:textId="3AE81811" w:rsidR="00D52B25" w:rsidRDefault="00D52B25">
      <w:pPr>
        <w:rPr>
          <w:lang w:val="de-DE"/>
        </w:rPr>
      </w:pPr>
      <w:r>
        <w:rPr>
          <w:lang w:val="de-DE"/>
        </w:rPr>
        <w:t>Schlecht für die Vögel</w:t>
      </w:r>
    </w:p>
    <w:p w14:paraId="74F02488" w14:textId="08A3520F" w:rsidR="00D52B25" w:rsidRDefault="00D52B25">
      <w:pPr>
        <w:rPr>
          <w:lang w:val="de-DE"/>
        </w:rPr>
      </w:pPr>
      <w:r>
        <w:rPr>
          <w:lang w:val="de-DE"/>
        </w:rPr>
        <w:t>Eine Gefahr</w:t>
      </w:r>
    </w:p>
    <w:p w14:paraId="7C8FCCA8" w14:textId="61753616" w:rsidR="00D52B25" w:rsidRDefault="00D52B25">
      <w:pPr>
        <w:rPr>
          <w:lang w:val="de-DE"/>
        </w:rPr>
      </w:pPr>
      <w:r>
        <w:rPr>
          <w:lang w:val="de-DE"/>
        </w:rPr>
        <w:t>Es gibt Vibrationen</w:t>
      </w:r>
    </w:p>
    <w:p w14:paraId="68A8D3B7" w14:textId="2DC32700" w:rsidR="00D52B25" w:rsidRDefault="00D52B25">
      <w:pPr>
        <w:rPr>
          <w:lang w:val="de-DE"/>
        </w:rPr>
      </w:pPr>
      <w:r>
        <w:rPr>
          <w:lang w:val="de-DE"/>
        </w:rPr>
        <w:t>Es macht Lärm</w:t>
      </w:r>
    </w:p>
    <w:p w14:paraId="32BC030B" w14:textId="065C00DB" w:rsidR="00D52B25" w:rsidRDefault="00D52B25">
      <w:pPr>
        <w:rPr>
          <w:lang w:val="de-DE"/>
        </w:rPr>
      </w:pPr>
      <w:r>
        <w:rPr>
          <w:lang w:val="de-DE"/>
        </w:rPr>
        <w:t>Der Gesundheit schaden</w:t>
      </w:r>
    </w:p>
    <w:p w14:paraId="12998FD4" w14:textId="664A8F02" w:rsidR="00D52B25" w:rsidRDefault="00656D9E">
      <w:pPr>
        <w:rPr>
          <w:lang w:val="de-DE"/>
        </w:rPr>
      </w:pPr>
      <w:r>
        <w:rPr>
          <w:lang w:val="de-DE"/>
        </w:rPr>
        <w:t>Wenn es keinen Wind gibt, dann produziert das Windrad keinen Strom.</w:t>
      </w:r>
    </w:p>
    <w:p w14:paraId="555D2D0C" w14:textId="225F4742" w:rsidR="00656D9E" w:rsidRDefault="00656D9E">
      <w:pPr>
        <w:rPr>
          <w:lang w:val="de-DE"/>
        </w:rPr>
      </w:pPr>
      <w:r>
        <w:rPr>
          <w:lang w:val="de-DE"/>
        </w:rPr>
        <w:t xml:space="preserve">Speichen = </w:t>
      </w:r>
      <w:proofErr w:type="spellStart"/>
      <w:r>
        <w:rPr>
          <w:lang w:val="de-DE"/>
        </w:rPr>
        <w:t>stocker</w:t>
      </w:r>
      <w:proofErr w:type="spellEnd"/>
    </w:p>
    <w:p w14:paraId="3C3D6AC5" w14:textId="6A8E11CD" w:rsidR="00656D9E" w:rsidRDefault="00656D9E">
      <w:pPr>
        <w:rPr>
          <w:lang w:val="de-DE"/>
        </w:rPr>
      </w:pPr>
      <w:r>
        <w:rPr>
          <w:lang w:val="de-DE"/>
        </w:rPr>
        <w:t>Die Rentabilität verbessern</w:t>
      </w:r>
    </w:p>
    <w:p w14:paraId="674DE513" w14:textId="3259F08E" w:rsidR="00656D9E" w:rsidRDefault="00656D9E">
      <w:pPr>
        <w:rPr>
          <w:lang w:val="de-DE"/>
        </w:rPr>
      </w:pPr>
    </w:p>
    <w:p w14:paraId="3F6E4B95" w14:textId="04CA0571" w:rsidR="00656D9E" w:rsidRDefault="00656D9E">
      <w:pPr>
        <w:rPr>
          <w:lang w:val="de-DE"/>
        </w:rPr>
      </w:pPr>
      <w:r>
        <w:rPr>
          <w:lang w:val="de-DE"/>
        </w:rPr>
        <w:t>Bis zum Jahr 2020 soll mindestens 35% und bis 2050 mindestens 80% des Stroms in Deutschland aus erneuerbaren Energien kommen.</w:t>
      </w:r>
    </w:p>
    <w:p w14:paraId="553F7DDE" w14:textId="7FCC81DD" w:rsidR="00BB5A9D" w:rsidRDefault="00BB5A9D">
      <w:pPr>
        <w:rPr>
          <w:lang w:val="de-DE"/>
        </w:rPr>
      </w:pPr>
    </w:p>
    <w:p w14:paraId="639F01C8" w14:textId="04B4CEDF" w:rsidR="00BB5A9D" w:rsidRDefault="00BB5A9D">
      <w:pPr>
        <w:rPr>
          <w:lang w:val="de-DE"/>
        </w:rPr>
      </w:pPr>
      <w:r>
        <w:rPr>
          <w:lang w:val="de-DE"/>
        </w:rPr>
        <w:t>Die Treibhaus/gas/</w:t>
      </w:r>
      <w:proofErr w:type="spellStart"/>
      <w:r>
        <w:rPr>
          <w:lang w:val="de-DE"/>
        </w:rPr>
        <w:t>emissionen</w:t>
      </w:r>
      <w:proofErr w:type="spellEnd"/>
    </w:p>
    <w:p w14:paraId="2770E2F5" w14:textId="7AEA8B85" w:rsidR="00BB5A9D" w:rsidRDefault="00BB5A9D">
      <w:pPr>
        <w:rPr>
          <w:lang w:val="de-DE"/>
        </w:rPr>
      </w:pPr>
      <w:r>
        <w:rPr>
          <w:lang w:val="de-DE"/>
        </w:rPr>
        <w:lastRenderedPageBreak/>
        <w:t xml:space="preserve">Effets de </w:t>
      </w:r>
      <w:proofErr w:type="spellStart"/>
      <w:r>
        <w:rPr>
          <w:lang w:val="de-DE"/>
        </w:rPr>
        <w:t>serre</w:t>
      </w:r>
      <w:proofErr w:type="spellEnd"/>
    </w:p>
    <w:p w14:paraId="12F764D5" w14:textId="37E3E811" w:rsidR="00BB5A9D" w:rsidRDefault="00BB5A9D">
      <w:pPr>
        <w:rPr>
          <w:lang w:val="de-DE"/>
        </w:rPr>
      </w:pPr>
    </w:p>
    <w:p w14:paraId="3D4A9FDB" w14:textId="44676D46" w:rsidR="00BB5A9D" w:rsidRDefault="00BB5A9D">
      <w:pPr>
        <w:rPr>
          <w:lang w:val="de-DE"/>
        </w:rPr>
      </w:pPr>
      <w:r>
        <w:rPr>
          <w:lang w:val="de-DE"/>
        </w:rPr>
        <w:t xml:space="preserve">Ökostrom produzieren = </w:t>
      </w:r>
      <w:proofErr w:type="spellStart"/>
      <w:r>
        <w:rPr>
          <w:lang w:val="de-DE"/>
        </w:rPr>
        <w:t>produire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l’électricité</w:t>
      </w:r>
      <w:proofErr w:type="spellEnd"/>
      <w:r>
        <w:rPr>
          <w:lang w:val="de-DE"/>
        </w:rPr>
        <w:t xml:space="preserve"> verte</w:t>
      </w:r>
    </w:p>
    <w:p w14:paraId="4ED7F66A" w14:textId="4E150E22" w:rsidR="00CF12CF" w:rsidRDefault="00CF12CF">
      <w:pPr>
        <w:rPr>
          <w:lang w:val="de-DE"/>
        </w:rPr>
      </w:pPr>
    </w:p>
    <w:p w14:paraId="18CC0F16" w14:textId="770B6967" w:rsidR="00CF12CF" w:rsidRDefault="00CF12CF">
      <w:pPr>
        <w:rPr>
          <w:lang w:val="de-DE"/>
        </w:rPr>
      </w:pPr>
      <w:r>
        <w:rPr>
          <w:lang w:val="de-DE"/>
        </w:rPr>
        <w:t>Radfahren</w:t>
      </w:r>
    </w:p>
    <w:p w14:paraId="0BD78EC8" w14:textId="678D3398" w:rsidR="00CF12CF" w:rsidRDefault="00CF12CF">
      <w:pPr>
        <w:rPr>
          <w:lang w:val="de-DE"/>
        </w:rPr>
      </w:pPr>
    </w:p>
    <w:p w14:paraId="2F013D1D" w14:textId="09032001" w:rsidR="00CF12CF" w:rsidRDefault="00CF12CF">
      <w:pPr>
        <w:rPr>
          <w:lang w:val="de-DE"/>
        </w:rPr>
      </w:pPr>
      <w:r>
        <w:rPr>
          <w:lang w:val="de-DE"/>
        </w:rPr>
        <w:t>Die Deutschen werden keine neue Straße mehr bauen, ohne Radwege zu planen.</w:t>
      </w:r>
    </w:p>
    <w:p w14:paraId="57EF8BBF" w14:textId="1BD0FFDF" w:rsidR="00CF12CF" w:rsidRDefault="00CF12CF">
      <w:pPr>
        <w:rPr>
          <w:lang w:val="de-DE"/>
        </w:rPr>
      </w:pPr>
    </w:p>
    <w:p w14:paraId="3BF4CD8D" w14:textId="3C6C8BC4" w:rsidR="00CF12CF" w:rsidRDefault="00CF12CF">
      <w:pPr>
        <w:rPr>
          <w:lang w:val="de-DE"/>
        </w:rPr>
      </w:pPr>
      <w:r>
        <w:rPr>
          <w:lang w:val="de-DE"/>
        </w:rPr>
        <w:t>Die Verkehrswende</w:t>
      </w:r>
    </w:p>
    <w:p w14:paraId="2B3ABCEA" w14:textId="42F18A5E" w:rsidR="00CF12CF" w:rsidRDefault="00CF12CF">
      <w:pPr>
        <w:rPr>
          <w:lang w:val="de-DE"/>
        </w:rPr>
      </w:pPr>
      <w:r>
        <w:rPr>
          <w:lang w:val="de-DE"/>
        </w:rPr>
        <w:t>Die Mobilitätswende</w:t>
      </w:r>
    </w:p>
    <w:p w14:paraId="47562000" w14:textId="7E6CBBC2" w:rsidR="00CF12CF" w:rsidRDefault="00CF12CF">
      <w:pPr>
        <w:rPr>
          <w:lang w:val="de-DE"/>
        </w:rPr>
      </w:pPr>
    </w:p>
    <w:p w14:paraId="2C6C0FC4" w14:textId="35B6C81A" w:rsidR="009740DF" w:rsidRDefault="009740DF">
      <w:pPr>
        <w:rPr>
          <w:lang w:val="de-DE"/>
        </w:rPr>
      </w:pPr>
      <w:r>
        <w:rPr>
          <w:lang w:val="de-DE"/>
        </w:rPr>
        <w:t xml:space="preserve">Es ist ein Schaubild über die </w:t>
      </w:r>
      <w:proofErr w:type="spellStart"/>
      <w:r>
        <w:rPr>
          <w:lang w:val="de-DE"/>
        </w:rPr>
        <w:t>Radfahrenbenützung</w:t>
      </w:r>
      <w:proofErr w:type="spellEnd"/>
      <w:r>
        <w:rPr>
          <w:lang w:val="de-DE"/>
        </w:rPr>
        <w:t xml:space="preserve"> aus dem Jahr 2020. Es stammt aus Österreich.</w:t>
      </w:r>
    </w:p>
    <w:p w14:paraId="40275D65" w14:textId="4136BE43" w:rsidR="009740DF" w:rsidRDefault="009740DF">
      <w:pPr>
        <w:rPr>
          <w:lang w:val="de-DE"/>
        </w:rPr>
      </w:pPr>
    </w:p>
    <w:p w14:paraId="6C2DF09F" w14:textId="3DC17A69" w:rsidR="009740DF" w:rsidRDefault="00CE6266">
      <w:pPr>
        <w:rPr>
          <w:lang w:val="de-DE"/>
        </w:rPr>
      </w:pPr>
      <w:r>
        <w:rPr>
          <w:lang w:val="de-DE"/>
        </w:rPr>
        <w:t>Das Schaubild erklärt, dass Österreicher lieber Rad als Auto fahren.</w:t>
      </w:r>
    </w:p>
    <w:p w14:paraId="4281E0DE" w14:textId="1E6B6904" w:rsidR="00CE6266" w:rsidRDefault="00CE6266">
      <w:pPr>
        <w:rPr>
          <w:lang w:val="de-DE"/>
        </w:rPr>
      </w:pPr>
      <w:r>
        <w:rPr>
          <w:lang w:val="de-DE"/>
        </w:rPr>
        <w:t>Es sind 6 Gründe</w:t>
      </w:r>
    </w:p>
    <w:p w14:paraId="19A883C4" w14:textId="617BCBB2" w:rsidR="00CE6266" w:rsidRDefault="00CE6266">
      <w:pPr>
        <w:rPr>
          <w:lang w:val="de-DE"/>
        </w:rPr>
      </w:pPr>
      <w:r>
        <w:rPr>
          <w:lang w:val="de-DE"/>
        </w:rPr>
        <w:t xml:space="preserve">Die Vorteile des </w:t>
      </w:r>
      <w:proofErr w:type="gramStart"/>
      <w:r>
        <w:rPr>
          <w:lang w:val="de-DE"/>
        </w:rPr>
        <w:t>Rads</w:t>
      </w:r>
      <w:proofErr w:type="gramEnd"/>
      <w:r w:rsidR="0034678E">
        <w:rPr>
          <w:lang w:val="de-DE"/>
        </w:rPr>
        <w:t xml:space="preserve"> aber es gibt keine Nachteile des Autos.</w:t>
      </w:r>
    </w:p>
    <w:p w14:paraId="388FD0E0" w14:textId="61378D93" w:rsidR="00CE6266" w:rsidRDefault="0034678E">
      <w:pPr>
        <w:rPr>
          <w:lang w:val="de-DE"/>
        </w:rPr>
      </w:pPr>
      <w:r>
        <w:rPr>
          <w:lang w:val="de-DE"/>
        </w:rPr>
        <w:t xml:space="preserve">87%=87% der + </w:t>
      </w:r>
      <w:proofErr w:type="spellStart"/>
      <w:r>
        <w:rPr>
          <w:lang w:val="de-DE"/>
        </w:rPr>
        <w:t>Génitif</w:t>
      </w:r>
      <w:proofErr w:type="spellEnd"/>
    </w:p>
    <w:p w14:paraId="2B3F2FF9" w14:textId="322028B1" w:rsidR="00481355" w:rsidRDefault="00481355">
      <w:pPr>
        <w:rPr>
          <w:lang w:val="de-DE"/>
        </w:rPr>
      </w:pPr>
    </w:p>
    <w:p w14:paraId="16C5E1D9" w14:textId="184D0562" w:rsidR="00481355" w:rsidRDefault="00481355">
      <w:pPr>
        <w:rPr>
          <w:lang w:val="de-DE"/>
        </w:rPr>
      </w:pPr>
      <w:r>
        <w:rPr>
          <w:lang w:val="de-DE"/>
        </w:rPr>
        <w:t>Das Rad verschmutzt nicht man braucht keinen Parkplatz zu finden.</w:t>
      </w:r>
    </w:p>
    <w:p w14:paraId="5DD4447C" w14:textId="3354389E" w:rsidR="00481355" w:rsidRDefault="00481355">
      <w:pPr>
        <w:rPr>
          <w:lang w:val="de-DE"/>
        </w:rPr>
      </w:pPr>
    </w:p>
    <w:p w14:paraId="410CCAA2" w14:textId="2E7CC68A" w:rsidR="00481355" w:rsidRDefault="00481355">
      <w:pPr>
        <w:rPr>
          <w:lang w:val="de-DE"/>
        </w:rPr>
      </w:pPr>
      <w:r>
        <w:rPr>
          <w:lang w:val="de-DE"/>
        </w:rPr>
        <w:t>Aber Batterien für das Elektrorad.</w:t>
      </w:r>
    </w:p>
    <w:p w14:paraId="03D9736E" w14:textId="482DE787" w:rsidR="00481355" w:rsidRDefault="00481355">
      <w:pPr>
        <w:rPr>
          <w:lang w:val="de-DE"/>
        </w:rPr>
      </w:pPr>
    </w:p>
    <w:p w14:paraId="2417F219" w14:textId="62185807" w:rsidR="00481355" w:rsidRDefault="00481355">
      <w:pPr>
        <w:rPr>
          <w:lang w:val="de-DE"/>
        </w:rPr>
      </w:pPr>
      <w:r>
        <w:rPr>
          <w:lang w:val="de-DE"/>
        </w:rPr>
        <w:t>Das ist Rad umweltfreundlich</w:t>
      </w:r>
    </w:p>
    <w:p w14:paraId="5AF5E01B" w14:textId="25A3444D" w:rsidR="00481355" w:rsidRDefault="00481355">
      <w:pPr>
        <w:rPr>
          <w:lang w:val="de-DE"/>
        </w:rPr>
      </w:pPr>
    </w:p>
    <w:p w14:paraId="0380054F" w14:textId="2F6FF672" w:rsidR="00481355" w:rsidRDefault="007772BC">
      <w:pPr>
        <w:rPr>
          <w:lang w:val="de-DE"/>
        </w:rPr>
      </w:pPr>
      <w:r>
        <w:rPr>
          <w:lang w:val="de-DE"/>
        </w:rPr>
        <w:t xml:space="preserve">Der Österreicher ist umweltbewusst = </w:t>
      </w:r>
      <w:proofErr w:type="spellStart"/>
      <w:r>
        <w:rPr>
          <w:lang w:val="de-DE"/>
        </w:rPr>
        <w:t>conscient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l’environnement</w:t>
      </w:r>
      <w:proofErr w:type="spellEnd"/>
      <w:r>
        <w:rPr>
          <w:lang w:val="de-DE"/>
        </w:rPr>
        <w:t>.</w:t>
      </w:r>
    </w:p>
    <w:p w14:paraId="754E344D" w14:textId="03FC320F" w:rsidR="007772BC" w:rsidRDefault="007772BC">
      <w:pPr>
        <w:rPr>
          <w:lang w:val="de-DE"/>
        </w:rPr>
      </w:pPr>
    </w:p>
    <w:p w14:paraId="7D1914FB" w14:textId="3753BAE4" w:rsidR="00BD530B" w:rsidRDefault="00BD530B">
      <w:pPr>
        <w:rPr>
          <w:lang w:val="de-DE"/>
        </w:rPr>
      </w:pPr>
      <w:r>
        <w:rPr>
          <w:lang w:val="de-DE"/>
        </w:rPr>
        <w:t>62%</w:t>
      </w:r>
    </w:p>
    <w:p w14:paraId="22357FE4" w14:textId="1AFA19A9" w:rsidR="00BD530B" w:rsidRDefault="00BD530B">
      <w:pPr>
        <w:rPr>
          <w:lang w:val="de-DE"/>
        </w:rPr>
      </w:pPr>
      <w:r>
        <w:rPr>
          <w:lang w:val="de-DE"/>
        </w:rPr>
        <w:t>Leute haben Gepäck, alte Leute behinderte Leute.</w:t>
      </w:r>
    </w:p>
    <w:p w14:paraId="07B719B3" w14:textId="1661AF70" w:rsidR="00AC14F1" w:rsidRDefault="00AC14F1">
      <w:pPr>
        <w:rPr>
          <w:lang w:val="de-DE"/>
        </w:rPr>
      </w:pPr>
    </w:p>
    <w:p w14:paraId="3C941323" w14:textId="4687DB38" w:rsidR="00AC14F1" w:rsidRDefault="00AC14F1">
      <w:pPr>
        <w:rPr>
          <w:lang w:val="de-DE"/>
        </w:rPr>
      </w:pPr>
      <w:r>
        <w:rPr>
          <w:lang w:val="de-DE"/>
        </w:rPr>
        <w:t>Questions:</w:t>
      </w:r>
    </w:p>
    <w:p w14:paraId="64F1C1CB" w14:textId="4D48D6F3" w:rsidR="00AC14F1" w:rsidRDefault="00AC14F1">
      <w:pPr>
        <w:rPr>
          <w:lang w:val="de-DE"/>
        </w:rPr>
      </w:pPr>
      <w:r>
        <w:rPr>
          <w:lang w:val="de-DE"/>
        </w:rPr>
        <w:lastRenderedPageBreak/>
        <w:t>Axe 6:</w:t>
      </w:r>
    </w:p>
    <w:p w14:paraId="7E6B05B6" w14:textId="2BD06509" w:rsidR="00AC14F1" w:rsidRDefault="00AC14F1">
      <w:pPr>
        <w:rPr>
          <w:lang w:val="de-DE"/>
        </w:rPr>
      </w:pPr>
      <w:r>
        <w:rPr>
          <w:lang w:val="de-DE"/>
        </w:rPr>
        <w:t xml:space="preserve">Welche Fähigkeiten und welche Motivation sollte man Ihrer </w:t>
      </w:r>
      <w:proofErr w:type="spellStart"/>
      <w:r>
        <w:rPr>
          <w:lang w:val="de-DE"/>
        </w:rPr>
        <w:t>Meinug</w:t>
      </w:r>
      <w:proofErr w:type="spellEnd"/>
      <w:r>
        <w:rPr>
          <w:lang w:val="de-DE"/>
        </w:rPr>
        <w:t xml:space="preserve"> nach haben, um Forscher zu werden?</w:t>
      </w:r>
    </w:p>
    <w:p w14:paraId="74C0CA68" w14:textId="2321E434" w:rsidR="00AC14F1" w:rsidRDefault="00AC14F1">
      <w:pPr>
        <w:rPr>
          <w:lang w:val="de-DE"/>
        </w:rPr>
      </w:pPr>
    </w:p>
    <w:p w14:paraId="25C35054" w14:textId="77777777" w:rsidR="00B95AFA" w:rsidRDefault="00B95AFA">
      <w:pPr>
        <w:rPr>
          <w:lang w:val="de-DE"/>
        </w:rPr>
      </w:pPr>
      <w:r>
        <w:rPr>
          <w:lang w:val="de-DE"/>
        </w:rPr>
        <w:t>Wissenschaft mögen</w:t>
      </w:r>
    </w:p>
    <w:p w14:paraId="11F4E072" w14:textId="77777777" w:rsidR="00B95AFA" w:rsidRDefault="00B95AFA">
      <w:pPr>
        <w:rPr>
          <w:lang w:val="de-DE"/>
        </w:rPr>
      </w:pPr>
      <w:r>
        <w:rPr>
          <w:lang w:val="de-DE"/>
        </w:rPr>
        <w:t>die Neugier</w:t>
      </w:r>
    </w:p>
    <w:p w14:paraId="663C726F" w14:textId="7A533D0B" w:rsidR="00AC14F1" w:rsidRDefault="00B95AFA">
      <w:pPr>
        <w:rPr>
          <w:lang w:val="de-DE"/>
        </w:rPr>
      </w:pPr>
      <w:r>
        <w:rPr>
          <w:lang w:val="de-DE"/>
        </w:rPr>
        <w:t>neugierig</w:t>
      </w:r>
    </w:p>
    <w:p w14:paraId="6659C1B6" w14:textId="0B878170" w:rsidR="00B95AFA" w:rsidRDefault="00B95AFA">
      <w:pPr>
        <w:rPr>
          <w:lang w:val="de-DE"/>
        </w:rPr>
      </w:pPr>
      <w:r>
        <w:rPr>
          <w:lang w:val="de-DE"/>
        </w:rPr>
        <w:t>die Geduld</w:t>
      </w:r>
    </w:p>
    <w:p w14:paraId="687D4F0C" w14:textId="45A8FA01" w:rsidR="00B95AFA" w:rsidRDefault="00B95AFA">
      <w:pPr>
        <w:rPr>
          <w:lang w:val="de-DE"/>
        </w:rPr>
      </w:pPr>
      <w:proofErr w:type="spellStart"/>
      <w:r>
        <w:rPr>
          <w:lang w:val="de-DE"/>
        </w:rPr>
        <w:t>fleissig</w:t>
      </w:r>
      <w:proofErr w:type="spellEnd"/>
    </w:p>
    <w:p w14:paraId="7E8BCB3B" w14:textId="232123FC" w:rsidR="00B95AFA" w:rsidRDefault="00B95AFA">
      <w:pPr>
        <w:rPr>
          <w:lang w:val="de-DE"/>
        </w:rPr>
      </w:pPr>
      <w:r>
        <w:rPr>
          <w:lang w:val="de-DE"/>
        </w:rPr>
        <w:t xml:space="preserve">hartnäckig = </w:t>
      </w:r>
      <w:proofErr w:type="spellStart"/>
      <w:r>
        <w:rPr>
          <w:lang w:val="de-DE"/>
        </w:rPr>
        <w:t>tenace</w:t>
      </w:r>
      <w:proofErr w:type="spellEnd"/>
    </w:p>
    <w:p w14:paraId="496E3D02" w14:textId="495A0A03" w:rsidR="00B95AFA" w:rsidRDefault="00B95AFA">
      <w:pPr>
        <w:rPr>
          <w:lang w:val="de-DE"/>
        </w:rPr>
      </w:pPr>
      <w:r>
        <w:rPr>
          <w:lang w:val="de-DE"/>
        </w:rPr>
        <w:t xml:space="preserve">Gibt es </w:t>
      </w:r>
      <w:proofErr w:type="gramStart"/>
      <w:r>
        <w:rPr>
          <w:lang w:val="de-DE"/>
        </w:rPr>
        <w:t>Wissenschaftler</w:t>
      </w:r>
      <w:proofErr w:type="gramEnd"/>
      <w:r>
        <w:rPr>
          <w:lang w:val="de-DE"/>
        </w:rPr>
        <w:t xml:space="preserve"> die Sie besonders bewundern?</w:t>
      </w:r>
    </w:p>
    <w:p w14:paraId="1E3F0077" w14:textId="77777777" w:rsidR="00F0033E" w:rsidRDefault="00F0033E">
      <w:pPr>
        <w:rPr>
          <w:lang w:val="de-DE"/>
        </w:rPr>
      </w:pPr>
    </w:p>
    <w:p w14:paraId="1B0BCADE" w14:textId="720193DE" w:rsidR="00B95AFA" w:rsidRDefault="00CB4CDD">
      <w:pPr>
        <w:rPr>
          <w:lang w:val="de-DE"/>
        </w:rPr>
      </w:pPr>
      <w:r>
        <w:rPr>
          <w:lang w:val="de-DE"/>
        </w:rPr>
        <w:t>Nennen Sie eine wissenschaftliche Entdeckung oder Erfindung, die Welt bereichern, aber auch gefährden kann?</w:t>
      </w:r>
    </w:p>
    <w:p w14:paraId="326482C8" w14:textId="60A153D6" w:rsidR="00CB4CDD" w:rsidRDefault="00CB4CDD">
      <w:pPr>
        <w:rPr>
          <w:lang w:val="de-DE"/>
        </w:rPr>
      </w:pPr>
    </w:p>
    <w:p w14:paraId="281A35E0" w14:textId="649FBAAC" w:rsidR="009F558E" w:rsidRDefault="009F558E">
      <w:pPr>
        <w:rPr>
          <w:lang w:val="de-DE"/>
        </w:rPr>
      </w:pPr>
      <w:r>
        <w:rPr>
          <w:lang w:val="de-DE"/>
        </w:rPr>
        <w:t xml:space="preserve">K.I. = Künstlicher </w:t>
      </w:r>
      <w:proofErr w:type="spellStart"/>
      <w:r w:rsidR="00DC320F">
        <w:rPr>
          <w:lang w:val="de-DE"/>
        </w:rPr>
        <w:t>Itelligen</w:t>
      </w:r>
      <w:r w:rsidR="00445DCE">
        <w:rPr>
          <w:lang w:val="de-DE"/>
        </w:rPr>
        <w:t>z</w:t>
      </w:r>
      <w:proofErr w:type="spellEnd"/>
    </w:p>
    <w:p w14:paraId="1CCE367E" w14:textId="1C9F848E" w:rsidR="009F558E" w:rsidRDefault="009F558E">
      <w:pPr>
        <w:rPr>
          <w:lang w:val="de-DE"/>
        </w:rPr>
      </w:pPr>
    </w:p>
    <w:p w14:paraId="2EACFC66" w14:textId="7D62FFCE" w:rsidR="00EF738C" w:rsidRDefault="00EF738C">
      <w:pPr>
        <w:rPr>
          <w:lang w:val="de-DE"/>
        </w:rPr>
      </w:pPr>
      <w:r>
        <w:rPr>
          <w:lang w:val="de-DE"/>
        </w:rPr>
        <w:t>Der Spiegel:</w:t>
      </w:r>
    </w:p>
    <w:p w14:paraId="59FC7FF0" w14:textId="3986E018" w:rsidR="00EF738C" w:rsidRDefault="00EF738C">
      <w:pPr>
        <w:rPr>
          <w:lang w:val="de-DE"/>
        </w:rPr>
      </w:pPr>
      <w:r>
        <w:rPr>
          <w:lang w:val="de-DE"/>
        </w:rPr>
        <w:t xml:space="preserve">Eine Zeitschrift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journal</w:t>
      </w:r>
      <w:proofErr w:type="spellEnd"/>
    </w:p>
    <w:p w14:paraId="31C6FA8E" w14:textId="278EF8B8" w:rsidR="00EF738C" w:rsidRDefault="004E20AC">
      <w:pPr>
        <w:rPr>
          <w:lang w:val="de-DE"/>
        </w:rPr>
      </w:pPr>
      <w:r>
        <w:rPr>
          <w:lang w:val="de-DE"/>
        </w:rPr>
        <w:t>Der Spiegel ist die Zeitschrift aus dem Coronavirus.</w:t>
      </w:r>
    </w:p>
    <w:p w14:paraId="32E8619E" w14:textId="5BC1FE65" w:rsidR="00484736" w:rsidRDefault="00484736">
      <w:pPr>
        <w:rPr>
          <w:lang w:val="de-DE"/>
        </w:rPr>
      </w:pPr>
      <w:r>
        <w:rPr>
          <w:lang w:val="de-DE"/>
        </w:rPr>
        <w:t>Der Spiegel ist die Zeitschrift</w:t>
      </w:r>
    </w:p>
    <w:p w14:paraId="3C495989" w14:textId="292B7746" w:rsidR="00484736" w:rsidRDefault="00484736">
      <w:pPr>
        <w:rPr>
          <w:lang w:val="de-DE"/>
        </w:rPr>
      </w:pPr>
      <w:r>
        <w:rPr>
          <w:lang w:val="de-DE"/>
        </w:rPr>
        <w:t>Die Coronakrise</w:t>
      </w:r>
    </w:p>
    <w:p w14:paraId="038B8A41" w14:textId="1B8C3396" w:rsidR="00484736" w:rsidRDefault="00484736">
      <w:pPr>
        <w:rPr>
          <w:lang w:val="de-DE"/>
        </w:rPr>
      </w:pPr>
      <w:r>
        <w:rPr>
          <w:lang w:val="de-DE"/>
        </w:rPr>
        <w:t>Die Pandemie</w:t>
      </w:r>
    </w:p>
    <w:p w14:paraId="6CA3C1DA" w14:textId="08D9F0DD" w:rsidR="00484736" w:rsidRDefault="00484736">
      <w:pPr>
        <w:rPr>
          <w:lang w:val="de-DE"/>
        </w:rPr>
      </w:pPr>
      <w:r>
        <w:rPr>
          <w:lang w:val="de-DE"/>
        </w:rPr>
        <w:t>Während</w:t>
      </w:r>
    </w:p>
    <w:p w14:paraId="64C23333" w14:textId="07665E59" w:rsidR="00484736" w:rsidRDefault="00484736">
      <w:pPr>
        <w:rPr>
          <w:lang w:val="de-DE"/>
        </w:rPr>
      </w:pPr>
      <w:r>
        <w:rPr>
          <w:lang w:val="de-DE"/>
        </w:rPr>
        <w:t>Online arbeiten</w:t>
      </w:r>
    </w:p>
    <w:p w14:paraId="7D3E2FC4" w14:textId="32136E45" w:rsidR="00484736" w:rsidRDefault="00484736">
      <w:pPr>
        <w:rPr>
          <w:lang w:val="de-DE"/>
        </w:rPr>
      </w:pPr>
      <w:r>
        <w:rPr>
          <w:lang w:val="de-DE"/>
        </w:rPr>
        <w:t>Im Homeoffice arbeiten</w:t>
      </w:r>
    </w:p>
    <w:p w14:paraId="4E95C8E7" w14:textId="2E67C7B2" w:rsidR="004E20AC" w:rsidRDefault="00484736">
      <w:pPr>
        <w:rPr>
          <w:lang w:val="de-DE"/>
        </w:rPr>
      </w:pPr>
      <w:r>
        <w:rPr>
          <w:lang w:val="de-DE"/>
        </w:rPr>
        <w:t xml:space="preserve">Während </w:t>
      </w:r>
      <w:proofErr w:type="spellStart"/>
      <w:r>
        <w:rPr>
          <w:lang w:val="de-DE"/>
        </w:rPr>
        <w:t>dass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kind</w:t>
      </w:r>
      <w:proofErr w:type="spellEnd"/>
      <w:r>
        <w:rPr>
          <w:lang w:val="de-DE"/>
        </w:rPr>
        <w:t xml:space="preserve"> spielt.</w:t>
      </w:r>
    </w:p>
    <w:p w14:paraId="5E64B69A" w14:textId="58BE21F6" w:rsidR="00CE3CE0" w:rsidRDefault="00CE3CE0">
      <w:pPr>
        <w:rPr>
          <w:lang w:val="de-DE"/>
        </w:rPr>
      </w:pPr>
    </w:p>
    <w:p w14:paraId="1129C96A" w14:textId="3A2EB2B6" w:rsidR="00CE3CE0" w:rsidRDefault="00CE3CE0">
      <w:pPr>
        <w:rPr>
          <w:lang w:val="de-DE"/>
        </w:rPr>
      </w:pPr>
      <w:r>
        <w:rPr>
          <w:lang w:val="de-DE"/>
        </w:rPr>
        <w:t>Die Ausgangssperre</w:t>
      </w:r>
    </w:p>
    <w:p w14:paraId="2C8AC491" w14:textId="103255F4" w:rsidR="00CE3CE0" w:rsidRDefault="00CE3CE0">
      <w:pPr>
        <w:rPr>
          <w:lang w:val="de-DE"/>
        </w:rPr>
      </w:pPr>
      <w:r>
        <w:rPr>
          <w:lang w:val="de-DE"/>
        </w:rPr>
        <w:t>Das Lockdown</w:t>
      </w:r>
    </w:p>
    <w:p w14:paraId="761822CA" w14:textId="16FBA595" w:rsidR="00CE3CE0" w:rsidRDefault="00CE3CE0">
      <w:pPr>
        <w:rPr>
          <w:lang w:val="de-DE"/>
        </w:rPr>
      </w:pPr>
    </w:p>
    <w:p w14:paraId="4F0C04E4" w14:textId="7E50C7BF" w:rsidR="00CE3CE0" w:rsidRDefault="00CE3CE0">
      <w:pPr>
        <w:rPr>
          <w:lang w:val="de-DE"/>
        </w:rPr>
      </w:pPr>
      <w:r>
        <w:rPr>
          <w:lang w:val="de-DE"/>
        </w:rPr>
        <w:lastRenderedPageBreak/>
        <w:t xml:space="preserve">Frust = la </w:t>
      </w:r>
      <w:proofErr w:type="spellStart"/>
      <w:r>
        <w:rPr>
          <w:lang w:val="de-DE"/>
        </w:rPr>
        <w:t>frustration</w:t>
      </w:r>
      <w:proofErr w:type="spellEnd"/>
    </w:p>
    <w:p w14:paraId="7C0BD4EE" w14:textId="31FDDE94" w:rsidR="00A10FB0" w:rsidRDefault="00A10FB0">
      <w:pPr>
        <w:rPr>
          <w:lang w:val="de-DE"/>
        </w:rPr>
      </w:pPr>
      <w:r>
        <w:rPr>
          <w:lang w:val="de-DE"/>
        </w:rPr>
        <w:t xml:space="preserve">Es hängt davon ab = </w:t>
      </w:r>
      <w:proofErr w:type="spellStart"/>
      <w:r>
        <w:rPr>
          <w:lang w:val="de-DE"/>
        </w:rPr>
        <w:t>cela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dépend</w:t>
      </w:r>
      <w:proofErr w:type="spellEnd"/>
    </w:p>
    <w:p w14:paraId="73508FEE" w14:textId="77777777" w:rsidR="00A10FB0" w:rsidRDefault="00A10FB0">
      <w:pPr>
        <w:rPr>
          <w:lang w:val="de-DE"/>
        </w:rPr>
      </w:pPr>
    </w:p>
    <w:p w14:paraId="64F1E0C2" w14:textId="54F27246" w:rsidR="00484736" w:rsidRDefault="00484736">
      <w:pPr>
        <w:rPr>
          <w:lang w:val="de-DE"/>
        </w:rPr>
      </w:pPr>
      <w:r>
        <w:rPr>
          <w:lang w:val="de-DE"/>
        </w:rPr>
        <w:t xml:space="preserve">Der Vater arbeitet und badet seine Füße. Im </w:t>
      </w:r>
      <w:proofErr w:type="spellStart"/>
      <w:r>
        <w:rPr>
          <w:lang w:val="de-DE"/>
        </w:rPr>
        <w:t>hintergrund</w:t>
      </w:r>
      <w:proofErr w:type="spellEnd"/>
      <w:r>
        <w:rPr>
          <w:lang w:val="de-DE"/>
        </w:rPr>
        <w:t xml:space="preserve"> sieht man ein Frau, die Telefoniert. Die </w:t>
      </w:r>
      <w:proofErr w:type="spellStart"/>
      <w:r>
        <w:rPr>
          <w:lang w:val="de-DE"/>
        </w:rPr>
        <w:t>familie</w:t>
      </w:r>
      <w:proofErr w:type="spellEnd"/>
      <w:r>
        <w:rPr>
          <w:lang w:val="de-DE"/>
        </w:rPr>
        <w:t xml:space="preserve"> muss zu Hause bleiben und sie Homeoffice arbeiten/online sein</w:t>
      </w:r>
      <w:r w:rsidR="00E625E7">
        <w:rPr>
          <w:lang w:val="de-DE"/>
        </w:rPr>
        <w:t>.</w:t>
      </w:r>
    </w:p>
    <w:p w14:paraId="7416D50C" w14:textId="02D6C6CE" w:rsidR="00E625E7" w:rsidRDefault="00E625E7">
      <w:pPr>
        <w:rPr>
          <w:lang w:val="de-DE"/>
        </w:rPr>
      </w:pPr>
      <w:r>
        <w:rPr>
          <w:lang w:val="de-DE"/>
        </w:rPr>
        <w:t>An einer Videokonferenz teilnehmen</w:t>
      </w:r>
      <w:r w:rsidR="00C273AD">
        <w:rPr>
          <w:lang w:val="de-DE"/>
        </w:rPr>
        <w:t xml:space="preserve"> = </w:t>
      </w:r>
      <w:proofErr w:type="spellStart"/>
      <w:r w:rsidR="00C273AD">
        <w:rPr>
          <w:lang w:val="de-DE"/>
        </w:rPr>
        <w:t>participer</w:t>
      </w:r>
      <w:proofErr w:type="spellEnd"/>
      <w:r w:rsidR="00C273AD">
        <w:rPr>
          <w:lang w:val="de-DE"/>
        </w:rPr>
        <w:t xml:space="preserve"> à </w:t>
      </w:r>
      <w:proofErr w:type="spellStart"/>
      <w:r w:rsidR="00C273AD">
        <w:rPr>
          <w:lang w:val="de-DE"/>
        </w:rPr>
        <w:t>une</w:t>
      </w:r>
      <w:proofErr w:type="spellEnd"/>
      <w:r w:rsidR="00C273AD">
        <w:rPr>
          <w:lang w:val="de-DE"/>
        </w:rPr>
        <w:t xml:space="preserve"> </w:t>
      </w:r>
      <w:proofErr w:type="spellStart"/>
      <w:r w:rsidR="00C273AD">
        <w:rPr>
          <w:lang w:val="de-DE"/>
        </w:rPr>
        <w:t>vidéoconférence</w:t>
      </w:r>
      <w:proofErr w:type="spellEnd"/>
    </w:p>
    <w:p w14:paraId="049589E8" w14:textId="77777777" w:rsidR="00C273AD" w:rsidRPr="008C6A7F" w:rsidRDefault="00C273AD">
      <w:pPr>
        <w:rPr>
          <w:lang w:val="de-DE"/>
        </w:rPr>
      </w:pPr>
    </w:p>
    <w:sectPr w:rsidR="00C273AD" w:rsidRPr="008C6A7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2BDB" w14:textId="77777777" w:rsidR="00CC3207" w:rsidRDefault="00CC3207" w:rsidP="00F4573B">
      <w:pPr>
        <w:spacing w:after="0" w:line="240" w:lineRule="auto"/>
      </w:pPr>
      <w:r>
        <w:separator/>
      </w:r>
    </w:p>
  </w:endnote>
  <w:endnote w:type="continuationSeparator" w:id="0">
    <w:p w14:paraId="3119D55B" w14:textId="77777777" w:rsidR="00CC3207" w:rsidRDefault="00CC320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111406"/>
      <w:docPartObj>
        <w:docPartGallery w:val="Page Numbers (Bottom of Page)"/>
        <w:docPartUnique/>
      </w:docPartObj>
    </w:sdtPr>
    <w:sdtEndPr/>
    <w:sdtContent>
      <w:p w14:paraId="1546A6B5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647C6C4" wp14:editId="0AA1026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601E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47C6C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DE601E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AC29" w14:textId="77777777" w:rsidR="00CC3207" w:rsidRDefault="00CC3207" w:rsidP="00F4573B">
      <w:pPr>
        <w:spacing w:after="0" w:line="240" w:lineRule="auto"/>
      </w:pPr>
      <w:r>
        <w:separator/>
      </w:r>
    </w:p>
  </w:footnote>
  <w:footnote w:type="continuationSeparator" w:id="0">
    <w:p w14:paraId="1B9CAE8E" w14:textId="77777777" w:rsidR="00CC3207" w:rsidRDefault="00CC320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8534" w14:textId="45E978C4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5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E47D3E">
          <w:rPr>
            <w:lang w:val="de-DE"/>
          </w:rPr>
          <w:t>Mittwoch, 5. Mai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3E"/>
    <w:rsid w:val="000E66BB"/>
    <w:rsid w:val="00151752"/>
    <w:rsid w:val="00153283"/>
    <w:rsid w:val="001C17E7"/>
    <w:rsid w:val="002811C2"/>
    <w:rsid w:val="0034678E"/>
    <w:rsid w:val="00445DCE"/>
    <w:rsid w:val="00481355"/>
    <w:rsid w:val="00484736"/>
    <w:rsid w:val="004E20AC"/>
    <w:rsid w:val="00656D9E"/>
    <w:rsid w:val="0077541F"/>
    <w:rsid w:val="007772BC"/>
    <w:rsid w:val="008C6A7F"/>
    <w:rsid w:val="009740DF"/>
    <w:rsid w:val="009F558E"/>
    <w:rsid w:val="00A10FB0"/>
    <w:rsid w:val="00AC14F1"/>
    <w:rsid w:val="00AF2AD0"/>
    <w:rsid w:val="00B95AFA"/>
    <w:rsid w:val="00BB5A9D"/>
    <w:rsid w:val="00BD530B"/>
    <w:rsid w:val="00C01AD1"/>
    <w:rsid w:val="00C273AD"/>
    <w:rsid w:val="00C3133C"/>
    <w:rsid w:val="00CB4CDD"/>
    <w:rsid w:val="00CC3207"/>
    <w:rsid w:val="00CE3CE0"/>
    <w:rsid w:val="00CE6266"/>
    <w:rsid w:val="00CF12CF"/>
    <w:rsid w:val="00D52B25"/>
    <w:rsid w:val="00DC320F"/>
    <w:rsid w:val="00E47D3E"/>
    <w:rsid w:val="00E625E7"/>
    <w:rsid w:val="00EF738C"/>
    <w:rsid w:val="00F0033E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D60F1"/>
  <w15:chartTrackingRefBased/>
  <w15:docId w15:val="{7A5D47BD-268C-46A1-8EF8-CD939DA5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107</TotalTime>
  <Pages>4</Pages>
  <Words>405</Words>
  <Characters>2031</Characters>
  <Application>Microsoft Office Word</Application>
  <DocSecurity>0</DocSecurity>
  <Lines>46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27</cp:revision>
  <dcterms:created xsi:type="dcterms:W3CDTF">2021-05-05T06:06:00Z</dcterms:created>
  <dcterms:modified xsi:type="dcterms:W3CDTF">2021-05-05T07:53:00Z</dcterms:modified>
</cp:coreProperties>
</file>