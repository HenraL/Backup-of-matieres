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906E6" w14:textId="77777777" w:rsidR="006705F3" w:rsidRDefault="006705F3"/>
    <w:p w14:paraId="571A8B88" w14:textId="50CA902B" w:rsidR="00DE0ED7" w:rsidRPr="00D53DA7" w:rsidRDefault="00CB076D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6150C4C8C41B430890FD1AC08586C610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  <w:listItem w:displayText="Philosophie" w:value="Philosophie"/>
            <w:listItem w:displayText=" " w:value=" "/>
          </w:comboBox>
        </w:sdtPr>
        <w:sdtContent>
          <w:r w:rsidR="00C873BB">
            <w:rPr>
              <w:u w:val="single"/>
            </w:rPr>
            <w:t xml:space="preserve">Numériques et Sciences de l’Informatique </w:t>
          </w:r>
        </w:sdtContent>
      </w:sdt>
    </w:p>
    <w:sdt>
      <w:sdtPr>
        <w:rPr>
          <w:u w:val="single"/>
        </w:rPr>
        <w:alias w:val="Sujet/Titre"/>
        <w:tag w:val="Sujet"/>
        <w:id w:val="1798561544"/>
        <w:placeholder>
          <w:docPart w:val="2545FBADE30C464C8E6DEF1B0D5802CD"/>
        </w:placeholder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" w:value="DST de"/>
          <w:listItem w:displayText="Composition de " w:value="Composition de "/>
          <w:listItem w:displayText=" " w:value=" "/>
        </w:comboBox>
      </w:sdtPr>
      <w:sdtContent>
        <w:p w14:paraId="3067C26A" w14:textId="77839719" w:rsidR="00CB7909" w:rsidRDefault="00C873BB" w:rsidP="00CA0255">
          <w:pPr>
            <w:jc w:val="center"/>
            <w:rPr>
              <w:u w:val="single"/>
            </w:rPr>
          </w:pPr>
          <w:r>
            <w:rPr>
              <w:u w:val="single"/>
            </w:rPr>
            <w:t>DST d’NSI</w:t>
          </w:r>
        </w:p>
      </w:sdtContent>
    </w:sdt>
    <w:p w14:paraId="179A2677" w14:textId="77777777" w:rsidR="008E776B" w:rsidRDefault="009E43F2" w:rsidP="00CA025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19B18" wp14:editId="4E67DD78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3A345" w14:textId="78E2AD1F" w:rsidR="00CB076D" w:rsidRPr="009C3D6D" w:rsidRDefault="00CB076D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19B18"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14:paraId="5BA3A345" w14:textId="78E2AD1F" w:rsidR="00CB076D" w:rsidRPr="009C3D6D" w:rsidRDefault="00CB076D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A81C7D" wp14:editId="29599D5C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8C7FE" w14:textId="77777777" w:rsidR="00CB076D" w:rsidRDefault="00CB076D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14:paraId="5CDD3EED" w14:textId="77777777" w:rsidR="00CB076D" w:rsidRPr="00E47626" w:rsidRDefault="00CB076D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14:paraId="2EC3FA44" w14:textId="77777777" w:rsidR="00CB076D" w:rsidRPr="00E47626" w:rsidRDefault="00CB076D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14:paraId="2F64D952" w14:textId="77777777" w:rsidR="00CB076D" w:rsidRPr="00E47626" w:rsidRDefault="00CB076D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81C7D"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14:paraId="45B8C7FE" w14:textId="77777777" w:rsidR="00CB076D" w:rsidRDefault="00CB076D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14:paraId="5CDD3EED" w14:textId="77777777" w:rsidR="00CB076D" w:rsidRPr="00E47626" w:rsidRDefault="00CB076D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14:paraId="2EC3FA44" w14:textId="77777777" w:rsidR="00CB076D" w:rsidRPr="00E47626" w:rsidRDefault="00CB076D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14:paraId="2F64D952" w14:textId="77777777" w:rsidR="00CB076D" w:rsidRPr="00E47626" w:rsidRDefault="00CB076D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6A3DE" wp14:editId="29F97200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98BB6" w14:textId="77777777" w:rsidR="00CB076D" w:rsidRPr="00646968" w:rsidRDefault="00CB076D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6A3DE"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14:paraId="3FB98BB6" w14:textId="77777777" w:rsidR="00CB076D" w:rsidRPr="00646968" w:rsidRDefault="00CB076D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14:paraId="0FC2616D" w14:textId="77777777" w:rsidR="008E776B" w:rsidRDefault="008E776B"/>
    <w:p w14:paraId="2F203CEF" w14:textId="77777777" w:rsidR="008E776B" w:rsidRDefault="008E776B"/>
    <w:p w14:paraId="02CE685B" w14:textId="77777777" w:rsidR="008E776B" w:rsidRDefault="008E776B"/>
    <w:p w14:paraId="43862222" w14:textId="77777777" w:rsidR="008E776B" w:rsidRDefault="008E776B"/>
    <w:p w14:paraId="7411C2AC" w14:textId="7983E4F4" w:rsidR="00C873BB" w:rsidRDefault="00C873BB"/>
    <w:p w14:paraId="53F35316" w14:textId="1461B506" w:rsidR="00C873BB" w:rsidRDefault="00C873BB" w:rsidP="00C873BB">
      <w:pPr>
        <w:pStyle w:val="Titre1"/>
      </w:pPr>
      <w:r>
        <w:t>PARTIE A :</w:t>
      </w:r>
    </w:p>
    <w:p w14:paraId="036A612E" w14:textId="195162EF" w:rsidR="00C873BB" w:rsidRDefault="00CE0639" w:rsidP="00CE0639">
      <w:pPr>
        <w:pStyle w:val="Titre2"/>
      </w:pPr>
      <w:r>
        <w:t>Exercice 1 :</w:t>
      </w:r>
    </w:p>
    <w:p w14:paraId="624D1A54" w14:textId="14BE74CF" w:rsidR="00CE0639" w:rsidRDefault="00CE0639" w:rsidP="00C873BB">
      <w:r>
        <w:t>1)</w:t>
      </w:r>
    </w:p>
    <w:tbl>
      <w:tblPr>
        <w:tblStyle w:val="Grilledutableau"/>
        <w:tblW w:w="9918" w:type="dxa"/>
        <w:tblLayout w:type="fixed"/>
        <w:tblLook w:val="04A0" w:firstRow="1" w:lastRow="0" w:firstColumn="1" w:lastColumn="0" w:noHBand="0" w:noVBand="1"/>
      </w:tblPr>
      <w:tblGrid>
        <w:gridCol w:w="846"/>
        <w:gridCol w:w="4678"/>
        <w:gridCol w:w="4394"/>
      </w:tblGrid>
      <w:tr w:rsidR="00511645" w:rsidRPr="00CE0639" w14:paraId="10A17ED8" w14:textId="77777777" w:rsidTr="000D5E77">
        <w:tc>
          <w:tcPr>
            <w:tcW w:w="846" w:type="dxa"/>
          </w:tcPr>
          <w:p w14:paraId="6D2F2C18" w14:textId="56138F80" w:rsidR="00511645" w:rsidRPr="00511645" w:rsidRDefault="00511645" w:rsidP="00601A7B">
            <w:pPr>
              <w:pStyle w:val="Titre6"/>
              <w:outlineLvl w:val="5"/>
              <w:rPr>
                <w:sz w:val="19"/>
                <w:szCs w:val="19"/>
              </w:rPr>
            </w:pPr>
            <w:r w:rsidRPr="00511645">
              <w:t>Index</w:t>
            </w:r>
          </w:p>
        </w:tc>
        <w:tc>
          <w:tcPr>
            <w:tcW w:w="4678" w:type="dxa"/>
          </w:tcPr>
          <w:p w14:paraId="45BB7E71" w14:textId="72F74C90" w:rsidR="00511645" w:rsidRPr="00511645" w:rsidRDefault="00511645" w:rsidP="00601A7B">
            <w:pPr>
              <w:pStyle w:val="Titre6"/>
              <w:outlineLvl w:val="5"/>
            </w:pPr>
            <w:r>
              <w:t>Code</w:t>
            </w:r>
          </w:p>
        </w:tc>
        <w:tc>
          <w:tcPr>
            <w:tcW w:w="4394" w:type="dxa"/>
          </w:tcPr>
          <w:p w14:paraId="44EE9A47" w14:textId="68AB37AD" w:rsidR="00511645" w:rsidRPr="00511645" w:rsidRDefault="00511645" w:rsidP="00601A7B">
            <w:pPr>
              <w:pStyle w:val="Titre6"/>
              <w:outlineLvl w:val="5"/>
            </w:pPr>
            <w:r>
              <w:t>Description</w:t>
            </w:r>
          </w:p>
        </w:tc>
      </w:tr>
      <w:tr w:rsidR="00511645" w:rsidRPr="00CE0639" w14:paraId="1FBD3709" w14:textId="39661BA8" w:rsidTr="000D5E77">
        <w:tc>
          <w:tcPr>
            <w:tcW w:w="846" w:type="dxa"/>
          </w:tcPr>
          <w:p w14:paraId="79BB6CAC" w14:textId="490B8F0B" w:rsidR="00511645" w:rsidRPr="00CE0639" w:rsidRDefault="00511645" w:rsidP="00FE75D4">
            <w:pPr>
              <w:pStyle w:val="Titre4"/>
              <w:outlineLvl w:val="3"/>
            </w:pPr>
            <w:r>
              <w:t>1</w:t>
            </w:r>
          </w:p>
        </w:tc>
        <w:tc>
          <w:tcPr>
            <w:tcW w:w="4678" w:type="dxa"/>
          </w:tcPr>
          <w:p w14:paraId="3EB77982" w14:textId="630F7DAD" w:rsidR="00511645" w:rsidRPr="00601A7B" w:rsidRDefault="00511645" w:rsidP="00601A7B">
            <w:pPr>
              <w:pStyle w:val="Titre3"/>
              <w:outlineLvl w:val="2"/>
            </w:pPr>
            <w:proofErr w:type="spellStart"/>
            <w:r w:rsidRPr="00601A7B">
              <w:t>def</w:t>
            </w:r>
            <w:proofErr w:type="spellEnd"/>
            <w:r w:rsidRPr="00601A7B">
              <w:t xml:space="preserve"> </w:t>
            </w:r>
            <w:proofErr w:type="spellStart"/>
            <w:r w:rsidRPr="00601A7B">
              <w:t>rendu_monnaie</w:t>
            </w:r>
            <w:proofErr w:type="spellEnd"/>
            <w:r w:rsidRPr="00601A7B">
              <w:t>(</w:t>
            </w:r>
            <w:proofErr w:type="spellStart"/>
            <w:r w:rsidRPr="00601A7B">
              <w:t>pieces,s</w:t>
            </w:r>
            <w:proofErr w:type="spellEnd"/>
            <w:r w:rsidRPr="00601A7B">
              <w:t>) :</w:t>
            </w:r>
          </w:p>
        </w:tc>
        <w:tc>
          <w:tcPr>
            <w:tcW w:w="4394" w:type="dxa"/>
          </w:tcPr>
          <w:p w14:paraId="1D3FCEE8" w14:textId="12FDF43C" w:rsidR="00511645" w:rsidRPr="00511645" w:rsidRDefault="00511645" w:rsidP="00FE75D4">
            <w:pPr>
              <w:pStyle w:val="Titre5"/>
              <w:outlineLvl w:val="4"/>
            </w:pPr>
            <w:r>
              <w:t>#</w:t>
            </w:r>
            <w:r w:rsidR="000D5E77">
              <w:t>O</w:t>
            </w:r>
            <w:r>
              <w:t>n initialise la fonction</w:t>
            </w:r>
          </w:p>
        </w:tc>
      </w:tr>
      <w:tr w:rsidR="00A7236A" w:rsidRPr="00CE0639" w14:paraId="3248B9EE" w14:textId="77777777" w:rsidTr="000D5E77">
        <w:tc>
          <w:tcPr>
            <w:tcW w:w="846" w:type="dxa"/>
          </w:tcPr>
          <w:p w14:paraId="68FF141E" w14:textId="2B11A811" w:rsidR="00A7236A" w:rsidRDefault="00A7236A" w:rsidP="00FE75D4">
            <w:pPr>
              <w:pStyle w:val="Titre4"/>
              <w:outlineLvl w:val="3"/>
            </w:pPr>
            <w:r>
              <w:t>2</w:t>
            </w:r>
          </w:p>
        </w:tc>
        <w:tc>
          <w:tcPr>
            <w:tcW w:w="4678" w:type="dxa"/>
          </w:tcPr>
          <w:p w14:paraId="1CB3C1FB" w14:textId="3181CB4F" w:rsidR="00A7236A" w:rsidRPr="00601A7B" w:rsidRDefault="00A7236A" w:rsidP="00601A7B">
            <w:pPr>
              <w:pStyle w:val="Titre3"/>
              <w:outlineLvl w:val="2"/>
            </w:pPr>
            <w:r w:rsidRPr="00601A7B">
              <w:t>"""renvoie le nombre minimal de pièces pour faire la somme s avec le système pi</w:t>
            </w:r>
            <w:r w:rsidR="00D31F02" w:rsidRPr="00601A7B">
              <w:t>è</w:t>
            </w:r>
            <w:r w:rsidRPr="00601A7B">
              <w:t>ces"""</w:t>
            </w:r>
          </w:p>
        </w:tc>
        <w:tc>
          <w:tcPr>
            <w:tcW w:w="4394" w:type="dxa"/>
          </w:tcPr>
          <w:p w14:paraId="3725700F" w14:textId="440BE35D" w:rsidR="00A7236A" w:rsidRDefault="00A7236A" w:rsidP="00FE75D4">
            <w:pPr>
              <w:pStyle w:val="Titre5"/>
              <w:outlineLvl w:val="4"/>
            </w:pPr>
            <w:r>
              <w:t>#On indique ajoute une légende pour la fonction.</w:t>
            </w:r>
          </w:p>
        </w:tc>
      </w:tr>
      <w:tr w:rsidR="00511645" w:rsidRPr="00CE0639" w14:paraId="5C42D428" w14:textId="33F149B6" w:rsidTr="000D5E77">
        <w:tc>
          <w:tcPr>
            <w:tcW w:w="846" w:type="dxa"/>
          </w:tcPr>
          <w:p w14:paraId="34FA649A" w14:textId="6ABCC07A" w:rsidR="00511645" w:rsidRDefault="00A7236A" w:rsidP="00FE75D4">
            <w:pPr>
              <w:pStyle w:val="Titre4"/>
              <w:outlineLvl w:val="3"/>
            </w:pPr>
            <w:r>
              <w:t>3</w:t>
            </w:r>
          </w:p>
        </w:tc>
        <w:tc>
          <w:tcPr>
            <w:tcW w:w="4678" w:type="dxa"/>
          </w:tcPr>
          <w:p w14:paraId="04F23E0B" w14:textId="4B78AEAE" w:rsidR="00511645" w:rsidRPr="00601A7B" w:rsidRDefault="00511645" w:rsidP="00601A7B">
            <w:pPr>
              <w:pStyle w:val="Titre3"/>
              <w:outlineLvl w:val="2"/>
            </w:pPr>
            <w:r w:rsidRPr="00601A7B">
              <w:t xml:space="preserve"> if</w:t>
            </w:r>
            <w:r w:rsidR="00622F00" w:rsidRPr="00601A7B">
              <w:t xml:space="preserve"> </w:t>
            </w:r>
            <w:r w:rsidRPr="00601A7B">
              <w:t>s==0:</w:t>
            </w:r>
          </w:p>
        </w:tc>
        <w:tc>
          <w:tcPr>
            <w:tcW w:w="4394" w:type="dxa"/>
          </w:tcPr>
          <w:p w14:paraId="4AA5A422" w14:textId="5A5C33A6" w:rsidR="00511645" w:rsidRPr="00511645" w:rsidRDefault="00511645" w:rsidP="00FE75D4">
            <w:pPr>
              <w:pStyle w:val="Titre5"/>
              <w:outlineLvl w:val="4"/>
              <w:rPr>
                <w:rFonts w:eastAsia="Times New Roman"/>
                <w:lang w:eastAsia="fr-FR"/>
              </w:rPr>
            </w:pPr>
            <w:r w:rsidRPr="00CE0639">
              <w:rPr>
                <w:rFonts w:eastAsia="Times New Roman"/>
                <w:lang w:eastAsia="fr-FR"/>
              </w:rPr>
              <w:t>#</w:t>
            </w:r>
            <w:r w:rsidR="000D5E77">
              <w:rPr>
                <w:rFonts w:eastAsia="Times New Roman"/>
                <w:lang w:eastAsia="fr-FR"/>
              </w:rPr>
              <w:t>S</w:t>
            </w:r>
            <w:r w:rsidRPr="00CE0639">
              <w:rPr>
                <w:rFonts w:eastAsia="Times New Roman"/>
                <w:lang w:eastAsia="fr-FR"/>
              </w:rPr>
              <w:t>i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la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somme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initiale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est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0</w:t>
            </w:r>
            <w:r w:rsidR="000D5E77">
              <w:rPr>
                <w:rFonts w:eastAsia="Times New Roman"/>
                <w:lang w:eastAsia="fr-FR"/>
              </w:rPr>
              <w:t>…</w:t>
            </w:r>
          </w:p>
        </w:tc>
      </w:tr>
      <w:tr w:rsidR="00511645" w:rsidRPr="00CE0639" w14:paraId="708CD3D0" w14:textId="4F967E19" w:rsidTr="000D5E77">
        <w:tc>
          <w:tcPr>
            <w:tcW w:w="846" w:type="dxa"/>
          </w:tcPr>
          <w:p w14:paraId="759766C3" w14:textId="7EF912B0" w:rsidR="00511645" w:rsidRDefault="00A7236A" w:rsidP="00FE75D4">
            <w:pPr>
              <w:pStyle w:val="Titre4"/>
              <w:outlineLvl w:val="3"/>
            </w:pPr>
            <w:r>
              <w:t>4</w:t>
            </w:r>
          </w:p>
        </w:tc>
        <w:tc>
          <w:tcPr>
            <w:tcW w:w="4678" w:type="dxa"/>
          </w:tcPr>
          <w:p w14:paraId="4C4E3D27" w14:textId="148CE01F" w:rsidR="00511645" w:rsidRPr="00601A7B" w:rsidRDefault="00511645" w:rsidP="00601A7B">
            <w:pPr>
              <w:pStyle w:val="Titre3"/>
              <w:outlineLvl w:val="2"/>
            </w:pPr>
            <w:r w:rsidRPr="00601A7B">
              <w:t xml:space="preserve">  return</w:t>
            </w:r>
            <w:r w:rsidR="00622F00" w:rsidRPr="00601A7B">
              <w:t xml:space="preserve"> </w:t>
            </w:r>
            <w:r w:rsidRPr="00601A7B">
              <w:t>0</w:t>
            </w:r>
          </w:p>
        </w:tc>
        <w:tc>
          <w:tcPr>
            <w:tcW w:w="4394" w:type="dxa"/>
          </w:tcPr>
          <w:p w14:paraId="5B706570" w14:textId="2F2C9DFE" w:rsidR="00511645" w:rsidRPr="00511645" w:rsidRDefault="00511645" w:rsidP="00FE75D4">
            <w:pPr>
              <w:pStyle w:val="Titre5"/>
              <w:outlineLvl w:val="4"/>
              <w:rPr>
                <w:rFonts w:eastAsia="Times New Roman"/>
                <w:lang w:eastAsia="fr-FR"/>
              </w:rPr>
            </w:pPr>
            <w:r w:rsidRPr="00CE0639">
              <w:rPr>
                <w:rFonts w:eastAsia="Times New Roman"/>
                <w:lang w:eastAsia="fr-FR"/>
              </w:rPr>
              <w:t>#On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retourne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la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valeur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0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car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il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n'y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a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rien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à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rendre</w:t>
            </w:r>
          </w:p>
        </w:tc>
      </w:tr>
      <w:tr w:rsidR="00511645" w:rsidRPr="00CE0639" w14:paraId="610C8B38" w14:textId="01F06A29" w:rsidTr="000D5E77">
        <w:tc>
          <w:tcPr>
            <w:tcW w:w="846" w:type="dxa"/>
          </w:tcPr>
          <w:p w14:paraId="20ECF9B1" w14:textId="53790D3D" w:rsidR="00511645" w:rsidRDefault="00A7236A" w:rsidP="00FE75D4">
            <w:pPr>
              <w:pStyle w:val="Titre4"/>
              <w:outlineLvl w:val="3"/>
            </w:pPr>
            <w:r>
              <w:t>5</w:t>
            </w:r>
          </w:p>
        </w:tc>
        <w:tc>
          <w:tcPr>
            <w:tcW w:w="4678" w:type="dxa"/>
          </w:tcPr>
          <w:p w14:paraId="3E33B752" w14:textId="05781019" w:rsidR="00511645" w:rsidRPr="00601A7B" w:rsidRDefault="00511645" w:rsidP="00601A7B">
            <w:pPr>
              <w:pStyle w:val="Titre3"/>
              <w:outlineLvl w:val="2"/>
            </w:pPr>
            <w:r w:rsidRPr="00601A7B">
              <w:t xml:space="preserve"> r=s #s=1+1+...+1</w:t>
            </w:r>
            <w:r w:rsidR="00622F00" w:rsidRPr="00601A7B">
              <w:t xml:space="preserve"> </w:t>
            </w:r>
            <w:r w:rsidRPr="00601A7B">
              <w:t>dans</w:t>
            </w:r>
            <w:r w:rsidR="00622F00" w:rsidRPr="00601A7B">
              <w:t xml:space="preserve"> </w:t>
            </w:r>
            <w:r w:rsidRPr="00601A7B">
              <w:t>le</w:t>
            </w:r>
            <w:r w:rsidR="00622F00" w:rsidRPr="00601A7B">
              <w:t xml:space="preserve"> </w:t>
            </w:r>
            <w:r w:rsidRPr="00601A7B">
              <w:t>pire</w:t>
            </w:r>
            <w:r w:rsidR="00622F00" w:rsidRPr="00601A7B">
              <w:t xml:space="preserve"> </w:t>
            </w:r>
            <w:r w:rsidRPr="00601A7B">
              <w:t>des</w:t>
            </w:r>
            <w:r w:rsidR="00622F00" w:rsidRPr="00601A7B">
              <w:t xml:space="preserve"> </w:t>
            </w:r>
            <w:r w:rsidRPr="00601A7B">
              <w:t>cas</w:t>
            </w:r>
          </w:p>
        </w:tc>
        <w:tc>
          <w:tcPr>
            <w:tcW w:w="4394" w:type="dxa"/>
          </w:tcPr>
          <w:p w14:paraId="7F254CA8" w14:textId="7517ED44" w:rsidR="00511645" w:rsidRPr="000D5E77" w:rsidRDefault="00511645" w:rsidP="00FE75D4">
            <w:pPr>
              <w:pStyle w:val="Titre5"/>
              <w:outlineLvl w:val="4"/>
              <w:rPr>
                <w:rFonts w:eastAsia="Times New Roman"/>
                <w:lang w:eastAsia="fr-FR"/>
              </w:rPr>
            </w:pPr>
            <w:r w:rsidRPr="00CE0639">
              <w:rPr>
                <w:rFonts w:eastAsia="Times New Roman"/>
                <w:lang w:eastAsia="fr-FR"/>
              </w:rPr>
              <w:t>#En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revanche,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si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la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valeur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est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non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="000D5E77" w:rsidRPr="00CE0639">
              <w:rPr>
                <w:rFonts w:eastAsia="Times New Roman"/>
                <w:lang w:eastAsia="fr-FR"/>
              </w:rPr>
              <w:t>nulle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on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="000D5E77" w:rsidRPr="00CE0639">
              <w:rPr>
                <w:rFonts w:eastAsia="Times New Roman"/>
                <w:lang w:eastAsia="fr-FR"/>
              </w:rPr>
              <w:t>attribue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la</w:t>
            </w:r>
            <w:r w:rsidR="000D5E77">
              <w:rPr>
                <w:rFonts w:eastAsia="Times New Roman"/>
                <w:lang w:eastAsia="fr-FR"/>
              </w:rPr>
              <w:t xml:space="preserve"> v</w:t>
            </w:r>
            <w:r w:rsidRPr="00CE0639">
              <w:rPr>
                <w:rFonts w:eastAsia="Times New Roman"/>
                <w:lang w:eastAsia="fr-FR"/>
              </w:rPr>
              <w:t>aleur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s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à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la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variable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r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(si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l'on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reprends</w:t>
            </w:r>
            <w:r w:rsidR="000D5E77">
              <w:rPr>
                <w:rFonts w:eastAsia="Times New Roman"/>
                <w:lang w:eastAsia="fr-FR"/>
              </w:rPr>
              <w:t xml:space="preserve"> l</w:t>
            </w:r>
            <w:r w:rsidRPr="00CE0639">
              <w:rPr>
                <w:rFonts w:eastAsia="Times New Roman"/>
                <w:lang w:eastAsia="fr-FR"/>
              </w:rPr>
              <w:t>es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valeurs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dans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l'exemple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plus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haut,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r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sera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égal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à</w:t>
            </w:r>
            <w:r w:rsidR="000D5E77"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3)</w:t>
            </w:r>
          </w:p>
        </w:tc>
      </w:tr>
      <w:tr w:rsidR="00511645" w:rsidRPr="00CE0639" w14:paraId="1697EE0B" w14:textId="54FAB7DA" w:rsidTr="000D5E77">
        <w:tc>
          <w:tcPr>
            <w:tcW w:w="846" w:type="dxa"/>
          </w:tcPr>
          <w:p w14:paraId="775AB291" w14:textId="53D7D059" w:rsidR="00511645" w:rsidRDefault="00A7236A" w:rsidP="00FE75D4">
            <w:pPr>
              <w:pStyle w:val="Titre4"/>
              <w:outlineLvl w:val="3"/>
            </w:pPr>
            <w:r>
              <w:t>6</w:t>
            </w:r>
          </w:p>
        </w:tc>
        <w:tc>
          <w:tcPr>
            <w:tcW w:w="4678" w:type="dxa"/>
          </w:tcPr>
          <w:p w14:paraId="6D815B49" w14:textId="69E7BEB0" w:rsidR="00511645" w:rsidRPr="00601A7B" w:rsidRDefault="000D5E77" w:rsidP="00601A7B">
            <w:pPr>
              <w:pStyle w:val="Titre3"/>
              <w:outlineLvl w:val="2"/>
            </w:pPr>
            <w:r w:rsidRPr="00601A7B">
              <w:t xml:space="preserve"> </w:t>
            </w:r>
            <w:r w:rsidR="00511645" w:rsidRPr="00601A7B">
              <w:t>for</w:t>
            </w:r>
            <w:r w:rsidR="00622F00" w:rsidRPr="00601A7B">
              <w:t xml:space="preserve"> </w:t>
            </w:r>
            <w:r w:rsidR="00511645" w:rsidRPr="00601A7B">
              <w:t>p</w:t>
            </w:r>
            <w:r w:rsidR="00622F00" w:rsidRPr="00601A7B">
              <w:t xml:space="preserve"> </w:t>
            </w:r>
            <w:r w:rsidR="00511645" w:rsidRPr="00601A7B">
              <w:t>in</w:t>
            </w:r>
            <w:r w:rsidR="00622F00" w:rsidRPr="00601A7B">
              <w:t xml:space="preserve"> </w:t>
            </w:r>
            <w:proofErr w:type="spellStart"/>
            <w:r w:rsidR="00511645" w:rsidRPr="00601A7B">
              <w:t>pieces</w:t>
            </w:r>
            <w:proofErr w:type="spellEnd"/>
            <w:r w:rsidR="00511645" w:rsidRPr="00601A7B">
              <w:t>:</w:t>
            </w:r>
          </w:p>
        </w:tc>
        <w:tc>
          <w:tcPr>
            <w:tcW w:w="4394" w:type="dxa"/>
          </w:tcPr>
          <w:p w14:paraId="316C097A" w14:textId="56B686CD" w:rsidR="00511645" w:rsidRPr="000D5E77" w:rsidRDefault="000D5E77" w:rsidP="00FE75D4">
            <w:pPr>
              <w:pStyle w:val="Titre5"/>
              <w:outlineLvl w:val="4"/>
              <w:rPr>
                <w:rFonts w:eastAsia="Times New Roman"/>
                <w:lang w:eastAsia="fr-FR"/>
              </w:rPr>
            </w:pPr>
            <w:r w:rsidRPr="00CE0639">
              <w:rPr>
                <w:rFonts w:eastAsia="Times New Roman"/>
                <w:lang w:eastAsia="fr-FR"/>
              </w:rPr>
              <w:t>#Pour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chaque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valeur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dans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la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liste</w:t>
            </w:r>
            <w:r>
              <w:rPr>
                <w:rFonts w:eastAsia="Times New Roman"/>
                <w:lang w:eastAsia="fr-FR"/>
              </w:rPr>
              <w:t xml:space="preserve"> </w:t>
            </w:r>
            <w:proofErr w:type="spellStart"/>
            <w:r w:rsidRPr="00CE0639">
              <w:rPr>
                <w:rFonts w:eastAsia="Times New Roman"/>
                <w:lang w:eastAsia="fr-FR"/>
              </w:rPr>
              <w:t>pieces</w:t>
            </w:r>
            <w:proofErr w:type="spellEnd"/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(ici: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[1,2])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on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attribut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l'une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de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ces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valeur,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au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premier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tour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p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sera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égal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à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1,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au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deuxième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tour,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p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sera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égal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à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2.</w:t>
            </w:r>
          </w:p>
        </w:tc>
      </w:tr>
      <w:tr w:rsidR="00511645" w:rsidRPr="00CE0639" w14:paraId="78D36FC3" w14:textId="18B45AA6" w:rsidTr="000D5E77">
        <w:tc>
          <w:tcPr>
            <w:tcW w:w="846" w:type="dxa"/>
          </w:tcPr>
          <w:p w14:paraId="4CF548DA" w14:textId="32626B02" w:rsidR="00511645" w:rsidRDefault="00A7236A" w:rsidP="00FE75D4">
            <w:pPr>
              <w:pStyle w:val="Titre4"/>
              <w:outlineLvl w:val="3"/>
            </w:pPr>
            <w:r>
              <w:t>7</w:t>
            </w:r>
          </w:p>
        </w:tc>
        <w:tc>
          <w:tcPr>
            <w:tcW w:w="4678" w:type="dxa"/>
          </w:tcPr>
          <w:p w14:paraId="78F8B8B8" w14:textId="7C186062" w:rsidR="00511645" w:rsidRPr="00601A7B" w:rsidRDefault="000D5E77" w:rsidP="00601A7B">
            <w:pPr>
              <w:pStyle w:val="Titre3"/>
              <w:outlineLvl w:val="2"/>
            </w:pPr>
            <w:r w:rsidRPr="00601A7B">
              <w:t xml:space="preserve"> </w:t>
            </w:r>
            <w:r w:rsidR="00511645" w:rsidRPr="00601A7B">
              <w:t>if</w:t>
            </w:r>
            <w:r w:rsidR="00622F00" w:rsidRPr="00601A7B">
              <w:t xml:space="preserve"> </w:t>
            </w:r>
            <w:r w:rsidR="00511645" w:rsidRPr="00601A7B">
              <w:t>p&lt;=s:</w:t>
            </w:r>
          </w:p>
        </w:tc>
        <w:tc>
          <w:tcPr>
            <w:tcW w:w="4394" w:type="dxa"/>
          </w:tcPr>
          <w:p w14:paraId="5A06572A" w14:textId="698FE8B0" w:rsidR="00511645" w:rsidRPr="000D5E77" w:rsidRDefault="000D5E77" w:rsidP="00FE75D4">
            <w:pPr>
              <w:pStyle w:val="Titre5"/>
              <w:outlineLvl w:val="4"/>
              <w:rPr>
                <w:rFonts w:eastAsia="Times New Roman"/>
                <w:lang w:eastAsia="fr-FR"/>
              </w:rPr>
            </w:pPr>
            <w:r w:rsidRPr="00CE0639">
              <w:rPr>
                <w:rFonts w:eastAsia="Times New Roman"/>
                <w:lang w:eastAsia="fr-FR"/>
              </w:rPr>
              <w:t>#on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vérifie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que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la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somme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à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calculer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est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bien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supérieur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à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la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valeur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choisie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dans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la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liste.</w:t>
            </w:r>
          </w:p>
        </w:tc>
      </w:tr>
      <w:tr w:rsidR="00511645" w:rsidRPr="00CE0639" w14:paraId="6035A9E9" w14:textId="5FD1878C" w:rsidTr="000D5E77">
        <w:tc>
          <w:tcPr>
            <w:tcW w:w="846" w:type="dxa"/>
          </w:tcPr>
          <w:p w14:paraId="6A772805" w14:textId="6D1D9C83" w:rsidR="00511645" w:rsidRDefault="00A7236A" w:rsidP="00FE75D4">
            <w:pPr>
              <w:pStyle w:val="Titre4"/>
              <w:outlineLvl w:val="3"/>
            </w:pPr>
            <w:r>
              <w:t>8</w:t>
            </w:r>
          </w:p>
        </w:tc>
        <w:tc>
          <w:tcPr>
            <w:tcW w:w="4678" w:type="dxa"/>
          </w:tcPr>
          <w:p w14:paraId="78473E80" w14:textId="52FACD98" w:rsidR="00511645" w:rsidRPr="00601A7B" w:rsidRDefault="00622F00" w:rsidP="00601A7B">
            <w:pPr>
              <w:pStyle w:val="Titre3"/>
              <w:outlineLvl w:val="2"/>
            </w:pPr>
            <w:r w:rsidRPr="00601A7B">
              <w:t xml:space="preserve">  </w:t>
            </w:r>
            <w:r w:rsidR="00511645" w:rsidRPr="00601A7B">
              <w:t>r</w:t>
            </w:r>
            <w:r w:rsidRPr="00601A7B">
              <w:t xml:space="preserve"> </w:t>
            </w:r>
            <w:r w:rsidR="00511645" w:rsidRPr="00601A7B">
              <w:t>=</w:t>
            </w:r>
            <w:r w:rsidRPr="00601A7B">
              <w:t xml:space="preserve"> </w:t>
            </w:r>
            <w:r w:rsidR="00511645" w:rsidRPr="00601A7B">
              <w:t>min</w:t>
            </w:r>
            <w:r w:rsidRPr="00601A7B">
              <w:t xml:space="preserve"> </w:t>
            </w:r>
            <w:r w:rsidR="00511645" w:rsidRPr="00601A7B">
              <w:t>(</w:t>
            </w:r>
            <w:r w:rsidRPr="00601A7B">
              <w:t xml:space="preserve"> </w:t>
            </w:r>
            <w:r w:rsidR="00511645" w:rsidRPr="00601A7B">
              <w:t>r</w:t>
            </w:r>
            <w:r w:rsidRPr="00601A7B">
              <w:t xml:space="preserve"> </w:t>
            </w:r>
            <w:r w:rsidR="00511645" w:rsidRPr="00601A7B">
              <w:t>,</w:t>
            </w:r>
            <w:r w:rsidRPr="00601A7B">
              <w:t xml:space="preserve"> </w:t>
            </w:r>
            <w:r w:rsidR="00511645" w:rsidRPr="00601A7B">
              <w:t>1</w:t>
            </w:r>
            <w:r w:rsidRPr="00601A7B">
              <w:t xml:space="preserve"> </w:t>
            </w:r>
            <w:r w:rsidR="00511645" w:rsidRPr="00601A7B">
              <w:t>+</w:t>
            </w:r>
            <w:r w:rsidRPr="00601A7B">
              <w:t xml:space="preserve"> </w:t>
            </w:r>
            <w:proofErr w:type="spellStart"/>
            <w:r w:rsidR="00511645" w:rsidRPr="00601A7B">
              <w:t>rendu_monnaie</w:t>
            </w:r>
            <w:proofErr w:type="spellEnd"/>
            <w:r w:rsidRPr="00601A7B">
              <w:t xml:space="preserve"> </w:t>
            </w:r>
            <w:r w:rsidR="00511645" w:rsidRPr="00601A7B">
              <w:t>(</w:t>
            </w:r>
            <w:proofErr w:type="spellStart"/>
            <w:r w:rsidR="00511645" w:rsidRPr="00601A7B">
              <w:t>pieces,s</w:t>
            </w:r>
            <w:proofErr w:type="spellEnd"/>
            <w:r w:rsidR="00511645" w:rsidRPr="00601A7B">
              <w:t>-p))</w:t>
            </w:r>
          </w:p>
        </w:tc>
        <w:tc>
          <w:tcPr>
            <w:tcW w:w="4394" w:type="dxa"/>
          </w:tcPr>
          <w:p w14:paraId="0449EC97" w14:textId="44F3B655" w:rsidR="00511645" w:rsidRPr="000D5E77" w:rsidRDefault="000D5E77" w:rsidP="00FE75D4">
            <w:pPr>
              <w:pStyle w:val="Titre5"/>
              <w:outlineLvl w:val="4"/>
              <w:rPr>
                <w:rFonts w:eastAsia="Times New Roman"/>
                <w:lang w:eastAsia="fr-FR"/>
              </w:rPr>
            </w:pPr>
            <w:r w:rsidRPr="00CE0639">
              <w:rPr>
                <w:rFonts w:eastAsia="Times New Roman"/>
                <w:lang w:eastAsia="fr-FR"/>
              </w:rPr>
              <w:t>#on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initialise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r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avec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la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plus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petite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valeur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de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la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récursive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du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programme,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c'est-à-dire</w:t>
            </w:r>
            <w:r>
              <w:rPr>
                <w:rFonts w:eastAsia="Times New Roman"/>
                <w:lang w:eastAsia="fr-FR"/>
              </w:rPr>
              <w:t xml:space="preserve">, </w:t>
            </w:r>
            <w:r w:rsidRPr="00CE0639">
              <w:rPr>
                <w:rFonts w:eastAsia="Times New Roman"/>
                <w:lang w:eastAsia="fr-FR"/>
              </w:rPr>
              <w:t>la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valeur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actuelle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de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r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et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la</w:t>
            </w:r>
            <w:r>
              <w:rPr>
                <w:rFonts w:eastAsia="Times New Roman"/>
                <w:lang w:eastAsia="fr-FR"/>
              </w:rPr>
              <w:t xml:space="preserve"> fonction </w:t>
            </w:r>
            <w:r w:rsidRPr="00CE0639">
              <w:rPr>
                <w:rFonts w:eastAsia="Times New Roman"/>
                <w:lang w:eastAsia="fr-FR"/>
              </w:rPr>
              <w:t>actuelle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avec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la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liste</w:t>
            </w:r>
            <w:r>
              <w:rPr>
                <w:rFonts w:eastAsia="Times New Roman"/>
                <w:lang w:eastAsia="fr-FR"/>
              </w:rPr>
              <w:t xml:space="preserve"> </w:t>
            </w:r>
            <w:proofErr w:type="spellStart"/>
            <w:r w:rsidRPr="00CE0639">
              <w:rPr>
                <w:rFonts w:eastAsia="Times New Roman"/>
                <w:lang w:eastAsia="fr-FR"/>
              </w:rPr>
              <w:t>p</w:t>
            </w:r>
            <w:r>
              <w:rPr>
                <w:rFonts w:eastAsia="Times New Roman"/>
                <w:lang w:eastAsia="fr-FR"/>
              </w:rPr>
              <w:t>ie</w:t>
            </w:r>
            <w:r w:rsidRPr="00CE0639">
              <w:rPr>
                <w:rFonts w:eastAsia="Times New Roman"/>
                <w:lang w:eastAsia="fr-FR"/>
              </w:rPr>
              <w:t>ces</w:t>
            </w:r>
            <w:proofErr w:type="spellEnd"/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et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la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somme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initiale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à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laquelle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on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a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soustrait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la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valeur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à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tester.</w:t>
            </w:r>
          </w:p>
        </w:tc>
      </w:tr>
      <w:tr w:rsidR="00511645" w:rsidRPr="00CE0639" w14:paraId="64BF55E7" w14:textId="1E3154F9" w:rsidTr="000D5E77">
        <w:tc>
          <w:tcPr>
            <w:tcW w:w="846" w:type="dxa"/>
          </w:tcPr>
          <w:p w14:paraId="513914E8" w14:textId="39A21E91" w:rsidR="00511645" w:rsidRDefault="00A7236A" w:rsidP="00FE75D4">
            <w:pPr>
              <w:pStyle w:val="Titre4"/>
              <w:outlineLvl w:val="3"/>
            </w:pPr>
            <w:r>
              <w:t>9</w:t>
            </w:r>
          </w:p>
        </w:tc>
        <w:tc>
          <w:tcPr>
            <w:tcW w:w="4678" w:type="dxa"/>
          </w:tcPr>
          <w:p w14:paraId="15E3F1C8" w14:textId="676F0323" w:rsidR="00511645" w:rsidRPr="00601A7B" w:rsidRDefault="00622F00" w:rsidP="00601A7B">
            <w:pPr>
              <w:pStyle w:val="Titre3"/>
              <w:outlineLvl w:val="2"/>
            </w:pPr>
            <w:r w:rsidRPr="00601A7B">
              <w:t xml:space="preserve"> </w:t>
            </w:r>
            <w:r w:rsidR="00511645" w:rsidRPr="00601A7B">
              <w:t>return</w:t>
            </w:r>
            <w:r w:rsidRPr="00601A7B">
              <w:t xml:space="preserve"> </w:t>
            </w:r>
            <w:r w:rsidR="00511645" w:rsidRPr="00601A7B">
              <w:t>r</w:t>
            </w:r>
            <w:r w:rsidRPr="00601A7B">
              <w:t xml:space="preserve"> </w:t>
            </w:r>
          </w:p>
        </w:tc>
        <w:tc>
          <w:tcPr>
            <w:tcW w:w="4394" w:type="dxa"/>
          </w:tcPr>
          <w:p w14:paraId="6595A84D" w14:textId="550978E0" w:rsidR="00511645" w:rsidRPr="00CE0639" w:rsidRDefault="00622F00" w:rsidP="00FE75D4">
            <w:pPr>
              <w:pStyle w:val="Titre5"/>
              <w:outlineLvl w:val="4"/>
              <w:rPr>
                <w:rFonts w:eastAsia="Times New Roman"/>
                <w:lang w:eastAsia="fr-FR"/>
              </w:rPr>
            </w:pPr>
            <w:r w:rsidRPr="00CE0639">
              <w:rPr>
                <w:rFonts w:eastAsia="Times New Roman"/>
                <w:lang w:eastAsia="fr-FR"/>
              </w:rPr>
              <w:t>#on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retourne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le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résultat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final</w:t>
            </w:r>
            <w:r>
              <w:rPr>
                <w:rFonts w:eastAsia="Times New Roman"/>
                <w:lang w:eastAsia="fr-FR"/>
              </w:rPr>
              <w:t xml:space="preserve"> </w:t>
            </w:r>
            <w:r w:rsidRPr="00CE0639">
              <w:rPr>
                <w:rFonts w:eastAsia="Times New Roman"/>
                <w:lang w:eastAsia="fr-FR"/>
              </w:rPr>
              <w:t>(r)</w:t>
            </w:r>
          </w:p>
        </w:tc>
      </w:tr>
      <w:tr w:rsidR="00511645" w:rsidRPr="00CE0639" w14:paraId="7CA85940" w14:textId="396675A1" w:rsidTr="000D5E77">
        <w:tc>
          <w:tcPr>
            <w:tcW w:w="846" w:type="dxa"/>
          </w:tcPr>
          <w:p w14:paraId="5788FC4F" w14:textId="69B09BCA" w:rsidR="00511645" w:rsidRDefault="00511645" w:rsidP="00FE75D4">
            <w:pPr>
              <w:pStyle w:val="Titre4"/>
              <w:outlineLvl w:val="3"/>
            </w:pPr>
            <w:r>
              <w:t>1</w:t>
            </w:r>
            <w:r w:rsidR="00A7236A">
              <w:t>0</w:t>
            </w:r>
          </w:p>
        </w:tc>
        <w:tc>
          <w:tcPr>
            <w:tcW w:w="4678" w:type="dxa"/>
          </w:tcPr>
          <w:p w14:paraId="3D4434BF" w14:textId="6D2DD44F" w:rsidR="00511645" w:rsidRPr="00601A7B" w:rsidRDefault="00511645" w:rsidP="00601A7B">
            <w:pPr>
              <w:pStyle w:val="Titre3"/>
              <w:outlineLvl w:val="2"/>
            </w:pPr>
            <w:r w:rsidRPr="00601A7B">
              <w:t>#L’appel</w:t>
            </w:r>
          </w:p>
        </w:tc>
        <w:tc>
          <w:tcPr>
            <w:tcW w:w="4394" w:type="dxa"/>
          </w:tcPr>
          <w:p w14:paraId="2ABB6B4B" w14:textId="77777777" w:rsidR="00511645" w:rsidRDefault="00511645" w:rsidP="00FE75D4">
            <w:pPr>
              <w:pStyle w:val="Titre5"/>
              <w:outlineLvl w:val="4"/>
              <w:rPr>
                <w:rFonts w:eastAsia="Times New Roman"/>
                <w:lang w:eastAsia="fr-FR"/>
              </w:rPr>
            </w:pPr>
          </w:p>
        </w:tc>
      </w:tr>
      <w:tr w:rsidR="00511645" w:rsidRPr="00CE0639" w14:paraId="59719A2D" w14:textId="730FF2DC" w:rsidTr="000D5E77">
        <w:tc>
          <w:tcPr>
            <w:tcW w:w="846" w:type="dxa"/>
          </w:tcPr>
          <w:p w14:paraId="015E8FC6" w14:textId="65D696D5" w:rsidR="00511645" w:rsidRDefault="00511645" w:rsidP="00FE75D4">
            <w:pPr>
              <w:pStyle w:val="Titre4"/>
              <w:outlineLvl w:val="3"/>
            </w:pPr>
            <w:r>
              <w:t>1</w:t>
            </w:r>
            <w:r w:rsidR="00A7236A">
              <w:t>1</w:t>
            </w:r>
          </w:p>
        </w:tc>
        <w:tc>
          <w:tcPr>
            <w:tcW w:w="4678" w:type="dxa"/>
          </w:tcPr>
          <w:p w14:paraId="23BE5FE5" w14:textId="5C439670" w:rsidR="00511645" w:rsidRPr="00601A7B" w:rsidRDefault="00511645" w:rsidP="00601A7B">
            <w:pPr>
              <w:pStyle w:val="Titre3"/>
              <w:outlineLvl w:val="2"/>
            </w:pPr>
            <w:proofErr w:type="spellStart"/>
            <w:r w:rsidRPr="00601A7B">
              <w:t>rendu_monnaie</w:t>
            </w:r>
            <w:proofErr w:type="spellEnd"/>
            <w:r w:rsidRPr="00601A7B">
              <w:t>(</w:t>
            </w:r>
            <w:proofErr w:type="spellStart"/>
            <w:r w:rsidRPr="00601A7B">
              <w:t>pieces,s</w:t>
            </w:r>
            <w:proofErr w:type="spellEnd"/>
            <w:r w:rsidRPr="00601A7B">
              <w:t>)</w:t>
            </w:r>
          </w:p>
        </w:tc>
        <w:tc>
          <w:tcPr>
            <w:tcW w:w="4394" w:type="dxa"/>
          </w:tcPr>
          <w:p w14:paraId="722E32AB" w14:textId="77777777" w:rsidR="00511645" w:rsidRDefault="00622F00" w:rsidP="00FE75D4">
            <w:pPr>
              <w:pStyle w:val="Titre5"/>
              <w:outlineLvl w:val="4"/>
              <w:rPr>
                <w:rFonts w:eastAsia="Times New Roman"/>
                <w:lang w:eastAsia="fr-FR"/>
              </w:rPr>
            </w:pPr>
            <w:r w:rsidRPr="00CE0639">
              <w:rPr>
                <w:rFonts w:eastAsia="Times New Roman"/>
                <w:lang w:eastAsia="fr-FR"/>
              </w:rPr>
              <w:t>#</w:t>
            </w:r>
            <w:r>
              <w:rPr>
                <w:rFonts w:eastAsia="Times New Roman"/>
                <w:lang w:eastAsia="fr-FR"/>
              </w:rPr>
              <w:t xml:space="preserve">ligne rentrée pour lancer la fonction </w:t>
            </w:r>
            <w:proofErr w:type="spellStart"/>
            <w:r>
              <w:rPr>
                <w:rFonts w:eastAsia="Times New Roman"/>
                <w:lang w:eastAsia="fr-FR"/>
              </w:rPr>
              <w:t>r</w:t>
            </w:r>
            <w:r w:rsidRPr="00CE0639">
              <w:rPr>
                <w:rFonts w:eastAsia="Times New Roman"/>
                <w:lang w:eastAsia="fr-FR"/>
              </w:rPr>
              <w:t>endu_monnai</w:t>
            </w:r>
            <w:r>
              <w:rPr>
                <w:rFonts w:eastAsia="Times New Roman"/>
                <w:lang w:eastAsia="fr-FR"/>
              </w:rPr>
              <w:t>e</w:t>
            </w:r>
            <w:proofErr w:type="spellEnd"/>
            <w:r>
              <w:rPr>
                <w:rFonts w:eastAsia="Times New Roman"/>
                <w:lang w:eastAsia="fr-FR"/>
              </w:rPr>
              <w:t>(</w:t>
            </w:r>
            <w:proofErr w:type="spellStart"/>
            <w:r>
              <w:rPr>
                <w:rFonts w:eastAsia="Times New Roman"/>
                <w:lang w:eastAsia="fr-FR"/>
              </w:rPr>
              <w:t>pieces,s</w:t>
            </w:r>
            <w:proofErr w:type="spellEnd"/>
            <w:r>
              <w:rPr>
                <w:rFonts w:eastAsia="Times New Roman"/>
                <w:lang w:eastAsia="fr-FR"/>
              </w:rPr>
              <w:t>)</w:t>
            </w:r>
          </w:p>
          <w:p w14:paraId="45E4E13A" w14:textId="6A6F2114" w:rsidR="00622F00" w:rsidRDefault="00622F00" w:rsidP="00FE75D4">
            <w:pPr>
              <w:pStyle w:val="Titre5"/>
              <w:outlineLvl w:val="4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 xml:space="preserve">#ici </w:t>
            </w:r>
            <w:proofErr w:type="spellStart"/>
            <w:r>
              <w:rPr>
                <w:rFonts w:eastAsia="Times New Roman"/>
                <w:lang w:eastAsia="fr-FR"/>
              </w:rPr>
              <w:t>pieces</w:t>
            </w:r>
            <w:proofErr w:type="spellEnd"/>
            <w:r>
              <w:rPr>
                <w:rFonts w:eastAsia="Times New Roman"/>
                <w:lang w:eastAsia="fr-FR"/>
              </w:rPr>
              <w:t>=[1,2]</w:t>
            </w:r>
            <w:r w:rsidR="006F46F6">
              <w:rPr>
                <w:rFonts w:eastAsia="Times New Roman"/>
                <w:lang w:eastAsia="fr-FR"/>
              </w:rPr>
              <w:t xml:space="preserve"> et s=3</w:t>
            </w:r>
          </w:p>
        </w:tc>
      </w:tr>
    </w:tbl>
    <w:p w14:paraId="110D5AF7" w14:textId="66157013" w:rsidR="00FE75D4" w:rsidRDefault="00FE75D4" w:rsidP="00EC1174"/>
    <w:p w14:paraId="5F797C24" w14:textId="529C58DA" w:rsidR="00FE75D4" w:rsidRDefault="00FE75D4" w:rsidP="00EC1174"/>
    <w:p w14:paraId="530992FD" w14:textId="3158CE0D" w:rsidR="00FE75D4" w:rsidRDefault="00FE75D4" w:rsidP="00EC1174"/>
    <w:p w14:paraId="36E58FE8" w14:textId="1FCE8030" w:rsidR="00FE75D4" w:rsidRDefault="00FE75D4" w:rsidP="00EC1174"/>
    <w:p w14:paraId="410B35A2" w14:textId="2A5EE8CE" w:rsidR="00FE75D4" w:rsidRDefault="00FE75D4">
      <w:pPr>
        <w:spacing w:before="0" w:after="40"/>
        <w:jc w:val="left"/>
      </w:pPr>
    </w:p>
    <w:p w14:paraId="3706F7E4" w14:textId="48676143" w:rsidR="00CE0639" w:rsidRDefault="00EC1174" w:rsidP="00EC1174">
      <w:r>
        <w:lastRenderedPageBreak/>
        <w:t>Cf : Tableau Excel, « </w:t>
      </w:r>
      <w:proofErr w:type="spellStart"/>
      <w:r w:rsidRPr="00EC1174">
        <w:t>PARTIE_A,Exercice</w:t>
      </w:r>
      <w:proofErr w:type="spellEnd"/>
      <w:r w:rsidRPr="00EC1174">
        <w:t xml:space="preserve"> 1,1,Arbre_Binaire</w:t>
      </w:r>
      <w:r>
        <w:t> »</w:t>
      </w:r>
    </w:p>
    <w:tbl>
      <w:tblPr>
        <w:tblpPr w:leftFromText="141" w:rightFromText="141" w:vertAnchor="text" w:horzAnchor="margin" w:tblpY="46"/>
        <w:tblW w:w="7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"/>
        <w:gridCol w:w="850"/>
        <w:gridCol w:w="850"/>
        <w:gridCol w:w="850"/>
        <w:gridCol w:w="850"/>
        <w:gridCol w:w="851"/>
        <w:gridCol w:w="850"/>
        <w:gridCol w:w="850"/>
        <w:gridCol w:w="850"/>
      </w:tblGrid>
      <w:tr w:rsidR="00FE75D4" w:rsidRPr="00EC1174" w14:paraId="7590757D" w14:textId="77777777" w:rsidTr="007A5958">
        <w:trPr>
          <w:trHeight w:val="285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01DFF8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Branche 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FA0C8D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C066F3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3A3711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5F6942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55D9E6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952CFD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EBB6FB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D7A98E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</w:tr>
      <w:tr w:rsidR="00FE75D4" w:rsidRPr="00EC1174" w14:paraId="68396119" w14:textId="77777777" w:rsidTr="007A5958">
        <w:trPr>
          <w:trHeight w:val="285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1F8327F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B6162A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7D35E8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389C74C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"3-1"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AF630E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E7815FC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FF02ECC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C404889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"3-2"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2B9680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</w:tr>
      <w:tr w:rsidR="00FE75D4" w:rsidRPr="00EC1174" w14:paraId="0F193DE7" w14:textId="77777777" w:rsidTr="007A5958">
        <w:trPr>
          <w:trHeight w:val="285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C4EE98D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Branche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A62AE85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6CE1E86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C75DE69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0E232EA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0C833DE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B7AA50B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1A3EDB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8EA49AD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</w:tr>
      <w:tr w:rsidR="00FE75D4" w:rsidRPr="00EC1174" w14:paraId="7715A92B" w14:textId="77777777" w:rsidTr="007A5958">
        <w:trPr>
          <w:trHeight w:val="285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6688867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345CE2F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80390BB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"2-1"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BD41D7E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37C472A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"2-2"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1C2C84F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88B656D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"1-1"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6BEE18F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3E0186B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"1-2"</w:t>
            </w:r>
          </w:p>
        </w:tc>
      </w:tr>
      <w:tr w:rsidR="00FE75D4" w:rsidRPr="00EC1174" w14:paraId="55C9D1AB" w14:textId="77777777" w:rsidTr="007A5958">
        <w:trPr>
          <w:trHeight w:val="285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507D0D5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Branche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7E338BE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304C82A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97F9F64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01298A4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476B934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9ABA97A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9917FE4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DE42E1D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-1</w:t>
            </w:r>
          </w:p>
        </w:tc>
      </w:tr>
      <w:tr w:rsidR="00FE75D4" w:rsidRPr="00EC1174" w14:paraId="62580160" w14:textId="77777777" w:rsidTr="007A5958">
        <w:trPr>
          <w:trHeight w:val="285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7D83BC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C338B60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"1-1"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076D809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A4ABC57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028451A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3EFB4B7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DF481C8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823C36D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F0D0A7B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</w:tr>
      <w:tr w:rsidR="00FE75D4" w:rsidRPr="00EC1174" w14:paraId="2787BBBC" w14:textId="77777777" w:rsidTr="007A5958">
        <w:trPr>
          <w:trHeight w:val="285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539A0E8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Branche 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EDEC6BC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7B0E0F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D747B7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7E71179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6960833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4C5840A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867429B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C731F62" w14:textId="77777777" w:rsidR="00FE75D4" w:rsidRPr="00EC1174" w:rsidRDefault="00FE75D4" w:rsidP="00FE75D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EC1174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</w:tr>
    </w:tbl>
    <w:p w14:paraId="4EAA021C" w14:textId="6B1FC8B5" w:rsidR="00EC1174" w:rsidRDefault="00EC1174" w:rsidP="00EC1174"/>
    <w:p w14:paraId="3D63AE1B" w14:textId="341B2072" w:rsidR="00EC1174" w:rsidRDefault="00EC1174" w:rsidP="00EC1174"/>
    <w:p w14:paraId="0FB878B4" w14:textId="32FB4937" w:rsidR="00EC1174" w:rsidRDefault="00EC1174" w:rsidP="00EC1174"/>
    <w:p w14:paraId="6D3482D1" w14:textId="128B82D7" w:rsidR="00EC1174" w:rsidRDefault="00EC1174" w:rsidP="00EC1174"/>
    <w:p w14:paraId="0D272FC6" w14:textId="77777777" w:rsidR="00EC1174" w:rsidRDefault="00EC1174" w:rsidP="00EC1174"/>
    <w:p w14:paraId="48CD06C6" w14:textId="33608537" w:rsidR="00EC1174" w:rsidRDefault="00EC1174" w:rsidP="00EC1174"/>
    <w:p w14:paraId="1054F4B8" w14:textId="01FFB0F2" w:rsidR="00EC1174" w:rsidRDefault="00EC1174" w:rsidP="00EC1174">
      <w:r>
        <w:t>2)</w:t>
      </w:r>
    </w:p>
    <w:p w14:paraId="031836E3" w14:textId="1777670E" w:rsidR="00A7236A" w:rsidRDefault="00A7236A" w:rsidP="00EC1174">
      <w:r>
        <w:t>Cf : Excel, « </w:t>
      </w:r>
      <w:proofErr w:type="spellStart"/>
      <w:r w:rsidRPr="00A7236A">
        <w:t>PARTIE_A,Exercice</w:t>
      </w:r>
      <w:proofErr w:type="spellEnd"/>
      <w:r w:rsidRPr="00A7236A">
        <w:t xml:space="preserve"> 1,2,Calculs_redondants</w:t>
      </w:r>
      <w:r>
        <w:t> »</w:t>
      </w:r>
    </w:p>
    <w:tbl>
      <w:tblPr>
        <w:tblW w:w="78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7A5958" w:rsidRPr="007A5958" w14:paraId="5F5D9B16" w14:textId="77777777" w:rsidTr="007A5958">
        <w:trPr>
          <w:trHeight w:val="285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E4502D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Branche 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E4D5F7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F15C3F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6C8594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D2414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6DFEA3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CE9837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9B2707D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924494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</w:tr>
      <w:tr w:rsidR="007A5958" w:rsidRPr="007A5958" w14:paraId="254E07B1" w14:textId="77777777" w:rsidTr="007A5958">
        <w:trPr>
          <w:trHeight w:val="285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513731C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633C406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AF405A1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E88B73F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"3-1"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DEAC9D9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34E5B21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00ADDE7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BEFA363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"3-2"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35BD6D8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</w:tr>
      <w:tr w:rsidR="007A5958" w:rsidRPr="007A5958" w14:paraId="07CB844C" w14:textId="77777777" w:rsidTr="007A5958">
        <w:trPr>
          <w:trHeight w:val="285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D89E871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Branche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A71A67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ACDC14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83AC14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36D59AD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5161697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B6D8967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43D197F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07F83F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</w:tr>
      <w:tr w:rsidR="007A5958" w:rsidRPr="007A5958" w14:paraId="768586C1" w14:textId="77777777" w:rsidTr="007A5958">
        <w:trPr>
          <w:trHeight w:val="285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59F1162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26A91CD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D683DF7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"2-1"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31DF411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F28E0A7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"2-2"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E3F5483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E9A0A85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"1-1"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6925D7E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8198810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"1-2"</w:t>
            </w:r>
          </w:p>
        </w:tc>
      </w:tr>
      <w:tr w:rsidR="007A5958" w:rsidRPr="007A5958" w14:paraId="6D32740F" w14:textId="77777777" w:rsidTr="007A5958">
        <w:trPr>
          <w:trHeight w:val="285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B8F9C1C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Branche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F64E411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C8E50CA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BE55D0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EECCED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E387B0F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D5DBEB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262AEBF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ED6B033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-1</w:t>
            </w:r>
          </w:p>
        </w:tc>
      </w:tr>
      <w:tr w:rsidR="007A5958" w:rsidRPr="007A5958" w14:paraId="12E0E154" w14:textId="77777777" w:rsidTr="007A5958">
        <w:trPr>
          <w:trHeight w:val="285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39B53FE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8F20A85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"1-1"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88A6297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FF4FF44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4F1A752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5ACE9E7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961915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A4D367D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F3016A1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</w:tr>
      <w:tr w:rsidR="007A5958" w:rsidRPr="007A5958" w14:paraId="1D04C482" w14:textId="77777777" w:rsidTr="007A5958">
        <w:trPr>
          <w:trHeight w:val="285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83107E4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Branche 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88E64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F4B86FE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F869112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8782E5D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59782ED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086691B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F7B14AF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FD582B8" w14:textId="77777777" w:rsidR="007A5958" w:rsidRPr="007A5958" w:rsidRDefault="007A5958" w:rsidP="007A5958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A595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</w:tr>
    </w:tbl>
    <w:p w14:paraId="09957D32" w14:textId="5DCAD96F" w:rsidR="00EC1174" w:rsidRDefault="007A5958" w:rsidP="00EC1174">
      <w:r>
        <w:t xml:space="preserve">Il a appelé </w:t>
      </w:r>
      <w:r w:rsidRPr="007A5958">
        <w:t>deux fois s = 1 et trois fois s = 0</w:t>
      </w:r>
    </w:p>
    <w:p w14:paraId="2FE33CD0" w14:textId="77777777" w:rsidR="007A5958" w:rsidRDefault="007A5958" w:rsidP="00EC1174"/>
    <w:p w14:paraId="0EBD9F2D" w14:textId="039D9477" w:rsidR="00A7236A" w:rsidRDefault="00A7236A" w:rsidP="00A7236A">
      <w:pPr>
        <w:pStyle w:val="Titre2"/>
      </w:pPr>
      <w:r>
        <w:t>Exercice 2 :</w:t>
      </w:r>
    </w:p>
    <w:p w14:paraId="4F554866" w14:textId="18A99F50" w:rsidR="007713A6" w:rsidRPr="007713A6" w:rsidRDefault="007713A6" w:rsidP="007713A6">
      <w:r>
        <w:t>1)</w:t>
      </w:r>
    </w:p>
    <w:tbl>
      <w:tblPr>
        <w:tblStyle w:val="Grilledutableau"/>
        <w:tblW w:w="9918" w:type="dxa"/>
        <w:tblLayout w:type="fixed"/>
        <w:tblLook w:val="04A0" w:firstRow="1" w:lastRow="0" w:firstColumn="1" w:lastColumn="0" w:noHBand="0" w:noVBand="1"/>
      </w:tblPr>
      <w:tblGrid>
        <w:gridCol w:w="846"/>
        <w:gridCol w:w="4678"/>
        <w:gridCol w:w="4394"/>
      </w:tblGrid>
      <w:tr w:rsidR="00A7236A" w:rsidRPr="00511645" w14:paraId="7C56CA97" w14:textId="77777777" w:rsidTr="00CB076D">
        <w:tc>
          <w:tcPr>
            <w:tcW w:w="846" w:type="dxa"/>
          </w:tcPr>
          <w:p w14:paraId="7183CD62" w14:textId="77777777" w:rsidR="00A7236A" w:rsidRPr="00511645" w:rsidRDefault="00A7236A" w:rsidP="00726599">
            <w:pPr>
              <w:pStyle w:val="Titre6"/>
              <w:outlineLvl w:val="5"/>
              <w:rPr>
                <w:sz w:val="19"/>
                <w:szCs w:val="19"/>
              </w:rPr>
            </w:pPr>
            <w:r w:rsidRPr="00511645">
              <w:t>Index</w:t>
            </w:r>
          </w:p>
        </w:tc>
        <w:tc>
          <w:tcPr>
            <w:tcW w:w="4678" w:type="dxa"/>
          </w:tcPr>
          <w:p w14:paraId="686B2E1F" w14:textId="77777777" w:rsidR="00A7236A" w:rsidRPr="00511645" w:rsidRDefault="00A7236A" w:rsidP="00726599">
            <w:pPr>
              <w:pStyle w:val="Titre6"/>
              <w:outlineLvl w:val="5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4394" w:type="dxa"/>
          </w:tcPr>
          <w:p w14:paraId="72D54F79" w14:textId="77777777" w:rsidR="00A7236A" w:rsidRPr="00511645" w:rsidRDefault="00A7236A" w:rsidP="00726599">
            <w:pPr>
              <w:pStyle w:val="Titre6"/>
              <w:outlineLvl w:val="5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Description</w:t>
            </w:r>
          </w:p>
        </w:tc>
      </w:tr>
      <w:tr w:rsidR="00A7236A" w:rsidRPr="00511645" w14:paraId="72E43F6F" w14:textId="77777777" w:rsidTr="00CB076D">
        <w:tc>
          <w:tcPr>
            <w:tcW w:w="846" w:type="dxa"/>
          </w:tcPr>
          <w:p w14:paraId="28A709F4" w14:textId="77777777" w:rsidR="00A7236A" w:rsidRPr="00CE0639" w:rsidRDefault="00A7236A" w:rsidP="00726599">
            <w:pPr>
              <w:pStyle w:val="Titre4"/>
              <w:outlineLvl w:val="3"/>
            </w:pPr>
            <w:bookmarkStart w:id="0" w:name="_Hlk56606165"/>
            <w:r>
              <w:t>1</w:t>
            </w:r>
          </w:p>
        </w:tc>
        <w:tc>
          <w:tcPr>
            <w:tcW w:w="4678" w:type="dxa"/>
          </w:tcPr>
          <w:p w14:paraId="2B359C4D" w14:textId="77777777" w:rsidR="00A7236A" w:rsidRPr="00511645" w:rsidRDefault="00A7236A" w:rsidP="00726599">
            <w:pPr>
              <w:pStyle w:val="Titre3"/>
              <w:outlineLvl w:val="2"/>
            </w:pPr>
            <w:proofErr w:type="spellStart"/>
            <w:r w:rsidRPr="00511645">
              <w:t>def</w:t>
            </w:r>
            <w:proofErr w:type="spellEnd"/>
            <w:r>
              <w:t xml:space="preserve"> </w:t>
            </w:r>
            <w:proofErr w:type="spellStart"/>
            <w:r>
              <w:t>rendu_monnaie</w:t>
            </w:r>
            <w:proofErr w:type="spellEnd"/>
            <w:r>
              <w:t>(</w:t>
            </w:r>
            <w:proofErr w:type="spellStart"/>
            <w:r>
              <w:t>pieces,s</w:t>
            </w:r>
            <w:proofErr w:type="spellEnd"/>
            <w:r>
              <w:t>) :</w:t>
            </w:r>
          </w:p>
        </w:tc>
        <w:tc>
          <w:tcPr>
            <w:tcW w:w="4394" w:type="dxa"/>
          </w:tcPr>
          <w:p w14:paraId="42B9F477" w14:textId="77777777" w:rsidR="00A7236A" w:rsidRPr="00511645" w:rsidRDefault="00A7236A" w:rsidP="00726599">
            <w:pPr>
              <w:pStyle w:val="Titre5"/>
              <w:outlineLvl w:val="4"/>
            </w:pPr>
            <w:r>
              <w:t>#On initialise la fonction</w:t>
            </w:r>
          </w:p>
        </w:tc>
      </w:tr>
      <w:tr w:rsidR="00A7236A" w14:paraId="1CCBF3B8" w14:textId="77777777" w:rsidTr="00CB076D">
        <w:tc>
          <w:tcPr>
            <w:tcW w:w="846" w:type="dxa"/>
          </w:tcPr>
          <w:p w14:paraId="39628D18" w14:textId="77777777" w:rsidR="00A7236A" w:rsidRDefault="00A7236A" w:rsidP="00726599">
            <w:pPr>
              <w:pStyle w:val="Titre4"/>
              <w:outlineLvl w:val="3"/>
            </w:pPr>
            <w:r>
              <w:t>2</w:t>
            </w:r>
          </w:p>
        </w:tc>
        <w:tc>
          <w:tcPr>
            <w:tcW w:w="4678" w:type="dxa"/>
          </w:tcPr>
          <w:p w14:paraId="14CBB0A8" w14:textId="07A55E55" w:rsidR="00A7236A" w:rsidRPr="00511645" w:rsidRDefault="00726599" w:rsidP="00726599">
            <w:pPr>
              <w:pStyle w:val="Titre3"/>
              <w:outlineLvl w:val="2"/>
            </w:pPr>
            <w:r>
              <w:t xml:space="preserve"> </w:t>
            </w:r>
            <w:r w:rsidR="00A7236A" w:rsidRPr="00A7236A">
              <w:t>"""renvoie le nombre minimal de pièces pour faire la somme s avec le système pi</w:t>
            </w:r>
            <w:r w:rsidR="00D31F02">
              <w:t>è</w:t>
            </w:r>
            <w:r w:rsidR="00A7236A" w:rsidRPr="00A7236A">
              <w:t>ces"""</w:t>
            </w:r>
          </w:p>
        </w:tc>
        <w:tc>
          <w:tcPr>
            <w:tcW w:w="4394" w:type="dxa"/>
          </w:tcPr>
          <w:p w14:paraId="6544D5D3" w14:textId="77777777" w:rsidR="00A7236A" w:rsidRDefault="00A7236A" w:rsidP="00726599">
            <w:pPr>
              <w:pStyle w:val="Titre5"/>
              <w:outlineLvl w:val="4"/>
            </w:pPr>
            <w:r>
              <w:t>#On indique ajoute une légende pour la fonction.</w:t>
            </w:r>
          </w:p>
        </w:tc>
      </w:tr>
      <w:tr w:rsidR="00A772F0" w14:paraId="2665E04A" w14:textId="77777777" w:rsidTr="00CB076D">
        <w:tc>
          <w:tcPr>
            <w:tcW w:w="846" w:type="dxa"/>
          </w:tcPr>
          <w:p w14:paraId="39A39F3E" w14:textId="15E3CA1D" w:rsidR="00A772F0" w:rsidRDefault="00A772F0" w:rsidP="00726599">
            <w:pPr>
              <w:pStyle w:val="Titre4"/>
              <w:outlineLvl w:val="3"/>
            </w:pPr>
            <w:r>
              <w:t>3</w:t>
            </w:r>
          </w:p>
        </w:tc>
        <w:tc>
          <w:tcPr>
            <w:tcW w:w="4678" w:type="dxa"/>
          </w:tcPr>
          <w:p w14:paraId="5520D288" w14:textId="2643872C" w:rsidR="00A772F0" w:rsidRPr="00A7236A" w:rsidRDefault="00726599" w:rsidP="00726599">
            <w:pPr>
              <w:pStyle w:val="Titre3"/>
              <w:outlineLvl w:val="2"/>
              <w:rPr>
                <w:rFonts w:cs="Courier New"/>
                <w:szCs w:val="19"/>
              </w:rPr>
            </w:pPr>
            <w:r>
              <w:t xml:space="preserve"> </w:t>
            </w:r>
            <w:r w:rsidR="00A772F0">
              <w:t xml:space="preserve">nb=[0]*(s+1) </w:t>
            </w:r>
          </w:p>
        </w:tc>
        <w:tc>
          <w:tcPr>
            <w:tcW w:w="4394" w:type="dxa"/>
          </w:tcPr>
          <w:p w14:paraId="67399068" w14:textId="4D5E064A" w:rsidR="00A772F0" w:rsidRDefault="00726599" w:rsidP="00726599">
            <w:pPr>
              <w:pStyle w:val="Titre5"/>
              <w:outlineLvl w:val="4"/>
            </w:pPr>
            <w:r>
              <w:t># on initialise la liste nb avec s+1 0.</w:t>
            </w:r>
          </w:p>
        </w:tc>
      </w:tr>
      <w:tr w:rsidR="00726599" w14:paraId="76EF79AC" w14:textId="77777777" w:rsidTr="00CB076D">
        <w:tc>
          <w:tcPr>
            <w:tcW w:w="846" w:type="dxa"/>
          </w:tcPr>
          <w:p w14:paraId="2CC10903" w14:textId="5C1BB0F8" w:rsidR="00726599" w:rsidRDefault="00726599" w:rsidP="00726599">
            <w:pPr>
              <w:pStyle w:val="Titre4"/>
              <w:outlineLvl w:val="3"/>
            </w:pPr>
            <w:r>
              <w:t>4</w:t>
            </w:r>
          </w:p>
        </w:tc>
        <w:tc>
          <w:tcPr>
            <w:tcW w:w="4678" w:type="dxa"/>
          </w:tcPr>
          <w:p w14:paraId="04838A71" w14:textId="1798E5EC" w:rsidR="00726599" w:rsidRDefault="00726599" w:rsidP="00726599">
            <w:pPr>
              <w:pStyle w:val="Titre3"/>
              <w:outlineLvl w:val="2"/>
            </w:pPr>
            <w:r>
              <w:t xml:space="preserve">  for n in range(1,s+1):</w:t>
            </w:r>
          </w:p>
        </w:tc>
        <w:tc>
          <w:tcPr>
            <w:tcW w:w="4394" w:type="dxa"/>
          </w:tcPr>
          <w:p w14:paraId="4562B611" w14:textId="5E498F9C" w:rsidR="00726599" w:rsidRDefault="00726599" w:rsidP="00726599">
            <w:pPr>
              <w:pStyle w:val="Titre5"/>
              <w:outlineLvl w:val="4"/>
            </w:pPr>
            <w:r>
              <w:t>#on boucle n fois s+1 en partant de 1, (au lieu de 0 en par défaut)</w:t>
            </w:r>
          </w:p>
        </w:tc>
      </w:tr>
      <w:tr w:rsidR="00726599" w14:paraId="199DED21" w14:textId="77777777" w:rsidTr="00CB076D">
        <w:tc>
          <w:tcPr>
            <w:tcW w:w="846" w:type="dxa"/>
          </w:tcPr>
          <w:p w14:paraId="6C1FE563" w14:textId="5A9EC282" w:rsidR="00726599" w:rsidRDefault="00726599" w:rsidP="00726599">
            <w:pPr>
              <w:pStyle w:val="Titre4"/>
              <w:outlineLvl w:val="3"/>
            </w:pPr>
            <w:r>
              <w:t>5</w:t>
            </w:r>
          </w:p>
        </w:tc>
        <w:tc>
          <w:tcPr>
            <w:tcW w:w="4678" w:type="dxa"/>
          </w:tcPr>
          <w:p w14:paraId="1EAFFBC8" w14:textId="467419C2" w:rsidR="00726599" w:rsidRDefault="00726599" w:rsidP="00726599">
            <w:pPr>
              <w:pStyle w:val="Titre3"/>
              <w:outlineLvl w:val="2"/>
            </w:pPr>
            <w:r>
              <w:t xml:space="preserve">   nb[n]=n</w:t>
            </w:r>
            <w:r w:rsidR="0018126A">
              <w:t xml:space="preserve"> </w:t>
            </w:r>
            <w:r>
              <w:t>#n=1+1+1+...+1 dans le pire des cas</w:t>
            </w:r>
          </w:p>
        </w:tc>
        <w:tc>
          <w:tcPr>
            <w:tcW w:w="4394" w:type="dxa"/>
          </w:tcPr>
          <w:p w14:paraId="605AE206" w14:textId="50E2DDE6" w:rsidR="00726599" w:rsidRDefault="00726599" w:rsidP="00726599">
            <w:pPr>
              <w:pStyle w:val="Titre5"/>
              <w:outlineLvl w:val="4"/>
            </w:pPr>
            <w:r>
              <w:t>#on écrase la valeur n de la liste avec le résultat n</w:t>
            </w:r>
          </w:p>
        </w:tc>
      </w:tr>
      <w:tr w:rsidR="00726599" w14:paraId="7E74A59E" w14:textId="77777777" w:rsidTr="00CB076D">
        <w:tc>
          <w:tcPr>
            <w:tcW w:w="846" w:type="dxa"/>
          </w:tcPr>
          <w:p w14:paraId="0D8BFF0F" w14:textId="5C02A3EB" w:rsidR="00726599" w:rsidRDefault="00726599" w:rsidP="00726599">
            <w:pPr>
              <w:pStyle w:val="Titre4"/>
              <w:outlineLvl w:val="3"/>
            </w:pPr>
            <w:r>
              <w:t>6</w:t>
            </w:r>
          </w:p>
        </w:tc>
        <w:tc>
          <w:tcPr>
            <w:tcW w:w="4678" w:type="dxa"/>
          </w:tcPr>
          <w:p w14:paraId="4EC4A8A8" w14:textId="6EEECAFF" w:rsidR="00726599" w:rsidRDefault="00726599" w:rsidP="00726599">
            <w:pPr>
              <w:pStyle w:val="Titre3"/>
              <w:outlineLvl w:val="2"/>
            </w:pPr>
            <w:r>
              <w:t xml:space="preserve">    for p in </w:t>
            </w:r>
            <w:proofErr w:type="spellStart"/>
            <w:r>
              <w:t>pi</w:t>
            </w:r>
            <w:r w:rsidR="00943447">
              <w:t>e</w:t>
            </w:r>
            <w:r>
              <w:t>ces</w:t>
            </w:r>
            <w:proofErr w:type="spellEnd"/>
            <w:r>
              <w:t>:</w:t>
            </w:r>
          </w:p>
        </w:tc>
        <w:tc>
          <w:tcPr>
            <w:tcW w:w="4394" w:type="dxa"/>
          </w:tcPr>
          <w:p w14:paraId="69871670" w14:textId="086F7C9D" w:rsidR="00726599" w:rsidRDefault="00726599" w:rsidP="00726599">
            <w:pPr>
              <w:pStyle w:val="Titre5"/>
              <w:outlineLvl w:val="4"/>
            </w:pPr>
            <w:r>
              <w:t xml:space="preserve">#Pour chaque valeur dans la liste </w:t>
            </w:r>
            <w:proofErr w:type="spellStart"/>
            <w:r>
              <w:t>pieces</w:t>
            </w:r>
            <w:proofErr w:type="spellEnd"/>
            <w:r>
              <w:t xml:space="preserve"> (ici: [1,6,10]) on attribut l'une de ces valeur, au premier tour p sera égal à 1, au deuxième tour, p sera égal à 6, et au troisième tour, p sera égal à 10.</w:t>
            </w:r>
          </w:p>
        </w:tc>
      </w:tr>
      <w:tr w:rsidR="00726599" w14:paraId="20A3C34D" w14:textId="77777777" w:rsidTr="00CB076D">
        <w:tc>
          <w:tcPr>
            <w:tcW w:w="846" w:type="dxa"/>
          </w:tcPr>
          <w:p w14:paraId="1E058A01" w14:textId="45882E39" w:rsidR="00726599" w:rsidRDefault="00726599" w:rsidP="00726599">
            <w:pPr>
              <w:pStyle w:val="Titre4"/>
              <w:outlineLvl w:val="3"/>
            </w:pPr>
            <w:r>
              <w:t>7</w:t>
            </w:r>
          </w:p>
        </w:tc>
        <w:tc>
          <w:tcPr>
            <w:tcW w:w="4678" w:type="dxa"/>
          </w:tcPr>
          <w:p w14:paraId="558C0E0C" w14:textId="64ADAAF1" w:rsidR="00726599" w:rsidRDefault="00726599" w:rsidP="00726599">
            <w:pPr>
              <w:pStyle w:val="Titre3"/>
              <w:outlineLvl w:val="2"/>
            </w:pPr>
            <w:r>
              <w:t xml:space="preserve">     if p &lt;=n:</w:t>
            </w:r>
          </w:p>
        </w:tc>
        <w:tc>
          <w:tcPr>
            <w:tcW w:w="4394" w:type="dxa"/>
          </w:tcPr>
          <w:p w14:paraId="7903C4D9" w14:textId="2F6FC403" w:rsidR="00726599" w:rsidRDefault="00726599" w:rsidP="00726599">
            <w:pPr>
              <w:pStyle w:val="Titre5"/>
              <w:outlineLvl w:val="4"/>
            </w:pPr>
            <w:r>
              <w:t>#on vérifie que la somme à calculer est bien supérieur à la valeur choisie dans la liste.</w:t>
            </w:r>
          </w:p>
        </w:tc>
      </w:tr>
      <w:tr w:rsidR="00726599" w14:paraId="5AD9799E" w14:textId="77777777" w:rsidTr="00CB076D">
        <w:tc>
          <w:tcPr>
            <w:tcW w:w="846" w:type="dxa"/>
          </w:tcPr>
          <w:p w14:paraId="067AC88C" w14:textId="641B87ED" w:rsidR="00726599" w:rsidRDefault="00726599" w:rsidP="00726599">
            <w:pPr>
              <w:pStyle w:val="Titre4"/>
              <w:outlineLvl w:val="3"/>
            </w:pPr>
            <w:r>
              <w:t>8</w:t>
            </w:r>
          </w:p>
        </w:tc>
        <w:tc>
          <w:tcPr>
            <w:tcW w:w="4678" w:type="dxa"/>
          </w:tcPr>
          <w:p w14:paraId="2F6C5AFB" w14:textId="04592BE1" w:rsidR="00726599" w:rsidRDefault="00726599" w:rsidP="00726599">
            <w:pPr>
              <w:pStyle w:val="Titre3"/>
              <w:outlineLvl w:val="2"/>
            </w:pPr>
            <w:r>
              <w:t xml:space="preserve">      nb[n]=min(nb[n],1+nb[n-p])</w:t>
            </w:r>
          </w:p>
        </w:tc>
        <w:tc>
          <w:tcPr>
            <w:tcW w:w="4394" w:type="dxa"/>
          </w:tcPr>
          <w:p w14:paraId="6AEB2AE5" w14:textId="040AE512" w:rsidR="00726599" w:rsidRDefault="00726599" w:rsidP="00726599">
            <w:pPr>
              <w:pStyle w:val="Titre5"/>
              <w:outlineLvl w:val="4"/>
            </w:pPr>
            <w:r>
              <w:t>#on écrase la valeur de la liste à la position n par la plus petite valeur du calcule 1+nb[n-p]</w:t>
            </w:r>
          </w:p>
        </w:tc>
      </w:tr>
      <w:tr w:rsidR="00726599" w14:paraId="07FA8C52" w14:textId="77777777" w:rsidTr="00CB076D">
        <w:tc>
          <w:tcPr>
            <w:tcW w:w="846" w:type="dxa"/>
          </w:tcPr>
          <w:p w14:paraId="3C9BE817" w14:textId="31E5EC86" w:rsidR="00726599" w:rsidRDefault="00726599" w:rsidP="00726599">
            <w:pPr>
              <w:pStyle w:val="Titre4"/>
              <w:outlineLvl w:val="3"/>
            </w:pPr>
            <w:r>
              <w:t>9</w:t>
            </w:r>
          </w:p>
        </w:tc>
        <w:tc>
          <w:tcPr>
            <w:tcW w:w="4678" w:type="dxa"/>
          </w:tcPr>
          <w:p w14:paraId="442392B2" w14:textId="3A7F141B" w:rsidR="00726599" w:rsidRDefault="00726599" w:rsidP="00726599">
            <w:pPr>
              <w:pStyle w:val="Titre3"/>
              <w:outlineLvl w:val="2"/>
            </w:pPr>
            <w:r>
              <w:t xml:space="preserve"> return nb[s]</w:t>
            </w:r>
          </w:p>
        </w:tc>
        <w:tc>
          <w:tcPr>
            <w:tcW w:w="4394" w:type="dxa"/>
          </w:tcPr>
          <w:p w14:paraId="23BF966D" w14:textId="46E38A0A" w:rsidR="00726599" w:rsidRDefault="00726599" w:rsidP="00726599">
            <w:pPr>
              <w:pStyle w:val="Titre5"/>
              <w:outlineLvl w:val="4"/>
            </w:pPr>
            <w:r>
              <w:t>#on retourne le résultat final nb[s]</w:t>
            </w:r>
          </w:p>
        </w:tc>
      </w:tr>
      <w:tr w:rsidR="00726599" w14:paraId="77260E80" w14:textId="77777777" w:rsidTr="00CB076D">
        <w:tc>
          <w:tcPr>
            <w:tcW w:w="846" w:type="dxa"/>
          </w:tcPr>
          <w:p w14:paraId="1DFA5CBA" w14:textId="52F7C9BE" w:rsidR="00726599" w:rsidRDefault="00726599" w:rsidP="00726599">
            <w:pPr>
              <w:pStyle w:val="Titre4"/>
              <w:outlineLvl w:val="3"/>
            </w:pPr>
            <w:r>
              <w:t>10</w:t>
            </w:r>
          </w:p>
        </w:tc>
        <w:tc>
          <w:tcPr>
            <w:tcW w:w="4678" w:type="dxa"/>
          </w:tcPr>
          <w:p w14:paraId="28C407D0" w14:textId="3A918652" w:rsidR="00726599" w:rsidRDefault="00726599" w:rsidP="00726599">
            <w:pPr>
              <w:pStyle w:val="Titre3"/>
              <w:outlineLvl w:val="2"/>
            </w:pPr>
            <w:proofErr w:type="spellStart"/>
            <w:r>
              <w:t>rendu_monnaie</w:t>
            </w:r>
            <w:proofErr w:type="spellEnd"/>
            <w:r>
              <w:t>(</w:t>
            </w:r>
            <w:proofErr w:type="spellStart"/>
            <w:r>
              <w:t>pieces,s</w:t>
            </w:r>
            <w:proofErr w:type="spellEnd"/>
            <w:r>
              <w:t>)</w:t>
            </w:r>
          </w:p>
        </w:tc>
        <w:tc>
          <w:tcPr>
            <w:tcW w:w="4394" w:type="dxa"/>
          </w:tcPr>
          <w:p w14:paraId="036C91E7" w14:textId="3C752073" w:rsidR="00726599" w:rsidRDefault="00726599" w:rsidP="00726599">
            <w:pPr>
              <w:pStyle w:val="Titre5"/>
              <w:outlineLvl w:val="4"/>
            </w:pPr>
            <w:r>
              <w:t>#Pour une liste de possibilité de pièces (Par exemple: [1,6,10]) et une somme initial à calculer (Par exemple:12)</w:t>
            </w:r>
          </w:p>
        </w:tc>
      </w:tr>
      <w:bookmarkEnd w:id="0"/>
    </w:tbl>
    <w:p w14:paraId="0BEB999D" w14:textId="77777777" w:rsidR="008A248F" w:rsidRDefault="008A248F" w:rsidP="00A772F0"/>
    <w:p w14:paraId="4120F58C" w14:textId="1475E7A2" w:rsidR="00A772F0" w:rsidRDefault="008A248F" w:rsidP="00A772F0">
      <w:r>
        <w:lastRenderedPageBreak/>
        <w:t xml:space="preserve">Le programme retourne le tableau : </w:t>
      </w:r>
      <w:r w:rsidRPr="008A248F">
        <w:t>[0, 1, 1, 2, 1, 1, 2, 2, 2, 2, 1]</w:t>
      </w:r>
    </w:p>
    <w:p w14:paraId="2ED7BE38" w14:textId="7D83DAF6" w:rsidR="00A057B5" w:rsidRDefault="0018126A" w:rsidP="00EF3D55">
      <w:r>
        <w:t>Comme le dernier membre de la liste est celui qui sera retourné par le programme, ce dernier retourneras donc 1.</w:t>
      </w:r>
    </w:p>
    <w:p w14:paraId="6C4B1900" w14:textId="77777777" w:rsidR="00A057B5" w:rsidRDefault="00A057B5">
      <w:pPr>
        <w:spacing w:before="0" w:after="40"/>
        <w:jc w:val="left"/>
      </w:pPr>
      <w:r>
        <w:br w:type="page"/>
      </w:r>
    </w:p>
    <w:p w14:paraId="7B032674" w14:textId="278EC10C" w:rsidR="00EF3D55" w:rsidRDefault="00EF3D55" w:rsidP="00EF3D55">
      <w:r>
        <w:lastRenderedPageBreak/>
        <w:t>4)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6"/>
        <w:gridCol w:w="8356"/>
      </w:tblGrid>
      <w:tr w:rsidR="00EF3D55" w14:paraId="43C66802" w14:textId="77777777" w:rsidTr="00A057B5">
        <w:tc>
          <w:tcPr>
            <w:tcW w:w="562" w:type="dxa"/>
          </w:tcPr>
          <w:p w14:paraId="1863B95F" w14:textId="7EEA6860" w:rsidR="00EF3D55" w:rsidRDefault="00A057B5" w:rsidP="00A057B5">
            <w:pPr>
              <w:pStyle w:val="Titre6"/>
              <w:outlineLvl w:val="5"/>
            </w:pPr>
            <w:r>
              <w:t>Index</w:t>
            </w:r>
          </w:p>
        </w:tc>
        <w:tc>
          <w:tcPr>
            <w:tcW w:w="8500" w:type="dxa"/>
          </w:tcPr>
          <w:p w14:paraId="44CB3BEA" w14:textId="37253605" w:rsidR="00EF3D55" w:rsidRDefault="00A057B5" w:rsidP="00A057B5">
            <w:pPr>
              <w:pStyle w:val="Titre6"/>
              <w:outlineLvl w:val="5"/>
            </w:pPr>
            <w:r>
              <w:t>Program</w:t>
            </w:r>
          </w:p>
        </w:tc>
      </w:tr>
      <w:tr w:rsidR="00EF3D55" w14:paraId="4870BB29" w14:textId="77777777" w:rsidTr="00A057B5">
        <w:tc>
          <w:tcPr>
            <w:tcW w:w="562" w:type="dxa"/>
          </w:tcPr>
          <w:p w14:paraId="7CC3376D" w14:textId="77777777" w:rsidR="00EF3D55" w:rsidRDefault="00A057B5" w:rsidP="00A057B5">
            <w:pPr>
              <w:pStyle w:val="Titre3"/>
              <w:outlineLvl w:val="2"/>
            </w:pPr>
            <w:r>
              <w:t>1</w:t>
            </w:r>
          </w:p>
          <w:p w14:paraId="12C8ADCC" w14:textId="78B93D6C" w:rsidR="00A057B5" w:rsidRDefault="00A057B5" w:rsidP="00A057B5">
            <w:pPr>
              <w:pStyle w:val="Titre3"/>
              <w:outlineLvl w:val="2"/>
            </w:pPr>
            <w:r>
              <w:t>2</w:t>
            </w:r>
          </w:p>
          <w:p w14:paraId="75766014" w14:textId="77777777" w:rsidR="00C80D75" w:rsidRDefault="00C80D75" w:rsidP="00A057B5">
            <w:pPr>
              <w:pStyle w:val="Titre3"/>
              <w:outlineLvl w:val="2"/>
            </w:pPr>
          </w:p>
          <w:p w14:paraId="4F2F2008" w14:textId="77777777" w:rsidR="00A057B5" w:rsidRDefault="00A057B5" w:rsidP="00A057B5">
            <w:pPr>
              <w:pStyle w:val="Titre3"/>
              <w:outlineLvl w:val="2"/>
            </w:pPr>
            <w:r>
              <w:t>5</w:t>
            </w:r>
          </w:p>
          <w:p w14:paraId="207B9BAD" w14:textId="77777777" w:rsidR="00A057B5" w:rsidRDefault="00A057B5" w:rsidP="00A057B5">
            <w:pPr>
              <w:pStyle w:val="Titre3"/>
              <w:outlineLvl w:val="2"/>
            </w:pPr>
            <w:r>
              <w:t>6</w:t>
            </w:r>
          </w:p>
          <w:p w14:paraId="096DE828" w14:textId="77777777" w:rsidR="00A057B5" w:rsidRDefault="00A057B5" w:rsidP="00A057B5">
            <w:pPr>
              <w:pStyle w:val="Titre3"/>
              <w:outlineLvl w:val="2"/>
            </w:pPr>
            <w:r>
              <w:t>7</w:t>
            </w:r>
          </w:p>
          <w:p w14:paraId="693DF1DD" w14:textId="77777777" w:rsidR="00A057B5" w:rsidRDefault="00A057B5" w:rsidP="00A057B5">
            <w:pPr>
              <w:pStyle w:val="Titre3"/>
              <w:outlineLvl w:val="2"/>
            </w:pPr>
            <w:r>
              <w:t>8</w:t>
            </w:r>
          </w:p>
          <w:p w14:paraId="3ACA7B13" w14:textId="77777777" w:rsidR="00A057B5" w:rsidRDefault="00A057B5" w:rsidP="00A057B5">
            <w:pPr>
              <w:pStyle w:val="Titre3"/>
              <w:outlineLvl w:val="2"/>
            </w:pPr>
            <w:r>
              <w:t>9</w:t>
            </w:r>
          </w:p>
          <w:p w14:paraId="3BF585AD" w14:textId="77777777" w:rsidR="00A057B5" w:rsidRDefault="00A057B5" w:rsidP="00A057B5">
            <w:pPr>
              <w:pStyle w:val="Titre3"/>
              <w:outlineLvl w:val="2"/>
            </w:pPr>
            <w:r>
              <w:t>10</w:t>
            </w:r>
          </w:p>
          <w:p w14:paraId="5B6C77AD" w14:textId="77777777" w:rsidR="00A057B5" w:rsidRDefault="00A057B5" w:rsidP="00A057B5">
            <w:pPr>
              <w:pStyle w:val="Titre3"/>
              <w:outlineLvl w:val="2"/>
            </w:pPr>
            <w:r>
              <w:t>11</w:t>
            </w:r>
          </w:p>
          <w:p w14:paraId="2D90F310" w14:textId="5950C53E" w:rsidR="00A057B5" w:rsidRPr="00A057B5" w:rsidRDefault="00A057B5" w:rsidP="00C80D75">
            <w:pPr>
              <w:pStyle w:val="Titre3"/>
              <w:outlineLvl w:val="2"/>
            </w:pPr>
            <w:r>
              <w:t>12</w:t>
            </w:r>
          </w:p>
        </w:tc>
        <w:tc>
          <w:tcPr>
            <w:tcW w:w="8500" w:type="dxa"/>
          </w:tcPr>
          <w:p w14:paraId="299621DA" w14:textId="77777777" w:rsidR="00A057B5" w:rsidRDefault="00A057B5" w:rsidP="00A057B5">
            <w:pPr>
              <w:pStyle w:val="Titre3"/>
              <w:outlineLvl w:val="2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rendu_monnaie</w:t>
            </w:r>
            <w:proofErr w:type="spellEnd"/>
            <w:r>
              <w:t>(</w:t>
            </w:r>
            <w:proofErr w:type="spellStart"/>
            <w:r>
              <w:t>pieces,s</w:t>
            </w:r>
            <w:proofErr w:type="spellEnd"/>
            <w:r>
              <w:t>) :</w:t>
            </w:r>
          </w:p>
          <w:p w14:paraId="7F9D7F55" w14:textId="77777777" w:rsidR="00A057B5" w:rsidRDefault="00A057B5" w:rsidP="00A057B5">
            <w:pPr>
              <w:pStyle w:val="Titre3"/>
              <w:outlineLvl w:val="2"/>
            </w:pPr>
            <w:r>
              <w:t xml:space="preserve"> """renvoie le nombre minimal de pièces pour faire la somme s avec le système pièces"""</w:t>
            </w:r>
          </w:p>
          <w:p w14:paraId="582AE999" w14:textId="77777777" w:rsidR="00A057B5" w:rsidRDefault="00A057B5" w:rsidP="00A057B5">
            <w:pPr>
              <w:pStyle w:val="Titre3"/>
              <w:outlineLvl w:val="2"/>
            </w:pPr>
            <w:r>
              <w:t xml:space="preserve"> nb=[0]*(s+1) </w:t>
            </w:r>
          </w:p>
          <w:p w14:paraId="01506708" w14:textId="77777777" w:rsidR="00A057B5" w:rsidRDefault="00A057B5" w:rsidP="00A057B5">
            <w:pPr>
              <w:pStyle w:val="Titre3"/>
              <w:outlineLvl w:val="2"/>
            </w:pPr>
            <w:r>
              <w:t xml:space="preserve">  for n in range(1,s+1):</w:t>
            </w:r>
          </w:p>
          <w:p w14:paraId="048D4639" w14:textId="7F301BDD" w:rsidR="00A057B5" w:rsidRDefault="00A057B5" w:rsidP="00A057B5">
            <w:pPr>
              <w:pStyle w:val="Titre3"/>
              <w:outlineLvl w:val="2"/>
            </w:pPr>
            <w:r>
              <w:t xml:space="preserve">   nb[n]=n</w:t>
            </w:r>
            <w:r w:rsidR="00C80D75">
              <w:t xml:space="preserve"> </w:t>
            </w:r>
            <w:r>
              <w:t>#n=1+1+1+...+1 dans le pire des cas</w:t>
            </w:r>
          </w:p>
          <w:p w14:paraId="3ACBA18B" w14:textId="7995B43A" w:rsidR="00A057B5" w:rsidRDefault="00A057B5" w:rsidP="00A057B5">
            <w:pPr>
              <w:pStyle w:val="Titre3"/>
              <w:outlineLvl w:val="2"/>
            </w:pPr>
            <w:r>
              <w:t xml:space="preserve">    for p in </w:t>
            </w:r>
            <w:proofErr w:type="spellStart"/>
            <w:r>
              <w:t>pi</w:t>
            </w:r>
            <w:r w:rsidR="00C80D75">
              <w:t>e</w:t>
            </w:r>
            <w:r>
              <w:t>ces</w:t>
            </w:r>
            <w:proofErr w:type="spellEnd"/>
            <w:r>
              <w:t>:</w:t>
            </w:r>
          </w:p>
          <w:p w14:paraId="3101369C" w14:textId="77777777" w:rsidR="00A057B5" w:rsidRDefault="00A057B5" w:rsidP="00A057B5">
            <w:pPr>
              <w:pStyle w:val="Titre3"/>
              <w:outlineLvl w:val="2"/>
            </w:pPr>
            <w:r>
              <w:t xml:space="preserve">     if p &lt;=n:</w:t>
            </w:r>
          </w:p>
          <w:p w14:paraId="1698C27C" w14:textId="77777777" w:rsidR="00A057B5" w:rsidRDefault="00A057B5" w:rsidP="00A057B5">
            <w:pPr>
              <w:pStyle w:val="Titre3"/>
              <w:outlineLvl w:val="2"/>
            </w:pPr>
            <w:r>
              <w:t xml:space="preserve">      nb[n]=</w:t>
            </w:r>
            <w:r w:rsidRPr="00EF3D55">
              <w:rPr>
                <w:color w:val="4F81BD" w:themeColor="accent1"/>
              </w:rPr>
              <w:t>max</w:t>
            </w:r>
            <w:r>
              <w:t>(nb[n],1+nb[n-p])</w:t>
            </w:r>
          </w:p>
          <w:p w14:paraId="7D69D148" w14:textId="77777777" w:rsidR="00A057B5" w:rsidRDefault="00A057B5" w:rsidP="00A057B5">
            <w:pPr>
              <w:pStyle w:val="Titre3"/>
              <w:outlineLvl w:val="2"/>
            </w:pPr>
            <w:r>
              <w:t xml:space="preserve"> return nb[s]</w:t>
            </w:r>
          </w:p>
          <w:p w14:paraId="5F8EA6DF" w14:textId="77777777" w:rsidR="00A057B5" w:rsidRDefault="00A057B5" w:rsidP="00A057B5">
            <w:pPr>
              <w:pStyle w:val="Titre3"/>
              <w:outlineLvl w:val="2"/>
            </w:pPr>
            <w:proofErr w:type="spellStart"/>
            <w:r>
              <w:t>rendu_monnaie</w:t>
            </w:r>
            <w:proofErr w:type="spellEnd"/>
            <w:r>
              <w:t>(</w:t>
            </w:r>
            <w:proofErr w:type="spellStart"/>
            <w:r>
              <w:t>pieces,s</w:t>
            </w:r>
            <w:proofErr w:type="spellEnd"/>
            <w:r>
              <w:t>)</w:t>
            </w:r>
          </w:p>
          <w:p w14:paraId="2CC97A97" w14:textId="77777777" w:rsidR="00EF3D55" w:rsidRDefault="00EF3D55" w:rsidP="00A057B5">
            <w:pPr>
              <w:pStyle w:val="Titre3"/>
              <w:outlineLvl w:val="2"/>
            </w:pPr>
          </w:p>
        </w:tc>
      </w:tr>
    </w:tbl>
    <w:p w14:paraId="2A90A288" w14:textId="77777777" w:rsidR="00EF3D55" w:rsidRDefault="00EF3D55" w:rsidP="00EF3D55"/>
    <w:p w14:paraId="05773CB4" w14:textId="61B32B81" w:rsidR="00EF3D55" w:rsidRDefault="00EF3D55" w:rsidP="00EF3D55">
      <w:r>
        <w:t>5)</w:t>
      </w:r>
    </w:p>
    <w:p w14:paraId="3198E861" w14:textId="78C40658" w:rsidR="00EF3D55" w:rsidRDefault="00EF3D55" w:rsidP="00EF3D55"/>
    <w:p w14:paraId="29F63AA6" w14:textId="222B60D1" w:rsidR="00A057B5" w:rsidRDefault="00A057B5" w:rsidP="00EF3D55">
      <w:r>
        <w:t xml:space="preserve">6)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1"/>
        <w:gridCol w:w="8301"/>
      </w:tblGrid>
      <w:tr w:rsidR="00A057B5" w14:paraId="6E7B1E07" w14:textId="77777777" w:rsidTr="00A057B5">
        <w:tc>
          <w:tcPr>
            <w:tcW w:w="761" w:type="dxa"/>
          </w:tcPr>
          <w:p w14:paraId="0F7F7DB5" w14:textId="37F0F8C6" w:rsidR="00A057B5" w:rsidRDefault="00A057B5" w:rsidP="00A057B5">
            <w:pPr>
              <w:pStyle w:val="Titre6"/>
              <w:outlineLvl w:val="5"/>
            </w:pPr>
            <w:r>
              <w:t>Index</w:t>
            </w:r>
          </w:p>
        </w:tc>
        <w:tc>
          <w:tcPr>
            <w:tcW w:w="8301" w:type="dxa"/>
          </w:tcPr>
          <w:p w14:paraId="29063710" w14:textId="309A9C69" w:rsidR="00A057B5" w:rsidRDefault="00A057B5" w:rsidP="00A057B5">
            <w:pPr>
              <w:pStyle w:val="Titre6"/>
              <w:outlineLvl w:val="5"/>
            </w:pPr>
            <w:r>
              <w:t>Program</w:t>
            </w:r>
          </w:p>
        </w:tc>
      </w:tr>
      <w:tr w:rsidR="00A057B5" w14:paraId="042D2B69" w14:textId="77777777" w:rsidTr="00A057B5">
        <w:tc>
          <w:tcPr>
            <w:tcW w:w="761" w:type="dxa"/>
          </w:tcPr>
          <w:p w14:paraId="54ED78AE" w14:textId="77777777" w:rsidR="00A057B5" w:rsidRDefault="00B75612" w:rsidP="00A057B5">
            <w:pPr>
              <w:pStyle w:val="Titre3"/>
              <w:outlineLvl w:val="2"/>
            </w:pPr>
            <w:r>
              <w:t>1</w:t>
            </w:r>
          </w:p>
          <w:p w14:paraId="361D0000" w14:textId="77777777" w:rsidR="00B75612" w:rsidRDefault="00B75612" w:rsidP="00A057B5">
            <w:pPr>
              <w:pStyle w:val="Titre3"/>
              <w:outlineLvl w:val="2"/>
            </w:pPr>
            <w:r>
              <w:t>2</w:t>
            </w:r>
          </w:p>
          <w:p w14:paraId="4E0BD3A5" w14:textId="77777777" w:rsidR="00B75612" w:rsidRDefault="00B75612" w:rsidP="00A057B5">
            <w:pPr>
              <w:pStyle w:val="Titre3"/>
              <w:outlineLvl w:val="2"/>
            </w:pPr>
            <w:r>
              <w:t>3</w:t>
            </w:r>
          </w:p>
          <w:p w14:paraId="7F9FB4EE" w14:textId="75FB8AE1" w:rsidR="00B75612" w:rsidRDefault="00B75612" w:rsidP="00A057B5">
            <w:pPr>
              <w:pStyle w:val="Titre3"/>
              <w:outlineLvl w:val="2"/>
            </w:pPr>
            <w:r>
              <w:t>4</w:t>
            </w:r>
          </w:p>
          <w:p w14:paraId="180F4EA3" w14:textId="77777777" w:rsidR="00B75612" w:rsidRDefault="00B75612" w:rsidP="00A057B5">
            <w:pPr>
              <w:pStyle w:val="Titre3"/>
              <w:outlineLvl w:val="2"/>
            </w:pPr>
            <w:r>
              <w:t>5</w:t>
            </w:r>
          </w:p>
          <w:p w14:paraId="426822BD" w14:textId="77777777" w:rsidR="00B75612" w:rsidRDefault="00B75612" w:rsidP="00A057B5">
            <w:pPr>
              <w:pStyle w:val="Titre3"/>
              <w:outlineLvl w:val="2"/>
            </w:pPr>
            <w:r>
              <w:t>6</w:t>
            </w:r>
          </w:p>
          <w:p w14:paraId="7DC0B926" w14:textId="77777777" w:rsidR="00B75612" w:rsidRDefault="00B75612" w:rsidP="00A057B5">
            <w:pPr>
              <w:pStyle w:val="Titre3"/>
              <w:outlineLvl w:val="2"/>
            </w:pPr>
            <w:r>
              <w:t>7</w:t>
            </w:r>
          </w:p>
          <w:p w14:paraId="6A457837" w14:textId="77777777" w:rsidR="00B75612" w:rsidRDefault="00B75612" w:rsidP="00A057B5">
            <w:pPr>
              <w:pStyle w:val="Titre3"/>
              <w:outlineLvl w:val="2"/>
            </w:pPr>
            <w:r>
              <w:t>8</w:t>
            </w:r>
          </w:p>
          <w:p w14:paraId="4A604A44" w14:textId="77777777" w:rsidR="00B75612" w:rsidRDefault="00B75612" w:rsidP="00A057B5">
            <w:pPr>
              <w:pStyle w:val="Titre3"/>
              <w:outlineLvl w:val="2"/>
            </w:pPr>
            <w:r>
              <w:t>9</w:t>
            </w:r>
          </w:p>
          <w:p w14:paraId="063CD63A" w14:textId="77777777" w:rsidR="00B75612" w:rsidRDefault="00B75612" w:rsidP="00A057B5">
            <w:pPr>
              <w:pStyle w:val="Titre3"/>
              <w:outlineLvl w:val="2"/>
            </w:pPr>
            <w:r>
              <w:t>10</w:t>
            </w:r>
          </w:p>
          <w:p w14:paraId="78F582A7" w14:textId="77777777" w:rsidR="00B75612" w:rsidRDefault="00B75612" w:rsidP="00A057B5">
            <w:pPr>
              <w:pStyle w:val="Titre3"/>
              <w:outlineLvl w:val="2"/>
            </w:pPr>
            <w:r>
              <w:t>11</w:t>
            </w:r>
          </w:p>
          <w:p w14:paraId="7E401D4B" w14:textId="77777777" w:rsidR="00B75612" w:rsidRDefault="00B75612" w:rsidP="00A057B5">
            <w:pPr>
              <w:pStyle w:val="Titre3"/>
              <w:outlineLvl w:val="2"/>
            </w:pPr>
            <w:r>
              <w:t>12</w:t>
            </w:r>
          </w:p>
          <w:p w14:paraId="57B2577D" w14:textId="77777777" w:rsidR="00B75612" w:rsidRDefault="00B75612" w:rsidP="00A057B5">
            <w:pPr>
              <w:pStyle w:val="Titre3"/>
              <w:outlineLvl w:val="2"/>
            </w:pPr>
            <w:r>
              <w:t>13</w:t>
            </w:r>
          </w:p>
          <w:p w14:paraId="6A25F75B" w14:textId="77777777" w:rsidR="00B75612" w:rsidRDefault="00B75612" w:rsidP="00A057B5">
            <w:pPr>
              <w:pStyle w:val="Titre3"/>
              <w:outlineLvl w:val="2"/>
            </w:pPr>
            <w:r>
              <w:t>14</w:t>
            </w:r>
          </w:p>
          <w:p w14:paraId="7DA948CE" w14:textId="77777777" w:rsidR="00B75612" w:rsidRDefault="00B75612" w:rsidP="00A057B5">
            <w:pPr>
              <w:pStyle w:val="Titre3"/>
              <w:outlineLvl w:val="2"/>
            </w:pPr>
            <w:r>
              <w:t>15</w:t>
            </w:r>
          </w:p>
          <w:p w14:paraId="2999CADD" w14:textId="77777777" w:rsidR="00B75612" w:rsidRDefault="00B75612" w:rsidP="00A057B5">
            <w:pPr>
              <w:pStyle w:val="Titre3"/>
              <w:outlineLvl w:val="2"/>
            </w:pPr>
            <w:r>
              <w:t>16</w:t>
            </w:r>
          </w:p>
          <w:p w14:paraId="58D1EEC2" w14:textId="77777777" w:rsidR="00B75612" w:rsidRDefault="00B75612" w:rsidP="00A057B5">
            <w:pPr>
              <w:pStyle w:val="Titre3"/>
              <w:outlineLvl w:val="2"/>
            </w:pPr>
            <w:r>
              <w:t>17</w:t>
            </w:r>
          </w:p>
          <w:p w14:paraId="5791554D" w14:textId="77777777" w:rsidR="00B75612" w:rsidRDefault="00B75612" w:rsidP="00A057B5">
            <w:pPr>
              <w:pStyle w:val="Titre3"/>
              <w:outlineLvl w:val="2"/>
            </w:pPr>
            <w:r>
              <w:t>18</w:t>
            </w:r>
          </w:p>
          <w:p w14:paraId="62500FF9" w14:textId="77777777" w:rsidR="00B75612" w:rsidRDefault="00B75612" w:rsidP="00A057B5">
            <w:pPr>
              <w:pStyle w:val="Titre3"/>
              <w:outlineLvl w:val="2"/>
            </w:pPr>
            <w:r>
              <w:t>19</w:t>
            </w:r>
          </w:p>
          <w:p w14:paraId="6357ED75" w14:textId="77777777" w:rsidR="00B75612" w:rsidRDefault="00B75612" w:rsidP="00A057B5">
            <w:pPr>
              <w:pStyle w:val="Titre3"/>
              <w:outlineLvl w:val="2"/>
            </w:pPr>
            <w:r>
              <w:t>20</w:t>
            </w:r>
          </w:p>
          <w:p w14:paraId="3EAF6A62" w14:textId="77777777" w:rsidR="00B75612" w:rsidRDefault="00B75612" w:rsidP="00A057B5">
            <w:pPr>
              <w:pStyle w:val="Titre3"/>
              <w:outlineLvl w:val="2"/>
            </w:pPr>
            <w:r>
              <w:t>21</w:t>
            </w:r>
          </w:p>
          <w:p w14:paraId="02A6C5B7" w14:textId="77777777" w:rsidR="00B75612" w:rsidRDefault="00B75612" w:rsidP="00A057B5">
            <w:pPr>
              <w:pStyle w:val="Titre3"/>
              <w:outlineLvl w:val="2"/>
            </w:pPr>
            <w:r>
              <w:t>22</w:t>
            </w:r>
          </w:p>
          <w:p w14:paraId="633C1185" w14:textId="77777777" w:rsidR="00B75612" w:rsidRDefault="00B75612" w:rsidP="00B75612">
            <w:pPr>
              <w:pStyle w:val="Titre3"/>
              <w:outlineLvl w:val="2"/>
            </w:pPr>
            <w:r>
              <w:t>23</w:t>
            </w:r>
          </w:p>
          <w:p w14:paraId="5356BFC2" w14:textId="77777777" w:rsidR="00C80D75" w:rsidRDefault="00C80D75" w:rsidP="00B75612">
            <w:pPr>
              <w:pStyle w:val="Titre3"/>
              <w:outlineLvl w:val="2"/>
            </w:pPr>
            <w:r>
              <w:t>24</w:t>
            </w:r>
          </w:p>
          <w:p w14:paraId="043BDBBF" w14:textId="300CEA7C" w:rsidR="00C80D75" w:rsidRDefault="00C80D75" w:rsidP="00B75612">
            <w:pPr>
              <w:pStyle w:val="Titre3"/>
              <w:outlineLvl w:val="2"/>
            </w:pPr>
            <w:r>
              <w:t>25</w:t>
            </w:r>
          </w:p>
        </w:tc>
        <w:tc>
          <w:tcPr>
            <w:tcW w:w="8301" w:type="dxa"/>
          </w:tcPr>
          <w:p w14:paraId="1078BEBF" w14:textId="137E6942" w:rsidR="00A057B5" w:rsidRDefault="00A057B5" w:rsidP="00A057B5">
            <w:pPr>
              <w:pStyle w:val="Titre3"/>
              <w:outlineLvl w:val="2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aligne_sequence</w:t>
            </w:r>
            <w:proofErr w:type="spellEnd"/>
            <w:r>
              <w:t>(s1,s2):</w:t>
            </w:r>
          </w:p>
          <w:p w14:paraId="033A6AC6" w14:textId="62944671" w:rsidR="00A057B5" w:rsidRDefault="00A057B5" w:rsidP="00A057B5">
            <w:pPr>
              <w:pStyle w:val="Titre3"/>
              <w:outlineLvl w:val="2"/>
            </w:pPr>
            <w:r>
              <w:t xml:space="preserve"> """Le score du meilleur alignement de s1 et s2"""</w:t>
            </w:r>
          </w:p>
          <w:p w14:paraId="6D5F4E6A" w14:textId="26C0797C" w:rsidR="00292AD2" w:rsidRDefault="00292AD2" w:rsidP="00A057B5">
            <w:pPr>
              <w:pStyle w:val="Titre3"/>
              <w:outlineLvl w:val="2"/>
            </w:pPr>
            <w:r>
              <w:t xml:space="preserve"> GE=[" ","G","E","N","O","M","E"]</w:t>
            </w:r>
          </w:p>
          <w:p w14:paraId="731EE90C" w14:textId="3E10FEDE" w:rsidR="00A057B5" w:rsidRDefault="00A057B5" w:rsidP="00A057B5">
            <w:pPr>
              <w:pStyle w:val="Titre3"/>
              <w:outlineLvl w:val="2"/>
            </w:pPr>
            <w:r>
              <w:t xml:space="preserve"> n1,n2=</w:t>
            </w:r>
            <w:proofErr w:type="spellStart"/>
            <w:r>
              <w:t>len</w:t>
            </w:r>
            <w:proofErr w:type="spellEnd"/>
            <w:r>
              <w:t>(s1),</w:t>
            </w:r>
            <w:proofErr w:type="spellStart"/>
            <w:r>
              <w:t>len</w:t>
            </w:r>
            <w:proofErr w:type="spellEnd"/>
            <w:r>
              <w:t>(s2)</w:t>
            </w:r>
          </w:p>
          <w:p w14:paraId="2A239775" w14:textId="7379FE37" w:rsidR="00A057B5" w:rsidRDefault="00A057B5" w:rsidP="00B75612">
            <w:pPr>
              <w:pStyle w:val="Titre3"/>
              <w:outlineLvl w:val="2"/>
            </w:pPr>
            <w:r>
              <w:t xml:space="preserve"> sc=[[0]*(n2+1) for _ in range(n1+1)]</w:t>
            </w:r>
          </w:p>
          <w:p w14:paraId="7B086290" w14:textId="275AE18E" w:rsidR="00A057B5" w:rsidRDefault="00A057B5" w:rsidP="00B75612">
            <w:pPr>
              <w:pStyle w:val="Titre3"/>
              <w:outlineLvl w:val="2"/>
            </w:pPr>
            <w:r>
              <w:t xml:space="preserve"> for i in range(1,n1+1):sc[i][0]=-i</w:t>
            </w:r>
          </w:p>
          <w:p w14:paraId="324F2847" w14:textId="59B58A26" w:rsidR="00A057B5" w:rsidRDefault="00A057B5" w:rsidP="00B75612">
            <w:pPr>
              <w:pStyle w:val="Titre3"/>
              <w:outlineLvl w:val="2"/>
            </w:pPr>
            <w:r>
              <w:t xml:space="preserve"> for j in range(1,n2+1):sc[0][j]=-j</w:t>
            </w:r>
          </w:p>
          <w:p w14:paraId="21C905EF" w14:textId="078A138A" w:rsidR="00A057B5" w:rsidRDefault="00A057B5" w:rsidP="00A057B5">
            <w:pPr>
              <w:pStyle w:val="Titre3"/>
              <w:outlineLvl w:val="2"/>
            </w:pPr>
            <w:r>
              <w:t xml:space="preserve"> for i in range(1,n1+1):</w:t>
            </w:r>
          </w:p>
          <w:p w14:paraId="37F56902" w14:textId="47902F7D" w:rsidR="00A057B5" w:rsidRDefault="00A057B5" w:rsidP="00A057B5">
            <w:pPr>
              <w:pStyle w:val="Titre3"/>
              <w:outlineLvl w:val="2"/>
            </w:pPr>
            <w:r>
              <w:t xml:space="preserve">  for j in range(1,n2+1):</w:t>
            </w:r>
          </w:p>
          <w:p w14:paraId="5CCA3AA1" w14:textId="478FF7D4" w:rsidR="00A057B5" w:rsidRDefault="00A057B5" w:rsidP="00A057B5">
            <w:pPr>
              <w:pStyle w:val="Titre3"/>
              <w:outlineLvl w:val="2"/>
            </w:pPr>
            <w:r>
              <w:t xml:space="preserve">   s=max(-1+sc[i-1][j],-1+sc[i][j-1])</w:t>
            </w:r>
          </w:p>
          <w:p w14:paraId="6679736E" w14:textId="207E1EFF" w:rsidR="00A057B5" w:rsidRDefault="00A057B5" w:rsidP="00B75612">
            <w:pPr>
              <w:pStyle w:val="Titre3"/>
              <w:outlineLvl w:val="2"/>
            </w:pPr>
            <w:r>
              <w:t xml:space="preserve">   if s1[i-1]==s2[j-1]:</w:t>
            </w:r>
            <w:r w:rsidR="00B75612">
              <w:t xml:space="preserve"> </w:t>
            </w:r>
            <w:r>
              <w:t>sc[i][j]=max(s,1+sc[i-1][j-1])</w:t>
            </w:r>
          </w:p>
          <w:p w14:paraId="218376AE" w14:textId="0B59DDE4" w:rsidR="00A057B5" w:rsidRDefault="00A057B5" w:rsidP="00B75612">
            <w:pPr>
              <w:pStyle w:val="Titre3"/>
              <w:outlineLvl w:val="2"/>
            </w:pPr>
            <w:r>
              <w:t xml:space="preserve">   else:</w:t>
            </w:r>
            <w:r w:rsidR="00B75612">
              <w:t xml:space="preserve"> </w:t>
            </w:r>
            <w:r>
              <w:t>sc[i][j]=max(s,-1+sc[i-1][j-1])</w:t>
            </w:r>
          </w:p>
          <w:p w14:paraId="11A22A14" w14:textId="3F588B41" w:rsidR="00292AD2" w:rsidRDefault="00292AD2" w:rsidP="00B75612">
            <w:pPr>
              <w:pStyle w:val="Titre3"/>
              <w:outlineLvl w:val="2"/>
            </w:pPr>
            <w:r>
              <w:t xml:space="preserve"> </w:t>
            </w:r>
            <w:proofErr w:type="spellStart"/>
            <w:r>
              <w:t>print</w:t>
            </w:r>
            <w:proofErr w:type="spellEnd"/>
            <w:r>
              <w:t>("E   N   O   R   M   E")</w:t>
            </w:r>
          </w:p>
          <w:p w14:paraId="4B6CC44E" w14:textId="228A2F0A" w:rsidR="00A057B5" w:rsidRDefault="00A057B5" w:rsidP="00A057B5">
            <w:pPr>
              <w:pStyle w:val="Titre3"/>
              <w:outlineLvl w:val="2"/>
            </w:pPr>
            <w:r>
              <w:t xml:space="preserve"> for b in range(</w:t>
            </w:r>
            <w:proofErr w:type="spellStart"/>
            <w:r>
              <w:t>len</w:t>
            </w:r>
            <w:proofErr w:type="spellEnd"/>
            <w:r>
              <w:t>(sc)):</w:t>
            </w:r>
          </w:p>
          <w:p w14:paraId="26B3CF09" w14:textId="0C1A872C" w:rsidR="00A057B5" w:rsidRDefault="00A057B5" w:rsidP="00A057B5">
            <w:pPr>
              <w:pStyle w:val="Titre3"/>
              <w:outlineLvl w:val="2"/>
            </w:pPr>
            <w:r>
              <w:t xml:space="preserve">  for </w:t>
            </w:r>
            <w:proofErr w:type="spellStart"/>
            <w:r>
              <w:t>f in</w:t>
            </w:r>
            <w:proofErr w:type="spellEnd"/>
            <w:r>
              <w:t xml:space="preserve"> range(</w:t>
            </w:r>
            <w:proofErr w:type="spellStart"/>
            <w:r>
              <w:t>len</w:t>
            </w:r>
            <w:proofErr w:type="spellEnd"/>
            <w:r>
              <w:t>(sc[b])):</w:t>
            </w:r>
          </w:p>
          <w:p w14:paraId="5B1A58EB" w14:textId="0A7FB574" w:rsidR="00A057B5" w:rsidRDefault="00A057B5" w:rsidP="00A057B5">
            <w:pPr>
              <w:pStyle w:val="Titre3"/>
              <w:outlineLvl w:val="2"/>
            </w:pPr>
            <w:r>
              <w:t xml:space="preserve">   </w:t>
            </w:r>
            <w:proofErr w:type="spellStart"/>
            <w:r>
              <w:t>length</w:t>
            </w:r>
            <w:proofErr w:type="spellEnd"/>
            <w:r>
              <w:t>=</w:t>
            </w:r>
            <w:proofErr w:type="spellStart"/>
            <w:r>
              <w:t>len</w:t>
            </w:r>
            <w:proofErr w:type="spellEnd"/>
            <w:r>
              <w:t>("{}".format(sc[b][f]))</w:t>
            </w:r>
          </w:p>
          <w:p w14:paraId="456C981A" w14:textId="46BDE230" w:rsidR="00A057B5" w:rsidRDefault="00A057B5" w:rsidP="00B75612">
            <w:pPr>
              <w:pStyle w:val="Titre3"/>
              <w:outlineLvl w:val="2"/>
            </w:pPr>
            <w:r>
              <w:t xml:space="preserve">   if </w:t>
            </w:r>
            <w:proofErr w:type="spellStart"/>
            <w:r>
              <w:t>length</w:t>
            </w:r>
            <w:proofErr w:type="spellEnd"/>
            <w:r>
              <w:t>==1:</w:t>
            </w:r>
            <w:r w:rsidR="00B75612">
              <w:t xml:space="preserve"> </w:t>
            </w:r>
            <w:proofErr w:type="spellStart"/>
            <w:r>
              <w:t>print</w:t>
            </w:r>
            <w:proofErr w:type="spellEnd"/>
            <w:r>
              <w:t>("| {}".format(sc[b][f]),end=" ")</w:t>
            </w:r>
          </w:p>
          <w:p w14:paraId="02E2DE9E" w14:textId="6F937FD1" w:rsidR="00A057B5" w:rsidRDefault="00A057B5" w:rsidP="00B75612">
            <w:pPr>
              <w:pStyle w:val="Titre3"/>
              <w:outlineLvl w:val="2"/>
            </w:pPr>
            <w:r>
              <w:t xml:space="preserve">   else: </w:t>
            </w:r>
            <w:proofErr w:type="spellStart"/>
            <w:r>
              <w:t>print</w:t>
            </w:r>
            <w:proofErr w:type="spellEnd"/>
            <w:r>
              <w:t>("|{}".format(sc[b][f]),end=" ")</w:t>
            </w:r>
          </w:p>
          <w:p w14:paraId="42A885AB" w14:textId="4DF32A3B" w:rsidR="00A057B5" w:rsidRDefault="00A057B5" w:rsidP="00A057B5">
            <w:pPr>
              <w:pStyle w:val="Titre3"/>
              <w:outlineLvl w:val="2"/>
            </w:pPr>
            <w:r>
              <w:t xml:space="preserve">   </w:t>
            </w:r>
            <w:proofErr w:type="spellStart"/>
            <w:r>
              <w:t>print</w:t>
            </w:r>
            <w:proofErr w:type="spellEnd"/>
            <w:r>
              <w:t>("|"</w:t>
            </w:r>
            <w:r w:rsidR="00CF70CA">
              <w:t>,end=""</w:t>
            </w:r>
            <w:r>
              <w:t>)</w:t>
            </w:r>
          </w:p>
          <w:p w14:paraId="3647AD1D" w14:textId="5902FC42" w:rsidR="00292AD2" w:rsidRDefault="00292AD2" w:rsidP="00A057B5">
            <w:pPr>
              <w:pStyle w:val="Titre3"/>
              <w:outlineLvl w:val="2"/>
            </w:pPr>
            <w:r>
              <w:t xml:space="preserve">   </w:t>
            </w:r>
            <w:proofErr w:type="spellStart"/>
            <w:r>
              <w:t>print</w:t>
            </w:r>
            <w:proofErr w:type="spellEnd"/>
            <w:r>
              <w:t>("{}".format(GE[b]))</w:t>
            </w:r>
          </w:p>
          <w:p w14:paraId="06B78D17" w14:textId="4CEBEF83" w:rsidR="00A057B5" w:rsidRDefault="00A057B5" w:rsidP="00A057B5">
            <w:pPr>
              <w:pStyle w:val="Titre3"/>
              <w:outlineLvl w:val="2"/>
            </w:pPr>
            <w:r>
              <w:t xml:space="preserve"> return sc[n1][n2]</w:t>
            </w:r>
          </w:p>
          <w:p w14:paraId="51DBA1C2" w14:textId="77777777" w:rsidR="00B75612" w:rsidRDefault="00B75612" w:rsidP="00A057B5">
            <w:pPr>
              <w:pStyle w:val="Titre3"/>
              <w:outlineLvl w:val="2"/>
            </w:pPr>
          </w:p>
          <w:p w14:paraId="72AB85FF" w14:textId="77777777" w:rsidR="00B75612" w:rsidRDefault="00B75612" w:rsidP="00B75612">
            <w:pPr>
              <w:pStyle w:val="Titre3"/>
              <w:outlineLvl w:val="2"/>
            </w:pPr>
            <w:r>
              <w:t>word1="ENORME"</w:t>
            </w:r>
          </w:p>
          <w:p w14:paraId="3167930E" w14:textId="77777777" w:rsidR="00B75612" w:rsidRDefault="00B75612" w:rsidP="00B75612">
            <w:pPr>
              <w:pStyle w:val="Titre3"/>
              <w:outlineLvl w:val="2"/>
            </w:pPr>
            <w:r>
              <w:t>word2="GENOME"</w:t>
            </w:r>
          </w:p>
          <w:p w14:paraId="0769E2C4" w14:textId="40103B1B" w:rsidR="00B75612" w:rsidRDefault="00B75612" w:rsidP="00B75612">
            <w:pPr>
              <w:pStyle w:val="Titre3"/>
              <w:outlineLvl w:val="2"/>
            </w:pPr>
            <w:proofErr w:type="spellStart"/>
            <w:r w:rsidRPr="00B75612">
              <w:t>print</w:t>
            </w:r>
            <w:proofErr w:type="spellEnd"/>
            <w:r w:rsidRPr="00B75612">
              <w:t>(</w:t>
            </w:r>
            <w:proofErr w:type="spellStart"/>
            <w:r w:rsidRPr="00B75612">
              <w:t>aligne_sequence</w:t>
            </w:r>
            <w:proofErr w:type="spellEnd"/>
            <w:r w:rsidRPr="00B75612">
              <w:t>(word2,word1))</w:t>
            </w:r>
          </w:p>
        </w:tc>
      </w:tr>
    </w:tbl>
    <w:p w14:paraId="5128FB02" w14:textId="424F1ACE" w:rsidR="00D00AA1" w:rsidRDefault="00D00AA1" w:rsidP="00EF3D55"/>
    <w:p w14:paraId="6FC435E9" w14:textId="77777777" w:rsidR="00D00AA1" w:rsidRDefault="00D00AA1">
      <w:pPr>
        <w:spacing w:before="0" w:after="40"/>
        <w:jc w:val="left"/>
      </w:pPr>
      <w:r>
        <w:br w:type="page"/>
      </w:r>
    </w:p>
    <w:p w14:paraId="0603292B" w14:textId="77777777" w:rsidR="00A057B5" w:rsidRDefault="00A057B5" w:rsidP="00EF3D55"/>
    <w:p w14:paraId="2699571E" w14:textId="55552D1F" w:rsidR="00D00AA1" w:rsidRDefault="00D00AA1" w:rsidP="00D00AA1">
      <w:r>
        <w:t>7)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1"/>
        <w:gridCol w:w="8301"/>
      </w:tblGrid>
      <w:tr w:rsidR="00D00AA1" w14:paraId="2B4A86D5" w14:textId="77777777" w:rsidTr="00CB076D">
        <w:tc>
          <w:tcPr>
            <w:tcW w:w="761" w:type="dxa"/>
          </w:tcPr>
          <w:p w14:paraId="63AFD324" w14:textId="77777777" w:rsidR="00D00AA1" w:rsidRDefault="00D00AA1" w:rsidP="00CB076D">
            <w:pPr>
              <w:pStyle w:val="Titre6"/>
              <w:outlineLvl w:val="5"/>
            </w:pPr>
            <w:r>
              <w:t>Index</w:t>
            </w:r>
          </w:p>
        </w:tc>
        <w:tc>
          <w:tcPr>
            <w:tcW w:w="8301" w:type="dxa"/>
          </w:tcPr>
          <w:p w14:paraId="6B440396" w14:textId="77777777" w:rsidR="00D00AA1" w:rsidRDefault="00D00AA1" w:rsidP="00CB076D">
            <w:pPr>
              <w:pStyle w:val="Titre6"/>
              <w:outlineLvl w:val="5"/>
            </w:pPr>
            <w:r>
              <w:t>Program</w:t>
            </w:r>
          </w:p>
        </w:tc>
      </w:tr>
      <w:tr w:rsidR="00D00AA1" w14:paraId="58578F44" w14:textId="77777777" w:rsidTr="00CB076D">
        <w:tc>
          <w:tcPr>
            <w:tcW w:w="761" w:type="dxa"/>
          </w:tcPr>
          <w:p w14:paraId="65235E3C" w14:textId="77777777" w:rsidR="00D00AA1" w:rsidRDefault="00D00AA1" w:rsidP="00CB076D">
            <w:pPr>
              <w:pStyle w:val="Titre3"/>
              <w:outlineLvl w:val="2"/>
            </w:pPr>
            <w:r>
              <w:t>1</w:t>
            </w:r>
          </w:p>
          <w:p w14:paraId="18E3213B" w14:textId="77777777" w:rsidR="00D00AA1" w:rsidRDefault="00D00AA1" w:rsidP="00CB076D">
            <w:pPr>
              <w:pStyle w:val="Titre3"/>
              <w:outlineLvl w:val="2"/>
            </w:pPr>
            <w:r>
              <w:t>2</w:t>
            </w:r>
          </w:p>
          <w:p w14:paraId="5C7E8A75" w14:textId="77777777" w:rsidR="00D00AA1" w:rsidRDefault="00D00AA1" w:rsidP="00CB076D">
            <w:pPr>
              <w:pStyle w:val="Titre3"/>
              <w:outlineLvl w:val="2"/>
            </w:pPr>
            <w:r>
              <w:t>3</w:t>
            </w:r>
          </w:p>
          <w:p w14:paraId="7D9282EA" w14:textId="77777777" w:rsidR="00D00AA1" w:rsidRDefault="00D00AA1" w:rsidP="00CB076D">
            <w:pPr>
              <w:pStyle w:val="Titre3"/>
              <w:outlineLvl w:val="2"/>
            </w:pPr>
            <w:r>
              <w:t>4</w:t>
            </w:r>
          </w:p>
          <w:p w14:paraId="78B55818" w14:textId="77777777" w:rsidR="00D00AA1" w:rsidRDefault="00D00AA1" w:rsidP="00CB076D">
            <w:pPr>
              <w:pStyle w:val="Titre3"/>
              <w:outlineLvl w:val="2"/>
            </w:pPr>
            <w:r>
              <w:t>5</w:t>
            </w:r>
          </w:p>
          <w:p w14:paraId="6001921E" w14:textId="77777777" w:rsidR="00D00AA1" w:rsidRDefault="00D00AA1" w:rsidP="00CB076D">
            <w:pPr>
              <w:pStyle w:val="Titre3"/>
              <w:outlineLvl w:val="2"/>
            </w:pPr>
            <w:r>
              <w:t>6</w:t>
            </w:r>
          </w:p>
          <w:p w14:paraId="374F7D6A" w14:textId="77777777" w:rsidR="00D00AA1" w:rsidRDefault="00D00AA1" w:rsidP="00CB076D">
            <w:pPr>
              <w:pStyle w:val="Titre3"/>
              <w:outlineLvl w:val="2"/>
            </w:pPr>
            <w:r>
              <w:t>7</w:t>
            </w:r>
          </w:p>
          <w:p w14:paraId="7F8B104A" w14:textId="77777777" w:rsidR="00D00AA1" w:rsidRDefault="00D00AA1" w:rsidP="00CB076D">
            <w:pPr>
              <w:pStyle w:val="Titre3"/>
              <w:outlineLvl w:val="2"/>
            </w:pPr>
            <w:r>
              <w:t>8</w:t>
            </w:r>
          </w:p>
          <w:p w14:paraId="14FCDD59" w14:textId="77777777" w:rsidR="00D00AA1" w:rsidRDefault="00D00AA1" w:rsidP="00CB076D">
            <w:pPr>
              <w:pStyle w:val="Titre3"/>
              <w:outlineLvl w:val="2"/>
            </w:pPr>
            <w:r>
              <w:t>9</w:t>
            </w:r>
          </w:p>
          <w:p w14:paraId="43C4598D" w14:textId="77777777" w:rsidR="00D00AA1" w:rsidRDefault="00D00AA1" w:rsidP="00CB076D">
            <w:pPr>
              <w:pStyle w:val="Titre3"/>
              <w:outlineLvl w:val="2"/>
            </w:pPr>
            <w:r>
              <w:t>10</w:t>
            </w:r>
          </w:p>
          <w:p w14:paraId="5EAC553B" w14:textId="77777777" w:rsidR="00D00AA1" w:rsidRDefault="00D00AA1" w:rsidP="00CB076D">
            <w:pPr>
              <w:pStyle w:val="Titre3"/>
              <w:outlineLvl w:val="2"/>
            </w:pPr>
            <w:r>
              <w:t>11</w:t>
            </w:r>
          </w:p>
          <w:p w14:paraId="144E9E90" w14:textId="77777777" w:rsidR="00D00AA1" w:rsidRDefault="00D00AA1" w:rsidP="00CB076D">
            <w:pPr>
              <w:pStyle w:val="Titre3"/>
              <w:outlineLvl w:val="2"/>
            </w:pPr>
            <w:r>
              <w:t>12</w:t>
            </w:r>
          </w:p>
          <w:p w14:paraId="2725C3E5" w14:textId="77777777" w:rsidR="00D00AA1" w:rsidRDefault="00D00AA1" w:rsidP="00CB076D">
            <w:pPr>
              <w:pStyle w:val="Titre3"/>
              <w:outlineLvl w:val="2"/>
            </w:pPr>
            <w:r>
              <w:t>13</w:t>
            </w:r>
          </w:p>
          <w:p w14:paraId="6ED8E9E7" w14:textId="77777777" w:rsidR="00D00AA1" w:rsidRDefault="00D00AA1" w:rsidP="00CB076D">
            <w:pPr>
              <w:pStyle w:val="Titre3"/>
              <w:outlineLvl w:val="2"/>
            </w:pPr>
            <w:r>
              <w:t>14</w:t>
            </w:r>
          </w:p>
          <w:p w14:paraId="12922839" w14:textId="77777777" w:rsidR="00D00AA1" w:rsidRDefault="00D00AA1" w:rsidP="00CB076D">
            <w:pPr>
              <w:pStyle w:val="Titre3"/>
              <w:outlineLvl w:val="2"/>
            </w:pPr>
            <w:r>
              <w:t>15</w:t>
            </w:r>
          </w:p>
          <w:p w14:paraId="0C1DDC5D" w14:textId="77777777" w:rsidR="00D00AA1" w:rsidRDefault="00D00AA1" w:rsidP="00CB076D">
            <w:pPr>
              <w:pStyle w:val="Titre3"/>
              <w:outlineLvl w:val="2"/>
            </w:pPr>
            <w:r>
              <w:t>16</w:t>
            </w:r>
          </w:p>
          <w:p w14:paraId="709BA477" w14:textId="77777777" w:rsidR="00D00AA1" w:rsidRDefault="00D00AA1" w:rsidP="00CB076D">
            <w:pPr>
              <w:pStyle w:val="Titre3"/>
              <w:outlineLvl w:val="2"/>
            </w:pPr>
            <w:r>
              <w:t>17</w:t>
            </w:r>
          </w:p>
          <w:p w14:paraId="1E014A6A" w14:textId="77777777" w:rsidR="00D00AA1" w:rsidRDefault="00D00AA1" w:rsidP="00CB076D">
            <w:pPr>
              <w:pStyle w:val="Titre3"/>
              <w:outlineLvl w:val="2"/>
            </w:pPr>
            <w:r>
              <w:t>18</w:t>
            </w:r>
          </w:p>
          <w:p w14:paraId="32908E9D" w14:textId="77777777" w:rsidR="00D00AA1" w:rsidRDefault="00D00AA1" w:rsidP="00CB076D">
            <w:pPr>
              <w:pStyle w:val="Titre3"/>
              <w:outlineLvl w:val="2"/>
            </w:pPr>
            <w:r>
              <w:t>19</w:t>
            </w:r>
          </w:p>
          <w:p w14:paraId="6EBBE929" w14:textId="77777777" w:rsidR="00D00AA1" w:rsidRDefault="00D00AA1" w:rsidP="00CB076D">
            <w:pPr>
              <w:pStyle w:val="Titre3"/>
              <w:outlineLvl w:val="2"/>
            </w:pPr>
            <w:r>
              <w:t>20</w:t>
            </w:r>
          </w:p>
          <w:p w14:paraId="39ECB8B7" w14:textId="77777777" w:rsidR="00D00AA1" w:rsidRDefault="00D00AA1" w:rsidP="00CB076D">
            <w:pPr>
              <w:pStyle w:val="Titre3"/>
              <w:outlineLvl w:val="2"/>
            </w:pPr>
            <w:r>
              <w:t>21</w:t>
            </w:r>
          </w:p>
          <w:p w14:paraId="497710D5" w14:textId="77777777" w:rsidR="00D00AA1" w:rsidRDefault="00D00AA1" w:rsidP="00CB076D">
            <w:pPr>
              <w:pStyle w:val="Titre3"/>
              <w:outlineLvl w:val="2"/>
            </w:pPr>
            <w:r>
              <w:t>22</w:t>
            </w:r>
          </w:p>
          <w:p w14:paraId="77CD98BD" w14:textId="77777777" w:rsidR="00D00AA1" w:rsidRDefault="00D00AA1" w:rsidP="00CB076D">
            <w:pPr>
              <w:pStyle w:val="Titre3"/>
              <w:outlineLvl w:val="2"/>
            </w:pPr>
            <w:r>
              <w:t>23</w:t>
            </w:r>
          </w:p>
        </w:tc>
        <w:tc>
          <w:tcPr>
            <w:tcW w:w="8301" w:type="dxa"/>
          </w:tcPr>
          <w:p w14:paraId="256970F0" w14:textId="77777777" w:rsidR="00D00AA1" w:rsidRDefault="00D00AA1" w:rsidP="00CB076D">
            <w:pPr>
              <w:pStyle w:val="Titre3"/>
              <w:outlineLvl w:val="2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aligne_sequence</w:t>
            </w:r>
            <w:proofErr w:type="spellEnd"/>
            <w:r>
              <w:t>(s1,s2):</w:t>
            </w:r>
          </w:p>
          <w:p w14:paraId="591E7EC7" w14:textId="77777777" w:rsidR="00D00AA1" w:rsidRDefault="00D00AA1" w:rsidP="00CB076D">
            <w:pPr>
              <w:pStyle w:val="Titre3"/>
              <w:outlineLvl w:val="2"/>
            </w:pPr>
            <w:r>
              <w:t xml:space="preserve"> """Le score du meilleur alignement de s1 et s2"""</w:t>
            </w:r>
          </w:p>
          <w:p w14:paraId="01F27F19" w14:textId="77777777" w:rsidR="00D00AA1" w:rsidRDefault="00D00AA1" w:rsidP="00CB076D">
            <w:pPr>
              <w:pStyle w:val="Titre3"/>
              <w:outlineLvl w:val="2"/>
            </w:pPr>
            <w:r>
              <w:t xml:space="preserve"> GE=[" ","G","E","N","O","M","E"]</w:t>
            </w:r>
          </w:p>
          <w:p w14:paraId="4F029DA6" w14:textId="77777777" w:rsidR="00D00AA1" w:rsidRDefault="00D00AA1" w:rsidP="00CB076D">
            <w:pPr>
              <w:pStyle w:val="Titre3"/>
              <w:outlineLvl w:val="2"/>
            </w:pPr>
            <w:r>
              <w:t xml:space="preserve"> n1,n2=</w:t>
            </w:r>
            <w:proofErr w:type="spellStart"/>
            <w:r>
              <w:t>len</w:t>
            </w:r>
            <w:proofErr w:type="spellEnd"/>
            <w:r>
              <w:t>(s1),</w:t>
            </w:r>
            <w:proofErr w:type="spellStart"/>
            <w:r>
              <w:t>len</w:t>
            </w:r>
            <w:proofErr w:type="spellEnd"/>
            <w:r>
              <w:t>(s2)</w:t>
            </w:r>
          </w:p>
          <w:p w14:paraId="3266D2A8" w14:textId="77777777" w:rsidR="00D00AA1" w:rsidRDefault="00D00AA1" w:rsidP="00CB076D">
            <w:pPr>
              <w:pStyle w:val="Titre3"/>
              <w:outlineLvl w:val="2"/>
            </w:pPr>
            <w:r>
              <w:t xml:space="preserve"> sc=[[0]*(n2+1) for _ in range(n1+1)]</w:t>
            </w:r>
          </w:p>
          <w:p w14:paraId="2DAC5059" w14:textId="77777777" w:rsidR="00D00AA1" w:rsidRDefault="00D00AA1" w:rsidP="00CB076D">
            <w:pPr>
              <w:pStyle w:val="Titre3"/>
              <w:outlineLvl w:val="2"/>
            </w:pPr>
            <w:r>
              <w:t xml:space="preserve"> for i in range(1,n1+1):sc[i][0]=-i</w:t>
            </w:r>
          </w:p>
          <w:p w14:paraId="110D8830" w14:textId="77777777" w:rsidR="00D00AA1" w:rsidRDefault="00D00AA1" w:rsidP="00CB076D">
            <w:pPr>
              <w:pStyle w:val="Titre3"/>
              <w:outlineLvl w:val="2"/>
            </w:pPr>
            <w:r>
              <w:t xml:space="preserve"> for j in range(1,n2+1):sc[0][j]=-j</w:t>
            </w:r>
          </w:p>
          <w:p w14:paraId="46932D97" w14:textId="49AD1BBA" w:rsidR="00D00AA1" w:rsidRDefault="00D00AA1" w:rsidP="00CB076D">
            <w:pPr>
              <w:pStyle w:val="Titre3"/>
              <w:outlineLvl w:val="2"/>
            </w:pPr>
            <w:proofErr w:type="spellStart"/>
            <w:r>
              <w:t>print</w:t>
            </w:r>
            <w:proofErr w:type="spellEnd"/>
            <w:r>
              <w:t>("E   N   O   R   M   E")</w:t>
            </w:r>
          </w:p>
          <w:p w14:paraId="1748C9BB" w14:textId="77777777" w:rsidR="00D00AA1" w:rsidRDefault="00D00AA1" w:rsidP="00CB076D">
            <w:pPr>
              <w:pStyle w:val="Titre3"/>
              <w:outlineLvl w:val="2"/>
            </w:pPr>
            <w:r>
              <w:t xml:space="preserve"> for i in range(1,n1+1):</w:t>
            </w:r>
          </w:p>
          <w:p w14:paraId="2088BBF4" w14:textId="6E897A3A" w:rsidR="008062DD" w:rsidRDefault="008062DD" w:rsidP="008062DD">
            <w:pPr>
              <w:pStyle w:val="Titre3"/>
              <w:outlineLvl w:val="2"/>
            </w:pPr>
            <w:r>
              <w:t xml:space="preserve">  </w:t>
            </w:r>
            <w:proofErr w:type="spellStart"/>
            <w:r>
              <w:t>print</w:t>
            </w:r>
            <w:proofErr w:type="spellEnd"/>
            <w:r>
              <w:t>("{}".format(GE[b]),end="")</w:t>
            </w:r>
          </w:p>
          <w:p w14:paraId="5E6FD689" w14:textId="77777777" w:rsidR="00D00AA1" w:rsidRDefault="00D00AA1" w:rsidP="00CB076D">
            <w:pPr>
              <w:pStyle w:val="Titre3"/>
              <w:outlineLvl w:val="2"/>
            </w:pPr>
            <w:r>
              <w:t xml:space="preserve">  for j in range(1,n2+1):</w:t>
            </w:r>
          </w:p>
          <w:p w14:paraId="03862A2D" w14:textId="77777777" w:rsidR="00D00AA1" w:rsidRDefault="00D00AA1" w:rsidP="00CB076D">
            <w:pPr>
              <w:pStyle w:val="Titre3"/>
              <w:outlineLvl w:val="2"/>
            </w:pPr>
            <w:r>
              <w:t xml:space="preserve">   s=max(-1+sc[i-1][j],-1+sc[i][j-1])</w:t>
            </w:r>
          </w:p>
          <w:p w14:paraId="4D0CC31C" w14:textId="77777777" w:rsidR="00D00AA1" w:rsidRDefault="00D00AA1" w:rsidP="00CB076D">
            <w:pPr>
              <w:pStyle w:val="Titre3"/>
              <w:outlineLvl w:val="2"/>
            </w:pPr>
            <w:r>
              <w:t xml:space="preserve">   if s1[i-1]==s2[j-1]: sc[i][j]=max(s,1+sc[i-1][j-1])</w:t>
            </w:r>
          </w:p>
          <w:p w14:paraId="5F19E63C" w14:textId="3FADEEA5" w:rsidR="00D00AA1" w:rsidRDefault="00D00AA1" w:rsidP="00CB076D">
            <w:pPr>
              <w:pStyle w:val="Titre3"/>
              <w:outlineLvl w:val="2"/>
            </w:pPr>
            <w:r>
              <w:t xml:space="preserve">   else: sc[i][j]=max(s,-1+sc[i-1][j-1])</w:t>
            </w:r>
          </w:p>
          <w:p w14:paraId="725B1E25" w14:textId="2B22EED2" w:rsidR="00D00AA1" w:rsidRDefault="00D00AA1" w:rsidP="00D00AA1">
            <w:pPr>
              <w:pStyle w:val="Titre3"/>
              <w:outlineLvl w:val="2"/>
            </w:pPr>
            <w:r>
              <w:t xml:space="preserve">   </w:t>
            </w:r>
            <w:proofErr w:type="spellStart"/>
            <w:r>
              <w:t>print</w:t>
            </w:r>
            <w:proofErr w:type="spellEnd"/>
            <w:r>
              <w:t>("|{:&gt;3}".format(sc[i][j]),end=" ")</w:t>
            </w:r>
          </w:p>
          <w:p w14:paraId="7630A98E" w14:textId="11F15FAB" w:rsidR="008062DD" w:rsidRPr="00D00AA1" w:rsidRDefault="008062DD" w:rsidP="00D00AA1">
            <w:pPr>
              <w:pStyle w:val="Titre3"/>
              <w:outlineLvl w:val="2"/>
            </w:pPr>
            <w:r>
              <w:t xml:space="preserve"> </w:t>
            </w:r>
            <w:proofErr w:type="spellStart"/>
            <w:r>
              <w:t>print</w:t>
            </w:r>
            <w:proofErr w:type="spellEnd"/>
            <w:r>
              <w:t>()</w:t>
            </w:r>
          </w:p>
          <w:p w14:paraId="2E658FF6" w14:textId="13E3ADA1" w:rsidR="00D00AA1" w:rsidRDefault="00D00AA1" w:rsidP="00CB076D">
            <w:pPr>
              <w:pStyle w:val="Titre3"/>
              <w:outlineLvl w:val="2"/>
            </w:pPr>
            <w:r>
              <w:t>return sc[n1][n2]</w:t>
            </w:r>
          </w:p>
          <w:p w14:paraId="0950AB1C" w14:textId="77777777" w:rsidR="00D00AA1" w:rsidRDefault="00D00AA1" w:rsidP="00CB076D">
            <w:pPr>
              <w:pStyle w:val="Titre3"/>
              <w:outlineLvl w:val="2"/>
            </w:pPr>
          </w:p>
          <w:p w14:paraId="76C1035F" w14:textId="1E7FE4EF" w:rsidR="00D00AA1" w:rsidRDefault="00D00AA1" w:rsidP="00CB076D">
            <w:pPr>
              <w:pStyle w:val="Titre3"/>
              <w:outlineLvl w:val="2"/>
            </w:pPr>
            <w:r>
              <w:t>word1="</w:t>
            </w:r>
            <w:r w:rsidR="00233D4C">
              <w:t>-</w:t>
            </w:r>
            <w:r>
              <w:t>ENORME"</w:t>
            </w:r>
          </w:p>
          <w:p w14:paraId="65AB482C" w14:textId="54536614" w:rsidR="00D00AA1" w:rsidRDefault="00D00AA1" w:rsidP="00CB076D">
            <w:pPr>
              <w:pStyle w:val="Titre3"/>
              <w:outlineLvl w:val="2"/>
            </w:pPr>
            <w:r>
              <w:t>word2="GENO</w:t>
            </w:r>
            <w:r w:rsidR="00233D4C">
              <w:t>-</w:t>
            </w:r>
            <w:r>
              <w:t>ME"</w:t>
            </w:r>
          </w:p>
          <w:p w14:paraId="76FCB924" w14:textId="77777777" w:rsidR="00D00AA1" w:rsidRDefault="00D00AA1" w:rsidP="00CB076D">
            <w:pPr>
              <w:pStyle w:val="Titre3"/>
              <w:outlineLvl w:val="2"/>
            </w:pPr>
            <w:proofErr w:type="spellStart"/>
            <w:r w:rsidRPr="00B75612">
              <w:t>print</w:t>
            </w:r>
            <w:proofErr w:type="spellEnd"/>
            <w:r w:rsidRPr="00B75612">
              <w:t>(</w:t>
            </w:r>
            <w:proofErr w:type="spellStart"/>
            <w:r w:rsidRPr="00B75612">
              <w:t>aligne_sequence</w:t>
            </w:r>
            <w:proofErr w:type="spellEnd"/>
            <w:r w:rsidRPr="00B75612">
              <w:t>(word2,word1))</w:t>
            </w:r>
          </w:p>
        </w:tc>
      </w:tr>
    </w:tbl>
    <w:p w14:paraId="322000D7" w14:textId="77777777" w:rsidR="00D00AA1" w:rsidRPr="00A7236A" w:rsidRDefault="00D00AA1" w:rsidP="00D00AA1"/>
    <w:p w14:paraId="2E985FA0" w14:textId="16620649" w:rsidR="00D00AA1" w:rsidRDefault="00233D4C" w:rsidP="00233D4C">
      <w:pPr>
        <w:pStyle w:val="Titre1"/>
      </w:pPr>
      <w:r>
        <w:t>PARTIE C :</w:t>
      </w:r>
    </w:p>
    <w:p w14:paraId="4997E40D" w14:textId="04B4F580" w:rsidR="00233D4C" w:rsidRDefault="00233D4C" w:rsidP="00233D4C">
      <w:pPr>
        <w:pStyle w:val="Titre2"/>
      </w:pPr>
      <w:r>
        <w:t>Exercice 1 :</w:t>
      </w:r>
    </w:p>
    <w:p w14:paraId="2D3AE41A" w14:textId="34AE9617" w:rsidR="00233D4C" w:rsidRDefault="006474A3" w:rsidP="00233D4C">
      <w:r>
        <w:t>1)</w:t>
      </w:r>
    </w:p>
    <w:p w14:paraId="22BB8202" w14:textId="77777777" w:rsidR="00F001E7" w:rsidRDefault="00F001E7" w:rsidP="00F001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1"/>
        <w:gridCol w:w="8301"/>
      </w:tblGrid>
      <w:tr w:rsidR="00F001E7" w14:paraId="1843D48D" w14:textId="77777777" w:rsidTr="00CB076D">
        <w:tc>
          <w:tcPr>
            <w:tcW w:w="761" w:type="dxa"/>
          </w:tcPr>
          <w:p w14:paraId="0E7741D9" w14:textId="77777777" w:rsidR="00F001E7" w:rsidRDefault="00F001E7" w:rsidP="00CB076D">
            <w:pPr>
              <w:pStyle w:val="Titre6"/>
              <w:outlineLvl w:val="5"/>
            </w:pPr>
            <w:r>
              <w:lastRenderedPageBreak/>
              <w:t>Index</w:t>
            </w:r>
          </w:p>
        </w:tc>
        <w:tc>
          <w:tcPr>
            <w:tcW w:w="8301" w:type="dxa"/>
          </w:tcPr>
          <w:p w14:paraId="1025E160" w14:textId="77777777" w:rsidR="00F001E7" w:rsidRDefault="00F001E7" w:rsidP="00CB076D">
            <w:pPr>
              <w:pStyle w:val="Titre6"/>
              <w:outlineLvl w:val="5"/>
            </w:pPr>
            <w:r>
              <w:t>Program</w:t>
            </w:r>
          </w:p>
        </w:tc>
      </w:tr>
      <w:tr w:rsidR="00F001E7" w14:paraId="069E2F94" w14:textId="77777777" w:rsidTr="00CB076D">
        <w:tc>
          <w:tcPr>
            <w:tcW w:w="761" w:type="dxa"/>
          </w:tcPr>
          <w:p w14:paraId="7D3DF34B" w14:textId="77777777" w:rsidR="00F001E7" w:rsidRDefault="00F001E7" w:rsidP="00CB076D">
            <w:pPr>
              <w:pStyle w:val="Titre3"/>
              <w:outlineLvl w:val="2"/>
            </w:pPr>
            <w:r>
              <w:t>1</w:t>
            </w:r>
          </w:p>
          <w:p w14:paraId="4CAB8ECA" w14:textId="77777777" w:rsidR="00F001E7" w:rsidRDefault="00F001E7" w:rsidP="00CB076D">
            <w:pPr>
              <w:pStyle w:val="Titre3"/>
              <w:outlineLvl w:val="2"/>
            </w:pPr>
            <w:r>
              <w:t>2</w:t>
            </w:r>
          </w:p>
          <w:p w14:paraId="6C91AFAD" w14:textId="77777777" w:rsidR="00F001E7" w:rsidRDefault="00F001E7" w:rsidP="00CB076D">
            <w:pPr>
              <w:pStyle w:val="Titre3"/>
              <w:outlineLvl w:val="2"/>
            </w:pPr>
            <w:r>
              <w:t>3</w:t>
            </w:r>
          </w:p>
          <w:p w14:paraId="2C0D66F3" w14:textId="77777777" w:rsidR="00F001E7" w:rsidRDefault="00F001E7" w:rsidP="00CB076D">
            <w:pPr>
              <w:pStyle w:val="Titre3"/>
              <w:outlineLvl w:val="2"/>
            </w:pPr>
            <w:r>
              <w:t>4</w:t>
            </w:r>
          </w:p>
          <w:p w14:paraId="19334FB9" w14:textId="77777777" w:rsidR="00F001E7" w:rsidRDefault="00F001E7" w:rsidP="00CB076D">
            <w:pPr>
              <w:pStyle w:val="Titre3"/>
              <w:outlineLvl w:val="2"/>
            </w:pPr>
            <w:r>
              <w:t>5</w:t>
            </w:r>
          </w:p>
          <w:p w14:paraId="60861EB5" w14:textId="77777777" w:rsidR="00F001E7" w:rsidRDefault="00F001E7" w:rsidP="00CB076D">
            <w:pPr>
              <w:pStyle w:val="Titre3"/>
              <w:outlineLvl w:val="2"/>
            </w:pPr>
            <w:r>
              <w:t>6</w:t>
            </w:r>
          </w:p>
          <w:p w14:paraId="1454EFEE" w14:textId="77777777" w:rsidR="00F001E7" w:rsidRDefault="00F001E7" w:rsidP="00CB076D">
            <w:pPr>
              <w:pStyle w:val="Titre3"/>
              <w:outlineLvl w:val="2"/>
            </w:pPr>
            <w:r>
              <w:t>7</w:t>
            </w:r>
          </w:p>
          <w:p w14:paraId="19853FB3" w14:textId="77777777" w:rsidR="00F001E7" w:rsidRDefault="00F001E7" w:rsidP="00CB076D">
            <w:pPr>
              <w:pStyle w:val="Titre3"/>
              <w:outlineLvl w:val="2"/>
            </w:pPr>
            <w:r>
              <w:t>8</w:t>
            </w:r>
          </w:p>
          <w:p w14:paraId="27E97F62" w14:textId="77777777" w:rsidR="00F001E7" w:rsidRDefault="00F001E7" w:rsidP="00CB076D">
            <w:pPr>
              <w:pStyle w:val="Titre3"/>
              <w:outlineLvl w:val="2"/>
            </w:pPr>
            <w:r>
              <w:t>9</w:t>
            </w:r>
          </w:p>
          <w:p w14:paraId="08AD6D02" w14:textId="77777777" w:rsidR="00F001E7" w:rsidRDefault="00F001E7" w:rsidP="00CB076D">
            <w:pPr>
              <w:pStyle w:val="Titre3"/>
              <w:outlineLvl w:val="2"/>
            </w:pPr>
            <w:r>
              <w:t>10</w:t>
            </w:r>
          </w:p>
          <w:p w14:paraId="43373A9C" w14:textId="77777777" w:rsidR="00C7464A" w:rsidRDefault="00C7464A" w:rsidP="00CB076D">
            <w:pPr>
              <w:pStyle w:val="Titre3"/>
              <w:outlineLvl w:val="2"/>
            </w:pPr>
            <w:r>
              <w:t>11</w:t>
            </w:r>
          </w:p>
          <w:p w14:paraId="04C77851" w14:textId="77777777" w:rsidR="00C7464A" w:rsidRDefault="00C7464A" w:rsidP="00CB076D">
            <w:pPr>
              <w:pStyle w:val="Titre3"/>
              <w:outlineLvl w:val="2"/>
            </w:pPr>
            <w:r>
              <w:t>12</w:t>
            </w:r>
          </w:p>
          <w:p w14:paraId="029CE0C5" w14:textId="77777777" w:rsidR="00C7464A" w:rsidRDefault="00C7464A" w:rsidP="00CB076D">
            <w:pPr>
              <w:pStyle w:val="Titre3"/>
              <w:outlineLvl w:val="2"/>
            </w:pPr>
            <w:r>
              <w:t>13</w:t>
            </w:r>
          </w:p>
          <w:p w14:paraId="1FAEA8B5" w14:textId="77777777" w:rsidR="00C7464A" w:rsidRDefault="00C7464A" w:rsidP="00CB076D">
            <w:pPr>
              <w:pStyle w:val="Titre3"/>
              <w:outlineLvl w:val="2"/>
            </w:pPr>
            <w:r>
              <w:t>14</w:t>
            </w:r>
          </w:p>
          <w:p w14:paraId="05F952F2" w14:textId="77777777" w:rsidR="00C7464A" w:rsidRDefault="00C7464A" w:rsidP="00CB076D">
            <w:pPr>
              <w:pStyle w:val="Titre3"/>
              <w:outlineLvl w:val="2"/>
            </w:pPr>
            <w:r>
              <w:t>15</w:t>
            </w:r>
          </w:p>
          <w:p w14:paraId="35CFD32E" w14:textId="77777777" w:rsidR="00C7464A" w:rsidRDefault="00C7464A" w:rsidP="00CB076D">
            <w:pPr>
              <w:pStyle w:val="Titre3"/>
              <w:outlineLvl w:val="2"/>
            </w:pPr>
            <w:r>
              <w:t>16</w:t>
            </w:r>
          </w:p>
          <w:p w14:paraId="0558BE8B" w14:textId="77777777" w:rsidR="00C7464A" w:rsidRDefault="00C7464A" w:rsidP="00CB076D">
            <w:pPr>
              <w:pStyle w:val="Titre3"/>
              <w:outlineLvl w:val="2"/>
            </w:pPr>
            <w:r>
              <w:t>17</w:t>
            </w:r>
          </w:p>
          <w:p w14:paraId="7B5BAE9E" w14:textId="6B48E503" w:rsidR="00C7464A" w:rsidRDefault="00C7464A" w:rsidP="00CB076D">
            <w:pPr>
              <w:pStyle w:val="Titre3"/>
              <w:outlineLvl w:val="2"/>
            </w:pPr>
            <w:r>
              <w:t>18</w:t>
            </w:r>
          </w:p>
        </w:tc>
        <w:tc>
          <w:tcPr>
            <w:tcW w:w="8301" w:type="dxa"/>
          </w:tcPr>
          <w:p w14:paraId="744680F9" w14:textId="77777777" w:rsidR="00966D26" w:rsidRPr="00C7464A" w:rsidRDefault="00966D26" w:rsidP="00C7464A">
            <w:pPr>
              <w:pStyle w:val="Titre3"/>
            </w:pPr>
            <w:proofErr w:type="spellStart"/>
            <w:r w:rsidRPr="00C7464A">
              <w:t>def</w:t>
            </w:r>
            <w:proofErr w:type="spellEnd"/>
            <w:r w:rsidRPr="00C7464A">
              <w:t> </w:t>
            </w:r>
            <w:proofErr w:type="spellStart"/>
            <w:r w:rsidRPr="00C7464A">
              <w:t>fibod</w:t>
            </w:r>
            <w:proofErr w:type="spellEnd"/>
            <w:r w:rsidRPr="00C7464A">
              <w:t>(n):</w:t>
            </w:r>
          </w:p>
          <w:p w14:paraId="4FCECE7C" w14:textId="36E23423" w:rsidR="00966D26" w:rsidRPr="00C7464A" w:rsidRDefault="00966D26" w:rsidP="00C7464A">
            <w:pPr>
              <w:pStyle w:val="Titre3"/>
            </w:pPr>
            <w:r w:rsidRPr="00C7464A">
              <w:t> N1=[0]</w:t>
            </w:r>
          </w:p>
          <w:p w14:paraId="4BD458F7" w14:textId="5E181183" w:rsidR="00966D26" w:rsidRPr="00C7464A" w:rsidRDefault="00966D26" w:rsidP="00C7464A">
            <w:pPr>
              <w:pStyle w:val="Titre3"/>
            </w:pPr>
            <w:r w:rsidRPr="00C7464A">
              <w:t> N2=[0]</w:t>
            </w:r>
          </w:p>
          <w:p w14:paraId="2C65E77B" w14:textId="176962F7" w:rsidR="00966D26" w:rsidRPr="00C7464A" w:rsidRDefault="00966D26" w:rsidP="00C7464A">
            <w:pPr>
              <w:pStyle w:val="Titre3"/>
            </w:pPr>
            <w:r w:rsidRPr="00C7464A">
              <w:t> </w:t>
            </w:r>
            <w:proofErr w:type="spellStart"/>
            <w:r w:rsidRPr="00C7464A">
              <w:t>while</w:t>
            </w:r>
            <w:proofErr w:type="spellEnd"/>
            <w:r w:rsidRPr="00C7464A">
              <w:t> n&gt;0:</w:t>
            </w:r>
          </w:p>
          <w:p w14:paraId="5C6E14CD" w14:textId="64D45359" w:rsidR="00966D26" w:rsidRPr="00C7464A" w:rsidRDefault="00966D26" w:rsidP="00C7464A">
            <w:pPr>
              <w:pStyle w:val="Titre3"/>
            </w:pPr>
            <w:r w:rsidRPr="00C7464A">
              <w:t>  if n==0 or n==1:</w:t>
            </w:r>
          </w:p>
          <w:p w14:paraId="0620E261" w14:textId="4491214A" w:rsidR="00966D26" w:rsidRPr="00C7464A" w:rsidRDefault="00966D26" w:rsidP="00C7464A">
            <w:pPr>
              <w:pStyle w:val="Titre3"/>
            </w:pPr>
            <w:r w:rsidRPr="00C7464A">
              <w:t>   return n</w:t>
            </w:r>
          </w:p>
          <w:p w14:paraId="369957EA" w14:textId="1EC7FDF4" w:rsidR="00966D26" w:rsidRPr="00C7464A" w:rsidRDefault="00966D26" w:rsidP="00C7464A">
            <w:pPr>
              <w:pStyle w:val="Titre3"/>
            </w:pPr>
            <w:r w:rsidRPr="00C7464A">
              <w:t>  else:</w:t>
            </w:r>
          </w:p>
          <w:p w14:paraId="33CE7A16" w14:textId="18FFD1B7" w:rsidR="00966D26" w:rsidRPr="00C7464A" w:rsidRDefault="00966D26" w:rsidP="00C7464A">
            <w:pPr>
              <w:pStyle w:val="Titre3"/>
            </w:pPr>
            <w:r w:rsidRPr="00C7464A">
              <w:t>   if n not in N1 and</w:t>
            </w:r>
            <w:r w:rsidR="00C7464A" w:rsidRPr="00C7464A">
              <w:t xml:space="preserve"> </w:t>
            </w:r>
            <w:r w:rsidRPr="00C7464A">
              <w:t>n</w:t>
            </w:r>
            <w:r w:rsidR="00C7464A" w:rsidRPr="00C7464A">
              <w:t xml:space="preserve"> </w:t>
            </w:r>
            <w:r w:rsidRPr="00C7464A">
              <w:t>not</w:t>
            </w:r>
            <w:r w:rsidR="00C7464A" w:rsidRPr="00C7464A">
              <w:t xml:space="preserve"> </w:t>
            </w:r>
            <w:r w:rsidRPr="00C7464A">
              <w:t>in</w:t>
            </w:r>
            <w:r w:rsidR="00C7464A" w:rsidRPr="00C7464A">
              <w:t xml:space="preserve"> </w:t>
            </w:r>
            <w:r w:rsidRPr="00C7464A">
              <w:t>N2:</w:t>
            </w:r>
          </w:p>
          <w:p w14:paraId="132E5BD0" w14:textId="68F8DD21" w:rsidR="00966D26" w:rsidRPr="00C7464A" w:rsidRDefault="00966D26" w:rsidP="00C7464A">
            <w:pPr>
              <w:pStyle w:val="Titre3"/>
            </w:pPr>
            <w:r w:rsidRPr="00C7464A">
              <w:t>    n1=(n-1)</w:t>
            </w:r>
          </w:p>
          <w:p w14:paraId="7484E86A" w14:textId="16DC9F06" w:rsidR="00966D26" w:rsidRPr="00C7464A" w:rsidRDefault="00966D26" w:rsidP="00C7464A">
            <w:pPr>
              <w:pStyle w:val="Titre3"/>
            </w:pPr>
            <w:r w:rsidRPr="00C7464A">
              <w:t>    N1.append(n1)</w:t>
            </w:r>
          </w:p>
          <w:p w14:paraId="29D53101" w14:textId="2E9272B6" w:rsidR="00966D26" w:rsidRPr="00C7464A" w:rsidRDefault="00966D26" w:rsidP="00C7464A">
            <w:pPr>
              <w:pStyle w:val="Titre3"/>
            </w:pPr>
            <w:r w:rsidRPr="00C7464A">
              <w:t>    n2=(n-2)</w:t>
            </w:r>
          </w:p>
          <w:p w14:paraId="72C5CEFF" w14:textId="112B3ED3" w:rsidR="00966D26" w:rsidRPr="00C7464A" w:rsidRDefault="00966D26" w:rsidP="00C7464A">
            <w:pPr>
              <w:pStyle w:val="Titre3"/>
            </w:pPr>
            <w:r w:rsidRPr="00C7464A">
              <w:t>    N2.append(n2)</w:t>
            </w:r>
          </w:p>
          <w:p w14:paraId="29A31276" w14:textId="60BE1083" w:rsidR="00966D26" w:rsidRPr="00C7464A" w:rsidRDefault="00966D26" w:rsidP="00C7464A">
            <w:pPr>
              <w:pStyle w:val="Titre3"/>
            </w:pPr>
            <w:r w:rsidRPr="00C7464A">
              <w:t>    n=n1+n2</w:t>
            </w:r>
          </w:p>
          <w:p w14:paraId="7007FC3A" w14:textId="4739D328" w:rsidR="00966D26" w:rsidRPr="00C7464A" w:rsidRDefault="00966D26" w:rsidP="00C7464A">
            <w:pPr>
              <w:pStyle w:val="Titre3"/>
            </w:pPr>
            <w:r w:rsidRPr="00C7464A">
              <w:t>    </w:t>
            </w:r>
            <w:proofErr w:type="spellStart"/>
            <w:r w:rsidRPr="00C7464A">
              <w:t>print</w:t>
            </w:r>
            <w:proofErr w:type="spellEnd"/>
            <w:r w:rsidRPr="00C7464A">
              <w:t>(n)</w:t>
            </w:r>
          </w:p>
          <w:p w14:paraId="7D642238" w14:textId="0C85685A" w:rsidR="00966D26" w:rsidRPr="00C7464A" w:rsidRDefault="00966D26" w:rsidP="00C7464A">
            <w:pPr>
              <w:pStyle w:val="Titre3"/>
            </w:pPr>
            <w:r w:rsidRPr="00C7464A">
              <w:t>    return (</w:t>
            </w:r>
            <w:proofErr w:type="spellStart"/>
            <w:r w:rsidRPr="00C7464A">
              <w:t>fibod</w:t>
            </w:r>
            <w:proofErr w:type="spellEnd"/>
            <w:r w:rsidRPr="00C7464A">
              <w:t>(n-1)+</w:t>
            </w:r>
            <w:proofErr w:type="spellStart"/>
            <w:r w:rsidRPr="00C7464A">
              <w:t>fibod</w:t>
            </w:r>
            <w:proofErr w:type="spellEnd"/>
            <w:r w:rsidRPr="00C7464A">
              <w:t>(n-2))</w:t>
            </w:r>
          </w:p>
          <w:p w14:paraId="0581C6F1" w14:textId="55A2B096" w:rsidR="00966D26" w:rsidRPr="00C7464A" w:rsidRDefault="00966D26" w:rsidP="00C7464A">
            <w:pPr>
              <w:pStyle w:val="Titre3"/>
            </w:pPr>
            <w:r w:rsidRPr="00C7464A">
              <w:t>   else:</w:t>
            </w:r>
          </w:p>
          <w:p w14:paraId="5EB9C41F" w14:textId="48E92320" w:rsidR="00966D26" w:rsidRPr="00C7464A" w:rsidRDefault="00966D26" w:rsidP="00C7464A">
            <w:pPr>
              <w:pStyle w:val="Titre3"/>
            </w:pPr>
            <w:r w:rsidRPr="00C7464A">
              <w:t>    return</w:t>
            </w:r>
            <w:r w:rsidR="00C7464A" w:rsidRPr="00C7464A">
              <w:t xml:space="preserve"> </w:t>
            </w:r>
            <w:r w:rsidRPr="00C7464A">
              <w:t>n</w:t>
            </w:r>
          </w:p>
          <w:p w14:paraId="2EEE4A1E" w14:textId="08B55A68" w:rsidR="00943447" w:rsidRDefault="00F001E7" w:rsidP="00F001E7">
            <w:pPr>
              <w:pStyle w:val="Titre3"/>
              <w:outlineLvl w:val="2"/>
            </w:pP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fibod</w:t>
            </w:r>
            <w:proofErr w:type="spellEnd"/>
            <w:r>
              <w:t>(7))</w:t>
            </w:r>
          </w:p>
        </w:tc>
      </w:tr>
    </w:tbl>
    <w:p w14:paraId="2B87B71D" w14:textId="1088B0AD" w:rsidR="00CB076D" w:rsidRDefault="00CB076D" w:rsidP="00233D4C"/>
    <w:p w14:paraId="66B55DB6" w14:textId="3AFA432C" w:rsidR="00CB076D" w:rsidRDefault="00BC7448" w:rsidP="00233D4C">
      <w:r>
        <w:t>1.1</w:t>
      </w:r>
      <w:r w:rsidR="00CB076D">
        <w:t>)</w:t>
      </w:r>
      <w:r>
        <w:t xml:space="preserve"> autre façon possible pour le premier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1"/>
        <w:gridCol w:w="8301"/>
      </w:tblGrid>
      <w:tr w:rsidR="00CB076D" w14:paraId="18BFD6CE" w14:textId="77777777" w:rsidTr="00CB076D">
        <w:tc>
          <w:tcPr>
            <w:tcW w:w="761" w:type="dxa"/>
          </w:tcPr>
          <w:p w14:paraId="79B5D8BE" w14:textId="77777777" w:rsidR="00CB076D" w:rsidRDefault="00CB076D" w:rsidP="00CB076D">
            <w:pPr>
              <w:pStyle w:val="Titre6"/>
              <w:outlineLvl w:val="5"/>
            </w:pPr>
            <w:r>
              <w:t>Index</w:t>
            </w:r>
          </w:p>
        </w:tc>
        <w:tc>
          <w:tcPr>
            <w:tcW w:w="8301" w:type="dxa"/>
          </w:tcPr>
          <w:p w14:paraId="5048ED2E" w14:textId="77777777" w:rsidR="00CB076D" w:rsidRDefault="00CB076D" w:rsidP="00CB076D">
            <w:pPr>
              <w:pStyle w:val="Titre6"/>
              <w:outlineLvl w:val="5"/>
            </w:pPr>
            <w:r>
              <w:t>Program</w:t>
            </w:r>
          </w:p>
        </w:tc>
      </w:tr>
      <w:tr w:rsidR="00CB076D" w14:paraId="6C6D5874" w14:textId="77777777" w:rsidTr="00CB076D">
        <w:tc>
          <w:tcPr>
            <w:tcW w:w="761" w:type="dxa"/>
          </w:tcPr>
          <w:p w14:paraId="12A04F31" w14:textId="77777777" w:rsidR="00CB076D" w:rsidRDefault="00CB076D" w:rsidP="00CB076D">
            <w:pPr>
              <w:pStyle w:val="Titre3"/>
              <w:outlineLvl w:val="2"/>
            </w:pPr>
            <w:r>
              <w:t>1</w:t>
            </w:r>
          </w:p>
          <w:p w14:paraId="2B0AC0AD" w14:textId="77777777" w:rsidR="00CB076D" w:rsidRDefault="00CB076D" w:rsidP="00CB076D">
            <w:pPr>
              <w:pStyle w:val="Titre3"/>
              <w:outlineLvl w:val="2"/>
            </w:pPr>
            <w:r>
              <w:t>2</w:t>
            </w:r>
          </w:p>
          <w:p w14:paraId="568E7753" w14:textId="77777777" w:rsidR="00CB076D" w:rsidRDefault="00CB076D" w:rsidP="00CB076D">
            <w:pPr>
              <w:pStyle w:val="Titre3"/>
              <w:outlineLvl w:val="2"/>
            </w:pPr>
            <w:r>
              <w:t>3</w:t>
            </w:r>
          </w:p>
          <w:p w14:paraId="32849A1F" w14:textId="77777777" w:rsidR="00CB076D" w:rsidRDefault="00CB076D" w:rsidP="00CB076D">
            <w:pPr>
              <w:pStyle w:val="Titre3"/>
              <w:outlineLvl w:val="2"/>
            </w:pPr>
            <w:r>
              <w:t>4</w:t>
            </w:r>
          </w:p>
          <w:p w14:paraId="2419717A" w14:textId="77777777" w:rsidR="00CB076D" w:rsidRDefault="00CB076D" w:rsidP="00CB076D">
            <w:pPr>
              <w:pStyle w:val="Titre3"/>
              <w:outlineLvl w:val="2"/>
            </w:pPr>
            <w:r>
              <w:t>5</w:t>
            </w:r>
          </w:p>
          <w:p w14:paraId="7F232378" w14:textId="77777777" w:rsidR="00CB076D" w:rsidRDefault="00CB076D" w:rsidP="00CB076D">
            <w:pPr>
              <w:pStyle w:val="Titre3"/>
              <w:outlineLvl w:val="2"/>
            </w:pPr>
            <w:r>
              <w:t>6</w:t>
            </w:r>
          </w:p>
          <w:p w14:paraId="02149DBF" w14:textId="77777777" w:rsidR="00CB076D" w:rsidRDefault="00CB076D" w:rsidP="00CB076D">
            <w:pPr>
              <w:pStyle w:val="Titre3"/>
              <w:outlineLvl w:val="2"/>
            </w:pPr>
            <w:r>
              <w:t>7</w:t>
            </w:r>
          </w:p>
          <w:p w14:paraId="6BF45245" w14:textId="77777777" w:rsidR="00CB076D" w:rsidRDefault="00CB076D" w:rsidP="00CB076D">
            <w:pPr>
              <w:pStyle w:val="Titre3"/>
              <w:outlineLvl w:val="2"/>
            </w:pPr>
            <w:r>
              <w:t>8</w:t>
            </w:r>
          </w:p>
          <w:p w14:paraId="17050F84" w14:textId="77777777" w:rsidR="00CB076D" w:rsidRDefault="00CB076D" w:rsidP="00CB076D">
            <w:pPr>
              <w:pStyle w:val="Titre3"/>
              <w:outlineLvl w:val="2"/>
            </w:pPr>
            <w:r>
              <w:t>9</w:t>
            </w:r>
          </w:p>
          <w:p w14:paraId="3830FB78" w14:textId="77777777" w:rsidR="00CB076D" w:rsidRDefault="00CB076D" w:rsidP="00CB076D">
            <w:pPr>
              <w:pStyle w:val="Titre3"/>
              <w:outlineLvl w:val="2"/>
            </w:pPr>
            <w:r>
              <w:t>10</w:t>
            </w:r>
          </w:p>
        </w:tc>
        <w:tc>
          <w:tcPr>
            <w:tcW w:w="8301" w:type="dxa"/>
          </w:tcPr>
          <w:p w14:paraId="4A2BED21" w14:textId="50D0635E" w:rsidR="00CB076D" w:rsidRDefault="00CB076D" w:rsidP="00CB076D">
            <w:pPr>
              <w:pStyle w:val="Titre3"/>
              <w:outlineLvl w:val="2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fibo</w:t>
            </w:r>
            <w:proofErr w:type="spellEnd"/>
            <w:r>
              <w:t>(n):</w:t>
            </w:r>
          </w:p>
          <w:p w14:paraId="1234F038" w14:textId="77777777" w:rsidR="00CB076D" w:rsidRDefault="00CB076D" w:rsidP="00CB076D">
            <w:pPr>
              <w:pStyle w:val="Titre3"/>
              <w:outlineLvl w:val="2"/>
            </w:pPr>
            <w:r>
              <w:t xml:space="preserve"> </w:t>
            </w:r>
            <w:proofErr w:type="spellStart"/>
            <w:r>
              <w:t>fist</w:t>
            </w:r>
            <w:proofErr w:type="spellEnd"/>
            <w:r>
              <w:t>=[0]</w:t>
            </w:r>
          </w:p>
          <w:p w14:paraId="13F05708" w14:textId="77777777" w:rsidR="00CB076D" w:rsidRDefault="00CB076D" w:rsidP="00CB076D">
            <w:pPr>
              <w:pStyle w:val="Titre3"/>
              <w:outlineLvl w:val="2"/>
            </w:pPr>
            <w:r>
              <w:t xml:space="preserve"> if n==0 or n==1: return n</w:t>
            </w:r>
          </w:p>
          <w:p w14:paraId="06479AB6" w14:textId="77777777" w:rsidR="00CB076D" w:rsidRDefault="00CB076D" w:rsidP="00CB076D">
            <w:pPr>
              <w:pStyle w:val="Titre3"/>
              <w:outlineLvl w:val="2"/>
            </w:pPr>
            <w:r>
              <w:t xml:space="preserve"> else:</w:t>
            </w:r>
          </w:p>
          <w:p w14:paraId="0406F291" w14:textId="77777777" w:rsidR="00CB076D" w:rsidRDefault="00CB076D" w:rsidP="00CB076D">
            <w:pPr>
              <w:pStyle w:val="Titre3"/>
              <w:outlineLvl w:val="2"/>
            </w:pPr>
            <w:r>
              <w:t xml:space="preserve">  for i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fist</w:t>
            </w:r>
            <w:proofErr w:type="spellEnd"/>
            <w:r>
              <w:t>)):</w:t>
            </w:r>
          </w:p>
          <w:p w14:paraId="19944BDE" w14:textId="77777777" w:rsidR="00CB076D" w:rsidRDefault="00CB076D" w:rsidP="00CB076D">
            <w:pPr>
              <w:pStyle w:val="Titre3"/>
              <w:outlineLvl w:val="2"/>
            </w:pPr>
            <w:r>
              <w:t xml:space="preserve">   if ((n-1)+(n-2))==</w:t>
            </w:r>
            <w:proofErr w:type="spellStart"/>
            <w:r>
              <w:t>fist</w:t>
            </w:r>
            <w:proofErr w:type="spellEnd"/>
            <w:r>
              <w:t>[i]:continue</w:t>
            </w:r>
          </w:p>
          <w:p w14:paraId="692F370C" w14:textId="77777777" w:rsidR="00CB076D" w:rsidRDefault="00CB076D" w:rsidP="00CB076D">
            <w:pPr>
              <w:pStyle w:val="Titre3"/>
              <w:outlineLvl w:val="2"/>
            </w:pPr>
            <w:r>
              <w:t xml:space="preserve">   else:</w:t>
            </w:r>
          </w:p>
          <w:p w14:paraId="535FB86D" w14:textId="77777777" w:rsidR="00CB076D" w:rsidRDefault="00CB076D" w:rsidP="00CB076D">
            <w:pPr>
              <w:pStyle w:val="Titre3"/>
              <w:outlineLvl w:val="2"/>
            </w:pPr>
            <w:r>
              <w:t xml:space="preserve">    </w:t>
            </w:r>
            <w:proofErr w:type="spellStart"/>
            <w:r>
              <w:t>fist.append</w:t>
            </w:r>
            <w:proofErr w:type="spellEnd"/>
            <w:r>
              <w:t>((n-1)+(n-2))</w:t>
            </w:r>
          </w:p>
          <w:p w14:paraId="1A330B1C" w14:textId="77777777" w:rsidR="00CB076D" w:rsidRDefault="00CB076D" w:rsidP="00CB076D">
            <w:pPr>
              <w:pStyle w:val="Titre3"/>
              <w:outlineLvl w:val="2"/>
            </w:pPr>
            <w:r>
              <w:t xml:space="preserve">    return </w:t>
            </w:r>
            <w:proofErr w:type="spellStart"/>
            <w:r>
              <w:t>fibo</w:t>
            </w:r>
            <w:proofErr w:type="spellEnd"/>
            <w:r>
              <w:t>(n-1)+</w:t>
            </w:r>
            <w:proofErr w:type="spellStart"/>
            <w:r>
              <w:t>fibo</w:t>
            </w:r>
            <w:proofErr w:type="spellEnd"/>
            <w:r>
              <w:t>(n-2)</w:t>
            </w:r>
          </w:p>
          <w:p w14:paraId="333DFF06" w14:textId="77777777" w:rsidR="00CB076D" w:rsidRDefault="00CB076D" w:rsidP="00CB076D">
            <w:pPr>
              <w:pStyle w:val="Titre3"/>
              <w:outlineLvl w:val="2"/>
            </w:pP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fibod</w:t>
            </w:r>
            <w:proofErr w:type="spellEnd"/>
            <w:r>
              <w:t>(7))</w:t>
            </w:r>
          </w:p>
        </w:tc>
      </w:tr>
    </w:tbl>
    <w:p w14:paraId="22804A57" w14:textId="2DEFB040" w:rsidR="00CB076D" w:rsidRDefault="00CB076D" w:rsidP="00233D4C"/>
    <w:p w14:paraId="71F84054" w14:textId="0A1792A2" w:rsidR="00BC7448" w:rsidRDefault="00BC7448" w:rsidP="00BC7448">
      <w:r>
        <w:t>2</w:t>
      </w:r>
      <w:r>
        <w:t>) autre façon possible pour le premier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1"/>
        <w:gridCol w:w="8301"/>
      </w:tblGrid>
      <w:tr w:rsidR="00BC7448" w14:paraId="7ADB30AE" w14:textId="77777777" w:rsidTr="008E091E">
        <w:tc>
          <w:tcPr>
            <w:tcW w:w="761" w:type="dxa"/>
          </w:tcPr>
          <w:p w14:paraId="5BC8C110" w14:textId="77777777" w:rsidR="00BC7448" w:rsidRDefault="00BC7448" w:rsidP="008E091E">
            <w:pPr>
              <w:pStyle w:val="Titre6"/>
              <w:outlineLvl w:val="5"/>
            </w:pPr>
            <w:r>
              <w:t>Index</w:t>
            </w:r>
          </w:p>
        </w:tc>
        <w:tc>
          <w:tcPr>
            <w:tcW w:w="8301" w:type="dxa"/>
          </w:tcPr>
          <w:p w14:paraId="3FA3680A" w14:textId="77777777" w:rsidR="00BC7448" w:rsidRDefault="00BC7448" w:rsidP="008E091E">
            <w:pPr>
              <w:pStyle w:val="Titre6"/>
              <w:outlineLvl w:val="5"/>
            </w:pPr>
            <w:r>
              <w:t>Program</w:t>
            </w:r>
          </w:p>
        </w:tc>
      </w:tr>
      <w:tr w:rsidR="00BC7448" w14:paraId="13B75CD4" w14:textId="77777777" w:rsidTr="008E091E">
        <w:tc>
          <w:tcPr>
            <w:tcW w:w="761" w:type="dxa"/>
          </w:tcPr>
          <w:p w14:paraId="45E77660" w14:textId="77777777" w:rsidR="00BC7448" w:rsidRDefault="00BC7448" w:rsidP="008E091E">
            <w:pPr>
              <w:pStyle w:val="Titre3"/>
              <w:outlineLvl w:val="2"/>
            </w:pPr>
            <w:r>
              <w:t>1</w:t>
            </w:r>
          </w:p>
          <w:p w14:paraId="5BB521C2" w14:textId="77777777" w:rsidR="00BC7448" w:rsidRDefault="00BC7448" w:rsidP="008E091E">
            <w:pPr>
              <w:pStyle w:val="Titre3"/>
              <w:outlineLvl w:val="2"/>
            </w:pPr>
            <w:r>
              <w:t>2</w:t>
            </w:r>
          </w:p>
          <w:p w14:paraId="4EDCE3FF" w14:textId="77777777" w:rsidR="00BC7448" w:rsidRDefault="00BC7448" w:rsidP="008E091E">
            <w:pPr>
              <w:pStyle w:val="Titre3"/>
              <w:outlineLvl w:val="2"/>
            </w:pPr>
            <w:r>
              <w:t>3</w:t>
            </w:r>
          </w:p>
          <w:p w14:paraId="0B238349" w14:textId="77777777" w:rsidR="00BC7448" w:rsidRDefault="00BC7448" w:rsidP="008E091E">
            <w:pPr>
              <w:pStyle w:val="Titre3"/>
              <w:outlineLvl w:val="2"/>
            </w:pPr>
            <w:r>
              <w:t>4</w:t>
            </w:r>
          </w:p>
          <w:p w14:paraId="6C702C3B" w14:textId="77777777" w:rsidR="00BC7448" w:rsidRDefault="00BC7448" w:rsidP="008E091E">
            <w:pPr>
              <w:pStyle w:val="Titre3"/>
              <w:outlineLvl w:val="2"/>
            </w:pPr>
            <w:r>
              <w:t>5</w:t>
            </w:r>
          </w:p>
          <w:p w14:paraId="265DD3CA" w14:textId="77777777" w:rsidR="00BC7448" w:rsidRDefault="00BC7448" w:rsidP="008E091E">
            <w:pPr>
              <w:pStyle w:val="Titre3"/>
              <w:outlineLvl w:val="2"/>
            </w:pPr>
            <w:r>
              <w:t>6</w:t>
            </w:r>
          </w:p>
          <w:p w14:paraId="7892A5B3" w14:textId="77777777" w:rsidR="00BC7448" w:rsidRDefault="00BC7448" w:rsidP="008E091E">
            <w:pPr>
              <w:pStyle w:val="Titre3"/>
              <w:outlineLvl w:val="2"/>
            </w:pPr>
            <w:r>
              <w:t>7</w:t>
            </w:r>
          </w:p>
          <w:p w14:paraId="2CEBC282" w14:textId="77777777" w:rsidR="00BC7448" w:rsidRDefault="00BC7448" w:rsidP="008E091E">
            <w:pPr>
              <w:pStyle w:val="Titre3"/>
              <w:outlineLvl w:val="2"/>
            </w:pPr>
            <w:r>
              <w:t>8</w:t>
            </w:r>
          </w:p>
          <w:p w14:paraId="6B91C014" w14:textId="77777777" w:rsidR="00BC7448" w:rsidRDefault="00BC7448" w:rsidP="008E091E">
            <w:pPr>
              <w:pStyle w:val="Titre3"/>
              <w:outlineLvl w:val="2"/>
            </w:pPr>
            <w:r>
              <w:t>9</w:t>
            </w:r>
          </w:p>
          <w:p w14:paraId="5182AAB6" w14:textId="77777777" w:rsidR="00BC7448" w:rsidRDefault="00BC7448" w:rsidP="008E091E">
            <w:pPr>
              <w:pStyle w:val="Titre3"/>
              <w:outlineLvl w:val="2"/>
            </w:pPr>
            <w:r>
              <w:t>10</w:t>
            </w:r>
          </w:p>
        </w:tc>
        <w:tc>
          <w:tcPr>
            <w:tcW w:w="8301" w:type="dxa"/>
          </w:tcPr>
          <w:p w14:paraId="1CDBF43E" w14:textId="77777777" w:rsidR="00BC7448" w:rsidRDefault="00BC7448" w:rsidP="008E091E">
            <w:pPr>
              <w:pStyle w:val="Titre3"/>
              <w:outlineLvl w:val="2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fibo</w:t>
            </w:r>
            <w:proofErr w:type="spellEnd"/>
            <w:r>
              <w:t>(n):</w:t>
            </w:r>
          </w:p>
          <w:p w14:paraId="3D35A61F" w14:textId="77777777" w:rsidR="00BC7448" w:rsidRDefault="00BC7448" w:rsidP="008E091E">
            <w:pPr>
              <w:pStyle w:val="Titre3"/>
              <w:outlineLvl w:val="2"/>
            </w:pPr>
            <w:r>
              <w:t xml:space="preserve"> </w:t>
            </w:r>
            <w:proofErr w:type="spellStart"/>
            <w:r>
              <w:t>fist</w:t>
            </w:r>
            <w:proofErr w:type="spellEnd"/>
            <w:r>
              <w:t>=[0]</w:t>
            </w:r>
          </w:p>
          <w:p w14:paraId="4E32C48F" w14:textId="77777777" w:rsidR="00BC7448" w:rsidRDefault="00BC7448" w:rsidP="008E091E">
            <w:pPr>
              <w:pStyle w:val="Titre3"/>
              <w:outlineLvl w:val="2"/>
            </w:pPr>
            <w:r>
              <w:t xml:space="preserve"> if n==0 or n==1: return n</w:t>
            </w:r>
          </w:p>
          <w:p w14:paraId="0CAB7EDD" w14:textId="77777777" w:rsidR="00BC7448" w:rsidRDefault="00BC7448" w:rsidP="008E091E">
            <w:pPr>
              <w:pStyle w:val="Titre3"/>
              <w:outlineLvl w:val="2"/>
            </w:pPr>
            <w:r>
              <w:t xml:space="preserve"> else:</w:t>
            </w:r>
          </w:p>
          <w:p w14:paraId="2A2EA0C1" w14:textId="77777777" w:rsidR="00BC7448" w:rsidRDefault="00BC7448" w:rsidP="008E091E">
            <w:pPr>
              <w:pStyle w:val="Titre3"/>
              <w:outlineLvl w:val="2"/>
            </w:pPr>
            <w:r>
              <w:t xml:space="preserve">  for i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fist</w:t>
            </w:r>
            <w:proofErr w:type="spellEnd"/>
            <w:r>
              <w:t>)):</w:t>
            </w:r>
          </w:p>
          <w:p w14:paraId="59D9D5FE" w14:textId="77777777" w:rsidR="00BC7448" w:rsidRDefault="00BC7448" w:rsidP="008E091E">
            <w:pPr>
              <w:pStyle w:val="Titre3"/>
              <w:outlineLvl w:val="2"/>
            </w:pPr>
            <w:r>
              <w:t xml:space="preserve">   if ((n-1)+(n-2))==</w:t>
            </w:r>
            <w:proofErr w:type="spellStart"/>
            <w:r>
              <w:t>fist</w:t>
            </w:r>
            <w:proofErr w:type="spellEnd"/>
            <w:r>
              <w:t>[i]:continue</w:t>
            </w:r>
          </w:p>
          <w:p w14:paraId="14F34EDD" w14:textId="77777777" w:rsidR="00BC7448" w:rsidRDefault="00BC7448" w:rsidP="008E091E">
            <w:pPr>
              <w:pStyle w:val="Titre3"/>
              <w:outlineLvl w:val="2"/>
            </w:pPr>
            <w:r>
              <w:t xml:space="preserve">   else:</w:t>
            </w:r>
          </w:p>
          <w:p w14:paraId="552522BD" w14:textId="77777777" w:rsidR="00BC7448" w:rsidRDefault="00BC7448" w:rsidP="008E091E">
            <w:pPr>
              <w:pStyle w:val="Titre3"/>
              <w:outlineLvl w:val="2"/>
            </w:pPr>
            <w:r>
              <w:t xml:space="preserve">    </w:t>
            </w:r>
            <w:proofErr w:type="spellStart"/>
            <w:r>
              <w:t>fist.append</w:t>
            </w:r>
            <w:proofErr w:type="spellEnd"/>
            <w:r>
              <w:t>((n-1)+(n-2))</w:t>
            </w:r>
          </w:p>
          <w:p w14:paraId="0CB29E2E" w14:textId="77777777" w:rsidR="00BC7448" w:rsidRDefault="00BC7448" w:rsidP="008E091E">
            <w:pPr>
              <w:pStyle w:val="Titre3"/>
              <w:outlineLvl w:val="2"/>
            </w:pPr>
            <w:r>
              <w:t xml:space="preserve">    return </w:t>
            </w:r>
            <w:proofErr w:type="spellStart"/>
            <w:r>
              <w:t>fibo</w:t>
            </w:r>
            <w:proofErr w:type="spellEnd"/>
            <w:r>
              <w:t>(n-1)+</w:t>
            </w:r>
            <w:proofErr w:type="spellStart"/>
            <w:r>
              <w:t>fibo</w:t>
            </w:r>
            <w:proofErr w:type="spellEnd"/>
            <w:r>
              <w:t>(n-2)</w:t>
            </w:r>
          </w:p>
          <w:p w14:paraId="3B6B054E" w14:textId="77777777" w:rsidR="00BC7448" w:rsidRDefault="00BC7448" w:rsidP="008E091E">
            <w:pPr>
              <w:pStyle w:val="Titre3"/>
              <w:outlineLvl w:val="2"/>
            </w:pP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fibod</w:t>
            </w:r>
            <w:proofErr w:type="spellEnd"/>
            <w:r>
              <w:t>(7))</w:t>
            </w:r>
          </w:p>
        </w:tc>
      </w:tr>
    </w:tbl>
    <w:p w14:paraId="7C70DC2C" w14:textId="77777777" w:rsidR="00BC7448" w:rsidRDefault="00BC7448" w:rsidP="00BC7448"/>
    <w:p w14:paraId="5F4942BE" w14:textId="77777777" w:rsidR="00BC7448" w:rsidRPr="00233D4C" w:rsidRDefault="00BC7448" w:rsidP="00233D4C"/>
    <w:sectPr w:rsidR="00BC7448" w:rsidRPr="00233D4C" w:rsidSect="006705F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EF78C" w14:textId="77777777" w:rsidR="003D4286" w:rsidRDefault="003D4286" w:rsidP="007E6A72">
      <w:pPr>
        <w:spacing w:before="0" w:after="0"/>
      </w:pPr>
      <w:r>
        <w:separator/>
      </w:r>
    </w:p>
  </w:endnote>
  <w:endnote w:type="continuationSeparator" w:id="0">
    <w:p w14:paraId="0DAF5457" w14:textId="77777777" w:rsidR="003D4286" w:rsidRDefault="003D4286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808814"/>
      <w:docPartObj>
        <w:docPartGallery w:val="Page Numbers (Bottom of Page)"/>
        <w:docPartUnique/>
      </w:docPartObj>
    </w:sdtPr>
    <w:sdtContent>
      <w:p w14:paraId="7A25318F" w14:textId="77777777" w:rsidR="00CB076D" w:rsidRDefault="00CB076D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74F30D87" wp14:editId="2B5AF63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EF8B6" w14:textId="77777777" w:rsidR="00CB076D" w:rsidRDefault="00CB076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4F30D8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14:paraId="57FEF8B6" w14:textId="77777777" w:rsidR="00CB076D" w:rsidRDefault="00CB076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94B08" w14:textId="77777777" w:rsidR="003D4286" w:rsidRDefault="003D4286" w:rsidP="007E6A72">
      <w:pPr>
        <w:spacing w:before="0" w:after="0"/>
      </w:pPr>
      <w:r>
        <w:separator/>
      </w:r>
    </w:p>
  </w:footnote>
  <w:footnote w:type="continuationSeparator" w:id="0">
    <w:p w14:paraId="3A2DFFE5" w14:textId="77777777" w:rsidR="003D4286" w:rsidRDefault="003D4286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D0BD1" w14:textId="3ED030D5" w:rsidR="00CB076D" w:rsidRPr="002D308F" w:rsidRDefault="00CB076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>
          <w:docPart w:val="2545FBADE30C464C8E6DEF1B0D5802CD"/>
        </w:placeholder>
        <w:date w:fullDate="2020-11-18T00:00:00Z">
          <w:dateFormat w:val="dddd d MMMM yyyy"/>
          <w:lid w:val="fr-FR"/>
          <w:storeMappedDataAs w:val="dateTime"/>
          <w:calendar w:val="gregorian"/>
        </w:date>
      </w:sdtPr>
      <w:sdtContent>
        <w:r>
          <w:rPr>
            <w:color w:val="FF0000"/>
            <w:u w:val="single"/>
          </w:rPr>
          <w:t>mercredi 18 novembre 2020</w:t>
        </w:r>
      </w:sdtContent>
    </w:sdt>
    <w:r w:rsidRPr="002D308F">
      <w:rPr>
        <w:color w:val="FF0000"/>
      </w:rPr>
      <w:t xml:space="preserve"> </w:t>
    </w:r>
  </w:p>
  <w:p w14:paraId="7B5B2212" w14:textId="1A8DD101" w:rsidR="00CB076D" w:rsidRPr="002D308F" w:rsidRDefault="00CB076D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  <w:listItem w:displayText="Philosophie" w:value="Philosophie"/>
          <w:listItem w:displayText=" " w:value=" "/>
        </w:comboBox>
      </w:sdtPr>
      <w:sdtContent>
        <w:r>
          <w:rPr>
            <w:color w:val="FF0000"/>
            <w:u w:val="single"/>
          </w:rPr>
          <w:t xml:space="preserve">Numériques et Sciences de l’Informatique (NSI) </w:t>
        </w:r>
      </w:sdtContent>
    </w:sdt>
  </w:p>
  <w:p w14:paraId="723701E0" w14:textId="1C1DCD26" w:rsidR="00CB076D" w:rsidRPr="002D308F" w:rsidRDefault="00CB076D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</w:sdtPr>
      <w:sdtContent>
        <w:r>
          <w:rPr>
            <w:color w:val="FF0000"/>
            <w:u w:val="single"/>
          </w:rPr>
          <w:t xml:space="preserve">T1 </w:t>
        </w:r>
      </w:sdtContent>
    </w:sdt>
    <w:r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"/>
        <w:id w:val="1979417869"/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 " w:value="DST de "/>
          <w:listItem w:displayText="Composition de" w:value="Composition de"/>
          <w:listItem w:displayText=" " w:value=" "/>
        </w:comboBox>
      </w:sdtPr>
      <w:sdtContent>
        <w:r>
          <w:rPr>
            <w:color w:val="FF0000"/>
            <w:u w:val="single"/>
          </w:rPr>
          <w:t xml:space="preserve">DST d’NSI </w:t>
        </w:r>
      </w:sdtContent>
    </w:sdt>
  </w:p>
  <w:sdt>
    <w:sdtPr>
      <w:rPr>
        <w:color w:val="FF0000"/>
        <w:u w:val="single"/>
      </w:rPr>
      <w:alias w:val="Tiers temps OUI/NON"/>
      <w:tag w:val="Tiers temps OUI/NON"/>
      <w:id w:val="213808951"/>
      <w:comboBox>
        <w:listItem w:displayText="Tiers Temps" w:value="Tiers Temps"/>
        <w:listItem w:displayText="                         " w:value="                                                 "/>
      </w:comboBox>
    </w:sdtPr>
    <w:sdtContent>
      <w:p w14:paraId="434FD999" w14:textId="77777777" w:rsidR="00CB076D" w:rsidRPr="002D308F" w:rsidRDefault="00CB076D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BB"/>
    <w:rsid w:val="00096B4B"/>
    <w:rsid w:val="000D5E77"/>
    <w:rsid w:val="0018126A"/>
    <w:rsid w:val="00233D4C"/>
    <w:rsid w:val="0024605F"/>
    <w:rsid w:val="00266F96"/>
    <w:rsid w:val="00286DE3"/>
    <w:rsid w:val="00292AD2"/>
    <w:rsid w:val="002B2BC1"/>
    <w:rsid w:val="002C31C7"/>
    <w:rsid w:val="002C3BCF"/>
    <w:rsid w:val="002D308F"/>
    <w:rsid w:val="00316CCC"/>
    <w:rsid w:val="0032533A"/>
    <w:rsid w:val="003826E5"/>
    <w:rsid w:val="00384AFA"/>
    <w:rsid w:val="003A4BD3"/>
    <w:rsid w:val="003D4286"/>
    <w:rsid w:val="00511645"/>
    <w:rsid w:val="00556637"/>
    <w:rsid w:val="0057086E"/>
    <w:rsid w:val="005864F5"/>
    <w:rsid w:val="00601A7B"/>
    <w:rsid w:val="00620033"/>
    <w:rsid w:val="00622F00"/>
    <w:rsid w:val="006240BA"/>
    <w:rsid w:val="0064274E"/>
    <w:rsid w:val="00643555"/>
    <w:rsid w:val="006474A3"/>
    <w:rsid w:val="006705F3"/>
    <w:rsid w:val="00696649"/>
    <w:rsid w:val="006F46F6"/>
    <w:rsid w:val="00726599"/>
    <w:rsid w:val="00742FED"/>
    <w:rsid w:val="007713A6"/>
    <w:rsid w:val="00791FD2"/>
    <w:rsid w:val="007A5958"/>
    <w:rsid w:val="007E5F82"/>
    <w:rsid w:val="007E6A72"/>
    <w:rsid w:val="007F51FF"/>
    <w:rsid w:val="00804546"/>
    <w:rsid w:val="008062DD"/>
    <w:rsid w:val="00854BCA"/>
    <w:rsid w:val="008A248F"/>
    <w:rsid w:val="008B4300"/>
    <w:rsid w:val="008E2B13"/>
    <w:rsid w:val="008E6E35"/>
    <w:rsid w:val="008E776B"/>
    <w:rsid w:val="0091664C"/>
    <w:rsid w:val="00927F0D"/>
    <w:rsid w:val="00943447"/>
    <w:rsid w:val="0095107C"/>
    <w:rsid w:val="00966D26"/>
    <w:rsid w:val="009C7E72"/>
    <w:rsid w:val="009E43F2"/>
    <w:rsid w:val="00A057B5"/>
    <w:rsid w:val="00A5406E"/>
    <w:rsid w:val="00A7236A"/>
    <w:rsid w:val="00A772F0"/>
    <w:rsid w:val="00A9528F"/>
    <w:rsid w:val="00AD18F8"/>
    <w:rsid w:val="00B223D9"/>
    <w:rsid w:val="00B34A34"/>
    <w:rsid w:val="00B5121A"/>
    <w:rsid w:val="00B75612"/>
    <w:rsid w:val="00B75FF2"/>
    <w:rsid w:val="00BA2AD3"/>
    <w:rsid w:val="00BB1BBE"/>
    <w:rsid w:val="00BC7448"/>
    <w:rsid w:val="00BD64C6"/>
    <w:rsid w:val="00C7464A"/>
    <w:rsid w:val="00C80D75"/>
    <w:rsid w:val="00C873BB"/>
    <w:rsid w:val="00C9092A"/>
    <w:rsid w:val="00CA0255"/>
    <w:rsid w:val="00CB076D"/>
    <w:rsid w:val="00CB7909"/>
    <w:rsid w:val="00CB7CE4"/>
    <w:rsid w:val="00CC530F"/>
    <w:rsid w:val="00CE0639"/>
    <w:rsid w:val="00CF1DAB"/>
    <w:rsid w:val="00CF70CA"/>
    <w:rsid w:val="00D00AA1"/>
    <w:rsid w:val="00D31F02"/>
    <w:rsid w:val="00D53DA7"/>
    <w:rsid w:val="00DE0ED7"/>
    <w:rsid w:val="00DE7532"/>
    <w:rsid w:val="00EC1174"/>
    <w:rsid w:val="00EF3D55"/>
    <w:rsid w:val="00F001E7"/>
    <w:rsid w:val="00F069D2"/>
    <w:rsid w:val="00F1547F"/>
    <w:rsid w:val="00F200D0"/>
    <w:rsid w:val="00F50B03"/>
    <w:rsid w:val="00F85960"/>
    <w:rsid w:val="00FA21BA"/>
    <w:rsid w:val="00FC2796"/>
    <w:rsid w:val="00FE2AF9"/>
    <w:rsid w:val="00FE75D4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113FB"/>
  <w15:docId w15:val="{0314642F-3950-4D58-AC32-51FD770D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CB076D"/>
    <w:pPr>
      <w:spacing w:before="120" w:after="120"/>
      <w:jc w:val="both"/>
    </w:pPr>
    <w:rPr>
      <w:rFonts w:ascii="Times New Roman" w:hAnsi="Times New Roman"/>
      <w:sz w:val="24"/>
    </w:rPr>
  </w:style>
  <w:style w:type="paragraph" w:styleId="Titre1">
    <w:name w:val="heading 1"/>
    <w:aliases w:val="001 Partie"/>
    <w:basedOn w:val="Normal"/>
    <w:next w:val="Normal"/>
    <w:link w:val="Titre1Car"/>
    <w:autoRedefine/>
    <w:uiPriority w:val="9"/>
    <w:qFormat/>
    <w:rsid w:val="00C873B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itre2">
    <w:name w:val="heading 2"/>
    <w:aliases w:val="002 Exercice"/>
    <w:basedOn w:val="Normal"/>
    <w:next w:val="Normal"/>
    <w:link w:val="Titre2Car"/>
    <w:autoRedefine/>
    <w:uiPriority w:val="9"/>
    <w:unhideWhenUsed/>
    <w:qFormat/>
    <w:rsid w:val="00C873B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aliases w:val="003 code"/>
    <w:basedOn w:val="Normal"/>
    <w:link w:val="Titre3Car"/>
    <w:autoRedefine/>
    <w:uiPriority w:val="9"/>
    <w:unhideWhenUsed/>
    <w:qFormat/>
    <w:rsid w:val="00FE75D4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b/>
      <w:bCs/>
      <w:sz w:val="19"/>
      <w:szCs w:val="24"/>
    </w:rPr>
  </w:style>
  <w:style w:type="paragraph" w:styleId="Titre4">
    <w:name w:val="heading 4"/>
    <w:aliases w:val="004 Index"/>
    <w:basedOn w:val="Normal"/>
    <w:link w:val="Titre4Car"/>
    <w:autoRedefine/>
    <w:uiPriority w:val="9"/>
    <w:unhideWhenUsed/>
    <w:qFormat/>
    <w:rsid w:val="00726599"/>
    <w:pPr>
      <w:keepNext/>
      <w:keepLines/>
      <w:spacing w:before="40" w:after="0"/>
      <w:outlineLvl w:val="3"/>
    </w:pPr>
    <w:rPr>
      <w:rFonts w:eastAsiaTheme="majorEastAsia" w:cstheme="majorBidi"/>
      <w:b/>
      <w:iCs/>
      <w:sz w:val="20"/>
    </w:rPr>
  </w:style>
  <w:style w:type="paragraph" w:styleId="Titre5">
    <w:name w:val="heading 5"/>
    <w:aliases w:val="005 Description"/>
    <w:basedOn w:val="Normal"/>
    <w:next w:val="Normal"/>
    <w:link w:val="Titre5Car"/>
    <w:uiPriority w:val="9"/>
    <w:unhideWhenUsed/>
    <w:qFormat/>
    <w:rsid w:val="00FE75D4"/>
    <w:pPr>
      <w:keepNext/>
      <w:keepLines/>
      <w:spacing w:before="40" w:after="0"/>
      <w:outlineLvl w:val="4"/>
    </w:pPr>
    <w:rPr>
      <w:rFonts w:eastAsiaTheme="majorEastAsia" w:cstheme="majorBidi"/>
      <w:b/>
      <w:sz w:val="20"/>
    </w:rPr>
  </w:style>
  <w:style w:type="paragraph" w:styleId="Titre6">
    <w:name w:val="heading 6"/>
    <w:aliases w:val="006 Entête"/>
    <w:basedOn w:val="Normal"/>
    <w:next w:val="Normal"/>
    <w:link w:val="Titre6Car"/>
    <w:uiPriority w:val="9"/>
    <w:unhideWhenUsed/>
    <w:qFormat/>
    <w:rsid w:val="00601A7B"/>
    <w:pPr>
      <w:keepNext/>
      <w:keepLines/>
      <w:spacing w:before="40" w:after="0"/>
      <w:jc w:val="center"/>
      <w:outlineLvl w:val="5"/>
    </w:pPr>
    <w:rPr>
      <w:rFonts w:eastAsiaTheme="majorEastAsia" w:cstheme="majorBidi"/>
      <w:b/>
      <w:sz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character" w:customStyle="1" w:styleId="Titre1Car">
    <w:name w:val="Titre 1 Car"/>
    <w:aliases w:val="001 Partie Car"/>
    <w:basedOn w:val="Policepardfaut"/>
    <w:link w:val="Titre1"/>
    <w:uiPriority w:val="9"/>
    <w:rsid w:val="00C873BB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customStyle="1" w:styleId="Titre2Car">
    <w:name w:val="Titre 2 Car"/>
    <w:aliases w:val="002 Exercice Car"/>
    <w:basedOn w:val="Policepardfaut"/>
    <w:link w:val="Titre2"/>
    <w:uiPriority w:val="9"/>
    <w:rsid w:val="00C873BB"/>
    <w:rPr>
      <w:rFonts w:ascii="Times New Roman" w:eastAsiaTheme="majorEastAsia" w:hAnsi="Times New Roman" w:cstheme="majorBidi"/>
      <w:b/>
      <w:sz w:val="26"/>
      <w:szCs w:val="26"/>
    </w:rPr>
  </w:style>
  <w:style w:type="table" w:styleId="Grilledutableau">
    <w:name w:val="Table Grid"/>
    <w:basedOn w:val="TableauNormal"/>
    <w:uiPriority w:val="59"/>
    <w:rsid w:val="00CE06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aliases w:val="003 code Car"/>
    <w:basedOn w:val="Policepardfaut"/>
    <w:link w:val="Titre3"/>
    <w:uiPriority w:val="9"/>
    <w:rsid w:val="00FE75D4"/>
    <w:rPr>
      <w:rFonts w:ascii="Courier New" w:eastAsiaTheme="majorEastAsia" w:hAnsi="Courier New" w:cstheme="majorBidi"/>
      <w:b/>
      <w:bCs/>
      <w:sz w:val="19"/>
      <w:szCs w:val="24"/>
    </w:rPr>
  </w:style>
  <w:style w:type="character" w:customStyle="1" w:styleId="Titre4Car">
    <w:name w:val="Titre 4 Car"/>
    <w:aliases w:val="004 Index Car"/>
    <w:basedOn w:val="Policepardfaut"/>
    <w:link w:val="Titre4"/>
    <w:uiPriority w:val="9"/>
    <w:rsid w:val="00726599"/>
    <w:rPr>
      <w:rFonts w:ascii="Times New Roman" w:eastAsiaTheme="majorEastAsia" w:hAnsi="Times New Roman" w:cstheme="majorBidi"/>
      <w:b/>
      <w:iCs/>
      <w:sz w:val="20"/>
    </w:rPr>
  </w:style>
  <w:style w:type="character" w:customStyle="1" w:styleId="Titre5Car">
    <w:name w:val="Titre 5 Car"/>
    <w:aliases w:val="005 Description Car"/>
    <w:basedOn w:val="Policepardfaut"/>
    <w:link w:val="Titre5"/>
    <w:uiPriority w:val="9"/>
    <w:rsid w:val="00FE75D4"/>
    <w:rPr>
      <w:rFonts w:ascii="Times New Roman" w:eastAsiaTheme="majorEastAsia" w:hAnsi="Times New Roman" w:cstheme="majorBidi"/>
      <w:b/>
      <w:sz w:val="20"/>
    </w:rPr>
  </w:style>
  <w:style w:type="character" w:customStyle="1" w:styleId="Titre6Car">
    <w:name w:val="Titre 6 Car"/>
    <w:aliases w:val="006 Entête Car"/>
    <w:basedOn w:val="Policepardfaut"/>
    <w:link w:val="Titre6"/>
    <w:uiPriority w:val="9"/>
    <w:rsid w:val="00601A7B"/>
    <w:rPr>
      <w:rFonts w:ascii="Times New Roman" w:eastAsiaTheme="majorEastAsia" w:hAnsi="Times New Roman" w:cstheme="majorBidi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50C4C8C41B430890FD1AC08586C6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28840C-DB91-4D11-8FAC-DAC1E8E304EA}"/>
      </w:docPartPr>
      <w:docPartBody>
        <w:p w:rsidR="00C301AA" w:rsidRDefault="0062076F">
          <w:pPr>
            <w:pStyle w:val="6150C4C8C41B430890FD1AC08586C610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2545FBADE30C464C8E6DEF1B0D5802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757CF1-EF31-42E9-A63E-82DE46254CF4}"/>
      </w:docPartPr>
      <w:docPartBody>
        <w:p w:rsidR="00C301AA" w:rsidRDefault="0062076F">
          <w:pPr>
            <w:pStyle w:val="2545FBADE30C464C8E6DEF1B0D5802CD"/>
          </w:pPr>
          <w:r w:rsidRPr="00225555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6F"/>
    <w:rsid w:val="0062076F"/>
    <w:rsid w:val="00C3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150C4C8C41B430890FD1AC08586C610">
    <w:name w:val="6150C4C8C41B430890FD1AC08586C610"/>
  </w:style>
  <w:style w:type="paragraph" w:customStyle="1" w:styleId="2545FBADE30C464C8E6DEF1B0D5802CD">
    <w:name w:val="2545FBADE30C464C8E6DEF1B0D5802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202</TotalTime>
  <Pages>6</Pages>
  <Words>948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PC</dc:creator>
  <cp:lastModifiedBy>Henry Letellier</cp:lastModifiedBy>
  <cp:revision>18</cp:revision>
  <dcterms:created xsi:type="dcterms:W3CDTF">2020-11-18T13:07:00Z</dcterms:created>
  <dcterms:modified xsi:type="dcterms:W3CDTF">2020-11-18T16:30:00Z</dcterms:modified>
</cp:coreProperties>
</file>