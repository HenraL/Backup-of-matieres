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A8E42" w14:textId="77777777" w:rsidR="006705F3" w:rsidRDefault="006705F3"/>
    <w:p w14:paraId="47E04AE6" w14:textId="3A7D8813" w:rsidR="00DE0ED7" w:rsidRPr="00D53DA7" w:rsidRDefault="003916D6" w:rsidP="00D53DA7">
      <w:pPr>
        <w:jc w:val="center"/>
      </w:pPr>
      <w:sdt>
        <w:sdtPr>
          <w:rPr>
            <w:u w:val="single"/>
          </w:rPr>
          <w:alias w:val="Matière"/>
          <w:tag w:val="Matière"/>
          <w:id w:val="213808947"/>
          <w:placeholder>
            <w:docPart w:val="8938A174745549E19681F4D9F1638FC3"/>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Content>
          <w:r w:rsidR="00194CC0">
            <w:rPr>
              <w:u w:val="single"/>
            </w:rPr>
            <w:t xml:space="preserve">NSI </w:t>
          </w:r>
        </w:sdtContent>
      </w:sdt>
    </w:p>
    <w:sdt>
      <w:sdtPr>
        <w:rPr>
          <w:u w:val="single"/>
        </w:rPr>
        <w:alias w:val="Sujet/Titre"/>
        <w:tag w:val="Sujet"/>
        <w:id w:val="1798561544"/>
        <w:placeholder>
          <w:docPart w:val="CCABD242E5D54F919ABA3654B9FD8A34"/>
        </w:placeholder>
        <w:comboBox>
          <w:listItem w:displayText="Sujet/Titre" w:value="Choisissez un élément"/>
          <w:listItem w:displayText="Interrogation de " w:value="Interrogation de "/>
          <w:listItem w:displayText="Evaluation de " w:value="Evaluation de "/>
          <w:listItem w:displayText="DST de" w:value="DST de"/>
          <w:listItem w:displayText="Composition de " w:value="Composition de "/>
          <w:listItem w:displayText=" " w:value=" "/>
        </w:comboBox>
      </w:sdtPr>
      <w:sdtContent>
        <w:p w14:paraId="02A639FE" w14:textId="3C20762B" w:rsidR="00CB7909" w:rsidRDefault="00194CC0" w:rsidP="00CA0255">
          <w:pPr>
            <w:jc w:val="center"/>
            <w:rPr>
              <w:u w:val="single"/>
            </w:rPr>
          </w:pPr>
          <w:r>
            <w:rPr>
              <w:u w:val="single"/>
            </w:rPr>
            <w:t>DST d’NSI du 31 03 2021</w:t>
          </w:r>
        </w:p>
      </w:sdtContent>
    </w:sdt>
    <w:p w14:paraId="3E0B6FFC" w14:textId="77777777" w:rsidR="008E776B" w:rsidRDefault="009E43F2" w:rsidP="00CA0255">
      <w:r>
        <w:rPr>
          <w:noProof/>
        </w:rPr>
        <mc:AlternateContent>
          <mc:Choice Requires="wps">
            <w:drawing>
              <wp:anchor distT="0" distB="0" distL="114300" distR="114300" simplePos="0" relativeHeight="251656192" behindDoc="0" locked="0" layoutInCell="1" allowOverlap="1" wp14:anchorId="691525E6" wp14:editId="49080C0F">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14:paraId="0DA7A0DD" w14:textId="77777777" w:rsidR="003916D6" w:rsidRPr="009C3D6D" w:rsidRDefault="003916D6"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1525E6" id="Rectangle 3" o:spid="_x0000_s1026" style="position:absolute;margin-left:-.1pt;margin-top:14.6pt;width:386.3pt;height:67.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14:paraId="0DA7A0DD" w14:textId="77777777" w:rsidR="003916D6" w:rsidRPr="009C3D6D" w:rsidRDefault="003916D6" w:rsidP="008E776B">
                      <w:pPr>
                        <w:rPr>
                          <w:color w:val="FF0000"/>
                          <w:u w:val="single"/>
                        </w:rPr>
                      </w:pPr>
                      <w:r w:rsidRPr="009C3D6D">
                        <w:rPr>
                          <w:color w:val="FF0000"/>
                          <w:u w:val="single"/>
                        </w:rPr>
                        <w:t>Appréciations :</w:t>
                      </w:r>
                    </w:p>
                  </w:txbxContent>
                </v:textbox>
              </v:rect>
            </w:pict>
          </mc:Fallback>
        </mc:AlternateContent>
      </w:r>
      <w:r>
        <w:rPr>
          <w:noProof/>
        </w:rPr>
        <mc:AlternateContent>
          <mc:Choice Requires="wps">
            <w:drawing>
              <wp:anchor distT="0" distB="0" distL="114300" distR="114300" simplePos="0" relativeHeight="251655168" behindDoc="0" locked="0" layoutInCell="1" allowOverlap="1" wp14:anchorId="3B208426" wp14:editId="54C380E7">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14:paraId="216F1911" w14:textId="77777777" w:rsidR="003916D6" w:rsidRDefault="003916D6" w:rsidP="008E776B">
                            <w:pPr>
                              <w:rPr>
                                <w:color w:val="FF0000"/>
                                <w:sz w:val="22"/>
                                <w:u w:val="single"/>
                              </w:rPr>
                            </w:pPr>
                            <w:r w:rsidRPr="00B62A3D">
                              <w:rPr>
                                <w:color w:val="FF0000"/>
                                <w:sz w:val="22"/>
                                <w:u w:val="single"/>
                              </w:rPr>
                              <w:t>Note :</w:t>
                            </w:r>
                          </w:p>
                          <w:p w14:paraId="3E215F71" w14:textId="77777777" w:rsidR="003916D6" w:rsidRPr="00E47626" w:rsidRDefault="003916D6" w:rsidP="008E776B">
                            <w:pPr>
                              <w:rPr>
                                <w:color w:val="FF0000"/>
                                <w:sz w:val="12"/>
                                <w:u w:val="single"/>
                              </w:rPr>
                            </w:pPr>
                          </w:p>
                          <w:p w14:paraId="215749B8" w14:textId="77777777" w:rsidR="003916D6" w:rsidRPr="00E47626" w:rsidRDefault="003916D6" w:rsidP="008E776B">
                            <w:pPr>
                              <w:rPr>
                                <w:sz w:val="14"/>
                              </w:rPr>
                            </w:pPr>
                            <w:r w:rsidRPr="00E47626">
                              <w:rPr>
                                <w:color w:val="FF0000"/>
                                <w:sz w:val="14"/>
                              </w:rPr>
                              <w:t>_________</w:t>
                            </w:r>
                            <w:r>
                              <w:rPr>
                                <w:color w:val="FF0000"/>
                                <w:sz w:val="14"/>
                              </w:rPr>
                              <w:t>___</w:t>
                            </w:r>
                          </w:p>
                          <w:p w14:paraId="2CB3DF40" w14:textId="77777777" w:rsidR="003916D6" w:rsidRPr="00E47626" w:rsidRDefault="003916D6"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208426" id="Rectangle 2" o:spid="_x0000_s1027" style="position:absolute;margin-left:-70.2pt;margin-top:14.6pt;width:70.1pt;height:67.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14:paraId="216F1911" w14:textId="77777777" w:rsidR="003916D6" w:rsidRDefault="003916D6" w:rsidP="008E776B">
                      <w:pPr>
                        <w:rPr>
                          <w:color w:val="FF0000"/>
                          <w:sz w:val="22"/>
                          <w:u w:val="single"/>
                        </w:rPr>
                      </w:pPr>
                      <w:r w:rsidRPr="00B62A3D">
                        <w:rPr>
                          <w:color w:val="FF0000"/>
                          <w:sz w:val="22"/>
                          <w:u w:val="single"/>
                        </w:rPr>
                        <w:t>Note :</w:t>
                      </w:r>
                    </w:p>
                    <w:p w14:paraId="3E215F71" w14:textId="77777777" w:rsidR="003916D6" w:rsidRPr="00E47626" w:rsidRDefault="003916D6" w:rsidP="008E776B">
                      <w:pPr>
                        <w:rPr>
                          <w:color w:val="FF0000"/>
                          <w:sz w:val="12"/>
                          <w:u w:val="single"/>
                        </w:rPr>
                      </w:pPr>
                    </w:p>
                    <w:p w14:paraId="215749B8" w14:textId="77777777" w:rsidR="003916D6" w:rsidRPr="00E47626" w:rsidRDefault="003916D6" w:rsidP="008E776B">
                      <w:pPr>
                        <w:rPr>
                          <w:sz w:val="14"/>
                        </w:rPr>
                      </w:pPr>
                      <w:r w:rsidRPr="00E47626">
                        <w:rPr>
                          <w:color w:val="FF0000"/>
                          <w:sz w:val="14"/>
                        </w:rPr>
                        <w:t>_________</w:t>
                      </w:r>
                      <w:r>
                        <w:rPr>
                          <w:color w:val="FF0000"/>
                          <w:sz w:val="14"/>
                        </w:rPr>
                        <w:t>___</w:t>
                      </w:r>
                    </w:p>
                    <w:p w14:paraId="2CB3DF40" w14:textId="77777777" w:rsidR="003916D6" w:rsidRPr="00E47626" w:rsidRDefault="003916D6" w:rsidP="008E776B">
                      <w:pPr>
                        <w:rPr>
                          <w:color w:val="FF0000"/>
                          <w:sz w:val="18"/>
                          <w:u w:val="single"/>
                        </w:rPr>
                      </w:pP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18A58F77" wp14:editId="6B34F582">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14:paraId="0D72C12D" w14:textId="77777777" w:rsidR="003916D6" w:rsidRPr="00646968" w:rsidRDefault="003916D6"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58F77" id="Rectangle 4" o:spid="_x0000_s1028" style="position:absolute;margin-left:386.2pt;margin-top:14.6pt;width:137.1pt;height:6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14:paraId="0D72C12D" w14:textId="77777777" w:rsidR="003916D6" w:rsidRPr="00646968" w:rsidRDefault="003916D6" w:rsidP="008E776B">
                      <w:pPr>
                        <w:rPr>
                          <w:color w:val="FF0000"/>
                          <w:u w:val="single"/>
                        </w:rPr>
                      </w:pPr>
                      <w:r w:rsidRPr="00646968">
                        <w:rPr>
                          <w:color w:val="FF0000"/>
                          <w:u w:val="single"/>
                        </w:rPr>
                        <w:t>Signature :</w:t>
                      </w:r>
                    </w:p>
                  </w:txbxContent>
                </v:textbox>
              </v:rect>
            </w:pict>
          </mc:Fallback>
        </mc:AlternateContent>
      </w:r>
    </w:p>
    <w:p w14:paraId="57D3DE8E" w14:textId="77777777" w:rsidR="008E776B" w:rsidRDefault="008E776B"/>
    <w:p w14:paraId="760DCD6B" w14:textId="77777777" w:rsidR="008E776B" w:rsidRDefault="008E776B"/>
    <w:p w14:paraId="0A8E67ED" w14:textId="77777777" w:rsidR="008E776B" w:rsidRDefault="008E776B"/>
    <w:p w14:paraId="1435B1DD" w14:textId="1EF18031" w:rsidR="008E776B" w:rsidRDefault="008E776B"/>
    <w:p w14:paraId="0D40922A" w14:textId="77777777" w:rsidR="00FC3E75" w:rsidRPr="00FC3E75" w:rsidRDefault="00FC3E75" w:rsidP="00FC3E75">
      <w:pPr>
        <w:rPr>
          <w:b/>
          <w:bCs/>
          <w:u w:val="single"/>
        </w:rPr>
      </w:pPr>
      <w:r w:rsidRPr="00FC3E75">
        <w:rPr>
          <w:b/>
          <w:bCs/>
          <w:u w:val="single"/>
        </w:rPr>
        <w:t>Exercice 1 :</w:t>
      </w:r>
    </w:p>
    <w:p w14:paraId="0134207D" w14:textId="77777777" w:rsidR="00FC3E75" w:rsidRDefault="00FC3E75" w:rsidP="00FC3E75"/>
    <w:p w14:paraId="16309BA0" w14:textId="118B12BF" w:rsidR="001342B3" w:rsidRDefault="00FC3E75" w:rsidP="001342B3">
      <w:pPr>
        <w:pStyle w:val="Paragraphedeliste"/>
        <w:numPr>
          <w:ilvl w:val="0"/>
          <w:numId w:val="8"/>
        </w:numPr>
      </w:pPr>
      <w:r>
        <w:t xml:space="preserve">A) </w:t>
      </w:r>
      <w:r w:rsidR="001342B3">
        <w:t>Cet arbre a quatre feuilles, ses quatre feuilles sont.</w:t>
      </w:r>
    </w:p>
    <w:p w14:paraId="4EA6BD9C" w14:textId="583268E8" w:rsidR="001342B3" w:rsidRDefault="001342B3" w:rsidP="001342B3">
      <w:pPr>
        <w:pStyle w:val="Paragraphedeliste"/>
        <w:numPr>
          <w:ilvl w:val="0"/>
          <w:numId w:val="9"/>
        </w:numPr>
        <w:rPr>
          <w:rStyle w:val="fontstyle01"/>
        </w:rPr>
      </w:pPr>
      <w:r>
        <w:rPr>
          <w:rStyle w:val="fontstyle01"/>
        </w:rPr>
        <w:t>feuille 1 : « 12 »</w:t>
      </w:r>
    </w:p>
    <w:p w14:paraId="446909D4" w14:textId="20EF7F73" w:rsidR="001342B3" w:rsidRDefault="001342B3" w:rsidP="001342B3">
      <w:pPr>
        <w:pStyle w:val="Paragraphedeliste"/>
        <w:numPr>
          <w:ilvl w:val="0"/>
          <w:numId w:val="9"/>
        </w:numPr>
        <w:rPr>
          <w:rStyle w:val="fontstyle01"/>
        </w:rPr>
      </w:pPr>
      <w:r>
        <w:rPr>
          <w:rStyle w:val="fontstyle01"/>
        </w:rPr>
        <w:t>feuille 2 : « Val »</w:t>
      </w:r>
    </w:p>
    <w:p w14:paraId="5557A1AE" w14:textId="1EF91939" w:rsidR="001342B3" w:rsidRDefault="001342B3" w:rsidP="001342B3">
      <w:pPr>
        <w:pStyle w:val="Paragraphedeliste"/>
        <w:numPr>
          <w:ilvl w:val="0"/>
          <w:numId w:val="9"/>
        </w:numPr>
        <w:rPr>
          <w:rStyle w:val="fontstyle01"/>
        </w:rPr>
      </w:pPr>
      <w:r>
        <w:rPr>
          <w:rStyle w:val="fontstyle01"/>
        </w:rPr>
        <w:t>feuille 3 : « 21 »</w:t>
      </w:r>
    </w:p>
    <w:p w14:paraId="2470AF2F" w14:textId="519981BA" w:rsidR="001342B3" w:rsidRDefault="001342B3" w:rsidP="001342B3">
      <w:pPr>
        <w:pStyle w:val="Paragraphedeliste"/>
        <w:numPr>
          <w:ilvl w:val="0"/>
          <w:numId w:val="9"/>
        </w:numPr>
      </w:pPr>
      <w:r>
        <w:rPr>
          <w:rStyle w:val="fontstyle01"/>
        </w:rPr>
        <w:t>feuille 4 : « 32 »</w:t>
      </w:r>
    </w:p>
    <w:p w14:paraId="0B7B1E28" w14:textId="2DDD03F1" w:rsidR="00FC3E75" w:rsidRDefault="001342B3" w:rsidP="001342B3">
      <w:pPr>
        <w:pStyle w:val="Paragraphedeliste"/>
        <w:rPr>
          <w:rStyle w:val="fontstyle01"/>
        </w:rPr>
      </w:pPr>
      <w:r>
        <w:t xml:space="preserve">B) </w:t>
      </w:r>
      <w:r>
        <w:rPr>
          <w:rStyle w:val="fontstyle01"/>
        </w:rPr>
        <w:t>Le sous-arbre gauche du nœud 23 est : 19 ,l’enfant de droite de la branche 19 est la feuille numéro 21.</w:t>
      </w:r>
    </w:p>
    <w:p w14:paraId="12ED0B19" w14:textId="137BEA1C" w:rsidR="001342B3" w:rsidRDefault="001342B3" w:rsidP="001342B3">
      <w:pPr>
        <w:pStyle w:val="Paragraphedeliste"/>
      </w:pPr>
      <w:r>
        <w:t>C) L’arbre a une hauteur de 3 et une taille de 6.</w:t>
      </w:r>
    </w:p>
    <w:p w14:paraId="13D0EF85" w14:textId="40C33907" w:rsidR="001342B3" w:rsidRDefault="001342B3" w:rsidP="001342B3">
      <w:pPr>
        <w:pStyle w:val="Paragraphedeliste"/>
        <w:rPr>
          <w:rStyle w:val="fontstyle01"/>
        </w:rPr>
      </w:pPr>
      <w:r>
        <w:t xml:space="preserve">D) Les valeurs entières de val pour cet arbre binaire </w:t>
      </w:r>
      <w:r w:rsidR="003916D6">
        <w:t xml:space="preserve">sont : </w:t>
      </w:r>
      <w:r w:rsidR="003916D6">
        <w:rPr>
          <w:rStyle w:val="fontstyle01"/>
        </w:rPr>
        <w:t>16 (soit 15+1), 17 (soit 15+2), 18 (soit 15+3)</w:t>
      </w:r>
    </w:p>
    <w:p w14:paraId="1C6F8AD3" w14:textId="7E2D8CDA" w:rsidR="003916D6" w:rsidRDefault="003916D6" w:rsidP="001342B3">
      <w:pPr>
        <w:pStyle w:val="Paragraphedeliste"/>
      </w:pPr>
    </w:p>
    <w:p w14:paraId="34817CFC" w14:textId="6BB5678F" w:rsidR="003916D6" w:rsidRDefault="003916D6" w:rsidP="003916D6">
      <w:pPr>
        <w:pStyle w:val="Paragraphedeliste"/>
        <w:numPr>
          <w:ilvl w:val="0"/>
          <w:numId w:val="8"/>
        </w:numPr>
      </w:pPr>
      <w:r>
        <w:t>val=16</w:t>
      </w:r>
    </w:p>
    <w:p w14:paraId="01BA762E" w14:textId="77777777" w:rsidR="003916D6" w:rsidRDefault="003916D6" w:rsidP="003916D6">
      <w:pPr>
        <w:pStyle w:val="Paragraphedeliste"/>
        <w:numPr>
          <w:ilvl w:val="0"/>
          <w:numId w:val="10"/>
        </w:numPr>
      </w:pPr>
      <w:r>
        <w:t>Les valeurs d’affichage des nœuds pour le parcourt infixe de l’arbre sont :</w:t>
      </w:r>
    </w:p>
    <w:p w14:paraId="20785D81" w14:textId="06D3ADAD" w:rsidR="003916D6" w:rsidRPr="003916D6" w:rsidRDefault="003916D6" w:rsidP="003916D6">
      <w:pPr>
        <w:pStyle w:val="Paragraphedeliste"/>
        <w:ind w:left="1080"/>
        <w:rPr>
          <w:rStyle w:val="fontstyle01"/>
          <w:rFonts w:ascii="Times New Roman" w:hAnsi="Times New Roman"/>
          <w:color w:val="auto"/>
          <w:szCs w:val="22"/>
        </w:rPr>
      </w:pPr>
      <w:r>
        <w:rPr>
          <w:rStyle w:val="fontstyle01"/>
        </w:rPr>
        <w:t>15,12,13,16,18,23,21,19,32</w:t>
      </w:r>
    </w:p>
    <w:p w14:paraId="24FFE189" w14:textId="68EEA264" w:rsidR="003916D6" w:rsidRDefault="003916D6" w:rsidP="003916D6">
      <w:pPr>
        <w:pStyle w:val="Paragraphedeliste"/>
        <w:numPr>
          <w:ilvl w:val="0"/>
          <w:numId w:val="10"/>
        </w:numPr>
      </w:pPr>
      <w:r>
        <w:t>Les valeurs d’affichage des nœuds pour le parcourt suffixe de l’arbre sont :</w:t>
      </w:r>
    </w:p>
    <w:p w14:paraId="55540B52" w14:textId="33E1B482" w:rsidR="003916D6" w:rsidRDefault="003916D6" w:rsidP="003916D6">
      <w:pPr>
        <w:pStyle w:val="Paragraphedeliste"/>
        <w:ind w:left="1080"/>
        <w:rPr>
          <w:rStyle w:val="fontstyle01"/>
        </w:rPr>
      </w:pPr>
      <w:r>
        <w:rPr>
          <w:rStyle w:val="fontstyle01"/>
        </w:rPr>
        <w:t>12, 13, 16, 15, 21,19,32,23,18</w:t>
      </w:r>
    </w:p>
    <w:p w14:paraId="54888D9E" w14:textId="28492D09" w:rsidR="003916D6" w:rsidRDefault="003916D6">
      <w:pPr>
        <w:spacing w:after="40"/>
        <w:rPr>
          <w:rStyle w:val="fontstyle01"/>
        </w:rPr>
      </w:pPr>
      <w:r>
        <w:rPr>
          <w:rStyle w:val="fontstyle01"/>
        </w:rPr>
        <w:br w:type="page"/>
      </w:r>
    </w:p>
    <w:p w14:paraId="06F09C05" w14:textId="2AA208E1" w:rsidR="003916D6" w:rsidRDefault="003916D6" w:rsidP="003916D6">
      <w:pPr>
        <w:pStyle w:val="Paragraphedeliste"/>
        <w:numPr>
          <w:ilvl w:val="0"/>
          <w:numId w:val="8"/>
        </w:numPr>
      </w:pPr>
    </w:p>
    <w:tbl>
      <w:tblPr>
        <w:tblStyle w:val="Grilledutableau"/>
        <w:tblW w:w="0" w:type="auto"/>
        <w:tblLook w:val="04A0" w:firstRow="1" w:lastRow="0" w:firstColumn="1" w:lastColumn="0" w:noHBand="0" w:noVBand="1"/>
      </w:tblPr>
      <w:tblGrid>
        <w:gridCol w:w="9062"/>
      </w:tblGrid>
      <w:tr w:rsidR="003916D6" w:rsidRPr="003916D6" w14:paraId="61D453F8" w14:textId="77777777" w:rsidTr="003916D6">
        <w:tc>
          <w:tcPr>
            <w:tcW w:w="9062" w:type="dxa"/>
          </w:tcPr>
          <w:p w14:paraId="484DCFFC" w14:textId="77777777" w:rsidR="003916D6" w:rsidRPr="003916D6" w:rsidRDefault="003916D6" w:rsidP="003916D6">
            <w:pPr>
              <w:pStyle w:val="Paragraphedeliste"/>
              <w:numPr>
                <w:ilvl w:val="0"/>
                <w:numId w:val="11"/>
              </w:numPr>
              <w:shd w:val="clear" w:color="auto" w:fill="F5F5F5"/>
              <w:spacing w:line="285" w:lineRule="atLeast"/>
              <w:rPr>
                <w:rFonts w:ascii="Courier New" w:hAnsi="Courier New" w:cs="Courier New"/>
                <w:color w:val="333333"/>
                <w:sz w:val="16"/>
                <w:szCs w:val="16"/>
              </w:rPr>
            </w:pPr>
            <w:r w:rsidRPr="003916D6">
              <w:rPr>
                <w:rFonts w:ascii="Courier New" w:hAnsi="Courier New" w:cs="Courier New"/>
                <w:color w:val="7A3E9D"/>
                <w:sz w:val="16"/>
                <w:szCs w:val="16"/>
              </w:rPr>
              <w:t>class</w:t>
            </w:r>
            <w:r w:rsidRPr="003916D6">
              <w:rPr>
                <w:rFonts w:ascii="Courier New" w:hAnsi="Courier New" w:cs="Courier New"/>
                <w:color w:val="333333"/>
                <w:sz w:val="16"/>
                <w:szCs w:val="16"/>
              </w:rPr>
              <w:t> </w:t>
            </w:r>
            <w:r w:rsidRPr="003916D6">
              <w:rPr>
                <w:rFonts w:ascii="Courier New" w:hAnsi="Courier New" w:cs="Courier New"/>
                <w:b/>
                <w:bCs/>
                <w:color w:val="7A3E9D"/>
                <w:sz w:val="16"/>
                <w:szCs w:val="16"/>
              </w:rPr>
              <w:t>Noeud</w:t>
            </w:r>
            <w:r w:rsidRPr="003916D6">
              <w:rPr>
                <w:rFonts w:ascii="Courier New" w:hAnsi="Courier New" w:cs="Courier New"/>
                <w:color w:val="777777"/>
                <w:sz w:val="16"/>
                <w:szCs w:val="16"/>
              </w:rPr>
              <w:t>():</w:t>
            </w:r>
          </w:p>
          <w:p w14:paraId="6C30D21B" w14:textId="77777777" w:rsidR="003916D6" w:rsidRPr="003916D6" w:rsidRDefault="003916D6" w:rsidP="003916D6">
            <w:pPr>
              <w:pStyle w:val="Paragraphedeliste"/>
              <w:numPr>
                <w:ilvl w:val="0"/>
                <w:numId w:val="11"/>
              </w:numPr>
              <w:shd w:val="clear" w:color="auto" w:fill="F5F5F5"/>
              <w:spacing w:line="285" w:lineRule="atLeast"/>
              <w:rPr>
                <w:rFonts w:ascii="Courier New" w:hAnsi="Courier New" w:cs="Courier New"/>
                <w:color w:val="333333"/>
                <w:sz w:val="16"/>
                <w:szCs w:val="16"/>
              </w:rPr>
            </w:pPr>
            <w:r w:rsidRPr="003916D6">
              <w:rPr>
                <w:rFonts w:ascii="Courier New" w:hAnsi="Courier New" w:cs="Courier New"/>
                <w:color w:val="333333"/>
                <w:sz w:val="16"/>
                <w:szCs w:val="16"/>
              </w:rPr>
              <w:t>    </w:t>
            </w:r>
            <w:r w:rsidRPr="003916D6">
              <w:rPr>
                <w:rFonts w:ascii="Courier New" w:hAnsi="Courier New" w:cs="Courier New"/>
                <w:color w:val="7A3E9D"/>
                <w:sz w:val="16"/>
                <w:szCs w:val="16"/>
              </w:rPr>
              <w:t>def</w:t>
            </w:r>
            <w:r w:rsidRPr="003916D6">
              <w:rPr>
                <w:rFonts w:ascii="Courier New" w:hAnsi="Courier New" w:cs="Courier New"/>
                <w:color w:val="333333"/>
                <w:sz w:val="16"/>
                <w:szCs w:val="16"/>
              </w:rPr>
              <w:t> </w:t>
            </w:r>
            <w:r w:rsidRPr="003916D6">
              <w:rPr>
                <w:rFonts w:ascii="Courier New" w:hAnsi="Courier New" w:cs="Courier New"/>
                <w:b/>
                <w:bCs/>
                <w:color w:val="AA3731"/>
                <w:sz w:val="16"/>
                <w:szCs w:val="16"/>
              </w:rPr>
              <w:t>__init__</w:t>
            </w:r>
            <w:r w:rsidRPr="003916D6">
              <w:rPr>
                <w:rFonts w:ascii="Courier New" w:hAnsi="Courier New" w:cs="Courier New"/>
                <w:color w:val="777777"/>
                <w:sz w:val="16"/>
                <w:szCs w:val="16"/>
              </w:rPr>
              <w:t>(</w:t>
            </w:r>
            <w:r w:rsidRPr="003916D6">
              <w:rPr>
                <w:rFonts w:ascii="Courier New" w:hAnsi="Courier New" w:cs="Courier New"/>
                <w:color w:val="7A3E9D"/>
                <w:sz w:val="16"/>
                <w:szCs w:val="16"/>
              </w:rPr>
              <w:t>self</w:t>
            </w:r>
            <w:r w:rsidRPr="003916D6">
              <w:rPr>
                <w:rFonts w:ascii="Courier New" w:hAnsi="Courier New" w:cs="Courier New"/>
                <w:color w:val="777777"/>
                <w:sz w:val="16"/>
                <w:szCs w:val="16"/>
              </w:rPr>
              <w:t>,</w:t>
            </w:r>
            <w:r w:rsidRPr="003916D6">
              <w:rPr>
                <w:rFonts w:ascii="Courier New" w:hAnsi="Courier New" w:cs="Courier New"/>
                <w:color w:val="7A3E9D"/>
                <w:sz w:val="16"/>
                <w:szCs w:val="16"/>
              </w:rPr>
              <w:t>v</w:t>
            </w:r>
            <w:r w:rsidRPr="003916D6">
              <w:rPr>
                <w:rFonts w:ascii="Courier New" w:hAnsi="Courier New" w:cs="Courier New"/>
                <w:color w:val="777777"/>
                <w:sz w:val="16"/>
                <w:szCs w:val="16"/>
              </w:rPr>
              <w:t>):</w:t>
            </w:r>
          </w:p>
          <w:p w14:paraId="27F954AA" w14:textId="77777777" w:rsidR="003916D6" w:rsidRPr="003916D6" w:rsidRDefault="003916D6" w:rsidP="003916D6">
            <w:pPr>
              <w:pStyle w:val="Paragraphedeliste"/>
              <w:numPr>
                <w:ilvl w:val="0"/>
                <w:numId w:val="11"/>
              </w:numPr>
              <w:shd w:val="clear" w:color="auto" w:fill="F5F5F5"/>
              <w:spacing w:line="285" w:lineRule="atLeast"/>
              <w:rPr>
                <w:rFonts w:ascii="Courier New" w:hAnsi="Courier New" w:cs="Courier New"/>
                <w:color w:val="333333"/>
                <w:sz w:val="16"/>
                <w:szCs w:val="16"/>
              </w:rPr>
            </w:pPr>
            <w:r w:rsidRPr="003916D6">
              <w:rPr>
                <w:rFonts w:ascii="Courier New" w:hAnsi="Courier New" w:cs="Courier New"/>
                <w:color w:val="333333"/>
                <w:sz w:val="16"/>
                <w:szCs w:val="16"/>
              </w:rPr>
              <w:t>        </w:t>
            </w:r>
            <w:r w:rsidRPr="003916D6">
              <w:rPr>
                <w:rFonts w:ascii="Courier New" w:hAnsi="Courier New" w:cs="Courier New"/>
                <w:color w:val="7A3E9D"/>
                <w:sz w:val="16"/>
                <w:szCs w:val="16"/>
              </w:rPr>
              <w:t>self</w:t>
            </w:r>
            <w:r w:rsidRPr="003916D6">
              <w:rPr>
                <w:rFonts w:ascii="Courier New" w:hAnsi="Courier New" w:cs="Courier New"/>
                <w:color w:val="333333"/>
                <w:sz w:val="16"/>
                <w:szCs w:val="16"/>
              </w:rPr>
              <w:t>.</w:t>
            </w:r>
            <w:r w:rsidRPr="003916D6">
              <w:rPr>
                <w:rFonts w:ascii="Courier New" w:hAnsi="Courier New" w:cs="Courier New"/>
                <w:color w:val="7A3E9D"/>
                <w:sz w:val="16"/>
                <w:szCs w:val="16"/>
              </w:rPr>
              <w:t>ag</w:t>
            </w:r>
            <w:r w:rsidRPr="003916D6">
              <w:rPr>
                <w:rFonts w:ascii="Courier New" w:hAnsi="Courier New" w:cs="Courier New"/>
                <w:color w:val="777777"/>
                <w:sz w:val="16"/>
                <w:szCs w:val="16"/>
              </w:rPr>
              <w:t>=</w:t>
            </w:r>
            <w:r w:rsidRPr="003916D6">
              <w:rPr>
                <w:rFonts w:ascii="Courier New" w:hAnsi="Courier New" w:cs="Courier New"/>
                <w:color w:val="9C5D27"/>
                <w:sz w:val="16"/>
                <w:szCs w:val="16"/>
              </w:rPr>
              <w:t>None</w:t>
            </w:r>
          </w:p>
          <w:p w14:paraId="2331C52B" w14:textId="77777777" w:rsidR="003916D6" w:rsidRPr="003916D6" w:rsidRDefault="003916D6" w:rsidP="003916D6">
            <w:pPr>
              <w:pStyle w:val="Paragraphedeliste"/>
              <w:numPr>
                <w:ilvl w:val="0"/>
                <w:numId w:val="11"/>
              </w:numPr>
              <w:shd w:val="clear" w:color="auto" w:fill="F5F5F5"/>
              <w:spacing w:line="285" w:lineRule="atLeast"/>
              <w:rPr>
                <w:rFonts w:ascii="Courier New" w:hAnsi="Courier New" w:cs="Courier New"/>
                <w:color w:val="333333"/>
                <w:sz w:val="16"/>
                <w:szCs w:val="16"/>
              </w:rPr>
            </w:pPr>
            <w:r w:rsidRPr="003916D6">
              <w:rPr>
                <w:rFonts w:ascii="Courier New" w:hAnsi="Courier New" w:cs="Courier New"/>
                <w:color w:val="333333"/>
                <w:sz w:val="16"/>
                <w:szCs w:val="16"/>
              </w:rPr>
              <w:t>        </w:t>
            </w:r>
            <w:r w:rsidRPr="003916D6">
              <w:rPr>
                <w:rFonts w:ascii="Courier New" w:hAnsi="Courier New" w:cs="Courier New"/>
                <w:color w:val="7A3E9D"/>
                <w:sz w:val="16"/>
                <w:szCs w:val="16"/>
              </w:rPr>
              <w:t>self</w:t>
            </w:r>
            <w:r w:rsidRPr="003916D6">
              <w:rPr>
                <w:rFonts w:ascii="Courier New" w:hAnsi="Courier New" w:cs="Courier New"/>
                <w:color w:val="333333"/>
                <w:sz w:val="16"/>
                <w:szCs w:val="16"/>
              </w:rPr>
              <w:t>.</w:t>
            </w:r>
            <w:r w:rsidRPr="003916D6">
              <w:rPr>
                <w:rFonts w:ascii="Courier New" w:hAnsi="Courier New" w:cs="Courier New"/>
                <w:color w:val="7A3E9D"/>
                <w:sz w:val="16"/>
                <w:szCs w:val="16"/>
              </w:rPr>
              <w:t>ad</w:t>
            </w:r>
            <w:r w:rsidRPr="003916D6">
              <w:rPr>
                <w:rFonts w:ascii="Courier New" w:hAnsi="Courier New" w:cs="Courier New"/>
                <w:color w:val="777777"/>
                <w:sz w:val="16"/>
                <w:szCs w:val="16"/>
              </w:rPr>
              <w:t>=</w:t>
            </w:r>
            <w:r w:rsidRPr="003916D6">
              <w:rPr>
                <w:rFonts w:ascii="Courier New" w:hAnsi="Courier New" w:cs="Courier New"/>
                <w:color w:val="9C5D27"/>
                <w:sz w:val="16"/>
                <w:szCs w:val="16"/>
              </w:rPr>
              <w:t>None</w:t>
            </w:r>
          </w:p>
          <w:p w14:paraId="4765BA11" w14:textId="77777777" w:rsidR="003916D6" w:rsidRPr="003916D6" w:rsidRDefault="003916D6" w:rsidP="003916D6">
            <w:pPr>
              <w:pStyle w:val="Paragraphedeliste"/>
              <w:numPr>
                <w:ilvl w:val="0"/>
                <w:numId w:val="11"/>
              </w:numPr>
              <w:shd w:val="clear" w:color="auto" w:fill="F5F5F5"/>
              <w:spacing w:line="285" w:lineRule="atLeast"/>
              <w:rPr>
                <w:rFonts w:ascii="Courier New" w:hAnsi="Courier New" w:cs="Courier New"/>
                <w:color w:val="333333"/>
                <w:sz w:val="16"/>
                <w:szCs w:val="16"/>
              </w:rPr>
            </w:pPr>
            <w:r w:rsidRPr="003916D6">
              <w:rPr>
                <w:rFonts w:ascii="Courier New" w:hAnsi="Courier New" w:cs="Courier New"/>
                <w:color w:val="333333"/>
                <w:sz w:val="16"/>
                <w:szCs w:val="16"/>
              </w:rPr>
              <w:t>        </w:t>
            </w:r>
            <w:r w:rsidRPr="003916D6">
              <w:rPr>
                <w:rFonts w:ascii="Courier New" w:hAnsi="Courier New" w:cs="Courier New"/>
                <w:color w:val="7A3E9D"/>
                <w:sz w:val="16"/>
                <w:szCs w:val="16"/>
              </w:rPr>
              <w:t>self</w:t>
            </w:r>
            <w:r w:rsidRPr="003916D6">
              <w:rPr>
                <w:rFonts w:ascii="Courier New" w:hAnsi="Courier New" w:cs="Courier New"/>
                <w:color w:val="333333"/>
                <w:sz w:val="16"/>
                <w:szCs w:val="16"/>
              </w:rPr>
              <w:t>.</w:t>
            </w:r>
            <w:r w:rsidRPr="003916D6">
              <w:rPr>
                <w:rFonts w:ascii="Courier New" w:hAnsi="Courier New" w:cs="Courier New"/>
                <w:color w:val="7A3E9D"/>
                <w:sz w:val="16"/>
                <w:szCs w:val="16"/>
              </w:rPr>
              <w:t>v</w:t>
            </w:r>
            <w:r w:rsidRPr="003916D6">
              <w:rPr>
                <w:rFonts w:ascii="Courier New" w:hAnsi="Courier New" w:cs="Courier New"/>
                <w:color w:val="777777"/>
                <w:sz w:val="16"/>
                <w:szCs w:val="16"/>
              </w:rPr>
              <w:t>=</w:t>
            </w:r>
            <w:r w:rsidRPr="003916D6">
              <w:rPr>
                <w:rFonts w:ascii="Courier New" w:hAnsi="Courier New" w:cs="Courier New"/>
                <w:color w:val="7A3E9D"/>
                <w:sz w:val="16"/>
                <w:szCs w:val="16"/>
              </w:rPr>
              <w:t>v</w:t>
            </w:r>
          </w:p>
          <w:p w14:paraId="24A007E7" w14:textId="4EF8E340" w:rsidR="003916D6" w:rsidRPr="003916D6" w:rsidRDefault="003916D6" w:rsidP="003916D6">
            <w:pPr>
              <w:pStyle w:val="Paragraphedeliste"/>
              <w:numPr>
                <w:ilvl w:val="0"/>
                <w:numId w:val="11"/>
              </w:numPr>
              <w:shd w:val="clear" w:color="auto" w:fill="F5F5F5"/>
              <w:spacing w:line="285" w:lineRule="atLeast"/>
              <w:rPr>
                <w:rFonts w:ascii="Courier New" w:hAnsi="Courier New" w:cs="Courier New"/>
                <w:color w:val="333333"/>
                <w:sz w:val="16"/>
                <w:szCs w:val="16"/>
              </w:rPr>
            </w:pPr>
          </w:p>
          <w:p w14:paraId="2A5BE7B6" w14:textId="77777777" w:rsidR="003916D6" w:rsidRPr="003916D6" w:rsidRDefault="003916D6" w:rsidP="003916D6">
            <w:pPr>
              <w:pStyle w:val="Paragraphedeliste"/>
              <w:numPr>
                <w:ilvl w:val="0"/>
                <w:numId w:val="11"/>
              </w:numPr>
              <w:shd w:val="clear" w:color="auto" w:fill="F5F5F5"/>
              <w:spacing w:line="285" w:lineRule="atLeast"/>
              <w:rPr>
                <w:rFonts w:ascii="Courier New" w:hAnsi="Courier New" w:cs="Courier New"/>
                <w:color w:val="333333"/>
                <w:sz w:val="16"/>
                <w:szCs w:val="16"/>
              </w:rPr>
            </w:pPr>
            <w:r w:rsidRPr="003916D6">
              <w:rPr>
                <w:rFonts w:ascii="Courier New" w:hAnsi="Courier New" w:cs="Courier New"/>
                <w:color w:val="333333"/>
                <w:sz w:val="16"/>
                <w:szCs w:val="16"/>
              </w:rPr>
              <w:t>    </w:t>
            </w:r>
            <w:r w:rsidRPr="003916D6">
              <w:rPr>
                <w:rFonts w:ascii="Courier New" w:hAnsi="Courier New" w:cs="Courier New"/>
                <w:color w:val="7A3E9D"/>
                <w:sz w:val="16"/>
                <w:szCs w:val="16"/>
              </w:rPr>
              <w:t>def</w:t>
            </w:r>
            <w:r w:rsidRPr="003916D6">
              <w:rPr>
                <w:rFonts w:ascii="Courier New" w:hAnsi="Courier New" w:cs="Courier New"/>
                <w:color w:val="333333"/>
                <w:sz w:val="16"/>
                <w:szCs w:val="16"/>
              </w:rPr>
              <w:t> </w:t>
            </w:r>
            <w:r w:rsidRPr="003916D6">
              <w:rPr>
                <w:rFonts w:ascii="Courier New" w:hAnsi="Courier New" w:cs="Courier New"/>
                <w:b/>
                <w:bCs/>
                <w:color w:val="AA3731"/>
                <w:sz w:val="16"/>
                <w:szCs w:val="16"/>
              </w:rPr>
              <w:t>insere</w:t>
            </w:r>
            <w:r w:rsidRPr="003916D6">
              <w:rPr>
                <w:rFonts w:ascii="Courier New" w:hAnsi="Courier New" w:cs="Courier New"/>
                <w:color w:val="777777"/>
                <w:sz w:val="16"/>
                <w:szCs w:val="16"/>
              </w:rPr>
              <w:t>(</w:t>
            </w:r>
            <w:r w:rsidRPr="003916D6">
              <w:rPr>
                <w:rFonts w:ascii="Courier New" w:hAnsi="Courier New" w:cs="Courier New"/>
                <w:color w:val="7A3E9D"/>
                <w:sz w:val="16"/>
                <w:szCs w:val="16"/>
              </w:rPr>
              <w:t>self</w:t>
            </w:r>
            <w:r w:rsidRPr="003916D6">
              <w:rPr>
                <w:rFonts w:ascii="Courier New" w:hAnsi="Courier New" w:cs="Courier New"/>
                <w:color w:val="777777"/>
                <w:sz w:val="16"/>
                <w:szCs w:val="16"/>
              </w:rPr>
              <w:t>,</w:t>
            </w:r>
            <w:r w:rsidRPr="003916D6">
              <w:rPr>
                <w:rFonts w:ascii="Courier New" w:hAnsi="Courier New" w:cs="Courier New"/>
                <w:color w:val="333333"/>
                <w:sz w:val="16"/>
                <w:szCs w:val="16"/>
              </w:rPr>
              <w:t> </w:t>
            </w:r>
            <w:r w:rsidRPr="003916D6">
              <w:rPr>
                <w:rFonts w:ascii="Courier New" w:hAnsi="Courier New" w:cs="Courier New"/>
                <w:color w:val="7A3E9D"/>
                <w:sz w:val="16"/>
                <w:szCs w:val="16"/>
              </w:rPr>
              <w:t>v</w:t>
            </w:r>
            <w:r w:rsidRPr="003916D6">
              <w:rPr>
                <w:rFonts w:ascii="Courier New" w:hAnsi="Courier New" w:cs="Courier New"/>
                <w:color w:val="777777"/>
                <w:sz w:val="16"/>
                <w:szCs w:val="16"/>
              </w:rPr>
              <w:t>):</w:t>
            </w:r>
          </w:p>
          <w:p w14:paraId="22D4ECD6" w14:textId="77777777" w:rsidR="003916D6" w:rsidRPr="003916D6" w:rsidRDefault="003916D6" w:rsidP="003916D6">
            <w:pPr>
              <w:pStyle w:val="Paragraphedeliste"/>
              <w:numPr>
                <w:ilvl w:val="0"/>
                <w:numId w:val="11"/>
              </w:numPr>
              <w:shd w:val="clear" w:color="auto" w:fill="F5F5F5"/>
              <w:spacing w:line="285" w:lineRule="atLeast"/>
              <w:rPr>
                <w:rFonts w:ascii="Courier New" w:hAnsi="Courier New" w:cs="Courier New"/>
                <w:color w:val="333333"/>
                <w:sz w:val="16"/>
                <w:szCs w:val="16"/>
              </w:rPr>
            </w:pPr>
            <w:r w:rsidRPr="003916D6">
              <w:rPr>
                <w:rFonts w:ascii="Courier New" w:hAnsi="Courier New" w:cs="Courier New"/>
                <w:color w:val="333333"/>
                <w:sz w:val="16"/>
                <w:szCs w:val="16"/>
              </w:rPr>
              <w:t>        </w:t>
            </w:r>
            <w:r w:rsidRPr="003916D6">
              <w:rPr>
                <w:rFonts w:ascii="Courier New" w:hAnsi="Courier New" w:cs="Courier New"/>
                <w:color w:val="7A3E9D"/>
                <w:sz w:val="16"/>
                <w:szCs w:val="16"/>
              </w:rPr>
              <w:t>n</w:t>
            </w:r>
            <w:r w:rsidRPr="003916D6">
              <w:rPr>
                <w:rFonts w:ascii="Courier New" w:hAnsi="Courier New" w:cs="Courier New"/>
                <w:color w:val="777777"/>
                <w:sz w:val="16"/>
                <w:szCs w:val="16"/>
              </w:rPr>
              <w:t>=</w:t>
            </w:r>
            <w:r w:rsidRPr="003916D6">
              <w:rPr>
                <w:rFonts w:ascii="Courier New" w:hAnsi="Courier New" w:cs="Courier New"/>
                <w:color w:val="7A3E9D"/>
                <w:sz w:val="16"/>
                <w:szCs w:val="16"/>
              </w:rPr>
              <w:t>self</w:t>
            </w:r>
          </w:p>
          <w:p w14:paraId="5D8E9EAA" w14:textId="77777777" w:rsidR="003916D6" w:rsidRPr="003916D6" w:rsidRDefault="003916D6" w:rsidP="003916D6">
            <w:pPr>
              <w:pStyle w:val="Paragraphedeliste"/>
              <w:numPr>
                <w:ilvl w:val="0"/>
                <w:numId w:val="11"/>
              </w:numPr>
              <w:shd w:val="clear" w:color="auto" w:fill="F5F5F5"/>
              <w:spacing w:line="285" w:lineRule="atLeast"/>
              <w:rPr>
                <w:rFonts w:ascii="Courier New" w:hAnsi="Courier New" w:cs="Courier New"/>
                <w:color w:val="333333"/>
                <w:sz w:val="16"/>
                <w:szCs w:val="16"/>
              </w:rPr>
            </w:pPr>
            <w:r w:rsidRPr="003916D6">
              <w:rPr>
                <w:rFonts w:ascii="Courier New" w:hAnsi="Courier New" w:cs="Courier New"/>
                <w:color w:val="333333"/>
                <w:sz w:val="16"/>
                <w:szCs w:val="16"/>
              </w:rPr>
              <w:t>        </w:t>
            </w:r>
            <w:r w:rsidRPr="003916D6">
              <w:rPr>
                <w:rFonts w:ascii="Courier New" w:hAnsi="Courier New" w:cs="Courier New"/>
                <w:color w:val="7A3E9D"/>
                <w:sz w:val="16"/>
                <w:szCs w:val="16"/>
              </w:rPr>
              <w:t>est_insere</w:t>
            </w:r>
            <w:r w:rsidRPr="003916D6">
              <w:rPr>
                <w:rFonts w:ascii="Courier New" w:hAnsi="Courier New" w:cs="Courier New"/>
                <w:color w:val="777777"/>
                <w:sz w:val="16"/>
                <w:szCs w:val="16"/>
              </w:rPr>
              <w:t>=</w:t>
            </w:r>
            <w:r w:rsidRPr="003916D6">
              <w:rPr>
                <w:rFonts w:ascii="Courier New" w:hAnsi="Courier New" w:cs="Courier New"/>
                <w:color w:val="9C5D27"/>
                <w:sz w:val="16"/>
                <w:szCs w:val="16"/>
              </w:rPr>
              <w:t>False</w:t>
            </w:r>
          </w:p>
          <w:p w14:paraId="4369C031" w14:textId="77777777" w:rsidR="003916D6" w:rsidRPr="003916D6" w:rsidRDefault="003916D6" w:rsidP="003916D6">
            <w:pPr>
              <w:pStyle w:val="Paragraphedeliste"/>
              <w:numPr>
                <w:ilvl w:val="0"/>
                <w:numId w:val="11"/>
              </w:numPr>
              <w:shd w:val="clear" w:color="auto" w:fill="F5F5F5"/>
              <w:spacing w:line="285" w:lineRule="atLeast"/>
              <w:rPr>
                <w:rFonts w:ascii="Courier New" w:hAnsi="Courier New" w:cs="Courier New"/>
                <w:color w:val="333333"/>
                <w:sz w:val="16"/>
                <w:szCs w:val="16"/>
              </w:rPr>
            </w:pPr>
            <w:r w:rsidRPr="003916D6">
              <w:rPr>
                <w:rFonts w:ascii="Courier New" w:hAnsi="Courier New" w:cs="Courier New"/>
                <w:color w:val="333333"/>
                <w:sz w:val="16"/>
                <w:szCs w:val="16"/>
              </w:rPr>
              <w:t>        </w:t>
            </w:r>
            <w:r w:rsidRPr="003916D6">
              <w:rPr>
                <w:rFonts w:ascii="Courier New" w:hAnsi="Courier New" w:cs="Courier New"/>
                <w:color w:val="4B69C6"/>
                <w:sz w:val="16"/>
                <w:szCs w:val="16"/>
              </w:rPr>
              <w:t>while</w:t>
            </w:r>
            <w:r w:rsidRPr="003916D6">
              <w:rPr>
                <w:rFonts w:ascii="Courier New" w:hAnsi="Courier New" w:cs="Courier New"/>
                <w:color w:val="333333"/>
                <w:sz w:val="16"/>
                <w:szCs w:val="16"/>
              </w:rPr>
              <w:t> </w:t>
            </w:r>
            <w:r w:rsidRPr="003916D6">
              <w:rPr>
                <w:rFonts w:ascii="Courier New" w:hAnsi="Courier New" w:cs="Courier New"/>
                <w:color w:val="777777"/>
                <w:sz w:val="16"/>
                <w:szCs w:val="16"/>
              </w:rPr>
              <w:t>not</w:t>
            </w:r>
            <w:r w:rsidRPr="003916D6">
              <w:rPr>
                <w:rFonts w:ascii="Courier New" w:hAnsi="Courier New" w:cs="Courier New"/>
                <w:color w:val="333333"/>
                <w:sz w:val="16"/>
                <w:szCs w:val="16"/>
              </w:rPr>
              <w:t> </w:t>
            </w:r>
            <w:r w:rsidRPr="003916D6">
              <w:rPr>
                <w:rFonts w:ascii="Courier New" w:hAnsi="Courier New" w:cs="Courier New"/>
                <w:color w:val="7A3E9D"/>
                <w:sz w:val="16"/>
                <w:szCs w:val="16"/>
              </w:rPr>
              <w:t>est_insere</w:t>
            </w:r>
            <w:r w:rsidRPr="003916D6">
              <w:rPr>
                <w:rFonts w:ascii="Courier New" w:hAnsi="Courier New" w:cs="Courier New"/>
                <w:color w:val="333333"/>
                <w:sz w:val="16"/>
                <w:szCs w:val="16"/>
              </w:rPr>
              <w:t>:</w:t>
            </w:r>
          </w:p>
          <w:p w14:paraId="4AFEE8DF" w14:textId="5276B0F0" w:rsidR="003916D6" w:rsidRPr="003916D6" w:rsidRDefault="007741EA" w:rsidP="003916D6">
            <w:pPr>
              <w:pStyle w:val="Paragraphedeliste"/>
              <w:numPr>
                <w:ilvl w:val="0"/>
                <w:numId w:val="11"/>
              </w:numPr>
              <w:shd w:val="clear" w:color="auto" w:fill="F5F5F5"/>
              <w:spacing w:line="285" w:lineRule="atLeast"/>
              <w:rPr>
                <w:rFonts w:ascii="Courier New" w:hAnsi="Courier New" w:cs="Courier New"/>
                <w:color w:val="333333"/>
                <w:sz w:val="16"/>
                <w:szCs w:val="16"/>
              </w:rPr>
            </w:pPr>
            <w:r>
              <w:rPr>
                <w:rFonts w:ascii="Courier New" w:hAnsi="Courier New" w:cs="Courier New"/>
                <w:noProof/>
                <w:color w:val="333333"/>
                <w:sz w:val="16"/>
                <w:szCs w:val="16"/>
              </w:rPr>
              <mc:AlternateContent>
                <mc:Choice Requires="wpg">
                  <w:drawing>
                    <wp:anchor distT="0" distB="0" distL="114300" distR="114300" simplePos="0" relativeHeight="251660288" behindDoc="0" locked="0" layoutInCell="1" allowOverlap="1" wp14:anchorId="2E6EBE2E" wp14:editId="10A8558F">
                      <wp:simplePos x="0" y="0"/>
                      <wp:positionH relativeFrom="column">
                        <wp:posOffset>2345808</wp:posOffset>
                      </wp:positionH>
                      <wp:positionV relativeFrom="paragraph">
                        <wp:posOffset>52040</wp:posOffset>
                      </wp:positionV>
                      <wp:extent cx="1522582" cy="387026"/>
                      <wp:effectExtent l="0" t="0" r="0" b="13335"/>
                      <wp:wrapNone/>
                      <wp:docPr id="15" name="Groupe 15"/>
                      <wp:cNvGraphicFramePr/>
                      <a:graphic xmlns:a="http://schemas.openxmlformats.org/drawingml/2006/main">
                        <a:graphicData uri="http://schemas.microsoft.com/office/word/2010/wordprocessingGroup">
                          <wpg:wgp>
                            <wpg:cNvGrpSpPr/>
                            <wpg:grpSpPr>
                              <a:xfrm>
                                <a:off x="0" y="0"/>
                                <a:ext cx="1522582" cy="387026"/>
                                <a:chOff x="0" y="0"/>
                                <a:chExt cx="1522582" cy="387026"/>
                              </a:xfrm>
                            </wpg:grpSpPr>
                            <wps:wsp>
                              <wps:cNvPr id="7" name="Accolade fermante 7"/>
                              <wps:cNvSpPr/>
                              <wps:spPr>
                                <a:xfrm>
                                  <a:off x="0" y="4253"/>
                                  <a:ext cx="667385" cy="369570"/>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one de texte 8"/>
                              <wps:cNvSpPr txBox="1"/>
                              <wps:spPr>
                                <a:xfrm>
                                  <a:off x="680484" y="0"/>
                                  <a:ext cx="842098" cy="387026"/>
                                </a:xfrm>
                                <a:prstGeom prst="rect">
                                  <a:avLst/>
                                </a:prstGeom>
                                <a:noFill/>
                                <a:ln w="6350">
                                  <a:noFill/>
                                </a:ln>
                              </wps:spPr>
                              <wps:txbx>
                                <w:txbxContent>
                                  <w:p w14:paraId="7858EEB8" w14:textId="1E6E5EEA" w:rsidR="007741EA" w:rsidRDefault="007741EA">
                                    <w:r>
                                      <w:t>Bloc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E6EBE2E" id="Groupe 15" o:spid="_x0000_s1029" style="position:absolute;left:0;text-align:left;margin-left:184.7pt;margin-top:4.1pt;width:119.9pt;height:30.45pt;z-index:251660288" coordsize="15225,3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7" o:spid="_x0000_s1030" type="#_x0000_t88" style="position:absolute;top:42;width:6673;height:3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" adj="0" strokecolor="#4579b8 [3044]"/>
                      <v:shapetype id="_x0000_t202" coordsize="21600,21600" o:spt="202" path="m,l,21600r21600,l21600,xe">
                        <v:stroke joinstyle="miter"/>
                        <v:path gradientshapeok="t" o:connecttype="rect"/>
                      </v:shapetype>
                      <v:shape id="Zone de texte 8" o:spid="_x0000_s1031" type="#_x0000_t202" style="position:absolute;left:6804;width:8421;height:3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7858EEB8" w14:textId="1E6E5EEA" w:rsidR="007741EA" w:rsidRDefault="007741EA">
                              <w:r>
                                <w:t>Bloc 1</w:t>
                              </w:r>
                            </w:p>
                          </w:txbxContent>
                        </v:textbox>
                      </v:shape>
                    </v:group>
                  </w:pict>
                </mc:Fallback>
              </mc:AlternateContent>
            </w:r>
            <w:r w:rsidR="003916D6" w:rsidRPr="003916D6">
              <w:rPr>
                <w:rFonts w:ascii="Courier New" w:hAnsi="Courier New" w:cs="Courier New"/>
                <w:color w:val="333333"/>
                <w:sz w:val="16"/>
                <w:szCs w:val="16"/>
              </w:rPr>
              <w:t>            </w:t>
            </w:r>
            <w:r w:rsidR="003916D6" w:rsidRPr="003916D6">
              <w:rPr>
                <w:rFonts w:ascii="Courier New" w:hAnsi="Courier New" w:cs="Courier New"/>
                <w:color w:val="4B69C6"/>
                <w:sz w:val="16"/>
                <w:szCs w:val="16"/>
              </w:rPr>
              <w:t>if</w:t>
            </w:r>
            <w:r w:rsidR="003916D6" w:rsidRPr="003916D6">
              <w:rPr>
                <w:rFonts w:ascii="Courier New" w:hAnsi="Courier New" w:cs="Courier New"/>
                <w:color w:val="333333"/>
                <w:sz w:val="16"/>
                <w:szCs w:val="16"/>
              </w:rPr>
              <w:t> </w:t>
            </w:r>
            <w:r w:rsidR="003916D6" w:rsidRPr="003916D6">
              <w:rPr>
                <w:rFonts w:ascii="Courier New" w:hAnsi="Courier New" w:cs="Courier New"/>
                <w:color w:val="7A3E9D"/>
                <w:sz w:val="16"/>
                <w:szCs w:val="16"/>
              </w:rPr>
              <w:t>v</w:t>
            </w:r>
            <w:r w:rsidR="003916D6" w:rsidRPr="003916D6">
              <w:rPr>
                <w:rFonts w:ascii="Courier New" w:hAnsi="Courier New" w:cs="Courier New"/>
                <w:color w:val="777777"/>
                <w:sz w:val="16"/>
                <w:szCs w:val="16"/>
              </w:rPr>
              <w:t>==</w:t>
            </w:r>
            <w:r w:rsidR="003916D6" w:rsidRPr="003916D6">
              <w:rPr>
                <w:rFonts w:ascii="Courier New" w:hAnsi="Courier New" w:cs="Courier New"/>
                <w:color w:val="7A3E9D"/>
                <w:sz w:val="16"/>
                <w:szCs w:val="16"/>
              </w:rPr>
              <w:t>n</w:t>
            </w:r>
            <w:r w:rsidR="003916D6" w:rsidRPr="003916D6">
              <w:rPr>
                <w:rFonts w:ascii="Courier New" w:hAnsi="Courier New" w:cs="Courier New"/>
                <w:color w:val="333333"/>
                <w:sz w:val="16"/>
                <w:szCs w:val="16"/>
              </w:rPr>
              <w:t>.</w:t>
            </w:r>
            <w:r w:rsidR="003916D6" w:rsidRPr="003916D6">
              <w:rPr>
                <w:rFonts w:ascii="Courier New" w:hAnsi="Courier New" w:cs="Courier New"/>
                <w:color w:val="7A3E9D"/>
                <w:sz w:val="16"/>
                <w:szCs w:val="16"/>
              </w:rPr>
              <w:t>v</w:t>
            </w:r>
            <w:r w:rsidR="003916D6" w:rsidRPr="003916D6">
              <w:rPr>
                <w:rFonts w:ascii="Courier New" w:hAnsi="Courier New" w:cs="Courier New"/>
                <w:color w:val="333333"/>
                <w:sz w:val="16"/>
                <w:szCs w:val="16"/>
              </w:rPr>
              <w:t>:</w:t>
            </w:r>
          </w:p>
          <w:p w14:paraId="3038A162" w14:textId="77777777" w:rsidR="003916D6" w:rsidRPr="003916D6" w:rsidRDefault="003916D6" w:rsidP="003916D6">
            <w:pPr>
              <w:pStyle w:val="Paragraphedeliste"/>
              <w:numPr>
                <w:ilvl w:val="0"/>
                <w:numId w:val="11"/>
              </w:numPr>
              <w:shd w:val="clear" w:color="auto" w:fill="F5F5F5"/>
              <w:spacing w:line="285" w:lineRule="atLeast"/>
              <w:rPr>
                <w:rFonts w:ascii="Courier New" w:hAnsi="Courier New" w:cs="Courier New"/>
                <w:color w:val="333333"/>
                <w:sz w:val="16"/>
                <w:szCs w:val="16"/>
              </w:rPr>
            </w:pPr>
            <w:r w:rsidRPr="003916D6">
              <w:rPr>
                <w:rFonts w:ascii="Courier New" w:hAnsi="Courier New" w:cs="Courier New"/>
                <w:color w:val="333333"/>
                <w:sz w:val="16"/>
                <w:szCs w:val="16"/>
              </w:rPr>
              <w:t>                </w:t>
            </w:r>
            <w:r w:rsidRPr="003916D6">
              <w:rPr>
                <w:rFonts w:ascii="Courier New" w:hAnsi="Courier New" w:cs="Courier New"/>
                <w:color w:val="7A3E9D"/>
                <w:sz w:val="16"/>
                <w:szCs w:val="16"/>
              </w:rPr>
              <w:t>est_insere</w:t>
            </w:r>
            <w:r w:rsidRPr="003916D6">
              <w:rPr>
                <w:rFonts w:ascii="Courier New" w:hAnsi="Courier New" w:cs="Courier New"/>
                <w:color w:val="777777"/>
                <w:sz w:val="16"/>
                <w:szCs w:val="16"/>
              </w:rPr>
              <w:t>=</w:t>
            </w:r>
            <w:r w:rsidRPr="003916D6">
              <w:rPr>
                <w:rFonts w:ascii="Courier New" w:hAnsi="Courier New" w:cs="Courier New"/>
                <w:color w:val="9C5D27"/>
                <w:sz w:val="16"/>
                <w:szCs w:val="16"/>
              </w:rPr>
              <w:t>True</w:t>
            </w:r>
          </w:p>
          <w:p w14:paraId="0793F570" w14:textId="5FA9E077" w:rsidR="003916D6" w:rsidRPr="003916D6" w:rsidRDefault="007741EA" w:rsidP="003916D6">
            <w:pPr>
              <w:pStyle w:val="Paragraphedeliste"/>
              <w:numPr>
                <w:ilvl w:val="0"/>
                <w:numId w:val="11"/>
              </w:numPr>
              <w:shd w:val="clear" w:color="auto" w:fill="F5F5F5"/>
              <w:spacing w:line="285" w:lineRule="atLeast"/>
              <w:rPr>
                <w:rFonts w:ascii="Courier New" w:hAnsi="Courier New" w:cs="Courier New"/>
                <w:color w:val="333333"/>
                <w:sz w:val="16"/>
                <w:szCs w:val="16"/>
              </w:rPr>
            </w:pPr>
            <w:r>
              <w:rPr>
                <w:rFonts w:ascii="Courier New" w:hAnsi="Courier New" w:cs="Courier New"/>
                <w:noProof/>
                <w:color w:val="333333"/>
                <w:sz w:val="16"/>
                <w:szCs w:val="16"/>
              </w:rPr>
              <mc:AlternateContent>
                <mc:Choice Requires="wpg">
                  <w:drawing>
                    <wp:anchor distT="0" distB="0" distL="114300" distR="114300" simplePos="0" relativeHeight="251663360" behindDoc="0" locked="0" layoutInCell="1" allowOverlap="1" wp14:anchorId="13151837" wp14:editId="58466C8C">
                      <wp:simplePos x="0" y="0"/>
                      <wp:positionH relativeFrom="column">
                        <wp:posOffset>2392591</wp:posOffset>
                      </wp:positionH>
                      <wp:positionV relativeFrom="paragraph">
                        <wp:posOffset>55850</wp:posOffset>
                      </wp:positionV>
                      <wp:extent cx="1846036" cy="1071762"/>
                      <wp:effectExtent l="0" t="0" r="0" b="14605"/>
                      <wp:wrapNone/>
                      <wp:docPr id="14" name="Groupe 14"/>
                      <wp:cNvGraphicFramePr/>
                      <a:graphic xmlns:a="http://schemas.openxmlformats.org/drawingml/2006/main">
                        <a:graphicData uri="http://schemas.microsoft.com/office/word/2010/wordprocessingGroup">
                          <wpg:wgp>
                            <wpg:cNvGrpSpPr/>
                            <wpg:grpSpPr>
                              <a:xfrm>
                                <a:off x="0" y="0"/>
                                <a:ext cx="1846036" cy="1071762"/>
                                <a:chOff x="0" y="0"/>
                                <a:chExt cx="1846036" cy="484505"/>
                              </a:xfrm>
                            </wpg:grpSpPr>
                            <wps:wsp>
                              <wps:cNvPr id="9" name="Accolade fermante 9"/>
                              <wps:cNvSpPr/>
                              <wps:spPr>
                                <a:xfrm>
                                  <a:off x="0" y="0"/>
                                  <a:ext cx="603885" cy="484505"/>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Zone de texte 10"/>
                              <wps:cNvSpPr txBox="1"/>
                              <wps:spPr>
                                <a:xfrm>
                                  <a:off x="620826" y="194092"/>
                                  <a:ext cx="1225210" cy="115453"/>
                                </a:xfrm>
                                <a:prstGeom prst="rect">
                                  <a:avLst/>
                                </a:prstGeom>
                                <a:noFill/>
                                <a:ln w="6350">
                                  <a:noFill/>
                                </a:ln>
                              </wps:spPr>
                              <wps:txbx>
                                <w:txbxContent>
                                  <w:p w14:paraId="5C1E8DB4" w14:textId="4439AB6D" w:rsidR="007741EA" w:rsidRDefault="007741EA">
                                    <w:r>
                                      <w:t>Bloc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3151837" id="Groupe 14" o:spid="_x0000_s1032" style="position:absolute;left:0;text-align:left;margin-left:188.4pt;margin-top:4.4pt;width:145.35pt;height:84.4pt;z-index:251663360;mso-height-relative:margin" coordsize="18460,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">
                      <v:shape id="Accolade fermante 9" o:spid="_x0000_s1033" type="#_x0000_t88" style="position:absolute;width:6038;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" adj="0" strokecolor="#4579b8 [3044]"/>
                      <v:shape id="Zone de texte 10" o:spid="_x0000_s1034" type="#_x0000_t202" style="position:absolute;left:6208;top:1940;width:12252;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5C1E8DB4" w14:textId="4439AB6D" w:rsidR="007741EA" w:rsidRDefault="007741EA">
                              <w:r>
                                <w:t>Bloc 2</w:t>
                              </w:r>
                            </w:p>
                          </w:txbxContent>
                        </v:textbox>
                      </v:shape>
                    </v:group>
                  </w:pict>
                </mc:Fallback>
              </mc:AlternateContent>
            </w:r>
            <w:r w:rsidR="003916D6" w:rsidRPr="003916D6">
              <w:rPr>
                <w:rFonts w:ascii="Courier New" w:hAnsi="Courier New" w:cs="Courier New"/>
                <w:color w:val="333333"/>
                <w:sz w:val="16"/>
                <w:szCs w:val="16"/>
              </w:rPr>
              <w:t>            </w:t>
            </w:r>
            <w:r w:rsidR="003916D6" w:rsidRPr="003916D6">
              <w:rPr>
                <w:rFonts w:ascii="Courier New" w:hAnsi="Courier New" w:cs="Courier New"/>
                <w:color w:val="4B69C6"/>
                <w:sz w:val="16"/>
                <w:szCs w:val="16"/>
              </w:rPr>
              <w:t>elif</w:t>
            </w:r>
            <w:r w:rsidR="003916D6" w:rsidRPr="003916D6">
              <w:rPr>
                <w:rFonts w:ascii="Courier New" w:hAnsi="Courier New" w:cs="Courier New"/>
                <w:color w:val="333333"/>
                <w:sz w:val="16"/>
                <w:szCs w:val="16"/>
              </w:rPr>
              <w:t> </w:t>
            </w:r>
            <w:r w:rsidR="003916D6" w:rsidRPr="003916D6">
              <w:rPr>
                <w:rFonts w:ascii="Courier New" w:hAnsi="Courier New" w:cs="Courier New"/>
                <w:color w:val="7A3E9D"/>
                <w:sz w:val="16"/>
                <w:szCs w:val="16"/>
              </w:rPr>
              <w:t>v</w:t>
            </w:r>
            <w:r w:rsidR="003916D6" w:rsidRPr="003916D6">
              <w:rPr>
                <w:rFonts w:ascii="Courier New" w:hAnsi="Courier New" w:cs="Courier New"/>
                <w:color w:val="777777"/>
                <w:sz w:val="16"/>
                <w:szCs w:val="16"/>
              </w:rPr>
              <w:t>&lt;</w:t>
            </w:r>
            <w:r w:rsidR="003916D6" w:rsidRPr="003916D6">
              <w:rPr>
                <w:rFonts w:ascii="Courier New" w:hAnsi="Courier New" w:cs="Courier New"/>
                <w:color w:val="7A3E9D"/>
                <w:sz w:val="16"/>
                <w:szCs w:val="16"/>
              </w:rPr>
              <w:t>n</w:t>
            </w:r>
            <w:r w:rsidR="003916D6" w:rsidRPr="003916D6">
              <w:rPr>
                <w:rFonts w:ascii="Courier New" w:hAnsi="Courier New" w:cs="Courier New"/>
                <w:color w:val="333333"/>
                <w:sz w:val="16"/>
                <w:szCs w:val="16"/>
              </w:rPr>
              <w:t>.</w:t>
            </w:r>
            <w:r w:rsidR="003916D6" w:rsidRPr="003916D6">
              <w:rPr>
                <w:rFonts w:ascii="Courier New" w:hAnsi="Courier New" w:cs="Courier New"/>
                <w:color w:val="7A3E9D"/>
                <w:sz w:val="16"/>
                <w:szCs w:val="16"/>
              </w:rPr>
              <w:t>v</w:t>
            </w:r>
            <w:r w:rsidR="003916D6" w:rsidRPr="003916D6">
              <w:rPr>
                <w:rFonts w:ascii="Courier New" w:hAnsi="Courier New" w:cs="Courier New"/>
                <w:color w:val="333333"/>
                <w:sz w:val="16"/>
                <w:szCs w:val="16"/>
              </w:rPr>
              <w:t>:</w:t>
            </w:r>
          </w:p>
          <w:p w14:paraId="523B6C14" w14:textId="77777777" w:rsidR="003916D6" w:rsidRPr="003916D6" w:rsidRDefault="003916D6" w:rsidP="003916D6">
            <w:pPr>
              <w:pStyle w:val="Paragraphedeliste"/>
              <w:numPr>
                <w:ilvl w:val="0"/>
                <w:numId w:val="11"/>
              </w:numPr>
              <w:shd w:val="clear" w:color="auto" w:fill="F5F5F5"/>
              <w:spacing w:line="285" w:lineRule="atLeast"/>
              <w:rPr>
                <w:rFonts w:ascii="Courier New" w:hAnsi="Courier New" w:cs="Courier New"/>
                <w:color w:val="333333"/>
                <w:sz w:val="16"/>
                <w:szCs w:val="16"/>
              </w:rPr>
            </w:pPr>
            <w:r w:rsidRPr="003916D6">
              <w:rPr>
                <w:rFonts w:ascii="Courier New" w:hAnsi="Courier New" w:cs="Courier New"/>
                <w:color w:val="333333"/>
                <w:sz w:val="16"/>
                <w:szCs w:val="16"/>
              </w:rPr>
              <w:t>                </w:t>
            </w:r>
            <w:r w:rsidRPr="003916D6">
              <w:rPr>
                <w:rFonts w:ascii="Courier New" w:hAnsi="Courier New" w:cs="Courier New"/>
                <w:color w:val="4B69C6"/>
                <w:sz w:val="16"/>
                <w:szCs w:val="16"/>
              </w:rPr>
              <w:t>if</w:t>
            </w:r>
            <w:r w:rsidRPr="003916D6">
              <w:rPr>
                <w:rFonts w:ascii="Courier New" w:hAnsi="Courier New" w:cs="Courier New"/>
                <w:color w:val="333333"/>
                <w:sz w:val="16"/>
                <w:szCs w:val="16"/>
              </w:rPr>
              <w:t> </w:t>
            </w:r>
            <w:r w:rsidRPr="003916D6">
              <w:rPr>
                <w:rFonts w:ascii="Courier New" w:hAnsi="Courier New" w:cs="Courier New"/>
                <w:color w:val="7A3E9D"/>
                <w:sz w:val="16"/>
                <w:szCs w:val="16"/>
              </w:rPr>
              <w:t>n</w:t>
            </w:r>
            <w:r w:rsidRPr="003916D6">
              <w:rPr>
                <w:rFonts w:ascii="Courier New" w:hAnsi="Courier New" w:cs="Courier New"/>
                <w:color w:val="333333"/>
                <w:sz w:val="16"/>
                <w:szCs w:val="16"/>
              </w:rPr>
              <w:t>.</w:t>
            </w:r>
            <w:r w:rsidRPr="003916D6">
              <w:rPr>
                <w:rFonts w:ascii="Courier New" w:hAnsi="Courier New" w:cs="Courier New"/>
                <w:color w:val="7A3E9D"/>
                <w:sz w:val="16"/>
                <w:szCs w:val="16"/>
              </w:rPr>
              <w:t>ag</w:t>
            </w:r>
            <w:r w:rsidRPr="003916D6">
              <w:rPr>
                <w:rFonts w:ascii="Courier New" w:hAnsi="Courier New" w:cs="Courier New"/>
                <w:color w:val="777777"/>
                <w:sz w:val="16"/>
                <w:szCs w:val="16"/>
              </w:rPr>
              <w:t>!=</w:t>
            </w:r>
            <w:r w:rsidRPr="003916D6">
              <w:rPr>
                <w:rFonts w:ascii="Courier New" w:hAnsi="Courier New" w:cs="Courier New"/>
                <w:color w:val="9C5D27"/>
                <w:sz w:val="16"/>
                <w:szCs w:val="16"/>
              </w:rPr>
              <w:t>None</w:t>
            </w:r>
            <w:r w:rsidRPr="003916D6">
              <w:rPr>
                <w:rFonts w:ascii="Courier New" w:hAnsi="Courier New" w:cs="Courier New"/>
                <w:color w:val="333333"/>
                <w:sz w:val="16"/>
                <w:szCs w:val="16"/>
              </w:rPr>
              <w:t>:</w:t>
            </w:r>
          </w:p>
          <w:p w14:paraId="4CAE236A" w14:textId="398A28DC" w:rsidR="003916D6" w:rsidRPr="003916D6" w:rsidRDefault="003916D6" w:rsidP="003916D6">
            <w:pPr>
              <w:pStyle w:val="Paragraphedeliste"/>
              <w:numPr>
                <w:ilvl w:val="0"/>
                <w:numId w:val="11"/>
              </w:numPr>
              <w:shd w:val="clear" w:color="auto" w:fill="F5F5F5"/>
              <w:spacing w:line="285" w:lineRule="atLeast"/>
              <w:rPr>
                <w:rFonts w:ascii="Courier New" w:hAnsi="Courier New" w:cs="Courier New"/>
                <w:color w:val="333333"/>
                <w:sz w:val="16"/>
                <w:szCs w:val="16"/>
              </w:rPr>
            </w:pPr>
            <w:r w:rsidRPr="003916D6">
              <w:rPr>
                <w:rFonts w:ascii="Courier New" w:hAnsi="Courier New" w:cs="Courier New"/>
                <w:color w:val="333333"/>
                <w:sz w:val="16"/>
                <w:szCs w:val="16"/>
              </w:rPr>
              <w:t>                    </w:t>
            </w:r>
            <w:r w:rsidRPr="003916D6">
              <w:rPr>
                <w:rFonts w:ascii="Courier New" w:hAnsi="Courier New" w:cs="Courier New"/>
                <w:color w:val="7A3E9D"/>
                <w:sz w:val="16"/>
                <w:szCs w:val="16"/>
              </w:rPr>
              <w:t>n</w:t>
            </w:r>
            <w:r w:rsidRPr="003916D6">
              <w:rPr>
                <w:rFonts w:ascii="Courier New" w:hAnsi="Courier New" w:cs="Courier New"/>
                <w:color w:val="777777"/>
                <w:sz w:val="16"/>
                <w:szCs w:val="16"/>
              </w:rPr>
              <w:t>=</w:t>
            </w:r>
            <w:r w:rsidRPr="003916D6">
              <w:rPr>
                <w:rFonts w:ascii="Courier New" w:hAnsi="Courier New" w:cs="Courier New"/>
                <w:color w:val="7A3E9D"/>
                <w:sz w:val="16"/>
                <w:szCs w:val="16"/>
              </w:rPr>
              <w:t>n</w:t>
            </w:r>
            <w:r w:rsidRPr="003916D6">
              <w:rPr>
                <w:rFonts w:ascii="Courier New" w:hAnsi="Courier New" w:cs="Courier New"/>
                <w:color w:val="333333"/>
                <w:sz w:val="16"/>
                <w:szCs w:val="16"/>
              </w:rPr>
              <w:t>.</w:t>
            </w:r>
            <w:r w:rsidRPr="003916D6">
              <w:rPr>
                <w:rFonts w:ascii="Courier New" w:hAnsi="Courier New" w:cs="Courier New"/>
                <w:color w:val="7A3E9D"/>
                <w:sz w:val="16"/>
                <w:szCs w:val="16"/>
              </w:rPr>
              <w:t>ag</w:t>
            </w:r>
          </w:p>
          <w:p w14:paraId="4F9185C7" w14:textId="1D618F17" w:rsidR="003916D6" w:rsidRPr="003916D6" w:rsidRDefault="003916D6" w:rsidP="003916D6">
            <w:pPr>
              <w:pStyle w:val="Paragraphedeliste"/>
              <w:numPr>
                <w:ilvl w:val="0"/>
                <w:numId w:val="11"/>
              </w:numPr>
              <w:shd w:val="clear" w:color="auto" w:fill="F5F5F5"/>
              <w:spacing w:line="285" w:lineRule="atLeast"/>
              <w:rPr>
                <w:rFonts w:ascii="Courier New" w:hAnsi="Courier New" w:cs="Courier New"/>
                <w:color w:val="333333"/>
                <w:sz w:val="16"/>
                <w:szCs w:val="16"/>
              </w:rPr>
            </w:pPr>
            <w:r w:rsidRPr="003916D6">
              <w:rPr>
                <w:rFonts w:ascii="Courier New" w:hAnsi="Courier New" w:cs="Courier New"/>
                <w:color w:val="333333"/>
                <w:sz w:val="16"/>
                <w:szCs w:val="16"/>
              </w:rPr>
              <w:t>                </w:t>
            </w:r>
            <w:r w:rsidRPr="003916D6">
              <w:rPr>
                <w:rFonts w:ascii="Courier New" w:hAnsi="Courier New" w:cs="Courier New"/>
                <w:color w:val="4B69C6"/>
                <w:sz w:val="16"/>
                <w:szCs w:val="16"/>
              </w:rPr>
              <w:t>else</w:t>
            </w:r>
            <w:r w:rsidRPr="003916D6">
              <w:rPr>
                <w:rFonts w:ascii="Courier New" w:hAnsi="Courier New" w:cs="Courier New"/>
                <w:color w:val="333333"/>
                <w:sz w:val="16"/>
                <w:szCs w:val="16"/>
              </w:rPr>
              <w:t>:</w:t>
            </w:r>
          </w:p>
          <w:p w14:paraId="1CC60F31" w14:textId="5FFEF77A" w:rsidR="003916D6" w:rsidRPr="003916D6" w:rsidRDefault="003916D6" w:rsidP="003916D6">
            <w:pPr>
              <w:pStyle w:val="Paragraphedeliste"/>
              <w:numPr>
                <w:ilvl w:val="0"/>
                <w:numId w:val="11"/>
              </w:numPr>
              <w:shd w:val="clear" w:color="auto" w:fill="F5F5F5"/>
              <w:spacing w:line="285" w:lineRule="atLeast"/>
              <w:rPr>
                <w:rFonts w:ascii="Courier New" w:hAnsi="Courier New" w:cs="Courier New"/>
                <w:color w:val="333333"/>
                <w:sz w:val="16"/>
                <w:szCs w:val="16"/>
              </w:rPr>
            </w:pPr>
            <w:r w:rsidRPr="003916D6">
              <w:rPr>
                <w:rFonts w:ascii="Courier New" w:hAnsi="Courier New" w:cs="Courier New"/>
                <w:color w:val="333333"/>
                <w:sz w:val="16"/>
                <w:szCs w:val="16"/>
              </w:rPr>
              <w:t>                    </w:t>
            </w:r>
            <w:r w:rsidRPr="003916D6">
              <w:rPr>
                <w:rFonts w:ascii="Courier New" w:hAnsi="Courier New" w:cs="Courier New"/>
                <w:color w:val="7A3E9D"/>
                <w:sz w:val="16"/>
                <w:szCs w:val="16"/>
              </w:rPr>
              <w:t>n</w:t>
            </w:r>
            <w:r w:rsidRPr="003916D6">
              <w:rPr>
                <w:rFonts w:ascii="Courier New" w:hAnsi="Courier New" w:cs="Courier New"/>
                <w:color w:val="333333"/>
                <w:sz w:val="16"/>
                <w:szCs w:val="16"/>
              </w:rPr>
              <w:t>.</w:t>
            </w:r>
            <w:r w:rsidRPr="003916D6">
              <w:rPr>
                <w:rFonts w:ascii="Courier New" w:hAnsi="Courier New" w:cs="Courier New"/>
                <w:color w:val="7A3E9D"/>
                <w:sz w:val="16"/>
                <w:szCs w:val="16"/>
              </w:rPr>
              <w:t>ag</w:t>
            </w:r>
            <w:r w:rsidRPr="003916D6">
              <w:rPr>
                <w:rFonts w:ascii="Courier New" w:hAnsi="Courier New" w:cs="Courier New"/>
                <w:color w:val="777777"/>
                <w:sz w:val="16"/>
                <w:szCs w:val="16"/>
              </w:rPr>
              <w:t>=</w:t>
            </w:r>
            <w:r w:rsidRPr="003916D6">
              <w:rPr>
                <w:rFonts w:ascii="Courier New" w:hAnsi="Courier New" w:cs="Courier New"/>
                <w:b/>
                <w:bCs/>
                <w:color w:val="7A3E9D"/>
                <w:sz w:val="16"/>
                <w:szCs w:val="16"/>
              </w:rPr>
              <w:t>Noeud</w:t>
            </w:r>
            <w:r w:rsidRPr="003916D6">
              <w:rPr>
                <w:rFonts w:ascii="Courier New" w:hAnsi="Courier New" w:cs="Courier New"/>
                <w:color w:val="777777"/>
                <w:sz w:val="16"/>
                <w:szCs w:val="16"/>
              </w:rPr>
              <w:t>(</w:t>
            </w:r>
            <w:r w:rsidRPr="003916D6">
              <w:rPr>
                <w:rFonts w:ascii="Courier New" w:hAnsi="Courier New" w:cs="Courier New"/>
                <w:color w:val="7A3E9D"/>
                <w:sz w:val="16"/>
                <w:szCs w:val="16"/>
              </w:rPr>
              <w:t>v</w:t>
            </w:r>
            <w:r w:rsidRPr="003916D6">
              <w:rPr>
                <w:rFonts w:ascii="Courier New" w:hAnsi="Courier New" w:cs="Courier New"/>
                <w:color w:val="777777"/>
                <w:sz w:val="16"/>
                <w:szCs w:val="16"/>
              </w:rPr>
              <w:t>)</w:t>
            </w:r>
          </w:p>
          <w:p w14:paraId="754193DA" w14:textId="77F6DF1E" w:rsidR="003916D6" w:rsidRPr="003916D6" w:rsidRDefault="003916D6" w:rsidP="003916D6">
            <w:pPr>
              <w:pStyle w:val="Paragraphedeliste"/>
              <w:numPr>
                <w:ilvl w:val="0"/>
                <w:numId w:val="11"/>
              </w:numPr>
              <w:shd w:val="clear" w:color="auto" w:fill="F5F5F5"/>
              <w:spacing w:line="285" w:lineRule="atLeast"/>
              <w:rPr>
                <w:rFonts w:ascii="Courier New" w:hAnsi="Courier New" w:cs="Courier New"/>
                <w:color w:val="333333"/>
                <w:sz w:val="16"/>
                <w:szCs w:val="16"/>
              </w:rPr>
            </w:pPr>
            <w:r w:rsidRPr="003916D6">
              <w:rPr>
                <w:rFonts w:ascii="Courier New" w:hAnsi="Courier New" w:cs="Courier New"/>
                <w:color w:val="333333"/>
                <w:sz w:val="16"/>
                <w:szCs w:val="16"/>
              </w:rPr>
              <w:t>                    </w:t>
            </w:r>
            <w:r w:rsidRPr="003916D6">
              <w:rPr>
                <w:rFonts w:ascii="Courier New" w:hAnsi="Courier New" w:cs="Courier New"/>
                <w:color w:val="7A3E9D"/>
                <w:sz w:val="16"/>
                <w:szCs w:val="16"/>
              </w:rPr>
              <w:t>est_insere</w:t>
            </w:r>
            <w:r w:rsidRPr="003916D6">
              <w:rPr>
                <w:rFonts w:ascii="Courier New" w:hAnsi="Courier New" w:cs="Courier New"/>
                <w:color w:val="777777"/>
                <w:sz w:val="16"/>
                <w:szCs w:val="16"/>
              </w:rPr>
              <w:t>=</w:t>
            </w:r>
            <w:r w:rsidRPr="003916D6">
              <w:rPr>
                <w:rFonts w:ascii="Courier New" w:hAnsi="Courier New" w:cs="Courier New"/>
                <w:color w:val="9C5D27"/>
                <w:sz w:val="16"/>
                <w:szCs w:val="16"/>
              </w:rPr>
              <w:t>True</w:t>
            </w:r>
          </w:p>
          <w:p w14:paraId="6FD21637" w14:textId="044E55CB" w:rsidR="003916D6" w:rsidRPr="003916D6" w:rsidRDefault="007741EA" w:rsidP="003916D6">
            <w:pPr>
              <w:pStyle w:val="Paragraphedeliste"/>
              <w:numPr>
                <w:ilvl w:val="0"/>
                <w:numId w:val="11"/>
              </w:numPr>
              <w:shd w:val="clear" w:color="auto" w:fill="F5F5F5"/>
              <w:spacing w:line="285" w:lineRule="atLeast"/>
              <w:rPr>
                <w:rFonts w:ascii="Courier New" w:hAnsi="Courier New" w:cs="Courier New"/>
                <w:color w:val="333333"/>
                <w:sz w:val="16"/>
                <w:szCs w:val="16"/>
              </w:rPr>
            </w:pPr>
            <w:r>
              <w:rPr>
                <w:rFonts w:ascii="Courier New" w:hAnsi="Courier New" w:cs="Courier New"/>
                <w:noProof/>
                <w:color w:val="333333"/>
                <w:sz w:val="16"/>
                <w:szCs w:val="16"/>
              </w:rPr>
              <mc:AlternateContent>
                <mc:Choice Requires="wpg">
                  <w:drawing>
                    <wp:anchor distT="0" distB="0" distL="114300" distR="114300" simplePos="0" relativeHeight="251666432" behindDoc="0" locked="0" layoutInCell="1" allowOverlap="1" wp14:anchorId="59C04ABC" wp14:editId="1E384938">
                      <wp:simplePos x="0" y="0"/>
                      <wp:positionH relativeFrom="column">
                        <wp:posOffset>2456387</wp:posOffset>
                      </wp:positionH>
                      <wp:positionV relativeFrom="paragraph">
                        <wp:posOffset>46015</wp:posOffset>
                      </wp:positionV>
                      <wp:extent cx="1526035" cy="1114292"/>
                      <wp:effectExtent l="0" t="0" r="0" b="10160"/>
                      <wp:wrapNone/>
                      <wp:docPr id="13" name="Groupe 13"/>
                      <wp:cNvGraphicFramePr/>
                      <a:graphic xmlns:a="http://schemas.openxmlformats.org/drawingml/2006/main">
                        <a:graphicData uri="http://schemas.microsoft.com/office/word/2010/wordprocessingGroup">
                          <wpg:wgp>
                            <wpg:cNvGrpSpPr/>
                            <wpg:grpSpPr>
                              <a:xfrm>
                                <a:off x="0" y="0"/>
                                <a:ext cx="1526035" cy="1114292"/>
                                <a:chOff x="0" y="0"/>
                                <a:chExt cx="1526035" cy="612140"/>
                              </a:xfrm>
                            </wpg:grpSpPr>
                            <wps:wsp>
                              <wps:cNvPr id="11" name="Accolade fermante 11"/>
                              <wps:cNvSpPr/>
                              <wps:spPr>
                                <a:xfrm>
                                  <a:off x="0" y="0"/>
                                  <a:ext cx="744220" cy="612140"/>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Zone de texte 12"/>
                              <wps:cNvSpPr txBox="1"/>
                              <wps:spPr>
                                <a:xfrm>
                                  <a:off x="748160" y="224194"/>
                                  <a:ext cx="777875" cy="142623"/>
                                </a:xfrm>
                                <a:prstGeom prst="rect">
                                  <a:avLst/>
                                </a:prstGeom>
                                <a:noFill/>
                                <a:ln w="6350">
                                  <a:noFill/>
                                </a:ln>
                              </wps:spPr>
                              <wps:txbx>
                                <w:txbxContent>
                                  <w:p w14:paraId="52E46E56" w14:textId="4B7D6430" w:rsidR="007741EA" w:rsidRDefault="007741EA">
                                    <w:r>
                                      <w:t>Bloc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9C04ABC" id="Groupe 13" o:spid="_x0000_s1035" style="position:absolute;left:0;text-align:left;margin-left:193.4pt;margin-top:3.6pt;width:120.15pt;height:87.75pt;z-index:251666432;mso-height-relative:margin" coordsize="1526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">
                      <v:shape id="Accolade fermante 11" o:spid="_x0000_s1036" type="#_x0000_t88" style="position:absolute;width:7442;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" adj="0" strokecolor="#4579b8 [3044]"/>
                      <v:shape id="Zone de texte 12" o:spid="_x0000_s1037" type="#_x0000_t202" style="position:absolute;left:7481;top:2241;width:7779;height: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52E46E56" w14:textId="4B7D6430" w:rsidR="007741EA" w:rsidRDefault="007741EA">
                              <w:r>
                                <w:t>Bloc 3</w:t>
                              </w:r>
                            </w:p>
                          </w:txbxContent>
                        </v:textbox>
                      </v:shape>
                    </v:group>
                  </w:pict>
                </mc:Fallback>
              </mc:AlternateContent>
            </w:r>
            <w:r w:rsidR="003916D6" w:rsidRPr="003916D6">
              <w:rPr>
                <w:rFonts w:ascii="Courier New" w:hAnsi="Courier New" w:cs="Courier New"/>
                <w:color w:val="333333"/>
                <w:sz w:val="16"/>
                <w:szCs w:val="16"/>
              </w:rPr>
              <w:t>            </w:t>
            </w:r>
            <w:r w:rsidR="003916D6" w:rsidRPr="003916D6">
              <w:rPr>
                <w:rFonts w:ascii="Courier New" w:hAnsi="Courier New" w:cs="Courier New"/>
                <w:color w:val="4B69C6"/>
                <w:sz w:val="16"/>
                <w:szCs w:val="16"/>
              </w:rPr>
              <w:t>else</w:t>
            </w:r>
            <w:r w:rsidR="003916D6" w:rsidRPr="003916D6">
              <w:rPr>
                <w:rFonts w:ascii="Courier New" w:hAnsi="Courier New" w:cs="Courier New"/>
                <w:color w:val="333333"/>
                <w:sz w:val="16"/>
                <w:szCs w:val="16"/>
              </w:rPr>
              <w:t>:</w:t>
            </w:r>
          </w:p>
          <w:p w14:paraId="69AB3E47" w14:textId="77777777" w:rsidR="003916D6" w:rsidRPr="003916D6" w:rsidRDefault="003916D6" w:rsidP="003916D6">
            <w:pPr>
              <w:pStyle w:val="Paragraphedeliste"/>
              <w:numPr>
                <w:ilvl w:val="0"/>
                <w:numId w:val="11"/>
              </w:numPr>
              <w:shd w:val="clear" w:color="auto" w:fill="F5F5F5"/>
              <w:spacing w:line="285" w:lineRule="atLeast"/>
              <w:rPr>
                <w:rFonts w:ascii="Courier New" w:hAnsi="Courier New" w:cs="Courier New"/>
                <w:color w:val="333333"/>
                <w:sz w:val="16"/>
                <w:szCs w:val="16"/>
              </w:rPr>
            </w:pPr>
            <w:r w:rsidRPr="003916D6">
              <w:rPr>
                <w:rFonts w:ascii="Courier New" w:hAnsi="Courier New" w:cs="Courier New"/>
                <w:color w:val="333333"/>
                <w:sz w:val="16"/>
                <w:szCs w:val="16"/>
              </w:rPr>
              <w:t>                </w:t>
            </w:r>
            <w:r w:rsidRPr="003916D6">
              <w:rPr>
                <w:rFonts w:ascii="Courier New" w:hAnsi="Courier New" w:cs="Courier New"/>
                <w:color w:val="4B69C6"/>
                <w:sz w:val="16"/>
                <w:szCs w:val="16"/>
              </w:rPr>
              <w:t>if</w:t>
            </w:r>
            <w:r w:rsidRPr="003916D6">
              <w:rPr>
                <w:rFonts w:ascii="Courier New" w:hAnsi="Courier New" w:cs="Courier New"/>
                <w:color w:val="333333"/>
                <w:sz w:val="16"/>
                <w:szCs w:val="16"/>
              </w:rPr>
              <w:t> </w:t>
            </w:r>
            <w:r w:rsidRPr="003916D6">
              <w:rPr>
                <w:rFonts w:ascii="Courier New" w:hAnsi="Courier New" w:cs="Courier New"/>
                <w:color w:val="7A3E9D"/>
                <w:sz w:val="16"/>
                <w:szCs w:val="16"/>
              </w:rPr>
              <w:t>n</w:t>
            </w:r>
            <w:r w:rsidRPr="003916D6">
              <w:rPr>
                <w:rFonts w:ascii="Courier New" w:hAnsi="Courier New" w:cs="Courier New"/>
                <w:color w:val="333333"/>
                <w:sz w:val="16"/>
                <w:szCs w:val="16"/>
              </w:rPr>
              <w:t>.</w:t>
            </w:r>
            <w:r w:rsidRPr="003916D6">
              <w:rPr>
                <w:rFonts w:ascii="Courier New" w:hAnsi="Courier New" w:cs="Courier New"/>
                <w:color w:val="7A3E9D"/>
                <w:sz w:val="16"/>
                <w:szCs w:val="16"/>
              </w:rPr>
              <w:t>ad</w:t>
            </w:r>
            <w:r w:rsidRPr="003916D6">
              <w:rPr>
                <w:rFonts w:ascii="Courier New" w:hAnsi="Courier New" w:cs="Courier New"/>
                <w:color w:val="777777"/>
                <w:sz w:val="16"/>
                <w:szCs w:val="16"/>
              </w:rPr>
              <w:t>!=</w:t>
            </w:r>
            <w:r w:rsidRPr="003916D6">
              <w:rPr>
                <w:rFonts w:ascii="Courier New" w:hAnsi="Courier New" w:cs="Courier New"/>
                <w:color w:val="9C5D27"/>
                <w:sz w:val="16"/>
                <w:szCs w:val="16"/>
              </w:rPr>
              <w:t>None</w:t>
            </w:r>
            <w:r w:rsidRPr="003916D6">
              <w:rPr>
                <w:rFonts w:ascii="Courier New" w:hAnsi="Courier New" w:cs="Courier New"/>
                <w:color w:val="333333"/>
                <w:sz w:val="16"/>
                <w:szCs w:val="16"/>
              </w:rPr>
              <w:t>:</w:t>
            </w:r>
          </w:p>
          <w:p w14:paraId="69812533" w14:textId="77777777" w:rsidR="003916D6" w:rsidRPr="003916D6" w:rsidRDefault="003916D6" w:rsidP="003916D6">
            <w:pPr>
              <w:pStyle w:val="Paragraphedeliste"/>
              <w:numPr>
                <w:ilvl w:val="0"/>
                <w:numId w:val="11"/>
              </w:numPr>
              <w:shd w:val="clear" w:color="auto" w:fill="F5F5F5"/>
              <w:spacing w:line="285" w:lineRule="atLeast"/>
              <w:rPr>
                <w:rFonts w:ascii="Courier New" w:hAnsi="Courier New" w:cs="Courier New"/>
                <w:color w:val="333333"/>
                <w:sz w:val="16"/>
                <w:szCs w:val="16"/>
              </w:rPr>
            </w:pPr>
            <w:r w:rsidRPr="003916D6">
              <w:rPr>
                <w:rFonts w:ascii="Courier New" w:hAnsi="Courier New" w:cs="Courier New"/>
                <w:color w:val="333333"/>
                <w:sz w:val="16"/>
                <w:szCs w:val="16"/>
              </w:rPr>
              <w:t>                    </w:t>
            </w:r>
            <w:r w:rsidRPr="003916D6">
              <w:rPr>
                <w:rFonts w:ascii="Courier New" w:hAnsi="Courier New" w:cs="Courier New"/>
                <w:color w:val="7A3E9D"/>
                <w:sz w:val="16"/>
                <w:szCs w:val="16"/>
              </w:rPr>
              <w:t>n</w:t>
            </w:r>
            <w:r w:rsidRPr="003916D6">
              <w:rPr>
                <w:rFonts w:ascii="Courier New" w:hAnsi="Courier New" w:cs="Courier New"/>
                <w:color w:val="777777"/>
                <w:sz w:val="16"/>
                <w:szCs w:val="16"/>
              </w:rPr>
              <w:t>=</w:t>
            </w:r>
            <w:r w:rsidRPr="003916D6">
              <w:rPr>
                <w:rFonts w:ascii="Courier New" w:hAnsi="Courier New" w:cs="Courier New"/>
                <w:color w:val="7A3E9D"/>
                <w:sz w:val="16"/>
                <w:szCs w:val="16"/>
              </w:rPr>
              <w:t>n</w:t>
            </w:r>
            <w:r w:rsidRPr="003916D6">
              <w:rPr>
                <w:rFonts w:ascii="Courier New" w:hAnsi="Courier New" w:cs="Courier New"/>
                <w:color w:val="333333"/>
                <w:sz w:val="16"/>
                <w:szCs w:val="16"/>
              </w:rPr>
              <w:t>.</w:t>
            </w:r>
            <w:r w:rsidRPr="003916D6">
              <w:rPr>
                <w:rFonts w:ascii="Courier New" w:hAnsi="Courier New" w:cs="Courier New"/>
                <w:color w:val="7A3E9D"/>
                <w:sz w:val="16"/>
                <w:szCs w:val="16"/>
              </w:rPr>
              <w:t>ad</w:t>
            </w:r>
          </w:p>
          <w:p w14:paraId="1A7CF597" w14:textId="77777777" w:rsidR="003916D6" w:rsidRPr="003916D6" w:rsidRDefault="003916D6" w:rsidP="003916D6">
            <w:pPr>
              <w:pStyle w:val="Paragraphedeliste"/>
              <w:numPr>
                <w:ilvl w:val="0"/>
                <w:numId w:val="11"/>
              </w:numPr>
              <w:shd w:val="clear" w:color="auto" w:fill="F5F5F5"/>
              <w:spacing w:line="285" w:lineRule="atLeast"/>
              <w:rPr>
                <w:rFonts w:ascii="Courier New" w:hAnsi="Courier New" w:cs="Courier New"/>
                <w:color w:val="333333"/>
                <w:sz w:val="16"/>
                <w:szCs w:val="16"/>
              </w:rPr>
            </w:pPr>
            <w:r w:rsidRPr="003916D6">
              <w:rPr>
                <w:rFonts w:ascii="Courier New" w:hAnsi="Courier New" w:cs="Courier New"/>
                <w:color w:val="333333"/>
                <w:sz w:val="16"/>
                <w:szCs w:val="16"/>
              </w:rPr>
              <w:t>                </w:t>
            </w:r>
            <w:r w:rsidRPr="003916D6">
              <w:rPr>
                <w:rFonts w:ascii="Courier New" w:hAnsi="Courier New" w:cs="Courier New"/>
                <w:color w:val="4B69C6"/>
                <w:sz w:val="16"/>
                <w:szCs w:val="16"/>
              </w:rPr>
              <w:t>else</w:t>
            </w:r>
            <w:r w:rsidRPr="003916D6">
              <w:rPr>
                <w:rFonts w:ascii="Courier New" w:hAnsi="Courier New" w:cs="Courier New"/>
                <w:color w:val="333333"/>
                <w:sz w:val="16"/>
                <w:szCs w:val="16"/>
              </w:rPr>
              <w:t>:</w:t>
            </w:r>
          </w:p>
          <w:p w14:paraId="46E65016" w14:textId="77777777" w:rsidR="003916D6" w:rsidRPr="003916D6" w:rsidRDefault="003916D6" w:rsidP="003916D6">
            <w:pPr>
              <w:pStyle w:val="Paragraphedeliste"/>
              <w:numPr>
                <w:ilvl w:val="0"/>
                <w:numId w:val="11"/>
              </w:numPr>
              <w:shd w:val="clear" w:color="auto" w:fill="F5F5F5"/>
              <w:spacing w:line="285" w:lineRule="atLeast"/>
              <w:rPr>
                <w:rFonts w:ascii="Courier New" w:hAnsi="Courier New" w:cs="Courier New"/>
                <w:color w:val="333333"/>
                <w:sz w:val="16"/>
                <w:szCs w:val="16"/>
              </w:rPr>
            </w:pPr>
            <w:r w:rsidRPr="003916D6">
              <w:rPr>
                <w:rFonts w:ascii="Courier New" w:hAnsi="Courier New" w:cs="Courier New"/>
                <w:color w:val="333333"/>
                <w:sz w:val="16"/>
                <w:szCs w:val="16"/>
              </w:rPr>
              <w:t>                    </w:t>
            </w:r>
            <w:r w:rsidRPr="003916D6">
              <w:rPr>
                <w:rFonts w:ascii="Courier New" w:hAnsi="Courier New" w:cs="Courier New"/>
                <w:color w:val="7A3E9D"/>
                <w:sz w:val="16"/>
                <w:szCs w:val="16"/>
              </w:rPr>
              <w:t>n</w:t>
            </w:r>
            <w:r w:rsidRPr="003916D6">
              <w:rPr>
                <w:rFonts w:ascii="Courier New" w:hAnsi="Courier New" w:cs="Courier New"/>
                <w:color w:val="333333"/>
                <w:sz w:val="16"/>
                <w:szCs w:val="16"/>
              </w:rPr>
              <w:t>.</w:t>
            </w:r>
            <w:r w:rsidRPr="003916D6">
              <w:rPr>
                <w:rFonts w:ascii="Courier New" w:hAnsi="Courier New" w:cs="Courier New"/>
                <w:color w:val="7A3E9D"/>
                <w:sz w:val="16"/>
                <w:szCs w:val="16"/>
              </w:rPr>
              <w:t>ad</w:t>
            </w:r>
            <w:r w:rsidRPr="003916D6">
              <w:rPr>
                <w:rFonts w:ascii="Courier New" w:hAnsi="Courier New" w:cs="Courier New"/>
                <w:color w:val="777777"/>
                <w:sz w:val="16"/>
                <w:szCs w:val="16"/>
              </w:rPr>
              <w:t>=</w:t>
            </w:r>
            <w:r w:rsidRPr="003916D6">
              <w:rPr>
                <w:rFonts w:ascii="Courier New" w:hAnsi="Courier New" w:cs="Courier New"/>
                <w:b/>
                <w:bCs/>
                <w:color w:val="7A3E9D"/>
                <w:sz w:val="16"/>
                <w:szCs w:val="16"/>
              </w:rPr>
              <w:t>Noeud</w:t>
            </w:r>
            <w:r w:rsidRPr="003916D6">
              <w:rPr>
                <w:rFonts w:ascii="Courier New" w:hAnsi="Courier New" w:cs="Courier New"/>
                <w:color w:val="777777"/>
                <w:sz w:val="16"/>
                <w:szCs w:val="16"/>
              </w:rPr>
              <w:t>(</w:t>
            </w:r>
            <w:r w:rsidRPr="003916D6">
              <w:rPr>
                <w:rFonts w:ascii="Courier New" w:hAnsi="Courier New" w:cs="Courier New"/>
                <w:color w:val="7A3E9D"/>
                <w:sz w:val="16"/>
                <w:szCs w:val="16"/>
              </w:rPr>
              <w:t>v</w:t>
            </w:r>
            <w:r w:rsidRPr="003916D6">
              <w:rPr>
                <w:rFonts w:ascii="Courier New" w:hAnsi="Courier New" w:cs="Courier New"/>
                <w:color w:val="777777"/>
                <w:sz w:val="16"/>
                <w:szCs w:val="16"/>
              </w:rPr>
              <w:t>)</w:t>
            </w:r>
          </w:p>
          <w:p w14:paraId="0C9B389B" w14:textId="77777777" w:rsidR="003916D6" w:rsidRPr="003916D6" w:rsidRDefault="003916D6" w:rsidP="003916D6">
            <w:pPr>
              <w:pStyle w:val="Paragraphedeliste"/>
              <w:numPr>
                <w:ilvl w:val="0"/>
                <w:numId w:val="11"/>
              </w:numPr>
              <w:shd w:val="clear" w:color="auto" w:fill="F5F5F5"/>
              <w:spacing w:line="285" w:lineRule="atLeast"/>
              <w:rPr>
                <w:rFonts w:ascii="Courier New" w:hAnsi="Courier New" w:cs="Courier New"/>
                <w:color w:val="333333"/>
                <w:sz w:val="16"/>
                <w:szCs w:val="16"/>
              </w:rPr>
            </w:pPr>
            <w:r w:rsidRPr="003916D6">
              <w:rPr>
                <w:rFonts w:ascii="Courier New" w:hAnsi="Courier New" w:cs="Courier New"/>
                <w:color w:val="333333"/>
                <w:sz w:val="16"/>
                <w:szCs w:val="16"/>
              </w:rPr>
              <w:t>                    </w:t>
            </w:r>
            <w:r w:rsidRPr="003916D6">
              <w:rPr>
                <w:rFonts w:ascii="Courier New" w:hAnsi="Courier New" w:cs="Courier New"/>
                <w:color w:val="7A3E9D"/>
                <w:sz w:val="16"/>
                <w:szCs w:val="16"/>
              </w:rPr>
              <w:t>est_insere</w:t>
            </w:r>
            <w:r w:rsidRPr="003916D6">
              <w:rPr>
                <w:rFonts w:ascii="Courier New" w:hAnsi="Courier New" w:cs="Courier New"/>
                <w:color w:val="777777"/>
                <w:sz w:val="16"/>
                <w:szCs w:val="16"/>
              </w:rPr>
              <w:t>=</w:t>
            </w:r>
            <w:r w:rsidRPr="003916D6">
              <w:rPr>
                <w:rFonts w:ascii="Courier New" w:hAnsi="Courier New" w:cs="Courier New"/>
                <w:color w:val="9C5D27"/>
                <w:sz w:val="16"/>
                <w:szCs w:val="16"/>
              </w:rPr>
              <w:t>True</w:t>
            </w:r>
          </w:p>
          <w:p w14:paraId="39D75944" w14:textId="77777777" w:rsidR="003916D6" w:rsidRPr="003916D6" w:rsidRDefault="003916D6" w:rsidP="003916D6">
            <w:pPr>
              <w:pStyle w:val="Paragraphedeliste"/>
              <w:numPr>
                <w:ilvl w:val="0"/>
                <w:numId w:val="11"/>
              </w:numPr>
              <w:shd w:val="clear" w:color="auto" w:fill="F5F5F5"/>
              <w:spacing w:line="285" w:lineRule="atLeast"/>
              <w:rPr>
                <w:rFonts w:ascii="Courier New" w:hAnsi="Courier New" w:cs="Courier New"/>
                <w:color w:val="333333"/>
                <w:sz w:val="16"/>
                <w:szCs w:val="16"/>
              </w:rPr>
            </w:pPr>
            <w:r w:rsidRPr="003916D6">
              <w:rPr>
                <w:rFonts w:ascii="Courier New" w:hAnsi="Courier New" w:cs="Courier New"/>
                <w:color w:val="333333"/>
                <w:sz w:val="16"/>
                <w:szCs w:val="16"/>
              </w:rPr>
              <w:t>    </w:t>
            </w:r>
            <w:r w:rsidRPr="003916D6">
              <w:rPr>
                <w:rFonts w:ascii="Courier New" w:hAnsi="Courier New" w:cs="Courier New"/>
                <w:color w:val="7A3E9D"/>
                <w:sz w:val="16"/>
                <w:szCs w:val="16"/>
              </w:rPr>
              <w:t>def</w:t>
            </w:r>
            <w:r w:rsidRPr="003916D6">
              <w:rPr>
                <w:rFonts w:ascii="Courier New" w:hAnsi="Courier New" w:cs="Courier New"/>
                <w:color w:val="333333"/>
                <w:sz w:val="16"/>
                <w:szCs w:val="16"/>
              </w:rPr>
              <w:t> </w:t>
            </w:r>
            <w:r w:rsidRPr="003916D6">
              <w:rPr>
                <w:rFonts w:ascii="Courier New" w:hAnsi="Courier New" w:cs="Courier New"/>
                <w:b/>
                <w:bCs/>
                <w:color w:val="AA3731"/>
                <w:sz w:val="16"/>
                <w:szCs w:val="16"/>
              </w:rPr>
              <w:t>insere_tout</w:t>
            </w:r>
            <w:r w:rsidRPr="003916D6">
              <w:rPr>
                <w:rFonts w:ascii="Courier New" w:hAnsi="Courier New" w:cs="Courier New"/>
                <w:color w:val="777777"/>
                <w:sz w:val="16"/>
                <w:szCs w:val="16"/>
              </w:rPr>
              <w:t>(</w:t>
            </w:r>
            <w:r w:rsidRPr="003916D6">
              <w:rPr>
                <w:rFonts w:ascii="Courier New" w:hAnsi="Courier New" w:cs="Courier New"/>
                <w:color w:val="7A3E9D"/>
                <w:sz w:val="16"/>
                <w:szCs w:val="16"/>
              </w:rPr>
              <w:t>self</w:t>
            </w:r>
            <w:r w:rsidRPr="003916D6">
              <w:rPr>
                <w:rFonts w:ascii="Courier New" w:hAnsi="Courier New" w:cs="Courier New"/>
                <w:color w:val="777777"/>
                <w:sz w:val="16"/>
                <w:szCs w:val="16"/>
              </w:rPr>
              <w:t>,</w:t>
            </w:r>
            <w:r w:rsidRPr="003916D6">
              <w:rPr>
                <w:rFonts w:ascii="Courier New" w:hAnsi="Courier New" w:cs="Courier New"/>
                <w:color w:val="333333"/>
                <w:sz w:val="16"/>
                <w:szCs w:val="16"/>
              </w:rPr>
              <w:t> </w:t>
            </w:r>
            <w:r w:rsidRPr="003916D6">
              <w:rPr>
                <w:rFonts w:ascii="Courier New" w:hAnsi="Courier New" w:cs="Courier New"/>
                <w:color w:val="7A3E9D"/>
                <w:sz w:val="16"/>
                <w:szCs w:val="16"/>
              </w:rPr>
              <w:t>vals</w:t>
            </w:r>
            <w:r w:rsidRPr="003916D6">
              <w:rPr>
                <w:rFonts w:ascii="Courier New" w:hAnsi="Courier New" w:cs="Courier New"/>
                <w:color w:val="777777"/>
                <w:sz w:val="16"/>
                <w:szCs w:val="16"/>
              </w:rPr>
              <w:t>):</w:t>
            </w:r>
          </w:p>
          <w:p w14:paraId="15886012" w14:textId="77777777" w:rsidR="003916D6" w:rsidRPr="003916D6" w:rsidRDefault="003916D6" w:rsidP="003916D6">
            <w:pPr>
              <w:pStyle w:val="Paragraphedeliste"/>
              <w:numPr>
                <w:ilvl w:val="0"/>
                <w:numId w:val="11"/>
              </w:numPr>
              <w:shd w:val="clear" w:color="auto" w:fill="F5F5F5"/>
              <w:spacing w:line="285" w:lineRule="atLeast"/>
              <w:rPr>
                <w:rFonts w:ascii="Courier New" w:hAnsi="Courier New" w:cs="Courier New"/>
                <w:color w:val="333333"/>
                <w:sz w:val="16"/>
                <w:szCs w:val="16"/>
              </w:rPr>
            </w:pPr>
            <w:r w:rsidRPr="003916D6">
              <w:rPr>
                <w:rFonts w:ascii="Courier New" w:hAnsi="Courier New" w:cs="Courier New"/>
                <w:color w:val="333333"/>
                <w:sz w:val="16"/>
                <w:szCs w:val="16"/>
              </w:rPr>
              <w:t>        </w:t>
            </w:r>
            <w:r w:rsidRPr="003916D6">
              <w:rPr>
                <w:rFonts w:ascii="Courier New" w:hAnsi="Courier New" w:cs="Courier New"/>
                <w:color w:val="4B69C6"/>
                <w:sz w:val="16"/>
                <w:szCs w:val="16"/>
              </w:rPr>
              <w:t>for</w:t>
            </w:r>
            <w:r w:rsidRPr="003916D6">
              <w:rPr>
                <w:rFonts w:ascii="Courier New" w:hAnsi="Courier New" w:cs="Courier New"/>
                <w:color w:val="333333"/>
                <w:sz w:val="16"/>
                <w:szCs w:val="16"/>
              </w:rPr>
              <w:t> </w:t>
            </w:r>
            <w:r w:rsidRPr="003916D6">
              <w:rPr>
                <w:rFonts w:ascii="Courier New" w:hAnsi="Courier New" w:cs="Courier New"/>
                <w:color w:val="7A3E9D"/>
                <w:sz w:val="16"/>
                <w:szCs w:val="16"/>
              </w:rPr>
              <w:t>v</w:t>
            </w:r>
            <w:r w:rsidRPr="003916D6">
              <w:rPr>
                <w:rFonts w:ascii="Courier New" w:hAnsi="Courier New" w:cs="Courier New"/>
                <w:color w:val="333333"/>
                <w:sz w:val="16"/>
                <w:szCs w:val="16"/>
              </w:rPr>
              <w:t> </w:t>
            </w:r>
            <w:r w:rsidRPr="003916D6">
              <w:rPr>
                <w:rFonts w:ascii="Courier New" w:hAnsi="Courier New" w:cs="Courier New"/>
                <w:color w:val="777777"/>
                <w:sz w:val="16"/>
                <w:szCs w:val="16"/>
              </w:rPr>
              <w:t>in</w:t>
            </w:r>
            <w:r w:rsidRPr="003916D6">
              <w:rPr>
                <w:rFonts w:ascii="Courier New" w:hAnsi="Courier New" w:cs="Courier New"/>
                <w:color w:val="333333"/>
                <w:sz w:val="16"/>
                <w:szCs w:val="16"/>
              </w:rPr>
              <w:t> </w:t>
            </w:r>
            <w:r w:rsidRPr="003916D6">
              <w:rPr>
                <w:rFonts w:ascii="Courier New" w:hAnsi="Courier New" w:cs="Courier New"/>
                <w:color w:val="7A3E9D"/>
                <w:sz w:val="16"/>
                <w:szCs w:val="16"/>
              </w:rPr>
              <w:t>vals</w:t>
            </w:r>
            <w:r w:rsidRPr="003916D6">
              <w:rPr>
                <w:rFonts w:ascii="Courier New" w:hAnsi="Courier New" w:cs="Courier New"/>
                <w:color w:val="333333"/>
                <w:sz w:val="16"/>
                <w:szCs w:val="16"/>
              </w:rPr>
              <w:t>:</w:t>
            </w:r>
          </w:p>
          <w:p w14:paraId="25484D90" w14:textId="1E71A83E" w:rsidR="003916D6" w:rsidRPr="003916D6" w:rsidRDefault="003916D6" w:rsidP="003916D6">
            <w:pPr>
              <w:pStyle w:val="Paragraphedeliste"/>
              <w:numPr>
                <w:ilvl w:val="0"/>
                <w:numId w:val="11"/>
              </w:numPr>
              <w:shd w:val="clear" w:color="auto" w:fill="F5F5F5"/>
              <w:spacing w:line="285" w:lineRule="atLeast"/>
              <w:rPr>
                <w:rFonts w:ascii="Courier New" w:hAnsi="Courier New" w:cs="Courier New"/>
                <w:color w:val="333333"/>
                <w:sz w:val="16"/>
                <w:szCs w:val="16"/>
              </w:rPr>
            </w:pPr>
            <w:r w:rsidRPr="003916D6">
              <w:rPr>
                <w:rFonts w:ascii="Courier New" w:hAnsi="Courier New" w:cs="Courier New"/>
                <w:color w:val="333333"/>
                <w:sz w:val="16"/>
                <w:szCs w:val="16"/>
              </w:rPr>
              <w:t>            </w:t>
            </w:r>
            <w:r w:rsidRPr="003916D6">
              <w:rPr>
                <w:rFonts w:ascii="Courier New" w:hAnsi="Courier New" w:cs="Courier New"/>
                <w:color w:val="7A3E9D"/>
                <w:sz w:val="16"/>
                <w:szCs w:val="16"/>
              </w:rPr>
              <w:t>self</w:t>
            </w:r>
            <w:r w:rsidRPr="003916D6">
              <w:rPr>
                <w:rFonts w:ascii="Courier New" w:hAnsi="Courier New" w:cs="Courier New"/>
                <w:color w:val="333333"/>
                <w:sz w:val="16"/>
                <w:szCs w:val="16"/>
              </w:rPr>
              <w:t>.</w:t>
            </w:r>
            <w:r w:rsidRPr="003916D6">
              <w:rPr>
                <w:rFonts w:ascii="Courier New" w:hAnsi="Courier New" w:cs="Courier New"/>
                <w:b/>
                <w:bCs/>
                <w:color w:val="AA3731"/>
                <w:sz w:val="16"/>
                <w:szCs w:val="16"/>
              </w:rPr>
              <w:t>insere</w:t>
            </w:r>
            <w:r w:rsidRPr="003916D6">
              <w:rPr>
                <w:rFonts w:ascii="Courier New" w:hAnsi="Courier New" w:cs="Courier New"/>
                <w:color w:val="777777"/>
                <w:sz w:val="16"/>
                <w:szCs w:val="16"/>
              </w:rPr>
              <w:t>(</w:t>
            </w:r>
            <w:r w:rsidRPr="003916D6">
              <w:rPr>
                <w:rFonts w:ascii="Courier New" w:hAnsi="Courier New" w:cs="Courier New"/>
                <w:color w:val="7A3E9D"/>
                <w:sz w:val="16"/>
                <w:szCs w:val="16"/>
              </w:rPr>
              <w:t>v</w:t>
            </w:r>
            <w:r w:rsidRPr="003916D6">
              <w:rPr>
                <w:rFonts w:ascii="Courier New" w:hAnsi="Courier New" w:cs="Courier New"/>
                <w:color w:val="777777"/>
                <w:sz w:val="16"/>
                <w:szCs w:val="16"/>
              </w:rPr>
              <w:t>)</w:t>
            </w:r>
          </w:p>
        </w:tc>
      </w:tr>
    </w:tbl>
    <w:p w14:paraId="6DDF4D36" w14:textId="77777777" w:rsidR="003916D6" w:rsidRPr="003916D6" w:rsidRDefault="003916D6" w:rsidP="003916D6">
      <w:pPr>
        <w:rPr>
          <w:sz w:val="16"/>
          <w:szCs w:val="16"/>
        </w:rPr>
      </w:pPr>
    </w:p>
    <w:p w14:paraId="0BDA40E6" w14:textId="124E30B9" w:rsidR="003916D6" w:rsidRDefault="003916D6">
      <w:pPr>
        <w:spacing w:after="40"/>
      </w:pPr>
      <w:r>
        <w:br w:type="page"/>
      </w:r>
    </w:p>
    <w:p w14:paraId="24EF63A5" w14:textId="1D123A40" w:rsidR="003916D6" w:rsidRDefault="003916D6" w:rsidP="003916D6">
      <w:pPr>
        <w:pStyle w:val="Paragraphedeliste"/>
        <w:numPr>
          <w:ilvl w:val="0"/>
          <w:numId w:val="12"/>
        </w:numPr>
      </w:pPr>
      <w:r>
        <w:lastRenderedPageBreak/>
        <w:t>Suite à l’instruction :</w:t>
      </w:r>
      <w:r w:rsidR="007741EA">
        <w:t xml:space="preserve"> </w:t>
      </w:r>
    </w:p>
    <w:p w14:paraId="015A77B6" w14:textId="77777777" w:rsidR="003916D6" w:rsidRDefault="003916D6" w:rsidP="003916D6">
      <w:pPr>
        <w:pStyle w:val="Paragraphedeliste"/>
      </w:pPr>
      <w:r>
        <w:t>racine=Nœud(18)</w:t>
      </w:r>
    </w:p>
    <w:p w14:paraId="2D96D91C" w14:textId="541666ED" w:rsidR="003916D6" w:rsidRDefault="003916D6" w:rsidP="003916D6">
      <w:pPr>
        <w:pStyle w:val="Paragraphedeliste"/>
      </w:pPr>
      <w:r>
        <w:t>racine.insere_tout([12,13,15,16,19,21,32,23]) sera :</w:t>
      </w:r>
      <w:r w:rsidR="007741EA" w:rsidRPr="007741EA">
        <w:t xml:space="preserve"> </w:t>
      </w:r>
      <w:r w:rsidR="007741EA">
        <w:t>(Les boites vides servent juste à la disposition, si l’arbre venait à être transcrit sur du papier, elles disparaitraient).</w:t>
      </w:r>
    </w:p>
    <w:p w14:paraId="244104FD" w14:textId="06AF2B9B" w:rsidR="003916D6" w:rsidRDefault="003916D6" w:rsidP="003916D6">
      <w:pPr>
        <w:pStyle w:val="Paragraphedeliste"/>
      </w:pPr>
    </w:p>
    <w:p w14:paraId="09288C6A" w14:textId="47EBA663" w:rsidR="003916D6" w:rsidRDefault="003916D6" w:rsidP="003916D6">
      <w:pPr>
        <w:pStyle w:val="Paragraphedeliste"/>
      </w:pPr>
      <w:r>
        <w:rPr>
          <w:noProof/>
        </w:rPr>
        <w:drawing>
          <wp:inline distT="0" distB="0" distL="0" distR="0" wp14:anchorId="365AF0C4" wp14:editId="428EC0DC">
            <wp:extent cx="5486400" cy="3200400"/>
            <wp:effectExtent l="0" t="0" r="0" b="3810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7D46B77" w14:textId="7A7766FD" w:rsidR="003916D6" w:rsidRDefault="003916D6" w:rsidP="003916D6"/>
    <w:p w14:paraId="3CB0A23A" w14:textId="2917B111" w:rsidR="00613635" w:rsidRDefault="00531868" w:rsidP="007B08A6">
      <w:pPr>
        <w:pStyle w:val="Paragraphedeliste"/>
        <w:numPr>
          <w:ilvl w:val="0"/>
          <w:numId w:val="12"/>
        </w:numPr>
      </w:pPr>
      <w:r>
        <w:t xml:space="preserve"> Si le nombre suivant est supérieur au précédent, insérer à Droite sinon, insérer à gauche.</w:t>
      </w:r>
    </w:p>
    <w:p w14:paraId="50955368" w14:textId="02A181AD" w:rsidR="00531868" w:rsidRDefault="00531868" w:rsidP="007B08A6">
      <w:pPr>
        <w:pStyle w:val="Paragraphedeliste"/>
        <w:numPr>
          <w:ilvl w:val="0"/>
          <w:numId w:val="12"/>
        </w:numPr>
      </w:pPr>
      <w:r>
        <w:t>B1 = Bloc 1, B2 = Bloc 2, B3 = Bloc 3</w:t>
      </w:r>
    </w:p>
    <w:p w14:paraId="0CF0A5D5" w14:textId="2C9154E7" w:rsidR="00531868" w:rsidRDefault="00531868" w:rsidP="00531868">
      <w:pPr>
        <w:pStyle w:val="Paragraphedeliste"/>
      </w:pPr>
      <w:r>
        <w:t xml:space="preserve">L’ordre d’exécution des blocs est le suivant : </w:t>
      </w:r>
      <w:r w:rsidR="00297BC5">
        <w:t>B3, B3, B2, B3, B1, B1, B3, B1, B1, B2, B2, B2, B1, B1, B3, B1, B1, B1.</w:t>
      </w:r>
    </w:p>
    <w:p w14:paraId="5E72E2CE" w14:textId="5DAB22A0" w:rsidR="00297BC5" w:rsidRDefault="00297BC5" w:rsidP="00297BC5">
      <w:pPr>
        <w:pStyle w:val="Paragraphedeliste"/>
        <w:numPr>
          <w:ilvl w:val="0"/>
          <w:numId w:val="8"/>
        </w:numPr>
      </w:pPr>
      <w:r>
        <w:t>Le code pour la valeur de recherche est :</w:t>
      </w:r>
    </w:p>
    <w:tbl>
      <w:tblPr>
        <w:tblStyle w:val="Grilledutableau"/>
        <w:tblW w:w="0" w:type="auto"/>
        <w:tblInd w:w="720" w:type="dxa"/>
        <w:tblLook w:val="04A0" w:firstRow="1" w:lastRow="0" w:firstColumn="1" w:lastColumn="0" w:noHBand="0" w:noVBand="1"/>
      </w:tblPr>
      <w:tblGrid>
        <w:gridCol w:w="8342"/>
      </w:tblGrid>
      <w:tr w:rsidR="00297BC5" w14:paraId="097C40D8" w14:textId="77777777" w:rsidTr="00297BC5">
        <w:tc>
          <w:tcPr>
            <w:tcW w:w="9062" w:type="dxa"/>
          </w:tcPr>
          <w:p w14:paraId="480B7364" w14:textId="77777777" w:rsidR="00DB670A" w:rsidRPr="00DB670A" w:rsidRDefault="00DB670A" w:rsidP="00DB670A">
            <w:pPr>
              <w:pStyle w:val="Paragraphedeliste"/>
              <w:numPr>
                <w:ilvl w:val="0"/>
                <w:numId w:val="15"/>
              </w:numPr>
              <w:shd w:val="clear" w:color="auto" w:fill="F5F5F5"/>
              <w:spacing w:line="285" w:lineRule="atLeast"/>
              <w:rPr>
                <w:rFonts w:ascii="Courier New" w:hAnsi="Courier New" w:cs="Courier New"/>
                <w:color w:val="333333"/>
                <w:sz w:val="21"/>
                <w:szCs w:val="21"/>
              </w:rPr>
            </w:pPr>
            <w:r w:rsidRPr="00DB670A">
              <w:rPr>
                <w:rFonts w:ascii="Courier New" w:hAnsi="Courier New" w:cs="Courier New"/>
                <w:color w:val="7A3E9D"/>
                <w:sz w:val="21"/>
                <w:szCs w:val="21"/>
              </w:rPr>
              <w:t>def</w:t>
            </w:r>
            <w:r w:rsidRPr="00DB670A">
              <w:rPr>
                <w:rFonts w:ascii="Courier New" w:hAnsi="Courier New" w:cs="Courier New"/>
                <w:color w:val="333333"/>
                <w:sz w:val="21"/>
                <w:szCs w:val="21"/>
              </w:rPr>
              <w:t> </w:t>
            </w:r>
            <w:r w:rsidRPr="00DB670A">
              <w:rPr>
                <w:rFonts w:ascii="Courier New" w:hAnsi="Courier New" w:cs="Courier New"/>
                <w:b/>
                <w:bCs/>
                <w:color w:val="AA3731"/>
                <w:sz w:val="21"/>
                <w:szCs w:val="21"/>
              </w:rPr>
              <w:t>recherche</w:t>
            </w:r>
            <w:r w:rsidRPr="00DB670A">
              <w:rPr>
                <w:rFonts w:ascii="Courier New" w:hAnsi="Courier New" w:cs="Courier New"/>
                <w:color w:val="777777"/>
                <w:sz w:val="21"/>
                <w:szCs w:val="21"/>
              </w:rPr>
              <w:t>(</w:t>
            </w:r>
            <w:r w:rsidRPr="00DB670A">
              <w:rPr>
                <w:rFonts w:ascii="Courier New" w:hAnsi="Courier New" w:cs="Courier New"/>
                <w:color w:val="7A3E9D"/>
                <w:sz w:val="21"/>
                <w:szCs w:val="21"/>
              </w:rPr>
              <w:t>self</w:t>
            </w:r>
            <w:r w:rsidRPr="00DB670A">
              <w:rPr>
                <w:rFonts w:ascii="Courier New" w:hAnsi="Courier New" w:cs="Courier New"/>
                <w:color w:val="777777"/>
                <w:sz w:val="21"/>
                <w:szCs w:val="21"/>
              </w:rPr>
              <w:t>,</w:t>
            </w:r>
            <w:r w:rsidRPr="00DB670A">
              <w:rPr>
                <w:rFonts w:ascii="Courier New" w:hAnsi="Courier New" w:cs="Courier New"/>
                <w:color w:val="7A3E9D"/>
                <w:sz w:val="21"/>
                <w:szCs w:val="21"/>
              </w:rPr>
              <w:t>v</w:t>
            </w:r>
            <w:r w:rsidRPr="00DB670A">
              <w:rPr>
                <w:rFonts w:ascii="Courier New" w:hAnsi="Courier New" w:cs="Courier New"/>
                <w:color w:val="777777"/>
                <w:sz w:val="21"/>
                <w:szCs w:val="21"/>
              </w:rPr>
              <w:t>):</w:t>
            </w:r>
          </w:p>
          <w:p w14:paraId="7A56A063" w14:textId="3FB408F3" w:rsidR="00DB670A" w:rsidRPr="00DB670A" w:rsidRDefault="00DB670A" w:rsidP="00DB670A">
            <w:pPr>
              <w:pStyle w:val="Paragraphedeliste"/>
              <w:numPr>
                <w:ilvl w:val="0"/>
                <w:numId w:val="15"/>
              </w:numPr>
              <w:shd w:val="clear" w:color="auto" w:fill="F5F5F5"/>
              <w:spacing w:line="285" w:lineRule="atLeast"/>
              <w:rPr>
                <w:rFonts w:ascii="Courier New" w:hAnsi="Courier New" w:cs="Courier New"/>
                <w:color w:val="333333"/>
                <w:sz w:val="21"/>
                <w:szCs w:val="21"/>
              </w:rPr>
            </w:pPr>
            <w:r w:rsidRPr="00DB670A">
              <w:rPr>
                <w:rFonts w:ascii="Courier New" w:hAnsi="Courier New" w:cs="Courier New"/>
                <w:color w:val="333333"/>
                <w:sz w:val="21"/>
                <w:szCs w:val="21"/>
              </w:rPr>
              <w:t>        </w:t>
            </w:r>
            <w:r w:rsidRPr="00DB670A">
              <w:rPr>
                <w:rFonts w:ascii="Courier New" w:hAnsi="Courier New" w:cs="Courier New"/>
                <w:color w:val="7A3E9D"/>
                <w:sz w:val="21"/>
                <w:szCs w:val="21"/>
              </w:rPr>
              <w:t>found</w:t>
            </w:r>
            <w:r w:rsidRPr="00DB670A">
              <w:rPr>
                <w:rFonts w:ascii="Courier New" w:hAnsi="Courier New" w:cs="Courier New"/>
                <w:color w:val="777777"/>
                <w:sz w:val="21"/>
                <w:szCs w:val="21"/>
              </w:rPr>
              <w:t>=</w:t>
            </w:r>
            <w:r w:rsidRPr="00DB670A">
              <w:rPr>
                <w:rFonts w:ascii="Courier New" w:hAnsi="Courier New" w:cs="Courier New"/>
                <w:color w:val="333333"/>
                <w:sz w:val="21"/>
                <w:szCs w:val="21"/>
              </w:rPr>
              <w:t>trouver_nombre</w:t>
            </w:r>
            <w:r w:rsidRPr="00DB670A">
              <w:rPr>
                <w:rFonts w:ascii="Courier New" w:hAnsi="Courier New" w:cs="Courier New"/>
                <w:color w:val="777777"/>
                <w:sz w:val="21"/>
                <w:szCs w:val="21"/>
              </w:rPr>
              <w:t>(</w:t>
            </w:r>
            <w:r w:rsidRPr="00DB670A">
              <w:rPr>
                <w:rFonts w:ascii="Courier New" w:hAnsi="Courier New" w:cs="Courier New"/>
                <w:color w:val="7A3E9D"/>
                <w:sz w:val="21"/>
                <w:szCs w:val="21"/>
              </w:rPr>
              <w:t>self</w:t>
            </w:r>
            <w:r w:rsidRPr="00DB670A">
              <w:rPr>
                <w:rFonts w:ascii="Courier New" w:hAnsi="Courier New" w:cs="Courier New"/>
                <w:color w:val="333333"/>
                <w:sz w:val="21"/>
                <w:szCs w:val="21"/>
              </w:rPr>
              <w:t>,</w:t>
            </w:r>
            <w:r w:rsidRPr="00DB670A">
              <w:rPr>
                <w:rFonts w:ascii="Courier New" w:hAnsi="Courier New" w:cs="Courier New"/>
                <w:color w:val="7A3E9D"/>
                <w:sz w:val="21"/>
                <w:szCs w:val="21"/>
              </w:rPr>
              <w:t>v</w:t>
            </w:r>
            <w:r w:rsidRPr="00DB670A">
              <w:rPr>
                <w:rFonts w:ascii="Courier New" w:hAnsi="Courier New" w:cs="Courier New"/>
                <w:color w:val="777777"/>
                <w:sz w:val="21"/>
                <w:szCs w:val="21"/>
              </w:rPr>
              <w:t>)</w:t>
            </w:r>
            <w:r>
              <w:rPr>
                <w:rFonts w:ascii="Courier New" w:hAnsi="Courier New" w:cs="Courier New"/>
                <w:color w:val="777777"/>
                <w:sz w:val="21"/>
                <w:szCs w:val="21"/>
              </w:rPr>
              <w:t>#trouver nombre est une fonction définie qui renvoie NULL si non trouvé, ou le nombre si trouvé.</w:t>
            </w:r>
          </w:p>
          <w:p w14:paraId="6853E6BB" w14:textId="77777777" w:rsidR="00DB670A" w:rsidRPr="00DB670A" w:rsidRDefault="00DB670A" w:rsidP="00DB670A">
            <w:pPr>
              <w:pStyle w:val="Paragraphedeliste"/>
              <w:numPr>
                <w:ilvl w:val="0"/>
                <w:numId w:val="15"/>
              </w:numPr>
              <w:shd w:val="clear" w:color="auto" w:fill="F5F5F5"/>
              <w:spacing w:line="285" w:lineRule="atLeast"/>
              <w:rPr>
                <w:rFonts w:ascii="Courier New" w:hAnsi="Courier New" w:cs="Courier New"/>
                <w:color w:val="333333"/>
                <w:sz w:val="21"/>
                <w:szCs w:val="21"/>
              </w:rPr>
            </w:pPr>
            <w:r w:rsidRPr="00DB670A">
              <w:rPr>
                <w:rFonts w:ascii="Courier New" w:hAnsi="Courier New" w:cs="Courier New"/>
                <w:color w:val="333333"/>
                <w:sz w:val="21"/>
                <w:szCs w:val="21"/>
              </w:rPr>
              <w:t>        </w:t>
            </w:r>
            <w:r w:rsidRPr="00DB670A">
              <w:rPr>
                <w:rFonts w:ascii="Courier New" w:hAnsi="Courier New" w:cs="Courier New"/>
                <w:color w:val="4B69C6"/>
                <w:sz w:val="21"/>
                <w:szCs w:val="21"/>
              </w:rPr>
              <w:t>if</w:t>
            </w:r>
            <w:r w:rsidRPr="00DB670A">
              <w:rPr>
                <w:rFonts w:ascii="Courier New" w:hAnsi="Courier New" w:cs="Courier New"/>
                <w:color w:val="333333"/>
                <w:sz w:val="21"/>
                <w:szCs w:val="21"/>
              </w:rPr>
              <w:t> </w:t>
            </w:r>
            <w:r w:rsidRPr="00DB670A">
              <w:rPr>
                <w:rFonts w:ascii="Courier New" w:hAnsi="Courier New" w:cs="Courier New"/>
                <w:color w:val="7A3E9D"/>
                <w:sz w:val="21"/>
                <w:szCs w:val="21"/>
              </w:rPr>
              <w:t>found</w:t>
            </w:r>
            <w:r w:rsidRPr="00DB670A">
              <w:rPr>
                <w:rFonts w:ascii="Courier New" w:hAnsi="Courier New" w:cs="Courier New"/>
                <w:color w:val="333333"/>
                <w:sz w:val="21"/>
                <w:szCs w:val="21"/>
              </w:rPr>
              <w:t>.isnumeric</w:t>
            </w:r>
            <w:r w:rsidRPr="00DB670A">
              <w:rPr>
                <w:rFonts w:ascii="Courier New" w:hAnsi="Courier New" w:cs="Courier New"/>
                <w:color w:val="777777"/>
                <w:sz w:val="21"/>
                <w:szCs w:val="21"/>
              </w:rPr>
              <w:t>()</w:t>
            </w:r>
            <w:r w:rsidRPr="00DB670A">
              <w:rPr>
                <w:rFonts w:ascii="Courier New" w:hAnsi="Courier New" w:cs="Courier New"/>
                <w:color w:val="333333"/>
                <w:sz w:val="21"/>
                <w:szCs w:val="21"/>
              </w:rPr>
              <w:t>:</w:t>
            </w:r>
            <w:r w:rsidRPr="00DB670A">
              <w:rPr>
                <w:rFonts w:ascii="Courier New" w:hAnsi="Courier New" w:cs="Courier New"/>
                <w:color w:val="4B69C6"/>
                <w:sz w:val="21"/>
                <w:szCs w:val="21"/>
              </w:rPr>
              <w:t>return</w:t>
            </w:r>
            <w:r w:rsidRPr="00DB670A">
              <w:rPr>
                <w:rFonts w:ascii="Courier New" w:hAnsi="Courier New" w:cs="Courier New"/>
                <w:color w:val="333333"/>
                <w:sz w:val="21"/>
                <w:szCs w:val="21"/>
              </w:rPr>
              <w:t> </w:t>
            </w:r>
            <w:r w:rsidRPr="00DB670A">
              <w:rPr>
                <w:rFonts w:ascii="Courier New" w:hAnsi="Courier New" w:cs="Courier New"/>
                <w:color w:val="9C5D27"/>
                <w:sz w:val="21"/>
                <w:szCs w:val="21"/>
              </w:rPr>
              <w:t>True</w:t>
            </w:r>
          </w:p>
          <w:p w14:paraId="75C77C02" w14:textId="77777777" w:rsidR="00DB670A" w:rsidRPr="00DB670A" w:rsidRDefault="00DB670A" w:rsidP="00DB670A">
            <w:pPr>
              <w:pStyle w:val="Paragraphedeliste"/>
              <w:numPr>
                <w:ilvl w:val="0"/>
                <w:numId w:val="15"/>
              </w:numPr>
              <w:shd w:val="clear" w:color="auto" w:fill="F5F5F5"/>
              <w:spacing w:line="285" w:lineRule="atLeast"/>
              <w:rPr>
                <w:rFonts w:ascii="Courier New" w:hAnsi="Courier New" w:cs="Courier New"/>
                <w:color w:val="333333"/>
                <w:sz w:val="21"/>
                <w:szCs w:val="21"/>
              </w:rPr>
            </w:pPr>
            <w:r w:rsidRPr="00DB670A">
              <w:rPr>
                <w:rFonts w:ascii="Courier New" w:hAnsi="Courier New" w:cs="Courier New"/>
                <w:color w:val="333333"/>
                <w:sz w:val="21"/>
                <w:szCs w:val="21"/>
              </w:rPr>
              <w:t>        </w:t>
            </w:r>
            <w:r w:rsidRPr="00DB670A">
              <w:rPr>
                <w:rFonts w:ascii="Courier New" w:hAnsi="Courier New" w:cs="Courier New"/>
                <w:color w:val="4B69C6"/>
                <w:sz w:val="21"/>
                <w:szCs w:val="21"/>
              </w:rPr>
              <w:t>else</w:t>
            </w:r>
            <w:r w:rsidRPr="00DB670A">
              <w:rPr>
                <w:rFonts w:ascii="Courier New" w:hAnsi="Courier New" w:cs="Courier New"/>
                <w:color w:val="333333"/>
                <w:sz w:val="21"/>
                <w:szCs w:val="21"/>
              </w:rPr>
              <w:t>: </w:t>
            </w:r>
            <w:r w:rsidRPr="00DB670A">
              <w:rPr>
                <w:rFonts w:ascii="Courier New" w:hAnsi="Courier New" w:cs="Courier New"/>
                <w:color w:val="4B69C6"/>
                <w:sz w:val="21"/>
                <w:szCs w:val="21"/>
              </w:rPr>
              <w:t>return</w:t>
            </w:r>
            <w:r w:rsidRPr="00DB670A">
              <w:rPr>
                <w:rFonts w:ascii="Courier New" w:hAnsi="Courier New" w:cs="Courier New"/>
                <w:color w:val="333333"/>
                <w:sz w:val="21"/>
                <w:szCs w:val="21"/>
              </w:rPr>
              <w:t> </w:t>
            </w:r>
            <w:r w:rsidRPr="00DB670A">
              <w:rPr>
                <w:rFonts w:ascii="Courier New" w:hAnsi="Courier New" w:cs="Courier New"/>
                <w:color w:val="9C5D27"/>
                <w:sz w:val="21"/>
                <w:szCs w:val="21"/>
              </w:rPr>
              <w:t>False</w:t>
            </w:r>
          </w:p>
          <w:p w14:paraId="4E78C076" w14:textId="23547B10" w:rsidR="00297BC5" w:rsidRDefault="00297BC5" w:rsidP="00DB670A">
            <w:pPr>
              <w:pStyle w:val="Paragraphedeliste"/>
              <w:numPr>
                <w:ilvl w:val="0"/>
                <w:numId w:val="15"/>
              </w:numPr>
            </w:pPr>
          </w:p>
        </w:tc>
      </w:tr>
    </w:tbl>
    <w:p w14:paraId="095C3875" w14:textId="77777777" w:rsidR="00297BC5" w:rsidRDefault="00297BC5" w:rsidP="00297BC5">
      <w:pPr>
        <w:pStyle w:val="Paragraphedeliste"/>
      </w:pPr>
    </w:p>
    <w:p w14:paraId="658238C3" w14:textId="4FC88773" w:rsidR="00613635" w:rsidRDefault="00613635" w:rsidP="00613635"/>
    <w:p w14:paraId="5B013538" w14:textId="77777777" w:rsidR="00613635" w:rsidRDefault="00613635" w:rsidP="00613635"/>
    <w:p w14:paraId="6095ACDB" w14:textId="181942FF" w:rsidR="008E776B" w:rsidRPr="00FC3E75" w:rsidRDefault="007B24FB">
      <w:pPr>
        <w:rPr>
          <w:b/>
          <w:bCs/>
          <w:u w:val="single"/>
        </w:rPr>
      </w:pPr>
      <w:r w:rsidRPr="00FC3E75">
        <w:rPr>
          <w:b/>
          <w:bCs/>
          <w:u w:val="single"/>
        </w:rPr>
        <w:t>Exercice 2 :</w:t>
      </w:r>
    </w:p>
    <w:p w14:paraId="1C2BF37A" w14:textId="1BAC9471" w:rsidR="007B24FB" w:rsidRPr="007B24FB" w:rsidRDefault="007B24FB">
      <w:pPr>
        <w:rPr>
          <w:b/>
          <w:bCs/>
          <w:u w:val="single"/>
        </w:rPr>
      </w:pPr>
      <w:r w:rsidRPr="007B24FB">
        <w:rPr>
          <w:b/>
          <w:bCs/>
          <w:u w:val="single"/>
        </w:rPr>
        <w:t>Partie A :</w:t>
      </w:r>
    </w:p>
    <w:p w14:paraId="126944EF" w14:textId="6B1B667B" w:rsidR="007B24FB" w:rsidRDefault="007B24FB" w:rsidP="007B24FB">
      <w:pPr>
        <w:pStyle w:val="Paragraphedeliste"/>
        <w:numPr>
          <w:ilvl w:val="0"/>
          <w:numId w:val="1"/>
        </w:numPr>
      </w:pPr>
      <w:r>
        <w:t>B</w:t>
      </w:r>
    </w:p>
    <w:p w14:paraId="509AD119" w14:textId="20493571" w:rsidR="007B24FB" w:rsidRDefault="007B24FB" w:rsidP="007B24FB">
      <w:pPr>
        <w:pStyle w:val="Paragraphedeliste"/>
        <w:numPr>
          <w:ilvl w:val="0"/>
          <w:numId w:val="1"/>
        </w:numPr>
      </w:pPr>
      <w:r>
        <w:t>C</w:t>
      </w:r>
    </w:p>
    <w:p w14:paraId="4135CDC5" w14:textId="69681024" w:rsidR="007B24FB" w:rsidRDefault="007B24FB" w:rsidP="007B24FB">
      <w:pPr>
        <w:pStyle w:val="Paragraphedeliste"/>
        <w:numPr>
          <w:ilvl w:val="0"/>
          <w:numId w:val="1"/>
        </w:numPr>
      </w:pPr>
      <w:r>
        <w:t>B</w:t>
      </w:r>
    </w:p>
    <w:p w14:paraId="0BDACEE1" w14:textId="155FD273" w:rsidR="007B24FB" w:rsidRDefault="007B24FB" w:rsidP="007B24FB">
      <w:pPr>
        <w:pStyle w:val="Paragraphedeliste"/>
        <w:numPr>
          <w:ilvl w:val="0"/>
          <w:numId w:val="1"/>
        </w:numPr>
      </w:pPr>
      <w:r>
        <w:t>D</w:t>
      </w:r>
    </w:p>
    <w:p w14:paraId="229EF6A4" w14:textId="47401284" w:rsidR="007B24FB" w:rsidRPr="007B24FB" w:rsidRDefault="007B24FB" w:rsidP="007B24FB">
      <w:pPr>
        <w:rPr>
          <w:b/>
          <w:bCs/>
          <w:u w:val="single"/>
        </w:rPr>
      </w:pPr>
      <w:r w:rsidRPr="007B24FB">
        <w:rPr>
          <w:b/>
          <w:bCs/>
          <w:u w:val="single"/>
        </w:rPr>
        <w:lastRenderedPageBreak/>
        <w:t>Partie B :</w:t>
      </w:r>
    </w:p>
    <w:p w14:paraId="00133982" w14:textId="52E003ED" w:rsidR="007B24FB" w:rsidRDefault="007B24FB" w:rsidP="007B24FB">
      <w:pPr>
        <w:pStyle w:val="Paragraphedeliste"/>
        <w:numPr>
          <w:ilvl w:val="0"/>
          <w:numId w:val="2"/>
        </w:numPr>
      </w:pPr>
    </w:p>
    <w:tbl>
      <w:tblPr>
        <w:tblStyle w:val="Grilledutableau"/>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7B24FB" w14:paraId="4866443E" w14:textId="77777777" w:rsidTr="007B24FB">
        <w:tc>
          <w:tcPr>
            <w:tcW w:w="906" w:type="dxa"/>
          </w:tcPr>
          <w:p w14:paraId="2D7FB965" w14:textId="1E2E92C2" w:rsidR="007B24FB" w:rsidRDefault="002571DE" w:rsidP="007B24FB">
            <w:r>
              <w:t>P3</w:t>
            </w:r>
          </w:p>
        </w:tc>
        <w:tc>
          <w:tcPr>
            <w:tcW w:w="906" w:type="dxa"/>
          </w:tcPr>
          <w:p w14:paraId="17F8320F" w14:textId="32748D18" w:rsidR="007B24FB" w:rsidRDefault="002571DE" w:rsidP="007B24FB">
            <w:r>
              <w:t>P2</w:t>
            </w:r>
          </w:p>
        </w:tc>
        <w:tc>
          <w:tcPr>
            <w:tcW w:w="906" w:type="dxa"/>
          </w:tcPr>
          <w:p w14:paraId="27A51F2D" w14:textId="3B3C3A4C" w:rsidR="007B24FB" w:rsidRDefault="002571DE" w:rsidP="007B24FB">
            <w:r>
              <w:t>P1</w:t>
            </w:r>
          </w:p>
        </w:tc>
        <w:tc>
          <w:tcPr>
            <w:tcW w:w="906" w:type="dxa"/>
          </w:tcPr>
          <w:p w14:paraId="04A9BDE5" w14:textId="4AF34200" w:rsidR="007B24FB" w:rsidRDefault="002571DE" w:rsidP="007B24FB">
            <w:r>
              <w:t>P1</w:t>
            </w:r>
          </w:p>
        </w:tc>
        <w:tc>
          <w:tcPr>
            <w:tcW w:w="906" w:type="dxa"/>
          </w:tcPr>
          <w:p w14:paraId="7EE6A4AC" w14:textId="075EDE6B" w:rsidR="007B24FB" w:rsidRDefault="002571DE" w:rsidP="007B24FB">
            <w:r>
              <w:t>P1</w:t>
            </w:r>
          </w:p>
        </w:tc>
        <w:tc>
          <w:tcPr>
            <w:tcW w:w="906" w:type="dxa"/>
          </w:tcPr>
          <w:p w14:paraId="71485A4F" w14:textId="2C4DD398" w:rsidR="007B24FB" w:rsidRDefault="002571DE" w:rsidP="007B24FB">
            <w:r>
              <w:t>P2</w:t>
            </w:r>
          </w:p>
        </w:tc>
        <w:tc>
          <w:tcPr>
            <w:tcW w:w="906" w:type="dxa"/>
          </w:tcPr>
          <w:p w14:paraId="7FBD8467" w14:textId="697813C3" w:rsidR="007B24FB" w:rsidRDefault="002571DE" w:rsidP="007B24FB">
            <w:r>
              <w:t>P2</w:t>
            </w:r>
          </w:p>
        </w:tc>
        <w:tc>
          <w:tcPr>
            <w:tcW w:w="906" w:type="dxa"/>
          </w:tcPr>
          <w:p w14:paraId="248D5F6D" w14:textId="5B15D21F" w:rsidR="007B24FB" w:rsidRDefault="002571DE" w:rsidP="007B24FB">
            <w:r>
              <w:t>P3</w:t>
            </w:r>
          </w:p>
        </w:tc>
        <w:tc>
          <w:tcPr>
            <w:tcW w:w="907" w:type="dxa"/>
          </w:tcPr>
          <w:p w14:paraId="5E92A3C0" w14:textId="5A90D82A" w:rsidR="007B24FB" w:rsidRDefault="002571DE" w:rsidP="007B24FB">
            <w:r>
              <w:t>P3</w:t>
            </w:r>
          </w:p>
        </w:tc>
        <w:tc>
          <w:tcPr>
            <w:tcW w:w="907" w:type="dxa"/>
          </w:tcPr>
          <w:p w14:paraId="3AA0DDB5" w14:textId="7C6C9179" w:rsidR="007B24FB" w:rsidRDefault="002571DE" w:rsidP="007B24FB">
            <w:r>
              <w:t>P3</w:t>
            </w:r>
          </w:p>
        </w:tc>
      </w:tr>
    </w:tbl>
    <w:p w14:paraId="4ECB0C70" w14:textId="6C15D381" w:rsidR="007B24FB" w:rsidRDefault="007B24FB" w:rsidP="007B24FB">
      <w:r>
        <w:t>0</w:t>
      </w:r>
      <w:r>
        <w:tab/>
        <w:t xml:space="preserve">   1</w:t>
      </w:r>
      <w:r>
        <w:tab/>
        <w:t xml:space="preserve">      2</w:t>
      </w:r>
      <w:r>
        <w:tab/>
        <w:t xml:space="preserve">         3 </w:t>
      </w:r>
      <w:r>
        <w:tab/>
        <w:t>4</w:t>
      </w:r>
      <w:r>
        <w:tab/>
        <w:t xml:space="preserve">    5</w:t>
      </w:r>
      <w:r>
        <w:tab/>
        <w:t xml:space="preserve">       6</w:t>
      </w:r>
      <w:r>
        <w:tab/>
      </w:r>
      <w:r>
        <w:tab/>
        <w:t>7</w:t>
      </w:r>
      <w:r>
        <w:tab/>
        <w:t xml:space="preserve">  8</w:t>
      </w:r>
      <w:r>
        <w:tab/>
        <w:t xml:space="preserve">     9</w:t>
      </w:r>
      <w:r>
        <w:tab/>
        <w:t xml:space="preserve">     10</w:t>
      </w:r>
    </w:p>
    <w:p w14:paraId="24FB5778" w14:textId="595751B6" w:rsidR="002571DE" w:rsidRDefault="002571DE" w:rsidP="007B24FB"/>
    <w:p w14:paraId="05E69906" w14:textId="6612BF7C" w:rsidR="002571DE" w:rsidRDefault="002571DE" w:rsidP="002571DE">
      <w:pPr>
        <w:pStyle w:val="Paragraphedeliste"/>
        <w:numPr>
          <w:ilvl w:val="0"/>
          <w:numId w:val="2"/>
        </w:numPr>
      </w:pPr>
    </w:p>
    <w:p w14:paraId="709127F0" w14:textId="178A28B5" w:rsidR="002571DE" w:rsidRDefault="00512722" w:rsidP="007B24FB">
      <w:r>
        <w:t>Le Scénario 1 provoquent un interblocage car les trois ressources disponibles sont utilisées pour acquérir une et même ressource, la ressource 1. Dans les autres cas, il y a au moins une ressource de disponible pour continuer à faire d’autres tâches.</w:t>
      </w:r>
    </w:p>
    <w:p w14:paraId="2A48748F" w14:textId="77777777" w:rsidR="00081B79" w:rsidRDefault="00081B79" w:rsidP="007B24FB"/>
    <w:p w14:paraId="49E6FB40" w14:textId="11BD83E7" w:rsidR="00512722" w:rsidRPr="00081B79" w:rsidRDefault="00081B79" w:rsidP="007B24FB">
      <w:pPr>
        <w:rPr>
          <w:b/>
          <w:bCs/>
          <w:u w:val="single"/>
        </w:rPr>
      </w:pPr>
      <w:r w:rsidRPr="00081B79">
        <w:rPr>
          <w:b/>
          <w:bCs/>
          <w:u w:val="single"/>
        </w:rPr>
        <w:t>Partie C :</w:t>
      </w:r>
    </w:p>
    <w:p w14:paraId="2E79F3C9" w14:textId="203C693E" w:rsidR="00081B79" w:rsidRDefault="00081B79" w:rsidP="00081B79">
      <w:pPr>
        <w:pStyle w:val="Paragraphedeliste"/>
        <w:numPr>
          <w:ilvl w:val="0"/>
          <w:numId w:val="3"/>
        </w:numPr>
      </w:pPr>
      <w:r>
        <w:t>m=0b 0110 0011 0100 0110</w:t>
      </w:r>
    </w:p>
    <w:p w14:paraId="489E2C4A" w14:textId="217B2DE1" w:rsidR="00081B79" w:rsidRDefault="00081B79" w:rsidP="00081B79">
      <w:r>
        <w:t>Conversion du binaire en base de 10 :</w:t>
      </w:r>
    </w:p>
    <w:p w14:paraId="0D9BD108" w14:textId="12E44D46" w:rsidR="00081B79" w:rsidRDefault="00A8239E" w:rsidP="00081B79">
      <w:r>
        <w:t>Longueur du binaire : 16</w:t>
      </w:r>
    </w:p>
    <w:p w14:paraId="5B754447" w14:textId="2F91BABB" w:rsidR="00A8239E" w:rsidRPr="00A8239E" w:rsidRDefault="00A8239E" w:rsidP="00081B79">
      <w:r>
        <w:t>Final= 1*2</w:t>
      </w:r>
      <w:r>
        <w:rPr>
          <w:vertAlign w:val="superscript"/>
        </w:rPr>
        <w:t>1</w:t>
      </w:r>
      <w:r>
        <w:t>+1*2</w:t>
      </w:r>
      <w:r>
        <w:rPr>
          <w:vertAlign w:val="superscript"/>
        </w:rPr>
        <w:t>2</w:t>
      </w:r>
      <w:r>
        <w:t>+1*2</w:t>
      </w:r>
      <w:r>
        <w:rPr>
          <w:vertAlign w:val="superscript"/>
        </w:rPr>
        <w:t>6</w:t>
      </w:r>
      <w:r>
        <w:t>+1*2</w:t>
      </w:r>
      <w:r>
        <w:rPr>
          <w:vertAlign w:val="superscript"/>
        </w:rPr>
        <w:t>7</w:t>
      </w:r>
      <w:r>
        <w:t>+1*2</w:t>
      </w:r>
      <w:r>
        <w:rPr>
          <w:vertAlign w:val="superscript"/>
        </w:rPr>
        <w:t>9</w:t>
      </w:r>
      <w:r>
        <w:t>+1*2</w:t>
      </w:r>
      <w:r>
        <w:rPr>
          <w:vertAlign w:val="superscript"/>
        </w:rPr>
        <w:t>13</w:t>
      </w:r>
      <w:r>
        <w:t>+1*2</w:t>
      </w:r>
      <w:r>
        <w:rPr>
          <w:vertAlign w:val="superscript"/>
        </w:rPr>
        <w:t>14</w:t>
      </w:r>
      <w:r>
        <w:t xml:space="preserve"> = </w:t>
      </w:r>
      <w:r w:rsidR="00906891" w:rsidRPr="00906891">
        <w:t>2</w:t>
      </w:r>
      <w:r w:rsidR="00906891">
        <w:t>+</w:t>
      </w:r>
      <w:r w:rsidR="00906891" w:rsidRPr="00906891">
        <w:t>4</w:t>
      </w:r>
      <w:r w:rsidR="00906891">
        <w:t>+</w:t>
      </w:r>
      <w:r w:rsidR="00906891" w:rsidRPr="00906891">
        <w:t>64</w:t>
      </w:r>
      <w:r w:rsidR="00906891">
        <w:t>+</w:t>
      </w:r>
      <w:r w:rsidR="00906891" w:rsidRPr="00906891">
        <w:t>128</w:t>
      </w:r>
      <w:r w:rsidR="00906891">
        <w:t>+</w:t>
      </w:r>
      <w:r w:rsidR="00906891" w:rsidRPr="00906891">
        <w:t>512</w:t>
      </w:r>
      <w:r w:rsidR="00906891">
        <w:t>+</w:t>
      </w:r>
      <w:r w:rsidR="00906891" w:rsidRPr="00906891">
        <w:t>8192</w:t>
      </w:r>
      <w:r w:rsidR="00906891">
        <w:t>+</w:t>
      </w:r>
      <w:r w:rsidR="00906891" w:rsidRPr="00906891">
        <w:t>16384</w:t>
      </w:r>
      <w:r w:rsidR="00906891">
        <w:t xml:space="preserve"> = </w:t>
      </w:r>
      <w:r w:rsidR="00906891" w:rsidRPr="00906891">
        <w:t>25286</w:t>
      </w:r>
    </w:p>
    <w:p w14:paraId="50785F07" w14:textId="2632A40C" w:rsidR="00906891" w:rsidRDefault="0093101A" w:rsidP="00906891">
      <w:pPr>
        <w:pStyle w:val="Paragraphedeliste"/>
        <w:numPr>
          <w:ilvl w:val="0"/>
          <w:numId w:val="4"/>
        </w:numPr>
      </w:pPr>
      <w:r>
        <w:t>.</w:t>
      </w:r>
    </w:p>
    <w:p w14:paraId="7FCC231E" w14:textId="56A6ED42" w:rsidR="0093101A" w:rsidRDefault="0093101A" w:rsidP="00906891">
      <w:pPr>
        <w:pStyle w:val="Paragraphedeliste"/>
        <w:numPr>
          <w:ilvl w:val="0"/>
          <w:numId w:val="4"/>
        </w:numPr>
      </w:pPr>
      <w:r>
        <w:t>Clé= 0b1110 1110 1111 0000</w:t>
      </w:r>
    </w:p>
    <w:tbl>
      <w:tblPr>
        <w:tblStyle w:val="Tableausimple1"/>
        <w:tblW w:w="0" w:type="auto"/>
        <w:tblLook w:val="0480" w:firstRow="0" w:lastRow="0" w:firstColumn="1" w:lastColumn="0" w:noHBand="0" w:noVBand="1"/>
      </w:tblPr>
      <w:tblGrid>
        <w:gridCol w:w="1224"/>
        <w:gridCol w:w="421"/>
        <w:gridCol w:w="422"/>
        <w:gridCol w:w="422"/>
        <w:gridCol w:w="422"/>
        <w:gridCol w:w="351"/>
        <w:gridCol w:w="422"/>
        <w:gridCol w:w="423"/>
        <w:gridCol w:w="423"/>
        <w:gridCol w:w="423"/>
        <w:gridCol w:w="358"/>
        <w:gridCol w:w="423"/>
        <w:gridCol w:w="423"/>
        <w:gridCol w:w="423"/>
        <w:gridCol w:w="423"/>
        <w:gridCol w:w="367"/>
        <w:gridCol w:w="423"/>
        <w:gridCol w:w="423"/>
        <w:gridCol w:w="423"/>
        <w:gridCol w:w="423"/>
      </w:tblGrid>
      <w:tr w:rsidR="004E06AC" w14:paraId="17818BEA" w14:textId="77777777" w:rsidTr="00177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216C8A2C" w14:textId="256CC161" w:rsidR="004E06AC" w:rsidRDefault="004E06AC" w:rsidP="0093101A">
            <w:r>
              <w:t>Message :</w:t>
            </w:r>
          </w:p>
        </w:tc>
        <w:tc>
          <w:tcPr>
            <w:tcW w:w="458" w:type="dxa"/>
          </w:tcPr>
          <w:p w14:paraId="3519076C" w14:textId="31DA5E9D" w:rsidR="004E06AC" w:rsidRDefault="004E06AC" w:rsidP="0093101A">
            <w:pPr>
              <w:cnfStyle w:val="000000100000" w:firstRow="0" w:lastRow="0" w:firstColumn="0" w:lastColumn="0" w:oddVBand="0" w:evenVBand="0" w:oddHBand="1" w:evenHBand="0" w:firstRowFirstColumn="0" w:firstRowLastColumn="0" w:lastRowFirstColumn="0" w:lastRowLastColumn="0"/>
            </w:pPr>
            <w:r>
              <w:t>0</w:t>
            </w:r>
          </w:p>
        </w:tc>
        <w:tc>
          <w:tcPr>
            <w:tcW w:w="459" w:type="dxa"/>
          </w:tcPr>
          <w:p w14:paraId="1C3E7F3F" w14:textId="4656436F" w:rsidR="004E06AC" w:rsidRDefault="004E06AC" w:rsidP="0093101A">
            <w:pPr>
              <w:cnfStyle w:val="000000100000" w:firstRow="0" w:lastRow="0" w:firstColumn="0" w:lastColumn="0" w:oddVBand="0" w:evenVBand="0" w:oddHBand="1" w:evenHBand="0" w:firstRowFirstColumn="0" w:firstRowLastColumn="0" w:lastRowFirstColumn="0" w:lastRowLastColumn="0"/>
            </w:pPr>
            <w:r>
              <w:t>1</w:t>
            </w:r>
          </w:p>
        </w:tc>
        <w:tc>
          <w:tcPr>
            <w:tcW w:w="459" w:type="dxa"/>
          </w:tcPr>
          <w:p w14:paraId="24A45287" w14:textId="7665E55E" w:rsidR="004E06AC" w:rsidRDefault="004E06AC" w:rsidP="0093101A">
            <w:pPr>
              <w:cnfStyle w:val="000000100000" w:firstRow="0" w:lastRow="0" w:firstColumn="0" w:lastColumn="0" w:oddVBand="0" w:evenVBand="0" w:oddHBand="1" w:evenHBand="0" w:firstRowFirstColumn="0" w:firstRowLastColumn="0" w:lastRowFirstColumn="0" w:lastRowLastColumn="0"/>
            </w:pPr>
            <w:r>
              <w:t>1</w:t>
            </w:r>
          </w:p>
        </w:tc>
        <w:tc>
          <w:tcPr>
            <w:tcW w:w="460" w:type="dxa"/>
          </w:tcPr>
          <w:p w14:paraId="4EFED930" w14:textId="3E1D4481" w:rsidR="004E06AC" w:rsidRDefault="004E06AC" w:rsidP="0093101A">
            <w:pPr>
              <w:cnfStyle w:val="000000100000" w:firstRow="0" w:lastRow="0" w:firstColumn="0" w:lastColumn="0" w:oddVBand="0" w:evenVBand="0" w:oddHBand="1" w:evenHBand="0" w:firstRowFirstColumn="0" w:firstRowLastColumn="0" w:lastRowFirstColumn="0" w:lastRowLastColumn="0"/>
            </w:pPr>
            <w:r>
              <w:t>0</w:t>
            </w:r>
          </w:p>
        </w:tc>
        <w:tc>
          <w:tcPr>
            <w:tcW w:w="407" w:type="dxa"/>
          </w:tcPr>
          <w:p w14:paraId="2AA07AB3" w14:textId="77777777" w:rsidR="004E06AC" w:rsidRDefault="004E06AC" w:rsidP="0093101A">
            <w:pPr>
              <w:cnfStyle w:val="000000100000" w:firstRow="0" w:lastRow="0" w:firstColumn="0" w:lastColumn="0" w:oddVBand="0" w:evenVBand="0" w:oddHBand="1" w:evenHBand="0" w:firstRowFirstColumn="0" w:firstRowLastColumn="0" w:lastRowFirstColumn="0" w:lastRowLastColumn="0"/>
            </w:pPr>
          </w:p>
        </w:tc>
        <w:tc>
          <w:tcPr>
            <w:tcW w:w="460" w:type="dxa"/>
          </w:tcPr>
          <w:p w14:paraId="21DEDF9B" w14:textId="16BEA3D9" w:rsidR="004E06AC" w:rsidRDefault="004E06AC" w:rsidP="0093101A">
            <w:pPr>
              <w:cnfStyle w:val="000000100000" w:firstRow="0" w:lastRow="0" w:firstColumn="0" w:lastColumn="0" w:oddVBand="0" w:evenVBand="0" w:oddHBand="1" w:evenHBand="0" w:firstRowFirstColumn="0" w:firstRowLastColumn="0" w:lastRowFirstColumn="0" w:lastRowLastColumn="0"/>
            </w:pPr>
            <w:r>
              <w:t>0</w:t>
            </w:r>
          </w:p>
        </w:tc>
        <w:tc>
          <w:tcPr>
            <w:tcW w:w="461" w:type="dxa"/>
          </w:tcPr>
          <w:p w14:paraId="7E34F6A0" w14:textId="58342C90" w:rsidR="004E06AC" w:rsidRDefault="004E06AC" w:rsidP="0093101A">
            <w:pPr>
              <w:cnfStyle w:val="000000100000" w:firstRow="0" w:lastRow="0" w:firstColumn="0" w:lastColumn="0" w:oddVBand="0" w:evenVBand="0" w:oddHBand="1" w:evenHBand="0" w:firstRowFirstColumn="0" w:firstRowLastColumn="0" w:lastRowFirstColumn="0" w:lastRowLastColumn="0"/>
            </w:pPr>
            <w:r>
              <w:t>0</w:t>
            </w:r>
          </w:p>
        </w:tc>
        <w:tc>
          <w:tcPr>
            <w:tcW w:w="461" w:type="dxa"/>
          </w:tcPr>
          <w:p w14:paraId="50E6569A" w14:textId="649E728B" w:rsidR="004E06AC" w:rsidRDefault="004E06AC" w:rsidP="0093101A">
            <w:pPr>
              <w:cnfStyle w:val="000000100000" w:firstRow="0" w:lastRow="0" w:firstColumn="0" w:lastColumn="0" w:oddVBand="0" w:evenVBand="0" w:oddHBand="1" w:evenHBand="0" w:firstRowFirstColumn="0" w:firstRowLastColumn="0" w:lastRowFirstColumn="0" w:lastRowLastColumn="0"/>
            </w:pPr>
            <w:r>
              <w:t>1</w:t>
            </w:r>
          </w:p>
        </w:tc>
        <w:tc>
          <w:tcPr>
            <w:tcW w:w="461" w:type="dxa"/>
          </w:tcPr>
          <w:p w14:paraId="2F95432A" w14:textId="2D9D1D5B" w:rsidR="004E06AC" w:rsidRDefault="004E06AC" w:rsidP="0093101A">
            <w:pPr>
              <w:cnfStyle w:val="000000100000" w:firstRow="0" w:lastRow="0" w:firstColumn="0" w:lastColumn="0" w:oddVBand="0" w:evenVBand="0" w:oddHBand="1" w:evenHBand="0" w:firstRowFirstColumn="0" w:firstRowLastColumn="0" w:lastRowFirstColumn="0" w:lastRowLastColumn="0"/>
            </w:pPr>
            <w:r>
              <w:t>1</w:t>
            </w:r>
          </w:p>
        </w:tc>
        <w:tc>
          <w:tcPr>
            <w:tcW w:w="417" w:type="dxa"/>
          </w:tcPr>
          <w:p w14:paraId="787DC82B" w14:textId="77777777" w:rsidR="004E06AC" w:rsidRDefault="004E06AC" w:rsidP="0093101A">
            <w:pPr>
              <w:cnfStyle w:val="000000100000" w:firstRow="0" w:lastRow="0" w:firstColumn="0" w:lastColumn="0" w:oddVBand="0" w:evenVBand="0" w:oddHBand="1" w:evenHBand="0" w:firstRowFirstColumn="0" w:firstRowLastColumn="0" w:lastRowFirstColumn="0" w:lastRowLastColumn="0"/>
            </w:pPr>
          </w:p>
        </w:tc>
        <w:tc>
          <w:tcPr>
            <w:tcW w:w="461" w:type="dxa"/>
          </w:tcPr>
          <w:p w14:paraId="0C3E6758" w14:textId="65B1FE83" w:rsidR="004E06AC" w:rsidRDefault="004E06AC" w:rsidP="0093101A">
            <w:pPr>
              <w:cnfStyle w:val="000000100000" w:firstRow="0" w:lastRow="0" w:firstColumn="0" w:lastColumn="0" w:oddVBand="0" w:evenVBand="0" w:oddHBand="1" w:evenHBand="0" w:firstRowFirstColumn="0" w:firstRowLastColumn="0" w:lastRowFirstColumn="0" w:lastRowLastColumn="0"/>
            </w:pPr>
            <w:r>
              <w:t>0</w:t>
            </w:r>
          </w:p>
        </w:tc>
        <w:tc>
          <w:tcPr>
            <w:tcW w:w="461" w:type="dxa"/>
          </w:tcPr>
          <w:p w14:paraId="510F6094" w14:textId="53BBDD12" w:rsidR="004E06AC" w:rsidRDefault="004E06AC" w:rsidP="0093101A">
            <w:pPr>
              <w:cnfStyle w:val="000000100000" w:firstRow="0" w:lastRow="0" w:firstColumn="0" w:lastColumn="0" w:oddVBand="0" w:evenVBand="0" w:oddHBand="1" w:evenHBand="0" w:firstRowFirstColumn="0" w:firstRowLastColumn="0" w:lastRowFirstColumn="0" w:lastRowLastColumn="0"/>
            </w:pPr>
            <w:r>
              <w:t>1</w:t>
            </w:r>
          </w:p>
        </w:tc>
        <w:tc>
          <w:tcPr>
            <w:tcW w:w="461" w:type="dxa"/>
          </w:tcPr>
          <w:p w14:paraId="55F8DDCA" w14:textId="691CE2DD" w:rsidR="004E06AC" w:rsidRDefault="004E06AC" w:rsidP="0093101A">
            <w:pPr>
              <w:cnfStyle w:val="000000100000" w:firstRow="0" w:lastRow="0" w:firstColumn="0" w:lastColumn="0" w:oddVBand="0" w:evenVBand="0" w:oddHBand="1" w:evenHBand="0" w:firstRowFirstColumn="0" w:firstRowLastColumn="0" w:lastRowFirstColumn="0" w:lastRowLastColumn="0"/>
            </w:pPr>
            <w:r>
              <w:t>0</w:t>
            </w:r>
          </w:p>
        </w:tc>
        <w:tc>
          <w:tcPr>
            <w:tcW w:w="461" w:type="dxa"/>
          </w:tcPr>
          <w:p w14:paraId="476167EC" w14:textId="143824A2" w:rsidR="004E06AC" w:rsidRDefault="004E06AC" w:rsidP="0093101A">
            <w:pPr>
              <w:cnfStyle w:val="000000100000" w:firstRow="0" w:lastRow="0" w:firstColumn="0" w:lastColumn="0" w:oddVBand="0" w:evenVBand="0" w:oddHBand="1" w:evenHBand="0" w:firstRowFirstColumn="0" w:firstRowLastColumn="0" w:lastRowFirstColumn="0" w:lastRowLastColumn="0"/>
            </w:pPr>
            <w:r>
              <w:t>0</w:t>
            </w:r>
          </w:p>
        </w:tc>
        <w:tc>
          <w:tcPr>
            <w:tcW w:w="430" w:type="dxa"/>
          </w:tcPr>
          <w:p w14:paraId="6A305581" w14:textId="77777777" w:rsidR="004E06AC" w:rsidRDefault="004E06AC" w:rsidP="0093101A">
            <w:pPr>
              <w:cnfStyle w:val="000000100000" w:firstRow="0" w:lastRow="0" w:firstColumn="0" w:lastColumn="0" w:oddVBand="0" w:evenVBand="0" w:oddHBand="1" w:evenHBand="0" w:firstRowFirstColumn="0" w:firstRowLastColumn="0" w:lastRowFirstColumn="0" w:lastRowLastColumn="0"/>
            </w:pPr>
          </w:p>
        </w:tc>
        <w:tc>
          <w:tcPr>
            <w:tcW w:w="461" w:type="dxa"/>
          </w:tcPr>
          <w:p w14:paraId="7EDCA4E5" w14:textId="29DEFA2D" w:rsidR="004E06AC" w:rsidRDefault="004E06AC" w:rsidP="0093101A">
            <w:pPr>
              <w:cnfStyle w:val="000000100000" w:firstRow="0" w:lastRow="0" w:firstColumn="0" w:lastColumn="0" w:oddVBand="0" w:evenVBand="0" w:oddHBand="1" w:evenHBand="0" w:firstRowFirstColumn="0" w:firstRowLastColumn="0" w:lastRowFirstColumn="0" w:lastRowLastColumn="0"/>
            </w:pPr>
            <w:r>
              <w:t>0</w:t>
            </w:r>
          </w:p>
        </w:tc>
        <w:tc>
          <w:tcPr>
            <w:tcW w:w="461" w:type="dxa"/>
          </w:tcPr>
          <w:p w14:paraId="71AECF10" w14:textId="270C92FF" w:rsidR="004E06AC" w:rsidRDefault="004E06AC" w:rsidP="0093101A">
            <w:pPr>
              <w:cnfStyle w:val="000000100000" w:firstRow="0" w:lastRow="0" w:firstColumn="0" w:lastColumn="0" w:oddVBand="0" w:evenVBand="0" w:oddHBand="1" w:evenHBand="0" w:firstRowFirstColumn="0" w:firstRowLastColumn="0" w:lastRowFirstColumn="0" w:lastRowLastColumn="0"/>
            </w:pPr>
            <w:r>
              <w:t>1</w:t>
            </w:r>
          </w:p>
        </w:tc>
        <w:tc>
          <w:tcPr>
            <w:tcW w:w="461" w:type="dxa"/>
          </w:tcPr>
          <w:p w14:paraId="5A4A8BFA" w14:textId="286FF84F" w:rsidR="004E06AC" w:rsidRDefault="004E06AC" w:rsidP="0093101A">
            <w:pPr>
              <w:cnfStyle w:val="000000100000" w:firstRow="0" w:lastRow="0" w:firstColumn="0" w:lastColumn="0" w:oddVBand="0" w:evenVBand="0" w:oddHBand="1" w:evenHBand="0" w:firstRowFirstColumn="0" w:firstRowLastColumn="0" w:lastRowFirstColumn="0" w:lastRowLastColumn="0"/>
            </w:pPr>
            <w:r>
              <w:t>1</w:t>
            </w:r>
          </w:p>
        </w:tc>
        <w:tc>
          <w:tcPr>
            <w:tcW w:w="461" w:type="dxa"/>
          </w:tcPr>
          <w:p w14:paraId="78E8D6B3" w14:textId="6A95C6F6" w:rsidR="004E06AC" w:rsidRDefault="004E06AC" w:rsidP="0093101A">
            <w:pPr>
              <w:cnfStyle w:val="000000100000" w:firstRow="0" w:lastRow="0" w:firstColumn="0" w:lastColumn="0" w:oddVBand="0" w:evenVBand="0" w:oddHBand="1" w:evenHBand="0" w:firstRowFirstColumn="0" w:firstRowLastColumn="0" w:lastRowFirstColumn="0" w:lastRowLastColumn="0"/>
            </w:pPr>
            <w:r>
              <w:t>0</w:t>
            </w:r>
          </w:p>
        </w:tc>
      </w:tr>
      <w:tr w:rsidR="004E06AC" w14:paraId="064D6F15" w14:textId="77777777" w:rsidTr="001771D8">
        <w:tc>
          <w:tcPr>
            <w:cnfStyle w:val="001000000000" w:firstRow="0" w:lastRow="0" w:firstColumn="1" w:lastColumn="0" w:oddVBand="0" w:evenVBand="0" w:oddHBand="0" w:evenHBand="0" w:firstRowFirstColumn="0" w:firstRowLastColumn="0" w:lastRowFirstColumn="0" w:lastRowLastColumn="0"/>
            <w:tcW w:w="441" w:type="dxa"/>
          </w:tcPr>
          <w:p w14:paraId="28D805F1" w14:textId="07CEF67C" w:rsidR="004E06AC" w:rsidRDefault="004E06AC" w:rsidP="0093101A">
            <w:r>
              <w:t>Clé :</w:t>
            </w:r>
          </w:p>
        </w:tc>
        <w:tc>
          <w:tcPr>
            <w:tcW w:w="458" w:type="dxa"/>
          </w:tcPr>
          <w:p w14:paraId="5FE13F49" w14:textId="5BFD8B5B" w:rsidR="004E06AC" w:rsidRDefault="004E06AC" w:rsidP="0093101A">
            <w:pPr>
              <w:cnfStyle w:val="000000000000" w:firstRow="0" w:lastRow="0" w:firstColumn="0" w:lastColumn="0" w:oddVBand="0" w:evenVBand="0" w:oddHBand="0" w:evenHBand="0" w:firstRowFirstColumn="0" w:firstRowLastColumn="0" w:lastRowFirstColumn="0" w:lastRowLastColumn="0"/>
            </w:pPr>
            <w:r>
              <w:t>1</w:t>
            </w:r>
          </w:p>
        </w:tc>
        <w:tc>
          <w:tcPr>
            <w:tcW w:w="459" w:type="dxa"/>
          </w:tcPr>
          <w:p w14:paraId="5F45C4F6" w14:textId="5FAC3385" w:rsidR="004E06AC" w:rsidRDefault="004E06AC" w:rsidP="0093101A">
            <w:pPr>
              <w:cnfStyle w:val="000000000000" w:firstRow="0" w:lastRow="0" w:firstColumn="0" w:lastColumn="0" w:oddVBand="0" w:evenVBand="0" w:oddHBand="0" w:evenHBand="0" w:firstRowFirstColumn="0" w:firstRowLastColumn="0" w:lastRowFirstColumn="0" w:lastRowLastColumn="0"/>
            </w:pPr>
            <w:r>
              <w:t>1</w:t>
            </w:r>
          </w:p>
        </w:tc>
        <w:tc>
          <w:tcPr>
            <w:tcW w:w="459" w:type="dxa"/>
          </w:tcPr>
          <w:p w14:paraId="12A1EB5C" w14:textId="6C416209" w:rsidR="004E06AC" w:rsidRDefault="004E06AC" w:rsidP="0093101A">
            <w:pPr>
              <w:cnfStyle w:val="000000000000" w:firstRow="0" w:lastRow="0" w:firstColumn="0" w:lastColumn="0" w:oddVBand="0" w:evenVBand="0" w:oddHBand="0" w:evenHBand="0" w:firstRowFirstColumn="0" w:firstRowLastColumn="0" w:lastRowFirstColumn="0" w:lastRowLastColumn="0"/>
            </w:pPr>
            <w:r>
              <w:t>1</w:t>
            </w:r>
          </w:p>
        </w:tc>
        <w:tc>
          <w:tcPr>
            <w:tcW w:w="460" w:type="dxa"/>
          </w:tcPr>
          <w:p w14:paraId="68CEE1AA" w14:textId="235AE29D" w:rsidR="004E06AC" w:rsidRDefault="004E06AC" w:rsidP="0093101A">
            <w:pPr>
              <w:cnfStyle w:val="000000000000" w:firstRow="0" w:lastRow="0" w:firstColumn="0" w:lastColumn="0" w:oddVBand="0" w:evenVBand="0" w:oddHBand="0" w:evenHBand="0" w:firstRowFirstColumn="0" w:firstRowLastColumn="0" w:lastRowFirstColumn="0" w:lastRowLastColumn="0"/>
            </w:pPr>
            <w:r>
              <w:t>0</w:t>
            </w:r>
          </w:p>
        </w:tc>
        <w:tc>
          <w:tcPr>
            <w:tcW w:w="407" w:type="dxa"/>
          </w:tcPr>
          <w:p w14:paraId="50B92448" w14:textId="77777777" w:rsidR="004E06AC" w:rsidRDefault="004E06AC" w:rsidP="0093101A">
            <w:pPr>
              <w:cnfStyle w:val="000000000000" w:firstRow="0" w:lastRow="0" w:firstColumn="0" w:lastColumn="0" w:oddVBand="0" w:evenVBand="0" w:oddHBand="0" w:evenHBand="0" w:firstRowFirstColumn="0" w:firstRowLastColumn="0" w:lastRowFirstColumn="0" w:lastRowLastColumn="0"/>
            </w:pPr>
          </w:p>
        </w:tc>
        <w:tc>
          <w:tcPr>
            <w:tcW w:w="460" w:type="dxa"/>
          </w:tcPr>
          <w:p w14:paraId="63B42E44" w14:textId="698FE7B6" w:rsidR="004E06AC" w:rsidRDefault="004E06AC" w:rsidP="0093101A">
            <w:pPr>
              <w:cnfStyle w:val="000000000000" w:firstRow="0" w:lastRow="0" w:firstColumn="0" w:lastColumn="0" w:oddVBand="0" w:evenVBand="0" w:oddHBand="0" w:evenHBand="0" w:firstRowFirstColumn="0" w:firstRowLastColumn="0" w:lastRowFirstColumn="0" w:lastRowLastColumn="0"/>
            </w:pPr>
            <w:r>
              <w:t>1</w:t>
            </w:r>
          </w:p>
        </w:tc>
        <w:tc>
          <w:tcPr>
            <w:tcW w:w="461" w:type="dxa"/>
          </w:tcPr>
          <w:p w14:paraId="125FDC0B" w14:textId="5667BA38" w:rsidR="004E06AC" w:rsidRDefault="004E06AC" w:rsidP="0093101A">
            <w:pPr>
              <w:cnfStyle w:val="000000000000" w:firstRow="0" w:lastRow="0" w:firstColumn="0" w:lastColumn="0" w:oddVBand="0" w:evenVBand="0" w:oddHBand="0" w:evenHBand="0" w:firstRowFirstColumn="0" w:firstRowLastColumn="0" w:lastRowFirstColumn="0" w:lastRowLastColumn="0"/>
            </w:pPr>
            <w:r>
              <w:t>1</w:t>
            </w:r>
          </w:p>
        </w:tc>
        <w:tc>
          <w:tcPr>
            <w:tcW w:w="461" w:type="dxa"/>
          </w:tcPr>
          <w:p w14:paraId="028956B6" w14:textId="645FDB45" w:rsidR="004E06AC" w:rsidRDefault="004E06AC" w:rsidP="0093101A">
            <w:pPr>
              <w:cnfStyle w:val="000000000000" w:firstRow="0" w:lastRow="0" w:firstColumn="0" w:lastColumn="0" w:oddVBand="0" w:evenVBand="0" w:oddHBand="0" w:evenHBand="0" w:firstRowFirstColumn="0" w:firstRowLastColumn="0" w:lastRowFirstColumn="0" w:lastRowLastColumn="0"/>
            </w:pPr>
            <w:r>
              <w:t>1</w:t>
            </w:r>
          </w:p>
        </w:tc>
        <w:tc>
          <w:tcPr>
            <w:tcW w:w="461" w:type="dxa"/>
          </w:tcPr>
          <w:p w14:paraId="69D026E2" w14:textId="4C6BD99B" w:rsidR="004E06AC" w:rsidRDefault="004E06AC" w:rsidP="0093101A">
            <w:pPr>
              <w:cnfStyle w:val="000000000000" w:firstRow="0" w:lastRow="0" w:firstColumn="0" w:lastColumn="0" w:oddVBand="0" w:evenVBand="0" w:oddHBand="0" w:evenHBand="0" w:firstRowFirstColumn="0" w:firstRowLastColumn="0" w:lastRowFirstColumn="0" w:lastRowLastColumn="0"/>
            </w:pPr>
            <w:r>
              <w:t>0</w:t>
            </w:r>
          </w:p>
        </w:tc>
        <w:tc>
          <w:tcPr>
            <w:tcW w:w="417" w:type="dxa"/>
          </w:tcPr>
          <w:p w14:paraId="0432DC68" w14:textId="77777777" w:rsidR="004E06AC" w:rsidRDefault="004E06AC" w:rsidP="0093101A">
            <w:pPr>
              <w:cnfStyle w:val="000000000000" w:firstRow="0" w:lastRow="0" w:firstColumn="0" w:lastColumn="0" w:oddVBand="0" w:evenVBand="0" w:oddHBand="0" w:evenHBand="0" w:firstRowFirstColumn="0" w:firstRowLastColumn="0" w:lastRowFirstColumn="0" w:lastRowLastColumn="0"/>
            </w:pPr>
          </w:p>
        </w:tc>
        <w:tc>
          <w:tcPr>
            <w:tcW w:w="461" w:type="dxa"/>
          </w:tcPr>
          <w:p w14:paraId="717090BB" w14:textId="08896158" w:rsidR="004E06AC" w:rsidRDefault="004E06AC" w:rsidP="0093101A">
            <w:pPr>
              <w:cnfStyle w:val="000000000000" w:firstRow="0" w:lastRow="0" w:firstColumn="0" w:lastColumn="0" w:oddVBand="0" w:evenVBand="0" w:oddHBand="0" w:evenHBand="0" w:firstRowFirstColumn="0" w:firstRowLastColumn="0" w:lastRowFirstColumn="0" w:lastRowLastColumn="0"/>
            </w:pPr>
            <w:r>
              <w:t>1</w:t>
            </w:r>
          </w:p>
        </w:tc>
        <w:tc>
          <w:tcPr>
            <w:tcW w:w="461" w:type="dxa"/>
          </w:tcPr>
          <w:p w14:paraId="066D449B" w14:textId="19681C2D" w:rsidR="004E06AC" w:rsidRDefault="004E06AC" w:rsidP="0093101A">
            <w:pPr>
              <w:cnfStyle w:val="000000000000" w:firstRow="0" w:lastRow="0" w:firstColumn="0" w:lastColumn="0" w:oddVBand="0" w:evenVBand="0" w:oddHBand="0" w:evenHBand="0" w:firstRowFirstColumn="0" w:firstRowLastColumn="0" w:lastRowFirstColumn="0" w:lastRowLastColumn="0"/>
            </w:pPr>
            <w:r>
              <w:t>1</w:t>
            </w:r>
          </w:p>
        </w:tc>
        <w:tc>
          <w:tcPr>
            <w:tcW w:w="461" w:type="dxa"/>
          </w:tcPr>
          <w:p w14:paraId="28EDACBA" w14:textId="4A0DAE75" w:rsidR="004E06AC" w:rsidRDefault="004E06AC" w:rsidP="0093101A">
            <w:pPr>
              <w:cnfStyle w:val="000000000000" w:firstRow="0" w:lastRow="0" w:firstColumn="0" w:lastColumn="0" w:oddVBand="0" w:evenVBand="0" w:oddHBand="0" w:evenHBand="0" w:firstRowFirstColumn="0" w:firstRowLastColumn="0" w:lastRowFirstColumn="0" w:lastRowLastColumn="0"/>
            </w:pPr>
            <w:r>
              <w:t>1</w:t>
            </w:r>
          </w:p>
        </w:tc>
        <w:tc>
          <w:tcPr>
            <w:tcW w:w="461" w:type="dxa"/>
          </w:tcPr>
          <w:p w14:paraId="41081ACF" w14:textId="09EA9C9E" w:rsidR="004E06AC" w:rsidRDefault="004E06AC" w:rsidP="0093101A">
            <w:pPr>
              <w:cnfStyle w:val="000000000000" w:firstRow="0" w:lastRow="0" w:firstColumn="0" w:lastColumn="0" w:oddVBand="0" w:evenVBand="0" w:oddHBand="0" w:evenHBand="0" w:firstRowFirstColumn="0" w:firstRowLastColumn="0" w:lastRowFirstColumn="0" w:lastRowLastColumn="0"/>
            </w:pPr>
            <w:r>
              <w:t>1</w:t>
            </w:r>
          </w:p>
        </w:tc>
        <w:tc>
          <w:tcPr>
            <w:tcW w:w="430" w:type="dxa"/>
          </w:tcPr>
          <w:p w14:paraId="3A2332BD" w14:textId="77777777" w:rsidR="004E06AC" w:rsidRDefault="004E06AC" w:rsidP="0093101A">
            <w:pPr>
              <w:cnfStyle w:val="000000000000" w:firstRow="0" w:lastRow="0" w:firstColumn="0" w:lastColumn="0" w:oddVBand="0" w:evenVBand="0" w:oddHBand="0" w:evenHBand="0" w:firstRowFirstColumn="0" w:firstRowLastColumn="0" w:lastRowFirstColumn="0" w:lastRowLastColumn="0"/>
            </w:pPr>
          </w:p>
        </w:tc>
        <w:tc>
          <w:tcPr>
            <w:tcW w:w="461" w:type="dxa"/>
          </w:tcPr>
          <w:p w14:paraId="6EF95CB9" w14:textId="08871246" w:rsidR="004E06AC" w:rsidRDefault="004E06AC" w:rsidP="0093101A">
            <w:pPr>
              <w:cnfStyle w:val="000000000000" w:firstRow="0" w:lastRow="0" w:firstColumn="0" w:lastColumn="0" w:oddVBand="0" w:evenVBand="0" w:oddHBand="0" w:evenHBand="0" w:firstRowFirstColumn="0" w:firstRowLastColumn="0" w:lastRowFirstColumn="0" w:lastRowLastColumn="0"/>
            </w:pPr>
            <w:r>
              <w:t>0</w:t>
            </w:r>
          </w:p>
        </w:tc>
        <w:tc>
          <w:tcPr>
            <w:tcW w:w="461" w:type="dxa"/>
          </w:tcPr>
          <w:p w14:paraId="6F672A21" w14:textId="40D4B5BC" w:rsidR="004E06AC" w:rsidRDefault="004E06AC" w:rsidP="0093101A">
            <w:pPr>
              <w:cnfStyle w:val="000000000000" w:firstRow="0" w:lastRow="0" w:firstColumn="0" w:lastColumn="0" w:oddVBand="0" w:evenVBand="0" w:oddHBand="0" w:evenHBand="0" w:firstRowFirstColumn="0" w:firstRowLastColumn="0" w:lastRowFirstColumn="0" w:lastRowLastColumn="0"/>
            </w:pPr>
            <w:r>
              <w:t>0</w:t>
            </w:r>
          </w:p>
        </w:tc>
        <w:tc>
          <w:tcPr>
            <w:tcW w:w="461" w:type="dxa"/>
          </w:tcPr>
          <w:p w14:paraId="63C816D1" w14:textId="3B4CD0E1" w:rsidR="004E06AC" w:rsidRDefault="004E06AC" w:rsidP="0093101A">
            <w:pPr>
              <w:cnfStyle w:val="000000000000" w:firstRow="0" w:lastRow="0" w:firstColumn="0" w:lastColumn="0" w:oddVBand="0" w:evenVBand="0" w:oddHBand="0" w:evenHBand="0" w:firstRowFirstColumn="0" w:firstRowLastColumn="0" w:lastRowFirstColumn="0" w:lastRowLastColumn="0"/>
            </w:pPr>
            <w:r>
              <w:t>0</w:t>
            </w:r>
          </w:p>
        </w:tc>
        <w:tc>
          <w:tcPr>
            <w:tcW w:w="461" w:type="dxa"/>
          </w:tcPr>
          <w:p w14:paraId="0E20403F" w14:textId="0CF60A94" w:rsidR="004E06AC" w:rsidRDefault="004E06AC" w:rsidP="0093101A">
            <w:pPr>
              <w:cnfStyle w:val="000000000000" w:firstRow="0" w:lastRow="0" w:firstColumn="0" w:lastColumn="0" w:oddVBand="0" w:evenVBand="0" w:oddHBand="0" w:evenHBand="0" w:firstRowFirstColumn="0" w:firstRowLastColumn="0" w:lastRowFirstColumn="0" w:lastRowLastColumn="0"/>
            </w:pPr>
            <w:r>
              <w:t>0</w:t>
            </w:r>
          </w:p>
        </w:tc>
      </w:tr>
      <w:tr w:rsidR="004E06AC" w14:paraId="5FE70B68" w14:textId="77777777" w:rsidTr="00177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03D78FD0" w14:textId="7B25916A" w:rsidR="004E06AC" w:rsidRDefault="004E06AC" w:rsidP="0093101A">
            <w:r>
              <w:t>Résultat :</w:t>
            </w:r>
          </w:p>
        </w:tc>
        <w:tc>
          <w:tcPr>
            <w:tcW w:w="458" w:type="dxa"/>
          </w:tcPr>
          <w:p w14:paraId="63AB22F6" w14:textId="6B4885F8" w:rsidR="004E06AC" w:rsidRDefault="004E06AC" w:rsidP="0093101A">
            <w:pPr>
              <w:cnfStyle w:val="000000100000" w:firstRow="0" w:lastRow="0" w:firstColumn="0" w:lastColumn="0" w:oddVBand="0" w:evenVBand="0" w:oddHBand="1" w:evenHBand="0" w:firstRowFirstColumn="0" w:firstRowLastColumn="0" w:lastRowFirstColumn="0" w:lastRowLastColumn="0"/>
            </w:pPr>
            <w:r>
              <w:t>1</w:t>
            </w:r>
          </w:p>
        </w:tc>
        <w:tc>
          <w:tcPr>
            <w:tcW w:w="459" w:type="dxa"/>
          </w:tcPr>
          <w:p w14:paraId="37692942" w14:textId="58485BAD" w:rsidR="004E06AC" w:rsidRDefault="004E06AC" w:rsidP="0093101A">
            <w:pPr>
              <w:cnfStyle w:val="000000100000" w:firstRow="0" w:lastRow="0" w:firstColumn="0" w:lastColumn="0" w:oddVBand="0" w:evenVBand="0" w:oddHBand="1" w:evenHBand="0" w:firstRowFirstColumn="0" w:firstRowLastColumn="0" w:lastRowFirstColumn="0" w:lastRowLastColumn="0"/>
            </w:pPr>
            <w:r>
              <w:t>0</w:t>
            </w:r>
          </w:p>
        </w:tc>
        <w:tc>
          <w:tcPr>
            <w:tcW w:w="459" w:type="dxa"/>
          </w:tcPr>
          <w:p w14:paraId="5860A669" w14:textId="6AF1DAEE" w:rsidR="004E06AC" w:rsidRDefault="004E06AC" w:rsidP="0093101A">
            <w:pPr>
              <w:cnfStyle w:val="000000100000" w:firstRow="0" w:lastRow="0" w:firstColumn="0" w:lastColumn="0" w:oddVBand="0" w:evenVBand="0" w:oddHBand="1" w:evenHBand="0" w:firstRowFirstColumn="0" w:firstRowLastColumn="0" w:lastRowFirstColumn="0" w:lastRowLastColumn="0"/>
            </w:pPr>
            <w:r>
              <w:t>0</w:t>
            </w:r>
          </w:p>
        </w:tc>
        <w:tc>
          <w:tcPr>
            <w:tcW w:w="460" w:type="dxa"/>
          </w:tcPr>
          <w:p w14:paraId="0EDCF765" w14:textId="5B68C98E" w:rsidR="004E06AC" w:rsidRDefault="004E06AC" w:rsidP="0093101A">
            <w:pPr>
              <w:cnfStyle w:val="000000100000" w:firstRow="0" w:lastRow="0" w:firstColumn="0" w:lastColumn="0" w:oddVBand="0" w:evenVBand="0" w:oddHBand="1" w:evenHBand="0" w:firstRowFirstColumn="0" w:firstRowLastColumn="0" w:lastRowFirstColumn="0" w:lastRowLastColumn="0"/>
            </w:pPr>
            <w:r>
              <w:t>0</w:t>
            </w:r>
          </w:p>
        </w:tc>
        <w:tc>
          <w:tcPr>
            <w:tcW w:w="407" w:type="dxa"/>
          </w:tcPr>
          <w:p w14:paraId="62F7D748" w14:textId="3DBBD2CC" w:rsidR="004E06AC" w:rsidRDefault="004E06AC" w:rsidP="0093101A">
            <w:pPr>
              <w:cnfStyle w:val="000000100000" w:firstRow="0" w:lastRow="0" w:firstColumn="0" w:lastColumn="0" w:oddVBand="0" w:evenVBand="0" w:oddHBand="1" w:evenHBand="0" w:firstRowFirstColumn="0" w:firstRowLastColumn="0" w:lastRowFirstColumn="0" w:lastRowLastColumn="0"/>
            </w:pPr>
          </w:p>
        </w:tc>
        <w:tc>
          <w:tcPr>
            <w:tcW w:w="460" w:type="dxa"/>
          </w:tcPr>
          <w:p w14:paraId="4E0B8AB9" w14:textId="6992A038" w:rsidR="004E06AC" w:rsidRDefault="004E06AC" w:rsidP="0093101A">
            <w:pPr>
              <w:cnfStyle w:val="000000100000" w:firstRow="0" w:lastRow="0" w:firstColumn="0" w:lastColumn="0" w:oddVBand="0" w:evenVBand="0" w:oddHBand="1" w:evenHBand="0" w:firstRowFirstColumn="0" w:firstRowLastColumn="0" w:lastRowFirstColumn="0" w:lastRowLastColumn="0"/>
            </w:pPr>
            <w:r>
              <w:t>1</w:t>
            </w:r>
          </w:p>
        </w:tc>
        <w:tc>
          <w:tcPr>
            <w:tcW w:w="461" w:type="dxa"/>
          </w:tcPr>
          <w:p w14:paraId="2BD5BB6B" w14:textId="1982AB71" w:rsidR="004E06AC" w:rsidRDefault="004E06AC" w:rsidP="0093101A">
            <w:pPr>
              <w:cnfStyle w:val="000000100000" w:firstRow="0" w:lastRow="0" w:firstColumn="0" w:lastColumn="0" w:oddVBand="0" w:evenVBand="0" w:oddHBand="1" w:evenHBand="0" w:firstRowFirstColumn="0" w:firstRowLastColumn="0" w:lastRowFirstColumn="0" w:lastRowLastColumn="0"/>
            </w:pPr>
            <w:r>
              <w:t>1</w:t>
            </w:r>
          </w:p>
        </w:tc>
        <w:tc>
          <w:tcPr>
            <w:tcW w:w="461" w:type="dxa"/>
          </w:tcPr>
          <w:p w14:paraId="4183B40A" w14:textId="617C1F72" w:rsidR="004E06AC" w:rsidRDefault="004E06AC" w:rsidP="0093101A">
            <w:pPr>
              <w:cnfStyle w:val="000000100000" w:firstRow="0" w:lastRow="0" w:firstColumn="0" w:lastColumn="0" w:oddVBand="0" w:evenVBand="0" w:oddHBand="1" w:evenHBand="0" w:firstRowFirstColumn="0" w:firstRowLastColumn="0" w:lastRowFirstColumn="0" w:lastRowLastColumn="0"/>
            </w:pPr>
            <w:r>
              <w:t>0</w:t>
            </w:r>
          </w:p>
        </w:tc>
        <w:tc>
          <w:tcPr>
            <w:tcW w:w="461" w:type="dxa"/>
          </w:tcPr>
          <w:p w14:paraId="749EB800" w14:textId="787FDE96" w:rsidR="004E06AC" w:rsidRDefault="004E06AC" w:rsidP="0093101A">
            <w:pPr>
              <w:cnfStyle w:val="000000100000" w:firstRow="0" w:lastRow="0" w:firstColumn="0" w:lastColumn="0" w:oddVBand="0" w:evenVBand="0" w:oddHBand="1" w:evenHBand="0" w:firstRowFirstColumn="0" w:firstRowLastColumn="0" w:lastRowFirstColumn="0" w:lastRowLastColumn="0"/>
            </w:pPr>
            <w:r>
              <w:t>1</w:t>
            </w:r>
          </w:p>
        </w:tc>
        <w:tc>
          <w:tcPr>
            <w:tcW w:w="417" w:type="dxa"/>
          </w:tcPr>
          <w:p w14:paraId="211E32B7" w14:textId="304E43F6" w:rsidR="004E06AC" w:rsidRDefault="004E06AC" w:rsidP="0093101A">
            <w:pPr>
              <w:cnfStyle w:val="000000100000" w:firstRow="0" w:lastRow="0" w:firstColumn="0" w:lastColumn="0" w:oddVBand="0" w:evenVBand="0" w:oddHBand="1" w:evenHBand="0" w:firstRowFirstColumn="0" w:firstRowLastColumn="0" w:lastRowFirstColumn="0" w:lastRowLastColumn="0"/>
            </w:pPr>
          </w:p>
        </w:tc>
        <w:tc>
          <w:tcPr>
            <w:tcW w:w="461" w:type="dxa"/>
          </w:tcPr>
          <w:p w14:paraId="0805C613" w14:textId="25E292D4" w:rsidR="004E06AC" w:rsidRDefault="004E06AC" w:rsidP="0093101A">
            <w:pPr>
              <w:cnfStyle w:val="000000100000" w:firstRow="0" w:lastRow="0" w:firstColumn="0" w:lastColumn="0" w:oddVBand="0" w:evenVBand="0" w:oddHBand="1" w:evenHBand="0" w:firstRowFirstColumn="0" w:firstRowLastColumn="0" w:lastRowFirstColumn="0" w:lastRowLastColumn="0"/>
            </w:pPr>
            <w:r>
              <w:t>1</w:t>
            </w:r>
          </w:p>
        </w:tc>
        <w:tc>
          <w:tcPr>
            <w:tcW w:w="461" w:type="dxa"/>
          </w:tcPr>
          <w:p w14:paraId="608C73EF" w14:textId="45921241" w:rsidR="004E06AC" w:rsidRDefault="004E06AC" w:rsidP="0093101A">
            <w:pPr>
              <w:cnfStyle w:val="000000100000" w:firstRow="0" w:lastRow="0" w:firstColumn="0" w:lastColumn="0" w:oddVBand="0" w:evenVBand="0" w:oddHBand="1" w:evenHBand="0" w:firstRowFirstColumn="0" w:firstRowLastColumn="0" w:lastRowFirstColumn="0" w:lastRowLastColumn="0"/>
            </w:pPr>
            <w:r>
              <w:t>0</w:t>
            </w:r>
          </w:p>
        </w:tc>
        <w:tc>
          <w:tcPr>
            <w:tcW w:w="461" w:type="dxa"/>
          </w:tcPr>
          <w:p w14:paraId="07487809" w14:textId="0D913E35" w:rsidR="004E06AC" w:rsidRDefault="004E06AC" w:rsidP="0093101A">
            <w:pPr>
              <w:cnfStyle w:val="000000100000" w:firstRow="0" w:lastRow="0" w:firstColumn="0" w:lastColumn="0" w:oddVBand="0" w:evenVBand="0" w:oddHBand="1" w:evenHBand="0" w:firstRowFirstColumn="0" w:firstRowLastColumn="0" w:lastRowFirstColumn="0" w:lastRowLastColumn="0"/>
            </w:pPr>
            <w:r>
              <w:t>1</w:t>
            </w:r>
          </w:p>
        </w:tc>
        <w:tc>
          <w:tcPr>
            <w:tcW w:w="461" w:type="dxa"/>
          </w:tcPr>
          <w:p w14:paraId="0231AD71" w14:textId="1EB2B626" w:rsidR="004E06AC" w:rsidRDefault="004E06AC" w:rsidP="0093101A">
            <w:pPr>
              <w:cnfStyle w:val="000000100000" w:firstRow="0" w:lastRow="0" w:firstColumn="0" w:lastColumn="0" w:oddVBand="0" w:evenVBand="0" w:oddHBand="1" w:evenHBand="0" w:firstRowFirstColumn="0" w:firstRowLastColumn="0" w:lastRowFirstColumn="0" w:lastRowLastColumn="0"/>
            </w:pPr>
            <w:r>
              <w:t>1</w:t>
            </w:r>
          </w:p>
        </w:tc>
        <w:tc>
          <w:tcPr>
            <w:tcW w:w="430" w:type="dxa"/>
          </w:tcPr>
          <w:p w14:paraId="052C1E0C" w14:textId="31830159" w:rsidR="004E06AC" w:rsidRDefault="004E06AC" w:rsidP="0093101A">
            <w:pPr>
              <w:cnfStyle w:val="000000100000" w:firstRow="0" w:lastRow="0" w:firstColumn="0" w:lastColumn="0" w:oddVBand="0" w:evenVBand="0" w:oddHBand="1" w:evenHBand="0" w:firstRowFirstColumn="0" w:firstRowLastColumn="0" w:lastRowFirstColumn="0" w:lastRowLastColumn="0"/>
            </w:pPr>
          </w:p>
        </w:tc>
        <w:tc>
          <w:tcPr>
            <w:tcW w:w="461" w:type="dxa"/>
          </w:tcPr>
          <w:p w14:paraId="46D7760F" w14:textId="135D278A" w:rsidR="004E06AC" w:rsidRDefault="004E06AC" w:rsidP="0093101A">
            <w:pPr>
              <w:cnfStyle w:val="000000100000" w:firstRow="0" w:lastRow="0" w:firstColumn="0" w:lastColumn="0" w:oddVBand="0" w:evenVBand="0" w:oddHBand="1" w:evenHBand="0" w:firstRowFirstColumn="0" w:firstRowLastColumn="0" w:lastRowFirstColumn="0" w:lastRowLastColumn="0"/>
            </w:pPr>
            <w:r>
              <w:t>0</w:t>
            </w:r>
          </w:p>
        </w:tc>
        <w:tc>
          <w:tcPr>
            <w:tcW w:w="461" w:type="dxa"/>
          </w:tcPr>
          <w:p w14:paraId="52D8E528" w14:textId="7F56DCCC" w:rsidR="004E06AC" w:rsidRDefault="004E06AC" w:rsidP="0093101A">
            <w:pPr>
              <w:cnfStyle w:val="000000100000" w:firstRow="0" w:lastRow="0" w:firstColumn="0" w:lastColumn="0" w:oddVBand="0" w:evenVBand="0" w:oddHBand="1" w:evenHBand="0" w:firstRowFirstColumn="0" w:firstRowLastColumn="0" w:lastRowFirstColumn="0" w:lastRowLastColumn="0"/>
            </w:pPr>
            <w:r>
              <w:t>1</w:t>
            </w:r>
          </w:p>
        </w:tc>
        <w:tc>
          <w:tcPr>
            <w:tcW w:w="461" w:type="dxa"/>
          </w:tcPr>
          <w:p w14:paraId="65DC19DA" w14:textId="09D78109" w:rsidR="004E06AC" w:rsidRDefault="004E06AC" w:rsidP="0093101A">
            <w:pPr>
              <w:cnfStyle w:val="000000100000" w:firstRow="0" w:lastRow="0" w:firstColumn="0" w:lastColumn="0" w:oddVBand="0" w:evenVBand="0" w:oddHBand="1" w:evenHBand="0" w:firstRowFirstColumn="0" w:firstRowLastColumn="0" w:lastRowFirstColumn="0" w:lastRowLastColumn="0"/>
            </w:pPr>
            <w:r>
              <w:t>1</w:t>
            </w:r>
          </w:p>
        </w:tc>
        <w:tc>
          <w:tcPr>
            <w:tcW w:w="461" w:type="dxa"/>
          </w:tcPr>
          <w:p w14:paraId="47D8B6BB" w14:textId="6EE3F9B4" w:rsidR="004E06AC" w:rsidRDefault="004E06AC" w:rsidP="0093101A">
            <w:pPr>
              <w:cnfStyle w:val="000000100000" w:firstRow="0" w:lastRow="0" w:firstColumn="0" w:lastColumn="0" w:oddVBand="0" w:evenVBand="0" w:oddHBand="1" w:evenHBand="0" w:firstRowFirstColumn="0" w:firstRowLastColumn="0" w:lastRowFirstColumn="0" w:lastRowLastColumn="0"/>
            </w:pPr>
            <w:r>
              <w:t>0</w:t>
            </w:r>
          </w:p>
        </w:tc>
      </w:tr>
    </w:tbl>
    <w:p w14:paraId="5CE8D7CA" w14:textId="4AB3F969" w:rsidR="0093101A" w:rsidRDefault="001771D8" w:rsidP="001771D8">
      <w:pPr>
        <w:pStyle w:val="Paragraphedeliste"/>
        <w:numPr>
          <w:ilvl w:val="0"/>
          <w:numId w:val="3"/>
        </w:numPr>
      </w:pPr>
      <w:r>
        <w:t>A)</w:t>
      </w:r>
    </w:p>
    <w:tbl>
      <w:tblPr>
        <w:tblStyle w:val="Tableausimple1"/>
        <w:tblW w:w="0" w:type="auto"/>
        <w:tblLook w:val="04A0" w:firstRow="1" w:lastRow="0" w:firstColumn="1" w:lastColumn="0" w:noHBand="0" w:noVBand="1"/>
      </w:tblPr>
      <w:tblGrid>
        <w:gridCol w:w="976"/>
        <w:gridCol w:w="1133"/>
        <w:gridCol w:w="1417"/>
        <w:gridCol w:w="2408"/>
        <w:gridCol w:w="2408"/>
      </w:tblGrid>
      <w:tr w:rsidR="001771D8" w:rsidRPr="001771D8" w14:paraId="3E7A7E95" w14:textId="0FBB3775" w:rsidTr="00E30C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1086D3B" w14:textId="7C56E341" w:rsidR="001771D8" w:rsidRPr="001771D8" w:rsidRDefault="001771D8" w:rsidP="001771D8">
            <w:pPr>
              <w:jc w:val="center"/>
            </w:pPr>
            <w:r w:rsidRPr="001771D8">
              <w:t>a</w:t>
            </w:r>
          </w:p>
        </w:tc>
        <w:tc>
          <w:tcPr>
            <w:tcW w:w="1133" w:type="dxa"/>
          </w:tcPr>
          <w:p w14:paraId="2B53500B" w14:textId="765EC795" w:rsidR="001771D8" w:rsidRPr="001771D8" w:rsidRDefault="001771D8" w:rsidP="001771D8">
            <w:pPr>
              <w:jc w:val="center"/>
              <w:cnfStyle w:val="100000000000" w:firstRow="1" w:lastRow="0" w:firstColumn="0" w:lastColumn="0" w:oddVBand="0" w:evenVBand="0" w:oddHBand="0" w:evenHBand="0" w:firstRowFirstColumn="0" w:firstRowLastColumn="0" w:lastRowFirstColumn="0" w:lastRowLastColumn="0"/>
            </w:pPr>
            <w:r w:rsidRPr="001771D8">
              <w:t>b</w:t>
            </w:r>
          </w:p>
        </w:tc>
        <w:tc>
          <w:tcPr>
            <w:tcW w:w="1417" w:type="dxa"/>
          </w:tcPr>
          <w:p w14:paraId="36328725" w14:textId="5AEE1F35" w:rsidR="001771D8" w:rsidRPr="001771D8" w:rsidRDefault="001771D8" w:rsidP="001771D8">
            <w:pPr>
              <w:jc w:val="center"/>
              <w:cnfStyle w:val="100000000000" w:firstRow="1" w:lastRow="0" w:firstColumn="0" w:lastColumn="0" w:oddVBand="0" w:evenVBand="0" w:oddHBand="0" w:evenHBand="0" w:firstRowFirstColumn="0" w:firstRowLastColumn="0" w:lastRowFirstColumn="0" w:lastRowLastColumn="0"/>
            </w:pPr>
            <w:r w:rsidRPr="001771D8">
              <w:t>a XOR b</w:t>
            </w:r>
          </w:p>
        </w:tc>
        <w:tc>
          <w:tcPr>
            <w:tcW w:w="2408" w:type="dxa"/>
          </w:tcPr>
          <w:p w14:paraId="4B77656A" w14:textId="0C28E8E0" w:rsidR="001771D8" w:rsidRPr="001771D8" w:rsidRDefault="001771D8" w:rsidP="001771D8">
            <w:pPr>
              <w:jc w:val="center"/>
              <w:cnfStyle w:val="100000000000" w:firstRow="1" w:lastRow="0" w:firstColumn="0" w:lastColumn="0" w:oddVBand="0" w:evenVBand="0" w:oddHBand="0" w:evenHBand="0" w:firstRowFirstColumn="0" w:firstRowLastColumn="0" w:lastRowFirstColumn="0" w:lastRowLastColumn="0"/>
            </w:pPr>
            <w:r w:rsidRPr="001771D8">
              <w:t>(a XOR b) XOR b</w:t>
            </w:r>
          </w:p>
        </w:tc>
        <w:tc>
          <w:tcPr>
            <w:tcW w:w="2408" w:type="dxa"/>
          </w:tcPr>
          <w:p w14:paraId="1C4B2DB1" w14:textId="46C4A1F1" w:rsidR="001771D8" w:rsidRPr="001771D8" w:rsidRDefault="001771D8" w:rsidP="001771D8">
            <w:pPr>
              <w:jc w:val="center"/>
              <w:cnfStyle w:val="100000000000" w:firstRow="1" w:lastRow="0" w:firstColumn="0" w:lastColumn="0" w:oddVBand="0" w:evenVBand="0" w:oddHBand="0" w:evenHBand="0" w:firstRowFirstColumn="0" w:firstRowLastColumn="0" w:lastRowFirstColumn="0" w:lastRowLastColumn="0"/>
            </w:pPr>
            <w:r>
              <w:t>Raisonnement</w:t>
            </w:r>
          </w:p>
        </w:tc>
      </w:tr>
      <w:tr w:rsidR="001771D8" w:rsidRPr="001771D8" w14:paraId="4ABFFA98" w14:textId="0B249CE5" w:rsidTr="00E30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vAlign w:val="center"/>
          </w:tcPr>
          <w:p w14:paraId="2D64B0EC" w14:textId="41FD802C" w:rsidR="001771D8" w:rsidRPr="00E30C2A" w:rsidRDefault="001771D8" w:rsidP="00E30C2A">
            <w:pPr>
              <w:jc w:val="center"/>
              <w:rPr>
                <w:b w:val="0"/>
                <w:bCs w:val="0"/>
              </w:rPr>
            </w:pPr>
            <w:r w:rsidRPr="00E30C2A">
              <w:rPr>
                <w:b w:val="0"/>
                <w:bCs w:val="0"/>
              </w:rPr>
              <w:t>0</w:t>
            </w:r>
          </w:p>
        </w:tc>
        <w:tc>
          <w:tcPr>
            <w:tcW w:w="1133" w:type="dxa"/>
          </w:tcPr>
          <w:p w14:paraId="0AE40A6E" w14:textId="352AE17D" w:rsidR="001771D8" w:rsidRPr="001771D8" w:rsidRDefault="001771D8" w:rsidP="001771D8">
            <w:pPr>
              <w:jc w:val="center"/>
              <w:cnfStyle w:val="000000100000" w:firstRow="0" w:lastRow="0" w:firstColumn="0" w:lastColumn="0" w:oddVBand="0" w:evenVBand="0" w:oddHBand="1" w:evenHBand="0" w:firstRowFirstColumn="0" w:firstRowLastColumn="0" w:lastRowFirstColumn="0" w:lastRowLastColumn="0"/>
            </w:pPr>
            <w:r w:rsidRPr="001771D8">
              <w:t>0</w:t>
            </w:r>
          </w:p>
        </w:tc>
        <w:tc>
          <w:tcPr>
            <w:tcW w:w="1417" w:type="dxa"/>
          </w:tcPr>
          <w:p w14:paraId="6970D661" w14:textId="0FB95EB2" w:rsidR="001771D8" w:rsidRPr="001771D8" w:rsidRDefault="001771D8" w:rsidP="001771D8">
            <w:pPr>
              <w:jc w:val="center"/>
              <w:cnfStyle w:val="000000100000" w:firstRow="0" w:lastRow="0" w:firstColumn="0" w:lastColumn="0" w:oddVBand="0" w:evenVBand="0" w:oddHBand="1" w:evenHBand="0" w:firstRowFirstColumn="0" w:firstRowLastColumn="0" w:lastRowFirstColumn="0" w:lastRowLastColumn="0"/>
            </w:pPr>
            <w:r>
              <w:t>0</w:t>
            </w:r>
          </w:p>
        </w:tc>
        <w:tc>
          <w:tcPr>
            <w:tcW w:w="2408" w:type="dxa"/>
          </w:tcPr>
          <w:p w14:paraId="28DD3ED3" w14:textId="42FB7A57" w:rsidR="001771D8" w:rsidRPr="001771D8" w:rsidRDefault="001771D8" w:rsidP="001771D8">
            <w:pPr>
              <w:jc w:val="center"/>
              <w:cnfStyle w:val="000000100000" w:firstRow="0" w:lastRow="0" w:firstColumn="0" w:lastColumn="0" w:oddVBand="0" w:evenVBand="0" w:oddHBand="1" w:evenHBand="0" w:firstRowFirstColumn="0" w:firstRowLastColumn="0" w:lastRowFirstColumn="0" w:lastRowLastColumn="0"/>
            </w:pPr>
            <w:r>
              <w:t>0</w:t>
            </w:r>
          </w:p>
        </w:tc>
        <w:tc>
          <w:tcPr>
            <w:tcW w:w="2408" w:type="dxa"/>
          </w:tcPr>
          <w:p w14:paraId="16A3BC82" w14:textId="24128DEA" w:rsidR="001771D8" w:rsidRDefault="001771D8" w:rsidP="001771D8">
            <w:pPr>
              <w:jc w:val="center"/>
              <w:cnfStyle w:val="000000100000" w:firstRow="0" w:lastRow="0" w:firstColumn="0" w:lastColumn="0" w:oddVBand="0" w:evenVBand="0" w:oddHBand="1" w:evenHBand="0" w:firstRowFirstColumn="0" w:firstRowLastColumn="0" w:lastRowFirstColumn="0" w:lastRowLastColumn="0"/>
            </w:pPr>
            <w:r>
              <w:t>(0XOR0)=0XOR0=0</w:t>
            </w:r>
          </w:p>
        </w:tc>
      </w:tr>
      <w:tr w:rsidR="001771D8" w:rsidRPr="001771D8" w14:paraId="689D16E0" w14:textId="22838D5D" w:rsidTr="00E30C2A">
        <w:tc>
          <w:tcPr>
            <w:cnfStyle w:val="001000000000" w:firstRow="0" w:lastRow="0" w:firstColumn="1" w:lastColumn="0" w:oddVBand="0" w:evenVBand="0" w:oddHBand="0" w:evenHBand="0" w:firstRowFirstColumn="0" w:firstRowLastColumn="0" w:lastRowFirstColumn="0" w:lastRowLastColumn="0"/>
            <w:tcW w:w="976" w:type="dxa"/>
            <w:vAlign w:val="center"/>
          </w:tcPr>
          <w:p w14:paraId="690F8F7B" w14:textId="492A2409" w:rsidR="001771D8" w:rsidRPr="00E30C2A" w:rsidRDefault="001771D8" w:rsidP="00E30C2A">
            <w:pPr>
              <w:jc w:val="center"/>
              <w:rPr>
                <w:b w:val="0"/>
                <w:bCs w:val="0"/>
              </w:rPr>
            </w:pPr>
            <w:r w:rsidRPr="00E30C2A">
              <w:rPr>
                <w:b w:val="0"/>
                <w:bCs w:val="0"/>
              </w:rPr>
              <w:t>0</w:t>
            </w:r>
          </w:p>
        </w:tc>
        <w:tc>
          <w:tcPr>
            <w:tcW w:w="1133" w:type="dxa"/>
          </w:tcPr>
          <w:p w14:paraId="150047F7" w14:textId="0128C67F" w:rsidR="001771D8" w:rsidRPr="001771D8" w:rsidRDefault="001771D8" w:rsidP="001771D8">
            <w:pPr>
              <w:jc w:val="center"/>
              <w:cnfStyle w:val="000000000000" w:firstRow="0" w:lastRow="0" w:firstColumn="0" w:lastColumn="0" w:oddVBand="0" w:evenVBand="0" w:oddHBand="0" w:evenHBand="0" w:firstRowFirstColumn="0" w:firstRowLastColumn="0" w:lastRowFirstColumn="0" w:lastRowLastColumn="0"/>
            </w:pPr>
            <w:r>
              <w:t>1</w:t>
            </w:r>
          </w:p>
        </w:tc>
        <w:tc>
          <w:tcPr>
            <w:tcW w:w="1417" w:type="dxa"/>
          </w:tcPr>
          <w:p w14:paraId="46D57FE2" w14:textId="557291FA" w:rsidR="001771D8" w:rsidRPr="001771D8" w:rsidRDefault="001771D8" w:rsidP="001771D8">
            <w:pPr>
              <w:jc w:val="center"/>
              <w:cnfStyle w:val="000000000000" w:firstRow="0" w:lastRow="0" w:firstColumn="0" w:lastColumn="0" w:oddVBand="0" w:evenVBand="0" w:oddHBand="0" w:evenHBand="0" w:firstRowFirstColumn="0" w:firstRowLastColumn="0" w:lastRowFirstColumn="0" w:lastRowLastColumn="0"/>
            </w:pPr>
            <w:r>
              <w:t>1</w:t>
            </w:r>
          </w:p>
        </w:tc>
        <w:tc>
          <w:tcPr>
            <w:tcW w:w="2408" w:type="dxa"/>
          </w:tcPr>
          <w:p w14:paraId="0797E0F0" w14:textId="6881FA2A" w:rsidR="001771D8" w:rsidRPr="001771D8" w:rsidRDefault="001771D8" w:rsidP="001771D8">
            <w:pPr>
              <w:jc w:val="center"/>
              <w:cnfStyle w:val="000000000000" w:firstRow="0" w:lastRow="0" w:firstColumn="0" w:lastColumn="0" w:oddVBand="0" w:evenVBand="0" w:oddHBand="0" w:evenHBand="0" w:firstRowFirstColumn="0" w:firstRowLastColumn="0" w:lastRowFirstColumn="0" w:lastRowLastColumn="0"/>
            </w:pPr>
            <w:r>
              <w:t>0</w:t>
            </w:r>
          </w:p>
        </w:tc>
        <w:tc>
          <w:tcPr>
            <w:tcW w:w="2408" w:type="dxa"/>
          </w:tcPr>
          <w:p w14:paraId="2BD2DCDD" w14:textId="15F0F616" w:rsidR="001771D8" w:rsidRDefault="001771D8" w:rsidP="001771D8">
            <w:pPr>
              <w:jc w:val="center"/>
              <w:cnfStyle w:val="000000000000" w:firstRow="0" w:lastRow="0" w:firstColumn="0" w:lastColumn="0" w:oddVBand="0" w:evenVBand="0" w:oddHBand="0" w:evenHBand="0" w:firstRowFirstColumn="0" w:firstRowLastColumn="0" w:lastRowFirstColumn="0" w:lastRowLastColumn="0"/>
            </w:pPr>
            <w:r>
              <w:t>(0XOR1)=1XOR1=0</w:t>
            </w:r>
          </w:p>
        </w:tc>
      </w:tr>
      <w:tr w:rsidR="001771D8" w:rsidRPr="001771D8" w14:paraId="758D8119" w14:textId="536FC6FA" w:rsidTr="00E30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vAlign w:val="center"/>
          </w:tcPr>
          <w:p w14:paraId="19A200E9" w14:textId="509E8727" w:rsidR="001771D8" w:rsidRPr="00E30C2A" w:rsidRDefault="001771D8" w:rsidP="00E30C2A">
            <w:pPr>
              <w:jc w:val="center"/>
              <w:rPr>
                <w:b w:val="0"/>
                <w:bCs w:val="0"/>
              </w:rPr>
            </w:pPr>
            <w:r w:rsidRPr="00E30C2A">
              <w:rPr>
                <w:b w:val="0"/>
                <w:bCs w:val="0"/>
              </w:rPr>
              <w:t>1</w:t>
            </w:r>
          </w:p>
        </w:tc>
        <w:tc>
          <w:tcPr>
            <w:tcW w:w="1133" w:type="dxa"/>
          </w:tcPr>
          <w:p w14:paraId="7709B27F" w14:textId="6CB3D2BC" w:rsidR="001771D8" w:rsidRDefault="001771D8" w:rsidP="001771D8">
            <w:pPr>
              <w:jc w:val="center"/>
              <w:cnfStyle w:val="000000100000" w:firstRow="0" w:lastRow="0" w:firstColumn="0" w:lastColumn="0" w:oddVBand="0" w:evenVBand="0" w:oddHBand="1" w:evenHBand="0" w:firstRowFirstColumn="0" w:firstRowLastColumn="0" w:lastRowFirstColumn="0" w:lastRowLastColumn="0"/>
            </w:pPr>
            <w:r>
              <w:t>0</w:t>
            </w:r>
          </w:p>
        </w:tc>
        <w:tc>
          <w:tcPr>
            <w:tcW w:w="1417" w:type="dxa"/>
          </w:tcPr>
          <w:p w14:paraId="4A11B9C2" w14:textId="27571051" w:rsidR="001771D8" w:rsidRPr="001771D8" w:rsidRDefault="001771D8" w:rsidP="001771D8">
            <w:pPr>
              <w:jc w:val="center"/>
              <w:cnfStyle w:val="000000100000" w:firstRow="0" w:lastRow="0" w:firstColumn="0" w:lastColumn="0" w:oddVBand="0" w:evenVBand="0" w:oddHBand="1" w:evenHBand="0" w:firstRowFirstColumn="0" w:firstRowLastColumn="0" w:lastRowFirstColumn="0" w:lastRowLastColumn="0"/>
            </w:pPr>
            <w:r>
              <w:t>1</w:t>
            </w:r>
          </w:p>
        </w:tc>
        <w:tc>
          <w:tcPr>
            <w:tcW w:w="2408" w:type="dxa"/>
          </w:tcPr>
          <w:p w14:paraId="251018A0" w14:textId="1279DF8E" w:rsidR="001771D8" w:rsidRPr="001771D8" w:rsidRDefault="001771D8" w:rsidP="001771D8">
            <w:pPr>
              <w:jc w:val="center"/>
              <w:cnfStyle w:val="000000100000" w:firstRow="0" w:lastRow="0" w:firstColumn="0" w:lastColumn="0" w:oddVBand="0" w:evenVBand="0" w:oddHBand="1" w:evenHBand="0" w:firstRowFirstColumn="0" w:firstRowLastColumn="0" w:lastRowFirstColumn="0" w:lastRowLastColumn="0"/>
            </w:pPr>
            <w:r>
              <w:t>1</w:t>
            </w:r>
          </w:p>
        </w:tc>
        <w:tc>
          <w:tcPr>
            <w:tcW w:w="2408" w:type="dxa"/>
          </w:tcPr>
          <w:p w14:paraId="0231439C" w14:textId="2064D2D3" w:rsidR="001771D8" w:rsidRDefault="001771D8" w:rsidP="001771D8">
            <w:pPr>
              <w:jc w:val="center"/>
              <w:cnfStyle w:val="000000100000" w:firstRow="0" w:lastRow="0" w:firstColumn="0" w:lastColumn="0" w:oddVBand="0" w:evenVBand="0" w:oddHBand="1" w:evenHBand="0" w:firstRowFirstColumn="0" w:firstRowLastColumn="0" w:lastRowFirstColumn="0" w:lastRowLastColumn="0"/>
            </w:pPr>
            <w:r>
              <w:t>(1XOR0)=1XOR0=1</w:t>
            </w:r>
          </w:p>
        </w:tc>
      </w:tr>
      <w:tr w:rsidR="001771D8" w:rsidRPr="001771D8" w14:paraId="724F47E3" w14:textId="36FB6288" w:rsidTr="00E30C2A">
        <w:tc>
          <w:tcPr>
            <w:cnfStyle w:val="001000000000" w:firstRow="0" w:lastRow="0" w:firstColumn="1" w:lastColumn="0" w:oddVBand="0" w:evenVBand="0" w:oddHBand="0" w:evenHBand="0" w:firstRowFirstColumn="0" w:firstRowLastColumn="0" w:lastRowFirstColumn="0" w:lastRowLastColumn="0"/>
            <w:tcW w:w="976" w:type="dxa"/>
            <w:vAlign w:val="center"/>
          </w:tcPr>
          <w:p w14:paraId="7BC332CC" w14:textId="6685CD58" w:rsidR="001771D8" w:rsidRPr="00E30C2A" w:rsidRDefault="001771D8" w:rsidP="00E30C2A">
            <w:pPr>
              <w:jc w:val="center"/>
              <w:rPr>
                <w:b w:val="0"/>
                <w:bCs w:val="0"/>
              </w:rPr>
            </w:pPr>
            <w:r w:rsidRPr="00E30C2A">
              <w:rPr>
                <w:b w:val="0"/>
                <w:bCs w:val="0"/>
              </w:rPr>
              <w:t>1</w:t>
            </w:r>
          </w:p>
        </w:tc>
        <w:tc>
          <w:tcPr>
            <w:tcW w:w="1133" w:type="dxa"/>
          </w:tcPr>
          <w:p w14:paraId="0A80AA1C" w14:textId="36239FE2" w:rsidR="001771D8" w:rsidRDefault="001771D8" w:rsidP="001771D8">
            <w:pPr>
              <w:jc w:val="center"/>
              <w:cnfStyle w:val="000000000000" w:firstRow="0" w:lastRow="0" w:firstColumn="0" w:lastColumn="0" w:oddVBand="0" w:evenVBand="0" w:oddHBand="0" w:evenHBand="0" w:firstRowFirstColumn="0" w:firstRowLastColumn="0" w:lastRowFirstColumn="0" w:lastRowLastColumn="0"/>
            </w:pPr>
            <w:r>
              <w:t>1</w:t>
            </w:r>
          </w:p>
        </w:tc>
        <w:tc>
          <w:tcPr>
            <w:tcW w:w="1417" w:type="dxa"/>
          </w:tcPr>
          <w:p w14:paraId="050A9A2A" w14:textId="5219CDDD" w:rsidR="001771D8" w:rsidRPr="001771D8" w:rsidRDefault="001771D8" w:rsidP="001771D8">
            <w:pPr>
              <w:jc w:val="center"/>
              <w:cnfStyle w:val="000000000000" w:firstRow="0" w:lastRow="0" w:firstColumn="0" w:lastColumn="0" w:oddVBand="0" w:evenVBand="0" w:oddHBand="0" w:evenHBand="0" w:firstRowFirstColumn="0" w:firstRowLastColumn="0" w:lastRowFirstColumn="0" w:lastRowLastColumn="0"/>
            </w:pPr>
            <w:r>
              <w:t>0</w:t>
            </w:r>
          </w:p>
        </w:tc>
        <w:tc>
          <w:tcPr>
            <w:tcW w:w="2408" w:type="dxa"/>
          </w:tcPr>
          <w:p w14:paraId="02C8F442" w14:textId="44913A64" w:rsidR="001771D8" w:rsidRPr="001771D8" w:rsidRDefault="001771D8" w:rsidP="001771D8">
            <w:pPr>
              <w:jc w:val="center"/>
              <w:cnfStyle w:val="000000000000" w:firstRow="0" w:lastRow="0" w:firstColumn="0" w:lastColumn="0" w:oddVBand="0" w:evenVBand="0" w:oddHBand="0" w:evenHBand="0" w:firstRowFirstColumn="0" w:firstRowLastColumn="0" w:lastRowFirstColumn="0" w:lastRowLastColumn="0"/>
            </w:pPr>
            <w:r>
              <w:t>1</w:t>
            </w:r>
          </w:p>
        </w:tc>
        <w:tc>
          <w:tcPr>
            <w:tcW w:w="2408" w:type="dxa"/>
          </w:tcPr>
          <w:p w14:paraId="64FFD159" w14:textId="544EFB57" w:rsidR="001771D8" w:rsidRDefault="001771D8" w:rsidP="001771D8">
            <w:pPr>
              <w:jc w:val="center"/>
              <w:cnfStyle w:val="000000000000" w:firstRow="0" w:lastRow="0" w:firstColumn="0" w:lastColumn="0" w:oddVBand="0" w:evenVBand="0" w:oddHBand="0" w:evenHBand="0" w:firstRowFirstColumn="0" w:firstRowLastColumn="0" w:lastRowFirstColumn="0" w:lastRowLastColumn="0"/>
            </w:pPr>
            <w:r>
              <w:t>(1XOR1)=0XOR</w:t>
            </w:r>
            <w:r w:rsidR="00E30C2A">
              <w:t>1=1</w:t>
            </w:r>
          </w:p>
        </w:tc>
      </w:tr>
    </w:tbl>
    <w:p w14:paraId="1540E648" w14:textId="1185E00F" w:rsidR="00E30C2A" w:rsidRDefault="00E30C2A" w:rsidP="00E30C2A"/>
    <w:p w14:paraId="1607BEFC" w14:textId="201A3B30" w:rsidR="00E30C2A" w:rsidRDefault="00E30C2A" w:rsidP="00E30C2A">
      <w:pPr>
        <w:pStyle w:val="Paragraphedeliste"/>
        <w:numPr>
          <w:ilvl w:val="0"/>
          <w:numId w:val="5"/>
        </w:numPr>
      </w:pPr>
      <w:r>
        <w:t xml:space="preserve">Bob devra utiliser </w:t>
      </w:r>
      <w:r w:rsidR="00CB2786">
        <w:t>la table a XOR b pour déchiffrer le message.</w:t>
      </w:r>
    </w:p>
    <w:p w14:paraId="295D5F74" w14:textId="547915C9" w:rsidR="00CB2786" w:rsidRDefault="00CB2786" w:rsidP="00CB2786"/>
    <w:p w14:paraId="4445B3A2" w14:textId="7ED1D3A4" w:rsidR="00CB2786" w:rsidRPr="00CB2786" w:rsidRDefault="00CB2786" w:rsidP="00CB2786">
      <w:pPr>
        <w:rPr>
          <w:b/>
          <w:bCs/>
          <w:u w:val="single"/>
        </w:rPr>
      </w:pPr>
      <w:r w:rsidRPr="00CB2786">
        <w:rPr>
          <w:b/>
          <w:bCs/>
          <w:u w:val="single"/>
        </w:rPr>
        <w:t>Exercice 3 :</w:t>
      </w:r>
    </w:p>
    <w:p w14:paraId="62F337D6" w14:textId="584D872B" w:rsidR="00CB2786" w:rsidRDefault="001F33C6" w:rsidP="00CB2786">
      <w:pPr>
        <w:pStyle w:val="Paragraphedeliste"/>
        <w:numPr>
          <w:ilvl w:val="0"/>
          <w:numId w:val="6"/>
        </w:numPr>
      </w:pPr>
      <w:r>
        <w:t>Le nom générique donné au logiciel qui assure entre autre la persistance des données, l’efficacité du traitement des requêtes et la sécurisation des accès pour les bases de données est le SGBD.</w:t>
      </w:r>
    </w:p>
    <w:p w14:paraId="314755F0" w14:textId="7DC9A849" w:rsidR="001F33C6" w:rsidRDefault="001F33C6" w:rsidP="00CB2786">
      <w:pPr>
        <w:pStyle w:val="Paragraphedeliste"/>
        <w:numPr>
          <w:ilvl w:val="0"/>
          <w:numId w:val="6"/>
        </w:numPr>
      </w:pPr>
      <w:r>
        <w:t>.</w:t>
      </w:r>
    </w:p>
    <w:p w14:paraId="3C49EA7C" w14:textId="47DCA68D" w:rsidR="001F33C6" w:rsidRDefault="001F33C6" w:rsidP="001F33C6">
      <w:pPr>
        <w:pStyle w:val="Paragraphedeliste"/>
        <w:numPr>
          <w:ilvl w:val="0"/>
          <w:numId w:val="7"/>
        </w:numPr>
      </w:pPr>
      <w:r>
        <w:t>.</w:t>
      </w:r>
    </w:p>
    <w:tbl>
      <w:tblPr>
        <w:tblStyle w:val="Grilledutableau"/>
        <w:tblW w:w="0" w:type="auto"/>
        <w:tblLook w:val="04A0" w:firstRow="1" w:lastRow="0" w:firstColumn="1" w:lastColumn="0" w:noHBand="0" w:noVBand="1"/>
      </w:tblPr>
      <w:tblGrid>
        <w:gridCol w:w="9062"/>
      </w:tblGrid>
      <w:tr w:rsidR="001F33C6" w14:paraId="54BE7262" w14:textId="77777777" w:rsidTr="003916D6">
        <w:tc>
          <w:tcPr>
            <w:tcW w:w="9062" w:type="dxa"/>
          </w:tcPr>
          <w:p w14:paraId="44186473" w14:textId="77777777" w:rsidR="001F33C6" w:rsidRDefault="001F33C6" w:rsidP="001F33C6">
            <w:r>
              <w:t>DELETE FROM Train WHERE numT = 1241 ;</w:t>
            </w:r>
          </w:p>
          <w:p w14:paraId="1AE816C6" w14:textId="76D27A53" w:rsidR="001F33C6" w:rsidRDefault="001F33C6" w:rsidP="001F33C6">
            <w:r>
              <w:t>DELETE FROM Reservation WHERE numT = 1241 ;</w:t>
            </w:r>
          </w:p>
        </w:tc>
      </w:tr>
    </w:tbl>
    <w:p w14:paraId="76EE3AF9" w14:textId="69448F25" w:rsidR="001F33C6" w:rsidRDefault="00C72AB3" w:rsidP="001F33C6">
      <w:r>
        <w:t xml:space="preserve">Cette requête posera un problème car la colonne numT dans la table Reservation </w:t>
      </w:r>
      <w:r w:rsidR="00286D7E">
        <w:t>car la variable numT est une clé étrangère à la table Reservation, ainsi, en supprimant d’abord la variable numT de la table Train on la supprime aussi de la table Reservation, donc quand on souhaite ensuite la supprimer de la table Reservation, comme cette dernière n’y est plus, SQL ne pourras donc pas effectuer l’opération.</w:t>
      </w:r>
    </w:p>
    <w:p w14:paraId="5C03E50B" w14:textId="1C76BD80" w:rsidR="00C72AB3" w:rsidRDefault="00C72AB3" w:rsidP="001F33C6"/>
    <w:p w14:paraId="12509D90" w14:textId="4D1FDBAA" w:rsidR="00C72AB3" w:rsidRDefault="00286D7E" w:rsidP="00286D7E">
      <w:pPr>
        <w:pStyle w:val="Paragraphedeliste"/>
        <w:numPr>
          <w:ilvl w:val="0"/>
          <w:numId w:val="7"/>
        </w:numPr>
      </w:pPr>
      <w:r>
        <w:t>Le cas serais de vouloir insérer uniquement des informations dans la table Reservation sans aussi remplir la table Train car ces deux dernières vas chercher la variable numT dans le tableau Train et ne peut donc pas la créer.</w:t>
      </w:r>
    </w:p>
    <w:p w14:paraId="5A3AEA17" w14:textId="0DF48AB6" w:rsidR="00286D7E" w:rsidRDefault="005952BC" w:rsidP="00286D7E">
      <w:r>
        <w:t>3)</w:t>
      </w:r>
    </w:p>
    <w:p w14:paraId="797A1466" w14:textId="752A51B4" w:rsidR="005952BC" w:rsidRDefault="005952BC" w:rsidP="00286D7E">
      <w:r>
        <w:t>a) La requête pour afficher tous les numéros de trains dont la destination est « Lyon » est :</w:t>
      </w:r>
    </w:p>
    <w:tbl>
      <w:tblPr>
        <w:tblStyle w:val="Grilledutableau"/>
        <w:tblW w:w="0" w:type="auto"/>
        <w:tblLook w:val="04A0" w:firstRow="1" w:lastRow="0" w:firstColumn="1" w:lastColumn="0" w:noHBand="0" w:noVBand="1"/>
      </w:tblPr>
      <w:tblGrid>
        <w:gridCol w:w="9062"/>
      </w:tblGrid>
      <w:tr w:rsidR="005952BC" w14:paraId="1710CAB0" w14:textId="77777777" w:rsidTr="005952BC">
        <w:tc>
          <w:tcPr>
            <w:tcW w:w="9062" w:type="dxa"/>
          </w:tcPr>
          <w:p w14:paraId="34936EDC" w14:textId="55EA144A" w:rsidR="005952BC" w:rsidRDefault="005952BC" w:rsidP="00286D7E">
            <w:r>
              <w:t>SELECT FROM Train WHERE destination = « Lyon » ;</w:t>
            </w:r>
          </w:p>
        </w:tc>
      </w:tr>
    </w:tbl>
    <w:p w14:paraId="29300ADF" w14:textId="4961DE03" w:rsidR="005952BC" w:rsidRDefault="005952BC" w:rsidP="00286D7E"/>
    <w:p w14:paraId="4A8EE405" w14:textId="77777777" w:rsidR="005952BC" w:rsidRDefault="005952BC">
      <w:pPr>
        <w:spacing w:after="40"/>
      </w:pPr>
      <w:r>
        <w:br w:type="page"/>
      </w:r>
    </w:p>
    <w:p w14:paraId="4DE44618" w14:textId="77777777" w:rsidR="005952BC" w:rsidRDefault="005952BC" w:rsidP="00286D7E"/>
    <w:p w14:paraId="58E792BD" w14:textId="58CBB2C5" w:rsidR="005952BC" w:rsidRDefault="005952BC" w:rsidP="005952BC">
      <w:r>
        <w:t>b) La requête pour ajouter une réservation n°1307de 33€ pour M. Alan Turing dans le train n°654 est :</w:t>
      </w:r>
    </w:p>
    <w:p w14:paraId="7DA2189F" w14:textId="3B540EDB" w:rsidR="005952BC" w:rsidRDefault="005952BC" w:rsidP="005952BC">
      <w:pPr>
        <w:jc w:val="both"/>
      </w:pPr>
    </w:p>
    <w:tbl>
      <w:tblPr>
        <w:tblStyle w:val="Grilledutableau"/>
        <w:tblW w:w="0" w:type="auto"/>
        <w:tblLook w:val="04A0" w:firstRow="1" w:lastRow="0" w:firstColumn="1" w:lastColumn="0" w:noHBand="0" w:noVBand="1"/>
      </w:tblPr>
      <w:tblGrid>
        <w:gridCol w:w="9062"/>
      </w:tblGrid>
      <w:tr w:rsidR="005952BC" w14:paraId="48F095E5" w14:textId="77777777" w:rsidTr="003916D6">
        <w:tc>
          <w:tcPr>
            <w:tcW w:w="9062" w:type="dxa"/>
          </w:tcPr>
          <w:p w14:paraId="46F53B4B" w14:textId="500FEB42" w:rsidR="005952BC" w:rsidRDefault="005952BC" w:rsidP="003916D6">
            <w:r>
              <w:t>INSERT INTO VALUES (numR = 1307, prix= « 33€ », nomClient= « Turing », prenomClient= « Alan », #numT=654) WHERE Reservation;</w:t>
            </w:r>
          </w:p>
        </w:tc>
      </w:tr>
    </w:tbl>
    <w:p w14:paraId="4D5B0E26" w14:textId="51C35DB6" w:rsidR="005952BC" w:rsidRDefault="005952BC" w:rsidP="00286D7E"/>
    <w:p w14:paraId="50A1650C" w14:textId="64CEA1AD" w:rsidR="005952BC" w:rsidRDefault="005952BC" w:rsidP="005952BC">
      <w:r>
        <w:t>c)</w:t>
      </w:r>
      <w:r w:rsidRPr="005952BC">
        <w:t xml:space="preserve"> </w:t>
      </w:r>
      <w:r>
        <w:t>La requête pour modifier l’horraire d’arrivé du train n°7869 est :</w:t>
      </w:r>
    </w:p>
    <w:tbl>
      <w:tblPr>
        <w:tblStyle w:val="Grilledutableau"/>
        <w:tblW w:w="0" w:type="auto"/>
        <w:tblLook w:val="04A0" w:firstRow="1" w:lastRow="0" w:firstColumn="1" w:lastColumn="0" w:noHBand="0" w:noVBand="1"/>
      </w:tblPr>
      <w:tblGrid>
        <w:gridCol w:w="9062"/>
      </w:tblGrid>
      <w:tr w:rsidR="005952BC" w14:paraId="70538EAB" w14:textId="77777777" w:rsidTr="003916D6">
        <w:tc>
          <w:tcPr>
            <w:tcW w:w="9062" w:type="dxa"/>
          </w:tcPr>
          <w:p w14:paraId="5AAE6B34" w14:textId="28BF752D" w:rsidR="005952BC" w:rsidRDefault="005952BC" w:rsidP="003916D6">
            <w:r>
              <w:t>SELECT FROM Train WHERE numT = 7869 UPDATE horaireArrivee = « 08 :11 »;</w:t>
            </w:r>
          </w:p>
        </w:tc>
      </w:tr>
    </w:tbl>
    <w:p w14:paraId="79AA3703" w14:textId="10DEB5D4" w:rsidR="005952BC" w:rsidRDefault="005952BC" w:rsidP="00286D7E">
      <w:r>
        <w:t>4)</w:t>
      </w:r>
    </w:p>
    <w:tbl>
      <w:tblPr>
        <w:tblStyle w:val="Grilledutableau"/>
        <w:tblW w:w="0" w:type="auto"/>
        <w:tblLook w:val="04A0" w:firstRow="1" w:lastRow="0" w:firstColumn="1" w:lastColumn="0" w:noHBand="0" w:noVBand="1"/>
      </w:tblPr>
      <w:tblGrid>
        <w:gridCol w:w="9062"/>
      </w:tblGrid>
      <w:tr w:rsidR="005952BC" w14:paraId="683B056E" w14:textId="77777777" w:rsidTr="003916D6">
        <w:tc>
          <w:tcPr>
            <w:tcW w:w="9062" w:type="dxa"/>
          </w:tcPr>
          <w:p w14:paraId="42523EAB" w14:textId="05FCAA92" w:rsidR="005952BC" w:rsidRDefault="005952BC" w:rsidP="003916D6">
            <w:r>
              <w:t>SELECT COUNT (*) FROM Reservation WHERE nomClient= « Hopper » AND prenomClient= « Grace » ;</w:t>
            </w:r>
          </w:p>
        </w:tc>
      </w:tr>
    </w:tbl>
    <w:p w14:paraId="72D926F9" w14:textId="492853E4" w:rsidR="005952BC" w:rsidRDefault="005952BC" w:rsidP="00286D7E">
      <w:r>
        <w:t>Cette requête, permet de déterminer le nombre de personnes du nom de Hopper et de prénom Grace dans toute la table Reservation.</w:t>
      </w:r>
    </w:p>
    <w:p w14:paraId="2B273C27" w14:textId="1B3B7458" w:rsidR="005952BC" w:rsidRDefault="005952BC" w:rsidP="00286D7E"/>
    <w:p w14:paraId="52EB1515" w14:textId="0DC9D084" w:rsidR="005952BC" w:rsidRDefault="00FC3E75" w:rsidP="00FC3E75">
      <w:pPr>
        <w:pStyle w:val="Paragraphedeliste"/>
        <w:numPr>
          <w:ilvl w:val="0"/>
          <w:numId w:val="1"/>
        </w:numPr>
      </w:pPr>
      <w:r>
        <w:t>La requête qui renvoie les destinations et les prix des réservations effectués par Grace Hopper est :</w:t>
      </w:r>
    </w:p>
    <w:tbl>
      <w:tblPr>
        <w:tblStyle w:val="Grilledutableau"/>
        <w:tblW w:w="0" w:type="auto"/>
        <w:tblLook w:val="04A0" w:firstRow="1" w:lastRow="0" w:firstColumn="1" w:lastColumn="0" w:noHBand="0" w:noVBand="1"/>
      </w:tblPr>
      <w:tblGrid>
        <w:gridCol w:w="9062"/>
      </w:tblGrid>
      <w:tr w:rsidR="005952BC" w14:paraId="61605C78" w14:textId="77777777" w:rsidTr="003916D6">
        <w:tc>
          <w:tcPr>
            <w:tcW w:w="9062" w:type="dxa"/>
          </w:tcPr>
          <w:p w14:paraId="5169C2BB" w14:textId="2AA11412" w:rsidR="005952BC" w:rsidRDefault="00FC3E75" w:rsidP="003916D6">
            <w:r>
              <w:t>SELECT (* destination AND prix AND nomClient= « Hopper » AND prenomClient= « Grace ») FROM Train AND Reservation ;</w:t>
            </w:r>
          </w:p>
        </w:tc>
      </w:tr>
    </w:tbl>
    <w:p w14:paraId="3DD9AC14" w14:textId="74080B19" w:rsidR="005952BC" w:rsidRDefault="005952BC" w:rsidP="00286D7E"/>
    <w:p w14:paraId="739EA182" w14:textId="06AABCA6" w:rsidR="00C37A6D" w:rsidRPr="00C37A6D" w:rsidRDefault="00C37A6D" w:rsidP="00286D7E">
      <w:pPr>
        <w:rPr>
          <w:b/>
          <w:bCs/>
          <w:u w:val="single"/>
        </w:rPr>
      </w:pPr>
      <w:r w:rsidRPr="00C37A6D">
        <w:rPr>
          <w:b/>
          <w:bCs/>
          <w:u w:val="single"/>
        </w:rPr>
        <w:t>Exercice 5 :</w:t>
      </w:r>
    </w:p>
    <w:p w14:paraId="5F13D178" w14:textId="1657C608" w:rsidR="00C37A6D" w:rsidRDefault="00C37A6D" w:rsidP="00286D7E"/>
    <w:tbl>
      <w:tblPr>
        <w:tblStyle w:val="Grilledutableau"/>
        <w:tblW w:w="0" w:type="auto"/>
        <w:tblLook w:val="04A0" w:firstRow="1" w:lastRow="0" w:firstColumn="1" w:lastColumn="0" w:noHBand="0" w:noVBand="1"/>
      </w:tblPr>
      <w:tblGrid>
        <w:gridCol w:w="1791"/>
        <w:gridCol w:w="7271"/>
      </w:tblGrid>
      <w:tr w:rsidR="00C37A6D" w14:paraId="704861FF" w14:textId="77777777" w:rsidTr="00C3309F">
        <w:tc>
          <w:tcPr>
            <w:tcW w:w="1696" w:type="dxa"/>
          </w:tcPr>
          <w:p w14:paraId="0A32958A" w14:textId="5FABD501" w:rsidR="00C37A6D" w:rsidRDefault="00C37A6D" w:rsidP="00286D7E">
            <w:r>
              <w:t>De/vers=vers/de</w:t>
            </w:r>
          </w:p>
        </w:tc>
        <w:tc>
          <w:tcPr>
            <w:tcW w:w="7366" w:type="dxa"/>
          </w:tcPr>
          <w:p w14:paraId="519F889A" w14:textId="35EA3FDF" w:rsidR="00C37A6D" w:rsidRDefault="00C37A6D" w:rsidP="00286D7E">
            <w:r>
              <w:t>IP</w:t>
            </w:r>
            <w:r w:rsidR="00C3309F">
              <w:t>/base</w:t>
            </w:r>
          </w:p>
        </w:tc>
      </w:tr>
      <w:tr w:rsidR="00C37A6D" w14:paraId="0235C1D6" w14:textId="77777777" w:rsidTr="00C3309F">
        <w:tc>
          <w:tcPr>
            <w:tcW w:w="1696" w:type="dxa"/>
          </w:tcPr>
          <w:p w14:paraId="0AC1B8F2" w14:textId="72605185" w:rsidR="00C37A6D" w:rsidRDefault="00C37A6D" w:rsidP="00286D7E">
            <w:r>
              <w:t xml:space="preserve">L1 </w:t>
            </w:r>
            <w:r>
              <w:sym w:font="Wingdings" w:char="F0E0"/>
            </w:r>
            <w:r>
              <w:t xml:space="preserve"> R1</w:t>
            </w:r>
          </w:p>
        </w:tc>
        <w:tc>
          <w:tcPr>
            <w:tcW w:w="7366" w:type="dxa"/>
          </w:tcPr>
          <w:p w14:paraId="44E0E173" w14:textId="5E42E7CF" w:rsidR="00C37A6D" w:rsidRDefault="00C3309F" w:rsidP="00286D7E">
            <w:r>
              <w:t>192.168.1.0/24</w:t>
            </w:r>
          </w:p>
        </w:tc>
      </w:tr>
      <w:tr w:rsidR="00C37A6D" w14:paraId="3F78D955" w14:textId="77777777" w:rsidTr="00C3309F">
        <w:tc>
          <w:tcPr>
            <w:tcW w:w="1696" w:type="dxa"/>
          </w:tcPr>
          <w:p w14:paraId="0ADAE96D" w14:textId="5F65229F" w:rsidR="00C37A6D" w:rsidRDefault="00C37A6D" w:rsidP="00286D7E">
            <w:r>
              <w:t xml:space="preserve">R1 </w:t>
            </w:r>
            <w:r>
              <w:sym w:font="Wingdings" w:char="F0E0"/>
            </w:r>
            <w:r>
              <w:t xml:space="preserve"> R3</w:t>
            </w:r>
          </w:p>
        </w:tc>
        <w:tc>
          <w:tcPr>
            <w:tcW w:w="7366" w:type="dxa"/>
          </w:tcPr>
          <w:p w14:paraId="0B39B246" w14:textId="1AE3367D" w:rsidR="00C37A6D" w:rsidRDefault="00C3309F" w:rsidP="00286D7E">
            <w:r>
              <w:t>112.44.65.0/24</w:t>
            </w:r>
          </w:p>
        </w:tc>
      </w:tr>
      <w:tr w:rsidR="00C37A6D" w14:paraId="17E0B35C" w14:textId="77777777" w:rsidTr="00C3309F">
        <w:tc>
          <w:tcPr>
            <w:tcW w:w="1696" w:type="dxa"/>
          </w:tcPr>
          <w:p w14:paraId="34A70554" w14:textId="020398F6" w:rsidR="00C37A6D" w:rsidRDefault="00C37A6D" w:rsidP="00286D7E">
            <w:r>
              <w:t>R1</w:t>
            </w:r>
            <w:r>
              <w:sym w:font="Wingdings" w:char="F0E0"/>
            </w:r>
            <w:r>
              <w:t xml:space="preserve"> R2</w:t>
            </w:r>
          </w:p>
        </w:tc>
        <w:tc>
          <w:tcPr>
            <w:tcW w:w="7366" w:type="dxa"/>
          </w:tcPr>
          <w:p w14:paraId="06842DE1" w14:textId="5E00C42C" w:rsidR="00C37A6D" w:rsidRDefault="00C3309F" w:rsidP="00286D7E">
            <w:r>
              <w:t>86.154.10.0/24</w:t>
            </w:r>
          </w:p>
        </w:tc>
      </w:tr>
      <w:tr w:rsidR="00C37A6D" w14:paraId="04C95694" w14:textId="77777777" w:rsidTr="00C3309F">
        <w:tc>
          <w:tcPr>
            <w:tcW w:w="1696" w:type="dxa"/>
          </w:tcPr>
          <w:p w14:paraId="125125A9" w14:textId="42A32AAA" w:rsidR="00C37A6D" w:rsidRDefault="00C37A6D" w:rsidP="00286D7E">
            <w:r>
              <w:t xml:space="preserve">R3 </w:t>
            </w:r>
            <w:r>
              <w:sym w:font="Wingdings" w:char="F0E0"/>
            </w:r>
            <w:r>
              <w:t xml:space="preserve"> R4</w:t>
            </w:r>
          </w:p>
        </w:tc>
        <w:tc>
          <w:tcPr>
            <w:tcW w:w="7366" w:type="dxa"/>
          </w:tcPr>
          <w:p w14:paraId="4E1E8B0D" w14:textId="0A09AF0B" w:rsidR="00C37A6D" w:rsidRDefault="00C3309F" w:rsidP="00286D7E">
            <w:r>
              <w:t>62.34.2.0/24</w:t>
            </w:r>
          </w:p>
        </w:tc>
      </w:tr>
      <w:tr w:rsidR="00C37A6D" w14:paraId="0E6D9A82" w14:textId="77777777" w:rsidTr="00C3309F">
        <w:tc>
          <w:tcPr>
            <w:tcW w:w="1696" w:type="dxa"/>
          </w:tcPr>
          <w:p w14:paraId="3788FEDD" w14:textId="48D5CEF6" w:rsidR="00C37A6D" w:rsidRDefault="00C37A6D" w:rsidP="00286D7E">
            <w:r>
              <w:t xml:space="preserve">R3 </w:t>
            </w:r>
            <w:r>
              <w:sym w:font="Wingdings" w:char="F0E0"/>
            </w:r>
            <w:r>
              <w:t xml:space="preserve"> R2</w:t>
            </w:r>
          </w:p>
        </w:tc>
        <w:tc>
          <w:tcPr>
            <w:tcW w:w="7366" w:type="dxa"/>
          </w:tcPr>
          <w:p w14:paraId="1DA64339" w14:textId="5C629906" w:rsidR="00C37A6D" w:rsidRDefault="00C3309F" w:rsidP="00286D7E">
            <w:r>
              <w:t>176.139.8.0/24</w:t>
            </w:r>
          </w:p>
        </w:tc>
      </w:tr>
      <w:tr w:rsidR="00C37A6D" w14:paraId="7ACCBE44" w14:textId="77777777" w:rsidTr="00C3309F">
        <w:tc>
          <w:tcPr>
            <w:tcW w:w="1696" w:type="dxa"/>
          </w:tcPr>
          <w:p w14:paraId="5F9AC003" w14:textId="2FB6FCFF" w:rsidR="00C37A6D" w:rsidRDefault="00C37A6D" w:rsidP="00286D7E">
            <w:r>
              <w:t xml:space="preserve">R2 </w:t>
            </w:r>
            <w:r>
              <w:sym w:font="Wingdings" w:char="F0E0"/>
            </w:r>
            <w:r>
              <w:t xml:space="preserve"> R4</w:t>
            </w:r>
          </w:p>
        </w:tc>
        <w:tc>
          <w:tcPr>
            <w:tcW w:w="7366" w:type="dxa"/>
          </w:tcPr>
          <w:p w14:paraId="4EC51BEA" w14:textId="53167FA6" w:rsidR="00C37A6D" w:rsidRDefault="00C3309F" w:rsidP="00286D7E">
            <w:r>
              <w:t>212.194.171.0/24</w:t>
            </w:r>
          </w:p>
        </w:tc>
      </w:tr>
      <w:tr w:rsidR="00C37A6D" w14:paraId="35366485" w14:textId="77777777" w:rsidTr="00C3309F">
        <w:tc>
          <w:tcPr>
            <w:tcW w:w="1696" w:type="dxa"/>
          </w:tcPr>
          <w:p w14:paraId="35E914E1" w14:textId="58D3ADB1" w:rsidR="00C37A6D" w:rsidRDefault="00C37A6D" w:rsidP="00286D7E">
            <w:r>
              <w:t xml:space="preserve">R2 </w:t>
            </w:r>
            <w:r>
              <w:sym w:font="Wingdings" w:char="F0E0"/>
            </w:r>
            <w:r>
              <w:t xml:space="preserve"> R5</w:t>
            </w:r>
          </w:p>
        </w:tc>
        <w:tc>
          <w:tcPr>
            <w:tcW w:w="7366" w:type="dxa"/>
          </w:tcPr>
          <w:p w14:paraId="49D2C0AC" w14:textId="6D1FC827" w:rsidR="00C37A6D" w:rsidRDefault="00C3309F" w:rsidP="00286D7E">
            <w:r>
              <w:t>10.94.75.0/24</w:t>
            </w:r>
          </w:p>
        </w:tc>
      </w:tr>
      <w:tr w:rsidR="00C37A6D" w14:paraId="61898B20" w14:textId="77777777" w:rsidTr="00C3309F">
        <w:tc>
          <w:tcPr>
            <w:tcW w:w="1696" w:type="dxa"/>
          </w:tcPr>
          <w:p w14:paraId="5EF79EEB" w14:textId="2E5246AC" w:rsidR="00C37A6D" w:rsidRDefault="00C37A6D" w:rsidP="00286D7E">
            <w:r>
              <w:t xml:space="preserve">R2 </w:t>
            </w:r>
            <w:r>
              <w:sym w:font="Wingdings" w:char="F0E0"/>
            </w:r>
            <w:r>
              <w:t xml:space="preserve"> R6</w:t>
            </w:r>
          </w:p>
        </w:tc>
        <w:tc>
          <w:tcPr>
            <w:tcW w:w="7366" w:type="dxa"/>
          </w:tcPr>
          <w:p w14:paraId="5C988094" w14:textId="798B96F6" w:rsidR="00C37A6D" w:rsidRDefault="00C3309F" w:rsidP="00286D7E">
            <w:r>
              <w:t>37.49.236.0/24</w:t>
            </w:r>
          </w:p>
        </w:tc>
      </w:tr>
      <w:tr w:rsidR="00C37A6D" w14:paraId="1792EB96" w14:textId="77777777" w:rsidTr="00C3309F">
        <w:tc>
          <w:tcPr>
            <w:tcW w:w="1696" w:type="dxa"/>
          </w:tcPr>
          <w:p w14:paraId="667FE56F" w14:textId="2267B258" w:rsidR="00C37A6D" w:rsidRDefault="00C37A6D" w:rsidP="00286D7E">
            <w:r>
              <w:t xml:space="preserve">R4 </w:t>
            </w:r>
            <w:r>
              <w:sym w:font="Wingdings" w:char="F0E0"/>
            </w:r>
            <w:r>
              <w:t xml:space="preserve"> R5</w:t>
            </w:r>
          </w:p>
        </w:tc>
        <w:tc>
          <w:tcPr>
            <w:tcW w:w="7366" w:type="dxa"/>
          </w:tcPr>
          <w:p w14:paraId="5391B328" w14:textId="4EC194B8" w:rsidR="00C37A6D" w:rsidRDefault="00C3309F" w:rsidP="00286D7E">
            <w:r>
              <w:t>87.3.5.0/24</w:t>
            </w:r>
          </w:p>
        </w:tc>
      </w:tr>
      <w:tr w:rsidR="00C37A6D" w14:paraId="32E50568" w14:textId="77777777" w:rsidTr="00C3309F">
        <w:tc>
          <w:tcPr>
            <w:tcW w:w="1696" w:type="dxa"/>
          </w:tcPr>
          <w:p w14:paraId="00C57DA5" w14:textId="1F185D5D" w:rsidR="00C37A6D" w:rsidRDefault="00C37A6D" w:rsidP="00286D7E">
            <w:r>
              <w:t xml:space="preserve">R4 </w:t>
            </w:r>
            <w:r>
              <w:sym w:font="Wingdings" w:char="F0E0"/>
            </w:r>
            <w:r>
              <w:t xml:space="preserve"> R6</w:t>
            </w:r>
          </w:p>
        </w:tc>
        <w:tc>
          <w:tcPr>
            <w:tcW w:w="7366" w:type="dxa"/>
          </w:tcPr>
          <w:p w14:paraId="3371E182" w14:textId="7F162E10" w:rsidR="00C37A6D" w:rsidRDefault="00C3309F" w:rsidP="00286D7E">
            <w:r>
              <w:t>94.23.122.0/24</w:t>
            </w:r>
          </w:p>
        </w:tc>
      </w:tr>
      <w:tr w:rsidR="00C37A6D" w14:paraId="1450CF75" w14:textId="77777777" w:rsidTr="00C3309F">
        <w:tc>
          <w:tcPr>
            <w:tcW w:w="1696" w:type="dxa"/>
          </w:tcPr>
          <w:p w14:paraId="6EF29DD8" w14:textId="4B2F5253" w:rsidR="00C37A6D" w:rsidRDefault="00C3309F" w:rsidP="00286D7E">
            <w:r>
              <w:t xml:space="preserve">R6 </w:t>
            </w:r>
            <w:r>
              <w:sym w:font="Wingdings" w:char="F0E0"/>
            </w:r>
            <w:r>
              <w:t xml:space="preserve"> R5</w:t>
            </w:r>
          </w:p>
        </w:tc>
        <w:tc>
          <w:tcPr>
            <w:tcW w:w="7366" w:type="dxa"/>
          </w:tcPr>
          <w:p w14:paraId="6C9E69E1" w14:textId="6B8769A0" w:rsidR="00C37A6D" w:rsidRDefault="00C3309F" w:rsidP="00286D7E">
            <w:r>
              <w:t>218.32.15.0/24</w:t>
            </w:r>
          </w:p>
        </w:tc>
      </w:tr>
      <w:tr w:rsidR="00C3309F" w14:paraId="6A45ACA4" w14:textId="77777777" w:rsidTr="00C3309F">
        <w:tc>
          <w:tcPr>
            <w:tcW w:w="1696" w:type="dxa"/>
          </w:tcPr>
          <w:p w14:paraId="05E9BEA2" w14:textId="25CE38ED" w:rsidR="00C3309F" w:rsidRDefault="00C3309F" w:rsidP="00286D7E">
            <w:r>
              <w:t xml:space="preserve">R6 </w:t>
            </w:r>
            <w:r>
              <w:sym w:font="Wingdings" w:char="F0E0"/>
            </w:r>
            <w:r>
              <w:t xml:space="preserve"> L2</w:t>
            </w:r>
          </w:p>
        </w:tc>
        <w:tc>
          <w:tcPr>
            <w:tcW w:w="7366" w:type="dxa"/>
          </w:tcPr>
          <w:p w14:paraId="7342F1DD" w14:textId="4DB601F5" w:rsidR="00C3309F" w:rsidRDefault="00C3309F" w:rsidP="00286D7E">
            <w:r>
              <w:t>54.37.122.0/24</w:t>
            </w:r>
          </w:p>
        </w:tc>
      </w:tr>
    </w:tbl>
    <w:p w14:paraId="4054E7CA" w14:textId="6A912B64" w:rsidR="00C37A6D" w:rsidRDefault="00C37A6D" w:rsidP="00286D7E"/>
    <w:p w14:paraId="2CDC44E8" w14:textId="17B04909" w:rsidR="0056182C" w:rsidRDefault="0056182C" w:rsidP="0056182C">
      <w:pPr>
        <w:pStyle w:val="Paragraphedeliste"/>
        <w:numPr>
          <w:ilvl w:val="0"/>
          <w:numId w:val="13"/>
        </w:numPr>
      </w:pPr>
      <w:r>
        <w:t xml:space="preserve"> De L1 à L2</w:t>
      </w:r>
    </w:p>
    <w:p w14:paraId="5E3A9490" w14:textId="0A4EA731" w:rsidR="00C3309F" w:rsidRDefault="0056182C" w:rsidP="0056182C">
      <w:pPr>
        <w:pStyle w:val="Paragraphedeliste"/>
        <w:numPr>
          <w:ilvl w:val="0"/>
          <w:numId w:val="14"/>
        </w:numPr>
      </w:pPr>
      <w:r>
        <w:t xml:space="preserve">Le routeur enverras sont paquet à R2 </w:t>
      </w:r>
      <w:r w:rsidR="005D03C3">
        <w:t>car c’est le premier dans sa liste.</w:t>
      </w:r>
    </w:p>
    <w:p w14:paraId="05725A70" w14:textId="095132D7" w:rsidR="0056182C" w:rsidRDefault="005D03C3" w:rsidP="005D03C3">
      <w:pPr>
        <w:pStyle w:val="Paragraphedeliste"/>
        <w:numPr>
          <w:ilvl w:val="0"/>
          <w:numId w:val="14"/>
        </w:numPr>
      </w:pPr>
      <w:r>
        <w:t>Le paquet fera, si R1 envoie à R2, et que chaque routeur prend le routeur avec le chiffe le plus grand après sont émetteur de sa table , L1</w:t>
      </w:r>
      <w:r>
        <w:sym w:font="Wingdings" w:char="F0E0"/>
      </w:r>
      <w:r>
        <w:t>R1</w:t>
      </w:r>
      <w:r>
        <w:sym w:font="Wingdings" w:char="F0E0"/>
      </w:r>
      <w:r>
        <w:t>R2</w:t>
      </w:r>
      <w:r>
        <w:sym w:font="Wingdings" w:char="F0E0"/>
      </w:r>
      <w:r>
        <w:t>R3</w:t>
      </w:r>
      <w:r>
        <w:sym w:font="Wingdings" w:char="F0E0"/>
      </w:r>
      <w:r>
        <w:t>R4</w:t>
      </w:r>
      <w:r>
        <w:sym w:font="Wingdings" w:char="F0E0"/>
      </w:r>
      <w:r>
        <w:t>R5</w:t>
      </w:r>
      <w:r>
        <w:sym w:font="Wingdings" w:char="F0E0"/>
      </w:r>
      <w:r>
        <w:t>R6</w:t>
      </w:r>
      <w:r>
        <w:sym w:font="Wingdings" w:char="F0E0"/>
      </w:r>
      <w:r>
        <w:t>L2</w:t>
      </w:r>
    </w:p>
    <w:p w14:paraId="0B181F7A" w14:textId="3446F143" w:rsidR="005D03C3" w:rsidRDefault="005D03C3" w:rsidP="005D03C3">
      <w:pPr>
        <w:pStyle w:val="Paragraphedeliste"/>
        <w:numPr>
          <w:ilvl w:val="0"/>
          <w:numId w:val="13"/>
        </w:numPr>
      </w:pPr>
      <w:r>
        <w:t>La liaison entre R1 et R2 est rompue.</w:t>
      </w:r>
    </w:p>
    <w:p w14:paraId="20A2614C" w14:textId="1F34C920" w:rsidR="005D03C3" w:rsidRDefault="005D03C3" w:rsidP="005D03C3">
      <w:pPr>
        <w:pStyle w:val="Paragraphedeliste"/>
        <w:numPr>
          <w:ilvl w:val="1"/>
          <w:numId w:val="13"/>
        </w:numPr>
      </w:pPr>
      <w:r>
        <w:t>Le paquet pourras suivre le chemin L1</w:t>
      </w:r>
      <w:r>
        <w:sym w:font="Wingdings" w:char="F0E0"/>
      </w:r>
      <w:r>
        <w:t>R1</w:t>
      </w:r>
      <w:r>
        <w:sym w:font="Wingdings" w:char="F0E0"/>
      </w:r>
      <w:r>
        <w:t>R3</w:t>
      </w:r>
      <w:r>
        <w:sym w:font="Wingdings" w:char="F0E0"/>
      </w:r>
      <w:r>
        <w:t>R4</w:t>
      </w:r>
      <w:r>
        <w:sym w:font="Wingdings" w:char="F0E0"/>
      </w:r>
      <w:r>
        <w:t>R6</w:t>
      </w:r>
      <w:r>
        <w:sym w:font="Wingdings" w:char="F0E0"/>
      </w:r>
      <w:r>
        <w:t>L2.</w:t>
      </w:r>
    </w:p>
    <w:p w14:paraId="29C3ABD1" w14:textId="3D72E5B8" w:rsidR="00386B68" w:rsidRDefault="00386B68" w:rsidP="00386B68">
      <w:pPr>
        <w:pStyle w:val="Paragraphedeliste"/>
        <w:numPr>
          <w:ilvl w:val="1"/>
          <w:numId w:val="13"/>
        </w:numPr>
      </w:pPr>
      <w:r>
        <w:t>On supprimera la ligne R2 car ce dernier est « down ».</w:t>
      </w:r>
    </w:p>
    <w:sectPr w:rsidR="00386B68" w:rsidSect="006705F3">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58384" w14:textId="77777777" w:rsidR="009E4616" w:rsidRDefault="009E4616" w:rsidP="007E6A72">
      <w:r>
        <w:separator/>
      </w:r>
    </w:p>
  </w:endnote>
  <w:endnote w:type="continuationSeparator" w:id="0">
    <w:p w14:paraId="4B82A629" w14:textId="77777777" w:rsidR="009E4616" w:rsidRDefault="009E4616" w:rsidP="007E6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808814"/>
      <w:docPartObj>
        <w:docPartGallery w:val="Page Numbers (Bottom of Page)"/>
        <w:docPartUnique/>
      </w:docPartObj>
    </w:sdtPr>
    <w:sdtContent>
      <w:p w14:paraId="6FDE3FD9" w14:textId="77777777" w:rsidR="003916D6" w:rsidRDefault="003916D6">
        <w:pPr>
          <w:pStyle w:val="Pieddepage"/>
        </w:pPr>
        <w:r>
          <w:rPr>
            <w:noProof/>
            <w:lang w:eastAsia="zh-TW"/>
          </w:rPr>
          <mc:AlternateContent>
            <mc:Choice Requires="wps">
              <w:drawing>
                <wp:anchor distT="0" distB="0" distL="114300" distR="114300" simplePos="0" relativeHeight="251660288" behindDoc="0" locked="0" layoutInCell="0" allowOverlap="1" wp14:anchorId="0464C729" wp14:editId="29391356">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12065" t="6350" r="7620" b="57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071CED09" w14:textId="77777777" w:rsidR="003916D6" w:rsidRDefault="003916D6">
                              <w:pPr>
                                <w:jc w:val="center"/>
                              </w:pPr>
                              <w:r>
                                <w:rPr>
                                  <w:szCs w:val="22"/>
                                </w:rPr>
                                <w:fldChar w:fldCharType="begin"/>
                              </w:r>
                              <w:r>
                                <w:instrText xml:space="preserve"> PAGE    \* MERGEFORMAT </w:instrText>
                              </w:r>
                              <w:r>
                                <w:rPr>
                                  <w:szCs w:val="22"/>
                                </w:rPr>
                                <w:fldChar w:fldCharType="separate"/>
                              </w:r>
                              <w:r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64C72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38"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9E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CiH&#10;r0ROAgAApwQAAA4AAAAAAAAAAAAAAAAALgIAAGRycy9lMm9Eb2MueG1sUEsBAi0AFAAGAAgAAAAh&#10;ABtbZgPbAAAAAwEAAA8AAAAAAAAAAAAAAAAAqAQAAGRycy9kb3ducmV2LnhtbFBLBQYAAAAABAAE&#10;APMAAACwBQAAAAA=&#10;" o:allowincell="f" adj="14135" strokecolor="gray [1629]" strokeweight=".25pt">
                  <v:textbox>
                    <w:txbxContent>
                      <w:p w14:paraId="071CED09" w14:textId="77777777" w:rsidR="003916D6" w:rsidRDefault="003916D6">
                        <w:pPr>
                          <w:jc w:val="center"/>
                        </w:pPr>
                        <w:r>
                          <w:rPr>
                            <w:szCs w:val="22"/>
                          </w:rPr>
                          <w:fldChar w:fldCharType="begin"/>
                        </w:r>
                        <w:r>
                          <w:instrText xml:space="preserve"> PAGE    \* MERGEFORMAT </w:instrText>
                        </w:r>
                        <w:r>
                          <w:rPr>
                            <w:szCs w:val="22"/>
                          </w:rPr>
                          <w:fldChar w:fldCharType="separate"/>
                        </w:r>
                        <w:r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8AA18" w14:textId="77777777" w:rsidR="009E4616" w:rsidRDefault="009E4616" w:rsidP="007E6A72">
      <w:r>
        <w:separator/>
      </w:r>
    </w:p>
  </w:footnote>
  <w:footnote w:type="continuationSeparator" w:id="0">
    <w:p w14:paraId="0B36A926" w14:textId="77777777" w:rsidR="009E4616" w:rsidRDefault="009E4616" w:rsidP="007E6A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2069E" w14:textId="251B32FC" w:rsidR="003916D6" w:rsidRPr="002D308F" w:rsidRDefault="003916D6"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ocPart w:val="CCABD242E5D54F919ABA3654B9FD8A34"/>
        </w:placeholder>
        <w:date w:fullDate="2021-03-31T00:00:00Z">
          <w:dateFormat w:val="dddd d MMMM yyyy"/>
          <w:lid w:val="fr-FR"/>
          <w:storeMappedDataAs w:val="dateTime"/>
          <w:calendar w:val="gregorian"/>
        </w:date>
      </w:sdtPr>
      <w:sdtContent>
        <w:r>
          <w:rPr>
            <w:color w:val="FF0000"/>
            <w:u w:val="single"/>
          </w:rPr>
          <w:t>mercredi 31 mars 2021</w:t>
        </w:r>
      </w:sdtContent>
    </w:sdt>
    <w:r w:rsidRPr="002D308F">
      <w:rPr>
        <w:color w:val="FF0000"/>
      </w:rPr>
      <w:t xml:space="preserve"> </w:t>
    </w:r>
  </w:p>
  <w:p w14:paraId="651483EF" w14:textId="688FD171" w:rsidR="003916D6" w:rsidRPr="002D308F" w:rsidRDefault="003916D6"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Content>
        <w:r>
          <w:rPr>
            <w:color w:val="FF0000"/>
            <w:u w:val="single"/>
          </w:rPr>
          <w:t>Numériques et Sciences de l’Informatique (NSI)</w:t>
        </w:r>
      </w:sdtContent>
    </w:sdt>
  </w:p>
  <w:p w14:paraId="5F164BED" w14:textId="01DFB03E" w:rsidR="003916D6" w:rsidRPr="002D308F" w:rsidRDefault="003916D6" w:rsidP="00742FED">
    <w:pPr>
      <w:pStyle w:val="En-tte"/>
      <w:rPr>
        <w:color w:val="FF0000"/>
      </w:rPr>
    </w:pPr>
    <w:sdt>
      <w:sdtPr>
        <w:rPr>
          <w:color w:val="FF0000"/>
        </w:rPr>
        <w:alias w:val="classe"/>
        <w:tag w:val="classe"/>
        <w:id w:val="213808923"/>
      </w:sdtPr>
      <w:sdtContent>
        <w:r>
          <w:rPr>
            <w:color w:val="FF0000"/>
            <w:u w:val="single"/>
          </w:rPr>
          <w:t>T1</w:t>
        </w:r>
      </w:sdtContent>
    </w:sdt>
    <w:r w:rsidRPr="002D308F">
      <w:rPr>
        <w:color w:val="FF0000"/>
      </w:rPr>
      <w:tab/>
    </w:r>
    <w:sdt>
      <w:sdtPr>
        <w:rPr>
          <w:color w:val="FF0000"/>
          <w:u w:val="single"/>
        </w:rPr>
        <w:alias w:val="Sujet/Titre"/>
        <w:tag w:val="sujet"/>
        <w:id w:val="1979417869"/>
        <w:placeholder/>
        <w:comboBox>
          <w:listItem w:displayText="Sujet/Titre" w:value="Choisissez un élément"/>
          <w:listItem w:displayText="Interrogation de " w:value="Interrogation de "/>
          <w:listItem w:displayText="Evaluation de " w:value="Evaluation de "/>
          <w:listItem w:displayText="DST de " w:value="DST de "/>
          <w:listItem w:displayText="Composition de" w:value="Composition de"/>
          <w:listItem w:displayText=" " w:value=" "/>
        </w:comboBox>
      </w:sdtPr>
      <w:sdtContent>
        <w:r>
          <w:rPr>
            <w:color w:val="FF0000"/>
            <w:u w:val="single"/>
          </w:rPr>
          <w:t>DST d’NSI du 31 03 2021</w:t>
        </w:r>
      </w:sdtContent>
    </w:sdt>
  </w:p>
  <w:sdt>
    <w:sdtPr>
      <w:rPr>
        <w:color w:val="FF0000"/>
        <w:u w:val="single"/>
      </w:rPr>
      <w:alias w:val="Tiers temps OUI/NON"/>
      <w:tag w:val="Tiers temps OUI/NON"/>
      <w:id w:val="213808951"/>
      <w:comboBox>
        <w:listItem w:displayText="Tiers Temps" w:value="Tiers Temps"/>
        <w:listItem w:displayText="                         " w:value="                                                 "/>
      </w:comboBox>
    </w:sdtPr>
    <w:sdtContent>
      <w:p w14:paraId="756BB6B6" w14:textId="77777777" w:rsidR="003916D6" w:rsidRPr="002D308F" w:rsidRDefault="003916D6" w:rsidP="00316CCC">
        <w:pPr>
          <w:pStyle w:val="En-tte"/>
          <w:jc w:val="center"/>
          <w:rPr>
            <w:color w:val="FF0000"/>
            <w:u w:val="single"/>
          </w:rPr>
        </w:pPr>
        <w:r w:rsidRPr="002D308F">
          <w:rPr>
            <w:color w:val="FF0000"/>
            <w:u w:val="single"/>
          </w:rPr>
          <w:t>Tiers Temps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06183"/>
    <w:multiLevelType w:val="hybridMultilevel"/>
    <w:tmpl w:val="CE423CC6"/>
    <w:lvl w:ilvl="0" w:tplc="DAE667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125DD0"/>
    <w:multiLevelType w:val="hybridMultilevel"/>
    <w:tmpl w:val="D3F642DE"/>
    <w:lvl w:ilvl="0" w:tplc="70DE95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B31B72"/>
    <w:multiLevelType w:val="hybridMultilevel"/>
    <w:tmpl w:val="AD647060"/>
    <w:lvl w:ilvl="0" w:tplc="0C00B164">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38E02126"/>
    <w:multiLevelType w:val="hybridMultilevel"/>
    <w:tmpl w:val="842272DE"/>
    <w:lvl w:ilvl="0" w:tplc="6B9826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A1C72EA"/>
    <w:multiLevelType w:val="hybridMultilevel"/>
    <w:tmpl w:val="B8D085EE"/>
    <w:lvl w:ilvl="0" w:tplc="924020B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3B864698"/>
    <w:multiLevelType w:val="hybridMultilevel"/>
    <w:tmpl w:val="AA90F9E0"/>
    <w:lvl w:ilvl="0" w:tplc="AD264138">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3DB92C37"/>
    <w:multiLevelType w:val="hybridMultilevel"/>
    <w:tmpl w:val="0FE06B06"/>
    <w:lvl w:ilvl="0" w:tplc="C40211AA">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0AD7A1A"/>
    <w:multiLevelType w:val="hybridMultilevel"/>
    <w:tmpl w:val="2AE4D664"/>
    <w:lvl w:ilvl="0" w:tplc="DAE6673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9D046C7"/>
    <w:multiLevelType w:val="hybridMultilevel"/>
    <w:tmpl w:val="B784EBAE"/>
    <w:lvl w:ilvl="0" w:tplc="F0A21A3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5AE95589"/>
    <w:multiLevelType w:val="hybridMultilevel"/>
    <w:tmpl w:val="7BEED232"/>
    <w:lvl w:ilvl="0" w:tplc="0C00B164">
      <w:start w:val="2"/>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B4A687B"/>
    <w:multiLevelType w:val="hybridMultilevel"/>
    <w:tmpl w:val="CE423CC6"/>
    <w:lvl w:ilvl="0" w:tplc="DAE667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B0861E9"/>
    <w:multiLevelType w:val="hybridMultilevel"/>
    <w:tmpl w:val="CE423CC6"/>
    <w:lvl w:ilvl="0" w:tplc="DAE667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5563B35"/>
    <w:multiLevelType w:val="hybridMultilevel"/>
    <w:tmpl w:val="097C57A2"/>
    <w:lvl w:ilvl="0" w:tplc="0C00B16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92A15BF"/>
    <w:multiLevelType w:val="hybridMultilevel"/>
    <w:tmpl w:val="CC381BE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C900401"/>
    <w:multiLevelType w:val="hybridMultilevel"/>
    <w:tmpl w:val="91421908"/>
    <w:lvl w:ilvl="0" w:tplc="C40211AA">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4"/>
  </w:num>
  <w:num w:numId="3">
    <w:abstractNumId w:val="3"/>
  </w:num>
  <w:num w:numId="4">
    <w:abstractNumId w:val="13"/>
  </w:num>
  <w:num w:numId="5">
    <w:abstractNumId w:val="9"/>
  </w:num>
  <w:num w:numId="6">
    <w:abstractNumId w:val="1"/>
  </w:num>
  <w:num w:numId="7">
    <w:abstractNumId w:val="2"/>
  </w:num>
  <w:num w:numId="8">
    <w:abstractNumId w:val="11"/>
  </w:num>
  <w:num w:numId="9">
    <w:abstractNumId w:val="5"/>
  </w:num>
  <w:num w:numId="10">
    <w:abstractNumId w:val="8"/>
  </w:num>
  <w:num w:numId="11">
    <w:abstractNumId w:val="0"/>
  </w:num>
  <w:num w:numId="12">
    <w:abstractNumId w:val="12"/>
  </w:num>
  <w:num w:numId="13">
    <w:abstractNumId w:val="7"/>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C0"/>
    <w:rsid w:val="00081B79"/>
    <w:rsid w:val="00096B4B"/>
    <w:rsid w:val="001342B3"/>
    <w:rsid w:val="001771D8"/>
    <w:rsid w:val="00194CC0"/>
    <w:rsid w:val="001F33C6"/>
    <w:rsid w:val="0024605F"/>
    <w:rsid w:val="002571DE"/>
    <w:rsid w:val="00266F96"/>
    <w:rsid w:val="00286D7E"/>
    <w:rsid w:val="00286DE3"/>
    <w:rsid w:val="00297BC5"/>
    <w:rsid w:val="002B2BC1"/>
    <w:rsid w:val="002C31C7"/>
    <w:rsid w:val="002C3BCF"/>
    <w:rsid w:val="002C653F"/>
    <w:rsid w:val="002D308F"/>
    <w:rsid w:val="00316CCC"/>
    <w:rsid w:val="0032533A"/>
    <w:rsid w:val="003826E5"/>
    <w:rsid w:val="00384AFA"/>
    <w:rsid w:val="00386B68"/>
    <w:rsid w:val="003916D6"/>
    <w:rsid w:val="003A4BD3"/>
    <w:rsid w:val="00410A52"/>
    <w:rsid w:val="004E06AC"/>
    <w:rsid w:val="00512722"/>
    <w:rsid w:val="00531868"/>
    <w:rsid w:val="00556637"/>
    <w:rsid w:val="0056182C"/>
    <w:rsid w:val="0057086E"/>
    <w:rsid w:val="005864F5"/>
    <w:rsid w:val="005952BC"/>
    <w:rsid w:val="005D03C3"/>
    <w:rsid w:val="00613635"/>
    <w:rsid w:val="00620033"/>
    <w:rsid w:val="006240BA"/>
    <w:rsid w:val="0064274E"/>
    <w:rsid w:val="00643555"/>
    <w:rsid w:val="006705F3"/>
    <w:rsid w:val="00696649"/>
    <w:rsid w:val="00742FED"/>
    <w:rsid w:val="007741EA"/>
    <w:rsid w:val="00791FD2"/>
    <w:rsid w:val="007B24FB"/>
    <w:rsid w:val="007E5F82"/>
    <w:rsid w:val="007E6A72"/>
    <w:rsid w:val="007F51FF"/>
    <w:rsid w:val="00804546"/>
    <w:rsid w:val="00854BCA"/>
    <w:rsid w:val="008B4300"/>
    <w:rsid w:val="008E2B13"/>
    <w:rsid w:val="008E6E35"/>
    <w:rsid w:val="008E776B"/>
    <w:rsid w:val="00906891"/>
    <w:rsid w:val="00927F0D"/>
    <w:rsid w:val="0093101A"/>
    <w:rsid w:val="0095107C"/>
    <w:rsid w:val="009C7E72"/>
    <w:rsid w:val="009E43F2"/>
    <w:rsid w:val="009E4616"/>
    <w:rsid w:val="00A5406E"/>
    <w:rsid w:val="00A8239E"/>
    <w:rsid w:val="00A9528F"/>
    <w:rsid w:val="00AD18F8"/>
    <w:rsid w:val="00B5121A"/>
    <w:rsid w:val="00BA2AD3"/>
    <w:rsid w:val="00BB1BBE"/>
    <w:rsid w:val="00BD64C6"/>
    <w:rsid w:val="00C3309F"/>
    <w:rsid w:val="00C37A6D"/>
    <w:rsid w:val="00C72AB3"/>
    <w:rsid w:val="00C9092A"/>
    <w:rsid w:val="00CA0255"/>
    <w:rsid w:val="00CB2786"/>
    <w:rsid w:val="00CB7909"/>
    <w:rsid w:val="00CB7CE4"/>
    <w:rsid w:val="00CC530F"/>
    <w:rsid w:val="00CF1DAB"/>
    <w:rsid w:val="00D53DA7"/>
    <w:rsid w:val="00DB670A"/>
    <w:rsid w:val="00DE0ED7"/>
    <w:rsid w:val="00DE7532"/>
    <w:rsid w:val="00E30C2A"/>
    <w:rsid w:val="00F1547F"/>
    <w:rsid w:val="00F50B03"/>
    <w:rsid w:val="00F85960"/>
    <w:rsid w:val="00FC2796"/>
    <w:rsid w:val="00FC3E75"/>
    <w:rsid w:val="00FE2AF9"/>
    <w:rsid w:val="00FF6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F81EB"/>
  <w15:docId w15:val="{C7C432D8-6FCD-46AE-876E-65B9B28E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DB670A"/>
    <w:pPr>
      <w:spacing w:after="0"/>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jc w:val="both"/>
    </w:pPr>
    <w:rPr>
      <w:rFonts w:eastAsiaTheme="minorHAnsi" w:cstheme="minorBidi"/>
      <w:szCs w:val="22"/>
      <w:lang w:eastAsia="en-US"/>
    </w:r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jc w:val="both"/>
    </w:pPr>
    <w:rPr>
      <w:rFonts w:eastAsiaTheme="minorHAnsi" w:cstheme="minorBidi"/>
      <w:szCs w:val="22"/>
      <w:lang w:eastAsia="en-US"/>
    </w:r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jc w:val="both"/>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paragraph" w:styleId="Paragraphedeliste">
    <w:name w:val="List Paragraph"/>
    <w:basedOn w:val="Normal"/>
    <w:uiPriority w:val="34"/>
    <w:qFormat/>
    <w:rsid w:val="007B24FB"/>
    <w:pPr>
      <w:spacing w:before="120" w:after="120"/>
      <w:ind w:left="720"/>
      <w:contextualSpacing/>
      <w:jc w:val="both"/>
    </w:pPr>
    <w:rPr>
      <w:rFonts w:eastAsiaTheme="minorHAnsi" w:cstheme="minorBidi"/>
      <w:szCs w:val="22"/>
      <w:lang w:eastAsia="en-US"/>
    </w:rPr>
  </w:style>
  <w:style w:type="table" w:styleId="Grilledutableau">
    <w:name w:val="Table Grid"/>
    <w:basedOn w:val="TableauNormal"/>
    <w:uiPriority w:val="59"/>
    <w:rsid w:val="007B24F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1771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Policepardfaut"/>
    <w:rsid w:val="001342B3"/>
    <w:rPr>
      <w:rFonts w:ascii="TimesNewRomanPSMT" w:hAnsi="TimesNewRomanPSMT" w:hint="default"/>
      <w:b w:val="0"/>
      <w:bCs w:val="0"/>
      <w:i w:val="0"/>
      <w:iCs w:val="0"/>
      <w:color w:val="000000"/>
      <w:sz w:val="24"/>
      <w:szCs w:val="24"/>
    </w:rPr>
  </w:style>
  <w:style w:type="character" w:customStyle="1" w:styleId="fontstyle21">
    <w:name w:val="fontstyle21"/>
    <w:basedOn w:val="Policepardfaut"/>
    <w:rsid w:val="001342B3"/>
    <w:rPr>
      <w:rFonts w:ascii="SymbolMT" w:hAnsi="Symbo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136781">
      <w:bodyDiv w:val="1"/>
      <w:marLeft w:val="0"/>
      <w:marRight w:val="0"/>
      <w:marTop w:val="0"/>
      <w:marBottom w:val="0"/>
      <w:divBdr>
        <w:top w:val="none" w:sz="0" w:space="0" w:color="auto"/>
        <w:left w:val="none" w:sz="0" w:space="0" w:color="auto"/>
        <w:bottom w:val="none" w:sz="0" w:space="0" w:color="auto"/>
        <w:right w:val="none" w:sz="0" w:space="0" w:color="auto"/>
      </w:divBdr>
      <w:divsChild>
        <w:div w:id="1515071542">
          <w:marLeft w:val="0"/>
          <w:marRight w:val="0"/>
          <w:marTop w:val="0"/>
          <w:marBottom w:val="0"/>
          <w:divBdr>
            <w:top w:val="none" w:sz="0" w:space="0" w:color="auto"/>
            <w:left w:val="none" w:sz="0" w:space="0" w:color="auto"/>
            <w:bottom w:val="none" w:sz="0" w:space="0" w:color="auto"/>
            <w:right w:val="none" w:sz="0" w:space="0" w:color="auto"/>
          </w:divBdr>
          <w:divsChild>
            <w:div w:id="534925746">
              <w:marLeft w:val="0"/>
              <w:marRight w:val="0"/>
              <w:marTop w:val="0"/>
              <w:marBottom w:val="0"/>
              <w:divBdr>
                <w:top w:val="none" w:sz="0" w:space="0" w:color="auto"/>
                <w:left w:val="none" w:sz="0" w:space="0" w:color="auto"/>
                <w:bottom w:val="none" w:sz="0" w:space="0" w:color="auto"/>
                <w:right w:val="none" w:sz="0" w:space="0" w:color="auto"/>
              </w:divBdr>
            </w:div>
            <w:div w:id="714040849">
              <w:marLeft w:val="0"/>
              <w:marRight w:val="0"/>
              <w:marTop w:val="0"/>
              <w:marBottom w:val="0"/>
              <w:divBdr>
                <w:top w:val="none" w:sz="0" w:space="0" w:color="auto"/>
                <w:left w:val="none" w:sz="0" w:space="0" w:color="auto"/>
                <w:bottom w:val="none" w:sz="0" w:space="0" w:color="auto"/>
                <w:right w:val="none" w:sz="0" w:space="0" w:color="auto"/>
              </w:divBdr>
            </w:div>
            <w:div w:id="962424827">
              <w:marLeft w:val="0"/>
              <w:marRight w:val="0"/>
              <w:marTop w:val="0"/>
              <w:marBottom w:val="0"/>
              <w:divBdr>
                <w:top w:val="none" w:sz="0" w:space="0" w:color="auto"/>
                <w:left w:val="none" w:sz="0" w:space="0" w:color="auto"/>
                <w:bottom w:val="none" w:sz="0" w:space="0" w:color="auto"/>
                <w:right w:val="none" w:sz="0" w:space="0" w:color="auto"/>
              </w:divBdr>
            </w:div>
            <w:div w:id="5055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5135">
      <w:bodyDiv w:val="1"/>
      <w:marLeft w:val="0"/>
      <w:marRight w:val="0"/>
      <w:marTop w:val="0"/>
      <w:marBottom w:val="0"/>
      <w:divBdr>
        <w:top w:val="none" w:sz="0" w:space="0" w:color="auto"/>
        <w:left w:val="none" w:sz="0" w:space="0" w:color="auto"/>
        <w:bottom w:val="none" w:sz="0" w:space="0" w:color="auto"/>
        <w:right w:val="none" w:sz="0" w:space="0" w:color="auto"/>
      </w:divBdr>
      <w:divsChild>
        <w:div w:id="814103114">
          <w:marLeft w:val="0"/>
          <w:marRight w:val="0"/>
          <w:marTop w:val="0"/>
          <w:marBottom w:val="0"/>
          <w:divBdr>
            <w:top w:val="none" w:sz="0" w:space="0" w:color="auto"/>
            <w:left w:val="none" w:sz="0" w:space="0" w:color="auto"/>
            <w:bottom w:val="none" w:sz="0" w:space="0" w:color="auto"/>
            <w:right w:val="none" w:sz="0" w:space="0" w:color="auto"/>
          </w:divBdr>
          <w:divsChild>
            <w:div w:id="1992322259">
              <w:marLeft w:val="0"/>
              <w:marRight w:val="0"/>
              <w:marTop w:val="0"/>
              <w:marBottom w:val="0"/>
              <w:divBdr>
                <w:top w:val="none" w:sz="0" w:space="0" w:color="auto"/>
                <w:left w:val="none" w:sz="0" w:space="0" w:color="auto"/>
                <w:bottom w:val="none" w:sz="0" w:space="0" w:color="auto"/>
                <w:right w:val="none" w:sz="0" w:space="0" w:color="auto"/>
              </w:divBdr>
            </w:div>
            <w:div w:id="372048287">
              <w:marLeft w:val="0"/>
              <w:marRight w:val="0"/>
              <w:marTop w:val="0"/>
              <w:marBottom w:val="0"/>
              <w:divBdr>
                <w:top w:val="none" w:sz="0" w:space="0" w:color="auto"/>
                <w:left w:val="none" w:sz="0" w:space="0" w:color="auto"/>
                <w:bottom w:val="none" w:sz="0" w:space="0" w:color="auto"/>
                <w:right w:val="none" w:sz="0" w:space="0" w:color="auto"/>
              </w:divBdr>
            </w:div>
            <w:div w:id="637689164">
              <w:marLeft w:val="0"/>
              <w:marRight w:val="0"/>
              <w:marTop w:val="0"/>
              <w:marBottom w:val="0"/>
              <w:divBdr>
                <w:top w:val="none" w:sz="0" w:space="0" w:color="auto"/>
                <w:left w:val="none" w:sz="0" w:space="0" w:color="auto"/>
                <w:bottom w:val="none" w:sz="0" w:space="0" w:color="auto"/>
                <w:right w:val="none" w:sz="0" w:space="0" w:color="auto"/>
              </w:divBdr>
            </w:div>
            <w:div w:id="1615674086">
              <w:marLeft w:val="0"/>
              <w:marRight w:val="0"/>
              <w:marTop w:val="0"/>
              <w:marBottom w:val="0"/>
              <w:divBdr>
                <w:top w:val="none" w:sz="0" w:space="0" w:color="auto"/>
                <w:left w:val="none" w:sz="0" w:space="0" w:color="auto"/>
                <w:bottom w:val="none" w:sz="0" w:space="0" w:color="auto"/>
                <w:right w:val="none" w:sz="0" w:space="0" w:color="auto"/>
              </w:divBdr>
            </w:div>
            <w:div w:id="805783892">
              <w:marLeft w:val="0"/>
              <w:marRight w:val="0"/>
              <w:marTop w:val="0"/>
              <w:marBottom w:val="0"/>
              <w:divBdr>
                <w:top w:val="none" w:sz="0" w:space="0" w:color="auto"/>
                <w:left w:val="none" w:sz="0" w:space="0" w:color="auto"/>
                <w:bottom w:val="none" w:sz="0" w:space="0" w:color="auto"/>
                <w:right w:val="none" w:sz="0" w:space="0" w:color="auto"/>
              </w:divBdr>
            </w:div>
            <w:div w:id="796408403">
              <w:marLeft w:val="0"/>
              <w:marRight w:val="0"/>
              <w:marTop w:val="0"/>
              <w:marBottom w:val="0"/>
              <w:divBdr>
                <w:top w:val="none" w:sz="0" w:space="0" w:color="auto"/>
                <w:left w:val="none" w:sz="0" w:space="0" w:color="auto"/>
                <w:bottom w:val="none" w:sz="0" w:space="0" w:color="auto"/>
                <w:right w:val="none" w:sz="0" w:space="0" w:color="auto"/>
              </w:divBdr>
            </w:div>
            <w:div w:id="487356878">
              <w:marLeft w:val="0"/>
              <w:marRight w:val="0"/>
              <w:marTop w:val="0"/>
              <w:marBottom w:val="0"/>
              <w:divBdr>
                <w:top w:val="none" w:sz="0" w:space="0" w:color="auto"/>
                <w:left w:val="none" w:sz="0" w:space="0" w:color="auto"/>
                <w:bottom w:val="none" w:sz="0" w:space="0" w:color="auto"/>
                <w:right w:val="none" w:sz="0" w:space="0" w:color="auto"/>
              </w:divBdr>
            </w:div>
            <w:div w:id="1847473779">
              <w:marLeft w:val="0"/>
              <w:marRight w:val="0"/>
              <w:marTop w:val="0"/>
              <w:marBottom w:val="0"/>
              <w:divBdr>
                <w:top w:val="none" w:sz="0" w:space="0" w:color="auto"/>
                <w:left w:val="none" w:sz="0" w:space="0" w:color="auto"/>
                <w:bottom w:val="none" w:sz="0" w:space="0" w:color="auto"/>
                <w:right w:val="none" w:sz="0" w:space="0" w:color="auto"/>
              </w:divBdr>
            </w:div>
            <w:div w:id="71317976">
              <w:marLeft w:val="0"/>
              <w:marRight w:val="0"/>
              <w:marTop w:val="0"/>
              <w:marBottom w:val="0"/>
              <w:divBdr>
                <w:top w:val="none" w:sz="0" w:space="0" w:color="auto"/>
                <w:left w:val="none" w:sz="0" w:space="0" w:color="auto"/>
                <w:bottom w:val="none" w:sz="0" w:space="0" w:color="auto"/>
                <w:right w:val="none" w:sz="0" w:space="0" w:color="auto"/>
              </w:divBdr>
            </w:div>
            <w:div w:id="783111169">
              <w:marLeft w:val="0"/>
              <w:marRight w:val="0"/>
              <w:marTop w:val="0"/>
              <w:marBottom w:val="0"/>
              <w:divBdr>
                <w:top w:val="none" w:sz="0" w:space="0" w:color="auto"/>
                <w:left w:val="none" w:sz="0" w:space="0" w:color="auto"/>
                <w:bottom w:val="none" w:sz="0" w:space="0" w:color="auto"/>
                <w:right w:val="none" w:sz="0" w:space="0" w:color="auto"/>
              </w:divBdr>
            </w:div>
            <w:div w:id="1054163259">
              <w:marLeft w:val="0"/>
              <w:marRight w:val="0"/>
              <w:marTop w:val="0"/>
              <w:marBottom w:val="0"/>
              <w:divBdr>
                <w:top w:val="none" w:sz="0" w:space="0" w:color="auto"/>
                <w:left w:val="none" w:sz="0" w:space="0" w:color="auto"/>
                <w:bottom w:val="none" w:sz="0" w:space="0" w:color="auto"/>
                <w:right w:val="none" w:sz="0" w:space="0" w:color="auto"/>
              </w:divBdr>
            </w:div>
            <w:div w:id="2110812902">
              <w:marLeft w:val="0"/>
              <w:marRight w:val="0"/>
              <w:marTop w:val="0"/>
              <w:marBottom w:val="0"/>
              <w:divBdr>
                <w:top w:val="none" w:sz="0" w:space="0" w:color="auto"/>
                <w:left w:val="none" w:sz="0" w:space="0" w:color="auto"/>
                <w:bottom w:val="none" w:sz="0" w:space="0" w:color="auto"/>
                <w:right w:val="none" w:sz="0" w:space="0" w:color="auto"/>
              </w:divBdr>
            </w:div>
            <w:div w:id="418254478">
              <w:marLeft w:val="0"/>
              <w:marRight w:val="0"/>
              <w:marTop w:val="0"/>
              <w:marBottom w:val="0"/>
              <w:divBdr>
                <w:top w:val="none" w:sz="0" w:space="0" w:color="auto"/>
                <w:left w:val="none" w:sz="0" w:space="0" w:color="auto"/>
                <w:bottom w:val="none" w:sz="0" w:space="0" w:color="auto"/>
                <w:right w:val="none" w:sz="0" w:space="0" w:color="auto"/>
              </w:divBdr>
            </w:div>
            <w:div w:id="1479691483">
              <w:marLeft w:val="0"/>
              <w:marRight w:val="0"/>
              <w:marTop w:val="0"/>
              <w:marBottom w:val="0"/>
              <w:divBdr>
                <w:top w:val="none" w:sz="0" w:space="0" w:color="auto"/>
                <w:left w:val="none" w:sz="0" w:space="0" w:color="auto"/>
                <w:bottom w:val="none" w:sz="0" w:space="0" w:color="auto"/>
                <w:right w:val="none" w:sz="0" w:space="0" w:color="auto"/>
              </w:divBdr>
            </w:div>
            <w:div w:id="109445776">
              <w:marLeft w:val="0"/>
              <w:marRight w:val="0"/>
              <w:marTop w:val="0"/>
              <w:marBottom w:val="0"/>
              <w:divBdr>
                <w:top w:val="none" w:sz="0" w:space="0" w:color="auto"/>
                <w:left w:val="none" w:sz="0" w:space="0" w:color="auto"/>
                <w:bottom w:val="none" w:sz="0" w:space="0" w:color="auto"/>
                <w:right w:val="none" w:sz="0" w:space="0" w:color="auto"/>
              </w:divBdr>
            </w:div>
            <w:div w:id="1775519126">
              <w:marLeft w:val="0"/>
              <w:marRight w:val="0"/>
              <w:marTop w:val="0"/>
              <w:marBottom w:val="0"/>
              <w:divBdr>
                <w:top w:val="none" w:sz="0" w:space="0" w:color="auto"/>
                <w:left w:val="none" w:sz="0" w:space="0" w:color="auto"/>
                <w:bottom w:val="none" w:sz="0" w:space="0" w:color="auto"/>
                <w:right w:val="none" w:sz="0" w:space="0" w:color="auto"/>
              </w:divBdr>
            </w:div>
            <w:div w:id="930818114">
              <w:marLeft w:val="0"/>
              <w:marRight w:val="0"/>
              <w:marTop w:val="0"/>
              <w:marBottom w:val="0"/>
              <w:divBdr>
                <w:top w:val="none" w:sz="0" w:space="0" w:color="auto"/>
                <w:left w:val="none" w:sz="0" w:space="0" w:color="auto"/>
                <w:bottom w:val="none" w:sz="0" w:space="0" w:color="auto"/>
                <w:right w:val="none" w:sz="0" w:space="0" w:color="auto"/>
              </w:divBdr>
            </w:div>
            <w:div w:id="2007242947">
              <w:marLeft w:val="0"/>
              <w:marRight w:val="0"/>
              <w:marTop w:val="0"/>
              <w:marBottom w:val="0"/>
              <w:divBdr>
                <w:top w:val="none" w:sz="0" w:space="0" w:color="auto"/>
                <w:left w:val="none" w:sz="0" w:space="0" w:color="auto"/>
                <w:bottom w:val="none" w:sz="0" w:space="0" w:color="auto"/>
                <w:right w:val="none" w:sz="0" w:space="0" w:color="auto"/>
              </w:divBdr>
            </w:div>
            <w:div w:id="1985160838">
              <w:marLeft w:val="0"/>
              <w:marRight w:val="0"/>
              <w:marTop w:val="0"/>
              <w:marBottom w:val="0"/>
              <w:divBdr>
                <w:top w:val="none" w:sz="0" w:space="0" w:color="auto"/>
                <w:left w:val="none" w:sz="0" w:space="0" w:color="auto"/>
                <w:bottom w:val="none" w:sz="0" w:space="0" w:color="auto"/>
                <w:right w:val="none" w:sz="0" w:space="0" w:color="auto"/>
              </w:divBdr>
            </w:div>
            <w:div w:id="9646894">
              <w:marLeft w:val="0"/>
              <w:marRight w:val="0"/>
              <w:marTop w:val="0"/>
              <w:marBottom w:val="0"/>
              <w:divBdr>
                <w:top w:val="none" w:sz="0" w:space="0" w:color="auto"/>
                <w:left w:val="none" w:sz="0" w:space="0" w:color="auto"/>
                <w:bottom w:val="none" w:sz="0" w:space="0" w:color="auto"/>
                <w:right w:val="none" w:sz="0" w:space="0" w:color="auto"/>
              </w:divBdr>
            </w:div>
            <w:div w:id="7755209">
              <w:marLeft w:val="0"/>
              <w:marRight w:val="0"/>
              <w:marTop w:val="0"/>
              <w:marBottom w:val="0"/>
              <w:divBdr>
                <w:top w:val="none" w:sz="0" w:space="0" w:color="auto"/>
                <w:left w:val="none" w:sz="0" w:space="0" w:color="auto"/>
                <w:bottom w:val="none" w:sz="0" w:space="0" w:color="auto"/>
                <w:right w:val="none" w:sz="0" w:space="0" w:color="auto"/>
              </w:divBdr>
            </w:div>
            <w:div w:id="714350363">
              <w:marLeft w:val="0"/>
              <w:marRight w:val="0"/>
              <w:marTop w:val="0"/>
              <w:marBottom w:val="0"/>
              <w:divBdr>
                <w:top w:val="none" w:sz="0" w:space="0" w:color="auto"/>
                <w:left w:val="none" w:sz="0" w:space="0" w:color="auto"/>
                <w:bottom w:val="none" w:sz="0" w:space="0" w:color="auto"/>
                <w:right w:val="none" w:sz="0" w:space="0" w:color="auto"/>
              </w:divBdr>
            </w:div>
            <w:div w:id="1522473819">
              <w:marLeft w:val="0"/>
              <w:marRight w:val="0"/>
              <w:marTop w:val="0"/>
              <w:marBottom w:val="0"/>
              <w:divBdr>
                <w:top w:val="none" w:sz="0" w:space="0" w:color="auto"/>
                <w:left w:val="none" w:sz="0" w:space="0" w:color="auto"/>
                <w:bottom w:val="none" w:sz="0" w:space="0" w:color="auto"/>
                <w:right w:val="none" w:sz="0" w:space="0" w:color="auto"/>
              </w:divBdr>
            </w:div>
            <w:div w:id="60910060">
              <w:marLeft w:val="0"/>
              <w:marRight w:val="0"/>
              <w:marTop w:val="0"/>
              <w:marBottom w:val="0"/>
              <w:divBdr>
                <w:top w:val="none" w:sz="0" w:space="0" w:color="auto"/>
                <w:left w:val="none" w:sz="0" w:space="0" w:color="auto"/>
                <w:bottom w:val="none" w:sz="0" w:space="0" w:color="auto"/>
                <w:right w:val="none" w:sz="0" w:space="0" w:color="auto"/>
              </w:divBdr>
            </w:div>
            <w:div w:id="935017992">
              <w:marLeft w:val="0"/>
              <w:marRight w:val="0"/>
              <w:marTop w:val="0"/>
              <w:marBottom w:val="0"/>
              <w:divBdr>
                <w:top w:val="none" w:sz="0" w:space="0" w:color="auto"/>
                <w:left w:val="none" w:sz="0" w:space="0" w:color="auto"/>
                <w:bottom w:val="none" w:sz="0" w:space="0" w:color="auto"/>
                <w:right w:val="none" w:sz="0" w:space="0" w:color="auto"/>
              </w:divBdr>
            </w:div>
            <w:div w:id="1341081075">
              <w:marLeft w:val="0"/>
              <w:marRight w:val="0"/>
              <w:marTop w:val="0"/>
              <w:marBottom w:val="0"/>
              <w:divBdr>
                <w:top w:val="none" w:sz="0" w:space="0" w:color="auto"/>
                <w:left w:val="none" w:sz="0" w:space="0" w:color="auto"/>
                <w:bottom w:val="none" w:sz="0" w:space="0" w:color="auto"/>
                <w:right w:val="none" w:sz="0" w:space="0" w:color="auto"/>
              </w:divBdr>
            </w:div>
            <w:div w:id="5387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document%20de%20base%20pour%20les%20&#233;vales.dot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37EBBA-1F5B-4116-95F5-A1812D57A47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8126649F-0693-419C-9F38-53D7D4811D28}">
      <dgm:prSet phldrT="[Texte]"/>
      <dgm:spPr/>
      <dgm:t>
        <a:bodyPr/>
        <a:lstStyle/>
        <a:p>
          <a:r>
            <a:rPr lang="fr-FR"/>
            <a:t>12</a:t>
          </a:r>
        </a:p>
      </dgm:t>
    </dgm:pt>
    <dgm:pt modelId="{114E705D-F1ED-45A1-81F6-4217443546DA}" type="parTrans" cxnId="{5838400F-91BE-469A-9931-F24560353DAA}">
      <dgm:prSet/>
      <dgm:spPr/>
      <dgm:t>
        <a:bodyPr/>
        <a:lstStyle/>
        <a:p>
          <a:endParaRPr lang="fr-FR"/>
        </a:p>
      </dgm:t>
    </dgm:pt>
    <dgm:pt modelId="{7706DC28-B5AC-4AF2-A7D3-A49AAFEE1E53}" type="sibTrans" cxnId="{5838400F-91BE-469A-9931-F24560353DAA}">
      <dgm:prSet/>
      <dgm:spPr/>
      <dgm:t>
        <a:bodyPr/>
        <a:lstStyle/>
        <a:p>
          <a:endParaRPr lang="fr-FR"/>
        </a:p>
      </dgm:t>
    </dgm:pt>
    <dgm:pt modelId="{B0E2F46E-0EC4-4193-9B59-4A5E164B292F}">
      <dgm:prSet phldrT="[Texte]"/>
      <dgm:spPr/>
      <dgm:t>
        <a:bodyPr/>
        <a:lstStyle/>
        <a:p>
          <a:r>
            <a:rPr lang="fr-FR"/>
            <a:t>13</a:t>
          </a:r>
        </a:p>
      </dgm:t>
    </dgm:pt>
    <dgm:pt modelId="{E635A76A-F4D0-46E4-848D-E09FA7521A0C}" type="parTrans" cxnId="{E8A738DA-A743-4E57-B0D2-56BCDCA06BC1}">
      <dgm:prSet/>
      <dgm:spPr/>
      <dgm:t>
        <a:bodyPr/>
        <a:lstStyle/>
        <a:p>
          <a:endParaRPr lang="fr-FR"/>
        </a:p>
      </dgm:t>
    </dgm:pt>
    <dgm:pt modelId="{2CFD3A2F-014A-4488-9BD8-1E9BA73FBF11}" type="sibTrans" cxnId="{E8A738DA-A743-4E57-B0D2-56BCDCA06BC1}">
      <dgm:prSet/>
      <dgm:spPr/>
      <dgm:t>
        <a:bodyPr/>
        <a:lstStyle/>
        <a:p>
          <a:endParaRPr lang="fr-FR"/>
        </a:p>
      </dgm:t>
    </dgm:pt>
    <dgm:pt modelId="{9018E8B4-82AE-420F-9510-95577ADC4E12}">
      <dgm:prSet phldrT="[Texte]"/>
      <dgm:spPr/>
      <dgm:t>
        <a:bodyPr/>
        <a:lstStyle/>
        <a:p>
          <a:r>
            <a:rPr lang="fr-FR"/>
            <a:t>15</a:t>
          </a:r>
        </a:p>
      </dgm:t>
    </dgm:pt>
    <dgm:pt modelId="{F9DCA9A5-4718-4FAC-8656-998EB5A40449}" type="parTrans" cxnId="{D33F3785-30F7-4879-A34E-953EE4136E63}">
      <dgm:prSet/>
      <dgm:spPr/>
      <dgm:t>
        <a:bodyPr/>
        <a:lstStyle/>
        <a:p>
          <a:endParaRPr lang="fr-FR"/>
        </a:p>
      </dgm:t>
    </dgm:pt>
    <dgm:pt modelId="{1EEFC8C1-131E-4E74-93FC-3B6EBF902D39}" type="sibTrans" cxnId="{D33F3785-30F7-4879-A34E-953EE4136E63}">
      <dgm:prSet/>
      <dgm:spPr/>
      <dgm:t>
        <a:bodyPr/>
        <a:lstStyle/>
        <a:p>
          <a:endParaRPr lang="fr-FR"/>
        </a:p>
      </dgm:t>
    </dgm:pt>
    <dgm:pt modelId="{6871546C-5B1B-490D-AAC7-FE7226F28C1C}">
      <dgm:prSet phldrT="[Texte]"/>
      <dgm:spPr/>
      <dgm:t>
        <a:bodyPr/>
        <a:lstStyle/>
        <a:p>
          <a:endParaRPr lang="fr-FR"/>
        </a:p>
      </dgm:t>
    </dgm:pt>
    <dgm:pt modelId="{64EA7AA2-6FC0-45FE-82E2-E1F6FC83EF4A}" type="parTrans" cxnId="{3133FF60-BE77-40E9-A9C9-57705169FD8C}">
      <dgm:prSet/>
      <dgm:spPr/>
    </dgm:pt>
    <dgm:pt modelId="{731D4D0A-0871-410E-968F-ED79A4CC1146}" type="sibTrans" cxnId="{3133FF60-BE77-40E9-A9C9-57705169FD8C}">
      <dgm:prSet/>
      <dgm:spPr/>
    </dgm:pt>
    <dgm:pt modelId="{2EEB6AF6-A094-4ED4-9F56-75755F45A3F8}">
      <dgm:prSet phldrT="[Texte]"/>
      <dgm:spPr/>
      <dgm:t>
        <a:bodyPr/>
        <a:lstStyle/>
        <a:p>
          <a:endParaRPr lang="fr-FR"/>
        </a:p>
      </dgm:t>
    </dgm:pt>
    <dgm:pt modelId="{24E79D31-F136-40A9-8132-AFD8DFF6FFE2}" type="parTrans" cxnId="{0694C036-79D0-4DCE-AAF1-ECDA61B74978}">
      <dgm:prSet/>
      <dgm:spPr/>
    </dgm:pt>
    <dgm:pt modelId="{BCF35036-AF7E-414C-B748-63A00B19A910}" type="sibTrans" cxnId="{0694C036-79D0-4DCE-AAF1-ECDA61B74978}">
      <dgm:prSet/>
      <dgm:spPr/>
    </dgm:pt>
    <dgm:pt modelId="{87C22401-753D-4C91-8969-B5288FD86358}">
      <dgm:prSet phldrT="[Texte]"/>
      <dgm:spPr/>
      <dgm:t>
        <a:bodyPr/>
        <a:lstStyle/>
        <a:p>
          <a:r>
            <a:rPr lang="fr-FR"/>
            <a:t>16</a:t>
          </a:r>
        </a:p>
      </dgm:t>
    </dgm:pt>
    <dgm:pt modelId="{77EFE593-B62E-4DC5-BAC3-C0D2DA9ABF64}" type="parTrans" cxnId="{A95103A7-F6DB-4707-A065-57DEA2928750}">
      <dgm:prSet/>
      <dgm:spPr/>
    </dgm:pt>
    <dgm:pt modelId="{16311DD3-B6D6-40BB-A662-8A579820D4D0}" type="sibTrans" cxnId="{A95103A7-F6DB-4707-A065-57DEA2928750}">
      <dgm:prSet/>
      <dgm:spPr/>
    </dgm:pt>
    <dgm:pt modelId="{1914DDF8-E570-4B64-85D2-90D2AB1D231B}">
      <dgm:prSet phldrT="[Texte]"/>
      <dgm:spPr/>
      <dgm:t>
        <a:bodyPr/>
        <a:lstStyle/>
        <a:p>
          <a:endParaRPr lang="fr-FR"/>
        </a:p>
      </dgm:t>
    </dgm:pt>
    <dgm:pt modelId="{BD982276-C2DF-4820-904F-C6D87D5F61B0}" type="parTrans" cxnId="{340EF35B-EC15-4963-8B2E-0DD49E0FBE85}">
      <dgm:prSet/>
      <dgm:spPr/>
    </dgm:pt>
    <dgm:pt modelId="{C4F4CC97-7502-4D43-8384-75E5F8521D21}" type="sibTrans" cxnId="{340EF35B-EC15-4963-8B2E-0DD49E0FBE85}">
      <dgm:prSet/>
      <dgm:spPr/>
    </dgm:pt>
    <dgm:pt modelId="{4F1DEB66-0B91-4A29-9AF8-ED266CB307A4}">
      <dgm:prSet phldrT="[Texte]"/>
      <dgm:spPr/>
      <dgm:t>
        <a:bodyPr/>
        <a:lstStyle/>
        <a:p>
          <a:r>
            <a:rPr lang="fr-FR"/>
            <a:t>19</a:t>
          </a:r>
        </a:p>
      </dgm:t>
    </dgm:pt>
    <dgm:pt modelId="{685239CB-E2F4-4978-8E92-43279341589B}" type="parTrans" cxnId="{57F5E117-4190-4680-AAA1-73D8FB3A462E}">
      <dgm:prSet/>
      <dgm:spPr/>
    </dgm:pt>
    <dgm:pt modelId="{6E3AC808-2107-43EC-B56D-D2ABE5DC18BE}" type="sibTrans" cxnId="{57F5E117-4190-4680-AAA1-73D8FB3A462E}">
      <dgm:prSet/>
      <dgm:spPr/>
    </dgm:pt>
    <dgm:pt modelId="{27AF808E-49FA-454D-8E79-8D6E089FB9E8}">
      <dgm:prSet phldrT="[Texte]"/>
      <dgm:spPr/>
      <dgm:t>
        <a:bodyPr/>
        <a:lstStyle/>
        <a:p>
          <a:endParaRPr lang="fr-FR"/>
        </a:p>
      </dgm:t>
    </dgm:pt>
    <dgm:pt modelId="{06242CAC-B5FC-41EF-A007-6BC529B458D3}" type="parTrans" cxnId="{BE7D6589-5231-414D-9F32-B8D3736402B3}">
      <dgm:prSet/>
      <dgm:spPr/>
    </dgm:pt>
    <dgm:pt modelId="{4A7003CE-7D71-462E-8DD7-DA6379198061}" type="sibTrans" cxnId="{BE7D6589-5231-414D-9F32-B8D3736402B3}">
      <dgm:prSet/>
      <dgm:spPr/>
    </dgm:pt>
    <dgm:pt modelId="{F2EE017B-F982-432C-BD0F-2B695D22628B}">
      <dgm:prSet phldrT="[Texte]"/>
      <dgm:spPr/>
      <dgm:t>
        <a:bodyPr/>
        <a:lstStyle/>
        <a:p>
          <a:r>
            <a:rPr lang="fr-FR"/>
            <a:t>21</a:t>
          </a:r>
        </a:p>
      </dgm:t>
    </dgm:pt>
    <dgm:pt modelId="{A341FD0B-32AA-4AE2-9384-FE40396D7591}" type="parTrans" cxnId="{F32B1977-2DA7-4662-8841-E690D3B3266E}">
      <dgm:prSet/>
      <dgm:spPr/>
    </dgm:pt>
    <dgm:pt modelId="{AFBABC11-8103-4CD0-9E38-36569E5F33ED}" type="sibTrans" cxnId="{F32B1977-2DA7-4662-8841-E690D3B3266E}">
      <dgm:prSet/>
      <dgm:spPr/>
    </dgm:pt>
    <dgm:pt modelId="{A54437BA-620D-45A0-BC5D-645EA5E0A93E}">
      <dgm:prSet phldrT="[Texte]"/>
      <dgm:spPr/>
      <dgm:t>
        <a:bodyPr/>
        <a:lstStyle/>
        <a:p>
          <a:endParaRPr lang="fr-FR"/>
        </a:p>
      </dgm:t>
    </dgm:pt>
    <dgm:pt modelId="{FDE62434-A03F-491A-95B5-9447713899C5}" type="parTrans" cxnId="{975A4041-B6DE-40A4-BABB-D2B525382AF3}">
      <dgm:prSet/>
      <dgm:spPr/>
    </dgm:pt>
    <dgm:pt modelId="{7A9FFA4F-E7C9-46DD-A338-53AAADAC58D8}" type="sibTrans" cxnId="{975A4041-B6DE-40A4-BABB-D2B525382AF3}">
      <dgm:prSet/>
      <dgm:spPr/>
    </dgm:pt>
    <dgm:pt modelId="{70ED8229-9443-46F7-943F-AFAD680C9269}">
      <dgm:prSet phldrT="[Texte]"/>
      <dgm:spPr/>
      <dgm:t>
        <a:bodyPr/>
        <a:lstStyle/>
        <a:p>
          <a:r>
            <a:rPr lang="fr-FR"/>
            <a:t>23</a:t>
          </a:r>
        </a:p>
      </dgm:t>
    </dgm:pt>
    <dgm:pt modelId="{B83E01DE-11FF-4E34-ACC1-E51ABCEB4BA3}" type="parTrans" cxnId="{DDD03178-239E-49BC-B095-771349910F90}">
      <dgm:prSet/>
      <dgm:spPr/>
    </dgm:pt>
    <dgm:pt modelId="{3DCD9EAE-1969-4CB0-84DF-8B411E5071FA}" type="sibTrans" cxnId="{DDD03178-239E-49BC-B095-771349910F90}">
      <dgm:prSet/>
      <dgm:spPr/>
    </dgm:pt>
    <dgm:pt modelId="{03D2EC78-AE40-42DA-BEFB-62A82FACEC29}">
      <dgm:prSet phldrT="[Texte]"/>
      <dgm:spPr/>
      <dgm:t>
        <a:bodyPr/>
        <a:lstStyle/>
        <a:p>
          <a:r>
            <a:rPr lang="fr-FR"/>
            <a:t>32</a:t>
          </a:r>
        </a:p>
      </dgm:t>
    </dgm:pt>
    <dgm:pt modelId="{CF1ECF67-697D-47CD-B5D1-CC61648EE694}" type="parTrans" cxnId="{B0ACCDCE-28A1-4566-A355-521336817BDD}">
      <dgm:prSet/>
      <dgm:spPr/>
    </dgm:pt>
    <dgm:pt modelId="{529F1D15-6F31-4D62-8DC6-622B6D684503}" type="sibTrans" cxnId="{B0ACCDCE-28A1-4566-A355-521336817BDD}">
      <dgm:prSet/>
      <dgm:spPr/>
    </dgm:pt>
    <dgm:pt modelId="{FAA139A8-D114-4772-A31E-D410F4C2E0F2}" type="pres">
      <dgm:prSet presAssocID="{FB37EBBA-1F5B-4116-95F5-A1812D57A47B}" presName="hierChild1" presStyleCnt="0">
        <dgm:presLayoutVars>
          <dgm:chPref val="1"/>
          <dgm:dir/>
          <dgm:animOne val="branch"/>
          <dgm:animLvl val="lvl"/>
          <dgm:resizeHandles/>
        </dgm:presLayoutVars>
      </dgm:prSet>
      <dgm:spPr/>
    </dgm:pt>
    <dgm:pt modelId="{2B21E4A0-65EE-4CE1-BC50-6D9DFC3A04BA}" type="pres">
      <dgm:prSet presAssocID="{8126649F-0693-419C-9F38-53D7D4811D28}" presName="hierRoot1" presStyleCnt="0"/>
      <dgm:spPr/>
    </dgm:pt>
    <dgm:pt modelId="{93359AAB-F31C-47C4-835E-59823846CB8A}" type="pres">
      <dgm:prSet presAssocID="{8126649F-0693-419C-9F38-53D7D4811D28}" presName="composite" presStyleCnt="0"/>
      <dgm:spPr/>
    </dgm:pt>
    <dgm:pt modelId="{DED20E37-A340-4523-B4CD-C9055C40F1E3}" type="pres">
      <dgm:prSet presAssocID="{8126649F-0693-419C-9F38-53D7D4811D28}" presName="background" presStyleLbl="node0" presStyleIdx="0" presStyleCnt="1"/>
      <dgm:spPr/>
    </dgm:pt>
    <dgm:pt modelId="{C5E2ECE5-97FC-4985-B8A3-BA4BA20070C4}" type="pres">
      <dgm:prSet presAssocID="{8126649F-0693-419C-9F38-53D7D4811D28}" presName="text" presStyleLbl="fgAcc0" presStyleIdx="0" presStyleCnt="1">
        <dgm:presLayoutVars>
          <dgm:chPref val="3"/>
        </dgm:presLayoutVars>
      </dgm:prSet>
      <dgm:spPr/>
    </dgm:pt>
    <dgm:pt modelId="{A7D85992-1C34-4194-9123-F49C9EFC0914}" type="pres">
      <dgm:prSet presAssocID="{8126649F-0693-419C-9F38-53D7D4811D28}" presName="hierChild2" presStyleCnt="0"/>
      <dgm:spPr/>
    </dgm:pt>
    <dgm:pt modelId="{7A877FB3-EF3A-4BB4-A23B-B5C7C2BDE291}" type="pres">
      <dgm:prSet presAssocID="{64EA7AA2-6FC0-45FE-82E2-E1F6FC83EF4A}" presName="Name10" presStyleLbl="parChTrans1D2" presStyleIdx="0" presStyleCnt="2"/>
      <dgm:spPr/>
    </dgm:pt>
    <dgm:pt modelId="{2A8D406D-E2A2-4285-BFA6-E9B781C18AB1}" type="pres">
      <dgm:prSet presAssocID="{6871546C-5B1B-490D-AAC7-FE7226F28C1C}" presName="hierRoot2" presStyleCnt="0"/>
      <dgm:spPr/>
    </dgm:pt>
    <dgm:pt modelId="{BA6CB8AB-550C-457E-8253-F8C44EF28E17}" type="pres">
      <dgm:prSet presAssocID="{6871546C-5B1B-490D-AAC7-FE7226F28C1C}" presName="composite2" presStyleCnt="0"/>
      <dgm:spPr/>
    </dgm:pt>
    <dgm:pt modelId="{C36E94B6-0486-49EA-8473-8ACFB1851747}" type="pres">
      <dgm:prSet presAssocID="{6871546C-5B1B-490D-AAC7-FE7226F28C1C}" presName="background2" presStyleLbl="node2" presStyleIdx="0" presStyleCnt="2"/>
      <dgm:spPr/>
    </dgm:pt>
    <dgm:pt modelId="{CF89867C-5544-4373-839F-CDEC155DA4E0}" type="pres">
      <dgm:prSet presAssocID="{6871546C-5B1B-490D-AAC7-FE7226F28C1C}" presName="text2" presStyleLbl="fgAcc2" presStyleIdx="0" presStyleCnt="2">
        <dgm:presLayoutVars>
          <dgm:chPref val="3"/>
        </dgm:presLayoutVars>
      </dgm:prSet>
      <dgm:spPr/>
    </dgm:pt>
    <dgm:pt modelId="{57EE2F6B-3407-49DE-A169-C1186ADCC601}" type="pres">
      <dgm:prSet presAssocID="{6871546C-5B1B-490D-AAC7-FE7226F28C1C}" presName="hierChild3" presStyleCnt="0"/>
      <dgm:spPr/>
    </dgm:pt>
    <dgm:pt modelId="{F39E768B-BBFB-4F54-9F65-C7A0FB668E0B}" type="pres">
      <dgm:prSet presAssocID="{E635A76A-F4D0-46E4-848D-E09FA7521A0C}" presName="Name10" presStyleLbl="parChTrans1D2" presStyleIdx="1" presStyleCnt="2"/>
      <dgm:spPr/>
    </dgm:pt>
    <dgm:pt modelId="{D0DA5405-63D7-457D-A64C-A6D9C88EAFDC}" type="pres">
      <dgm:prSet presAssocID="{B0E2F46E-0EC4-4193-9B59-4A5E164B292F}" presName="hierRoot2" presStyleCnt="0"/>
      <dgm:spPr/>
    </dgm:pt>
    <dgm:pt modelId="{E9981C48-D439-41AC-8CA8-EDAB928F257D}" type="pres">
      <dgm:prSet presAssocID="{B0E2F46E-0EC4-4193-9B59-4A5E164B292F}" presName="composite2" presStyleCnt="0"/>
      <dgm:spPr/>
    </dgm:pt>
    <dgm:pt modelId="{3C61A6AC-703D-44EB-843D-9698D1D420A5}" type="pres">
      <dgm:prSet presAssocID="{B0E2F46E-0EC4-4193-9B59-4A5E164B292F}" presName="background2" presStyleLbl="node2" presStyleIdx="1" presStyleCnt="2"/>
      <dgm:spPr/>
    </dgm:pt>
    <dgm:pt modelId="{F04FC849-A2B7-4F59-93A8-C065AA6106DF}" type="pres">
      <dgm:prSet presAssocID="{B0E2F46E-0EC4-4193-9B59-4A5E164B292F}" presName="text2" presStyleLbl="fgAcc2" presStyleIdx="1" presStyleCnt="2">
        <dgm:presLayoutVars>
          <dgm:chPref val="3"/>
        </dgm:presLayoutVars>
      </dgm:prSet>
      <dgm:spPr/>
    </dgm:pt>
    <dgm:pt modelId="{5645DA2E-0D6F-48C5-B5A0-D9DD41EC749C}" type="pres">
      <dgm:prSet presAssocID="{B0E2F46E-0EC4-4193-9B59-4A5E164B292F}" presName="hierChild3" presStyleCnt="0"/>
      <dgm:spPr/>
    </dgm:pt>
    <dgm:pt modelId="{16DA963D-2151-4049-BB26-1F393C16C6D2}" type="pres">
      <dgm:prSet presAssocID="{24E79D31-F136-40A9-8132-AFD8DFF6FFE2}" presName="Name17" presStyleLbl="parChTrans1D3" presStyleIdx="0" presStyleCnt="2"/>
      <dgm:spPr/>
    </dgm:pt>
    <dgm:pt modelId="{4452A926-417E-44F0-A08F-CA2E6F3339B4}" type="pres">
      <dgm:prSet presAssocID="{2EEB6AF6-A094-4ED4-9F56-75755F45A3F8}" presName="hierRoot3" presStyleCnt="0"/>
      <dgm:spPr/>
    </dgm:pt>
    <dgm:pt modelId="{EFD28C06-2198-4739-80BD-BF078D4C108E}" type="pres">
      <dgm:prSet presAssocID="{2EEB6AF6-A094-4ED4-9F56-75755F45A3F8}" presName="composite3" presStyleCnt="0"/>
      <dgm:spPr/>
    </dgm:pt>
    <dgm:pt modelId="{2DE29640-25F5-4A38-AA0B-B5A1467B9448}" type="pres">
      <dgm:prSet presAssocID="{2EEB6AF6-A094-4ED4-9F56-75755F45A3F8}" presName="background3" presStyleLbl="node3" presStyleIdx="0" presStyleCnt="2"/>
      <dgm:spPr/>
    </dgm:pt>
    <dgm:pt modelId="{5E984B4B-56D4-4BA6-B050-135B8CF35412}" type="pres">
      <dgm:prSet presAssocID="{2EEB6AF6-A094-4ED4-9F56-75755F45A3F8}" presName="text3" presStyleLbl="fgAcc3" presStyleIdx="0" presStyleCnt="2">
        <dgm:presLayoutVars>
          <dgm:chPref val="3"/>
        </dgm:presLayoutVars>
      </dgm:prSet>
      <dgm:spPr/>
    </dgm:pt>
    <dgm:pt modelId="{A544448C-B50D-4167-9991-356BCC7EC47A}" type="pres">
      <dgm:prSet presAssocID="{2EEB6AF6-A094-4ED4-9F56-75755F45A3F8}" presName="hierChild4" presStyleCnt="0"/>
      <dgm:spPr/>
    </dgm:pt>
    <dgm:pt modelId="{9462E2DD-A2C0-4C58-B8FF-20EBF3A6ECEC}" type="pres">
      <dgm:prSet presAssocID="{F9DCA9A5-4718-4FAC-8656-998EB5A40449}" presName="Name17" presStyleLbl="parChTrans1D3" presStyleIdx="1" presStyleCnt="2"/>
      <dgm:spPr/>
    </dgm:pt>
    <dgm:pt modelId="{F1B0B588-7D6D-4FDA-B0A1-537C136B2E41}" type="pres">
      <dgm:prSet presAssocID="{9018E8B4-82AE-420F-9510-95577ADC4E12}" presName="hierRoot3" presStyleCnt="0"/>
      <dgm:spPr/>
    </dgm:pt>
    <dgm:pt modelId="{622E5597-B5EB-4EB8-9FC3-38CDB1EF2995}" type="pres">
      <dgm:prSet presAssocID="{9018E8B4-82AE-420F-9510-95577ADC4E12}" presName="composite3" presStyleCnt="0"/>
      <dgm:spPr/>
    </dgm:pt>
    <dgm:pt modelId="{0E85E963-A341-4187-985E-F93E18CA726B}" type="pres">
      <dgm:prSet presAssocID="{9018E8B4-82AE-420F-9510-95577ADC4E12}" presName="background3" presStyleLbl="node3" presStyleIdx="1" presStyleCnt="2"/>
      <dgm:spPr/>
    </dgm:pt>
    <dgm:pt modelId="{62B426C2-A45A-4E4C-90C2-4E20C1AFAA25}" type="pres">
      <dgm:prSet presAssocID="{9018E8B4-82AE-420F-9510-95577ADC4E12}" presName="text3" presStyleLbl="fgAcc3" presStyleIdx="1" presStyleCnt="2">
        <dgm:presLayoutVars>
          <dgm:chPref val="3"/>
        </dgm:presLayoutVars>
      </dgm:prSet>
      <dgm:spPr/>
    </dgm:pt>
    <dgm:pt modelId="{FA0A0576-62DD-431D-8DE9-BC45F3A1B150}" type="pres">
      <dgm:prSet presAssocID="{9018E8B4-82AE-420F-9510-95577ADC4E12}" presName="hierChild4" presStyleCnt="0"/>
      <dgm:spPr/>
    </dgm:pt>
    <dgm:pt modelId="{43AFB58C-D7B4-47DD-91EC-444D791BC8E1}" type="pres">
      <dgm:prSet presAssocID="{BD982276-C2DF-4820-904F-C6D87D5F61B0}" presName="Name23" presStyleLbl="parChTrans1D4" presStyleIdx="0" presStyleCnt="8"/>
      <dgm:spPr/>
    </dgm:pt>
    <dgm:pt modelId="{9C658523-B42D-493C-8882-C065F6E5245E}" type="pres">
      <dgm:prSet presAssocID="{1914DDF8-E570-4B64-85D2-90D2AB1D231B}" presName="hierRoot4" presStyleCnt="0"/>
      <dgm:spPr/>
    </dgm:pt>
    <dgm:pt modelId="{9ECDB0A0-0CBD-48D7-9407-DA69FA3649CD}" type="pres">
      <dgm:prSet presAssocID="{1914DDF8-E570-4B64-85D2-90D2AB1D231B}" presName="composite4" presStyleCnt="0"/>
      <dgm:spPr/>
    </dgm:pt>
    <dgm:pt modelId="{0E6A2280-B3E0-4D9B-95F6-FA1E729ABF8D}" type="pres">
      <dgm:prSet presAssocID="{1914DDF8-E570-4B64-85D2-90D2AB1D231B}" presName="background4" presStyleLbl="node4" presStyleIdx="0" presStyleCnt="8"/>
      <dgm:spPr/>
    </dgm:pt>
    <dgm:pt modelId="{218F0D67-F338-427C-BB7F-687410718B5B}" type="pres">
      <dgm:prSet presAssocID="{1914DDF8-E570-4B64-85D2-90D2AB1D231B}" presName="text4" presStyleLbl="fgAcc4" presStyleIdx="0" presStyleCnt="8">
        <dgm:presLayoutVars>
          <dgm:chPref val="3"/>
        </dgm:presLayoutVars>
      </dgm:prSet>
      <dgm:spPr/>
    </dgm:pt>
    <dgm:pt modelId="{37128A87-2D5F-4DB6-8FD0-FA794AED54E4}" type="pres">
      <dgm:prSet presAssocID="{1914DDF8-E570-4B64-85D2-90D2AB1D231B}" presName="hierChild5" presStyleCnt="0"/>
      <dgm:spPr/>
    </dgm:pt>
    <dgm:pt modelId="{AD49AEA0-8B16-469D-82F0-044BEF6F771F}" type="pres">
      <dgm:prSet presAssocID="{77EFE593-B62E-4DC5-BAC3-C0D2DA9ABF64}" presName="Name23" presStyleLbl="parChTrans1D4" presStyleIdx="1" presStyleCnt="8"/>
      <dgm:spPr/>
    </dgm:pt>
    <dgm:pt modelId="{D0766E91-9DD3-49E3-B091-D445A082A762}" type="pres">
      <dgm:prSet presAssocID="{87C22401-753D-4C91-8969-B5288FD86358}" presName="hierRoot4" presStyleCnt="0"/>
      <dgm:spPr/>
    </dgm:pt>
    <dgm:pt modelId="{F6620D13-C56E-4491-8C9E-88066A4393D0}" type="pres">
      <dgm:prSet presAssocID="{87C22401-753D-4C91-8969-B5288FD86358}" presName="composite4" presStyleCnt="0"/>
      <dgm:spPr/>
    </dgm:pt>
    <dgm:pt modelId="{A30994CA-C5D0-48CA-B790-68EA2856709C}" type="pres">
      <dgm:prSet presAssocID="{87C22401-753D-4C91-8969-B5288FD86358}" presName="background4" presStyleLbl="node4" presStyleIdx="1" presStyleCnt="8"/>
      <dgm:spPr/>
    </dgm:pt>
    <dgm:pt modelId="{58BDBEAA-B6FA-4650-8344-A916920B3F7E}" type="pres">
      <dgm:prSet presAssocID="{87C22401-753D-4C91-8969-B5288FD86358}" presName="text4" presStyleLbl="fgAcc4" presStyleIdx="1" presStyleCnt="8">
        <dgm:presLayoutVars>
          <dgm:chPref val="3"/>
        </dgm:presLayoutVars>
      </dgm:prSet>
      <dgm:spPr/>
    </dgm:pt>
    <dgm:pt modelId="{4FF362D0-4966-49E9-BB46-EE43A4A862E9}" type="pres">
      <dgm:prSet presAssocID="{87C22401-753D-4C91-8969-B5288FD86358}" presName="hierChild5" presStyleCnt="0"/>
      <dgm:spPr/>
    </dgm:pt>
    <dgm:pt modelId="{9EA670D2-44D6-43E5-9463-5F7E40E14350}" type="pres">
      <dgm:prSet presAssocID="{06242CAC-B5FC-41EF-A007-6BC529B458D3}" presName="Name23" presStyleLbl="parChTrans1D4" presStyleIdx="2" presStyleCnt="8"/>
      <dgm:spPr/>
    </dgm:pt>
    <dgm:pt modelId="{46D1660F-5DF5-4285-9B34-F999B9B357CA}" type="pres">
      <dgm:prSet presAssocID="{27AF808E-49FA-454D-8E79-8D6E089FB9E8}" presName="hierRoot4" presStyleCnt="0"/>
      <dgm:spPr/>
    </dgm:pt>
    <dgm:pt modelId="{23BDECB9-C60F-48FE-A2EC-7EB8CAFEE1D7}" type="pres">
      <dgm:prSet presAssocID="{27AF808E-49FA-454D-8E79-8D6E089FB9E8}" presName="composite4" presStyleCnt="0"/>
      <dgm:spPr/>
    </dgm:pt>
    <dgm:pt modelId="{C7A88C35-65A2-4630-A539-862CF8736B61}" type="pres">
      <dgm:prSet presAssocID="{27AF808E-49FA-454D-8E79-8D6E089FB9E8}" presName="background4" presStyleLbl="node4" presStyleIdx="2" presStyleCnt="8"/>
      <dgm:spPr/>
    </dgm:pt>
    <dgm:pt modelId="{53145DC6-979A-4594-8228-F32ACE26EB46}" type="pres">
      <dgm:prSet presAssocID="{27AF808E-49FA-454D-8E79-8D6E089FB9E8}" presName="text4" presStyleLbl="fgAcc4" presStyleIdx="2" presStyleCnt="8">
        <dgm:presLayoutVars>
          <dgm:chPref val="3"/>
        </dgm:presLayoutVars>
      </dgm:prSet>
      <dgm:spPr/>
    </dgm:pt>
    <dgm:pt modelId="{18CFF159-DDB5-4A77-886C-9ECAB8FE30E5}" type="pres">
      <dgm:prSet presAssocID="{27AF808E-49FA-454D-8E79-8D6E089FB9E8}" presName="hierChild5" presStyleCnt="0"/>
      <dgm:spPr/>
    </dgm:pt>
    <dgm:pt modelId="{3076AC33-52DC-4DA5-96EE-10AB60A1F01C}" type="pres">
      <dgm:prSet presAssocID="{685239CB-E2F4-4978-8E92-43279341589B}" presName="Name23" presStyleLbl="parChTrans1D4" presStyleIdx="3" presStyleCnt="8"/>
      <dgm:spPr/>
    </dgm:pt>
    <dgm:pt modelId="{87DF1DAB-4CA2-464E-B8F7-BD7C3FEFC5D2}" type="pres">
      <dgm:prSet presAssocID="{4F1DEB66-0B91-4A29-9AF8-ED266CB307A4}" presName="hierRoot4" presStyleCnt="0"/>
      <dgm:spPr/>
    </dgm:pt>
    <dgm:pt modelId="{5422FC85-0354-4A9C-8CA7-8D1BA2F9814F}" type="pres">
      <dgm:prSet presAssocID="{4F1DEB66-0B91-4A29-9AF8-ED266CB307A4}" presName="composite4" presStyleCnt="0"/>
      <dgm:spPr/>
    </dgm:pt>
    <dgm:pt modelId="{CC132D4B-822E-4AE2-9E74-1393A610F13F}" type="pres">
      <dgm:prSet presAssocID="{4F1DEB66-0B91-4A29-9AF8-ED266CB307A4}" presName="background4" presStyleLbl="node4" presStyleIdx="3" presStyleCnt="8"/>
      <dgm:spPr/>
    </dgm:pt>
    <dgm:pt modelId="{026645CE-BFCD-4D4E-BB0F-06A5E6C99E9D}" type="pres">
      <dgm:prSet presAssocID="{4F1DEB66-0B91-4A29-9AF8-ED266CB307A4}" presName="text4" presStyleLbl="fgAcc4" presStyleIdx="3" presStyleCnt="8">
        <dgm:presLayoutVars>
          <dgm:chPref val="3"/>
        </dgm:presLayoutVars>
      </dgm:prSet>
      <dgm:spPr/>
    </dgm:pt>
    <dgm:pt modelId="{9F3642C2-EB1A-4A67-8DC1-93632F3D2A37}" type="pres">
      <dgm:prSet presAssocID="{4F1DEB66-0B91-4A29-9AF8-ED266CB307A4}" presName="hierChild5" presStyleCnt="0"/>
      <dgm:spPr/>
    </dgm:pt>
    <dgm:pt modelId="{DEB0B2B4-B674-4D20-B8C8-3434A41E2F88}" type="pres">
      <dgm:prSet presAssocID="{FDE62434-A03F-491A-95B5-9447713899C5}" presName="Name23" presStyleLbl="parChTrans1D4" presStyleIdx="4" presStyleCnt="8"/>
      <dgm:spPr/>
    </dgm:pt>
    <dgm:pt modelId="{62834FE5-833A-4D68-921F-D9E104F7B2CF}" type="pres">
      <dgm:prSet presAssocID="{A54437BA-620D-45A0-BC5D-645EA5E0A93E}" presName="hierRoot4" presStyleCnt="0"/>
      <dgm:spPr/>
    </dgm:pt>
    <dgm:pt modelId="{825505DD-3F45-4A6F-A4D8-C5D259BA2CFB}" type="pres">
      <dgm:prSet presAssocID="{A54437BA-620D-45A0-BC5D-645EA5E0A93E}" presName="composite4" presStyleCnt="0"/>
      <dgm:spPr/>
    </dgm:pt>
    <dgm:pt modelId="{32C1AD32-84E1-45F1-8281-A6801E5C1B1A}" type="pres">
      <dgm:prSet presAssocID="{A54437BA-620D-45A0-BC5D-645EA5E0A93E}" presName="background4" presStyleLbl="node4" presStyleIdx="4" presStyleCnt="8"/>
      <dgm:spPr/>
    </dgm:pt>
    <dgm:pt modelId="{A55BF09D-0E4E-4DCA-A2FC-F3E4CE23032A}" type="pres">
      <dgm:prSet presAssocID="{A54437BA-620D-45A0-BC5D-645EA5E0A93E}" presName="text4" presStyleLbl="fgAcc4" presStyleIdx="4" presStyleCnt="8">
        <dgm:presLayoutVars>
          <dgm:chPref val="3"/>
        </dgm:presLayoutVars>
      </dgm:prSet>
      <dgm:spPr/>
    </dgm:pt>
    <dgm:pt modelId="{C77B8857-89F8-4C77-895C-DDC7AA725403}" type="pres">
      <dgm:prSet presAssocID="{A54437BA-620D-45A0-BC5D-645EA5E0A93E}" presName="hierChild5" presStyleCnt="0"/>
      <dgm:spPr/>
    </dgm:pt>
    <dgm:pt modelId="{909E7127-AAFC-4223-9A38-5BDFC55BDCAD}" type="pres">
      <dgm:prSet presAssocID="{A341FD0B-32AA-4AE2-9384-FE40396D7591}" presName="Name23" presStyleLbl="parChTrans1D4" presStyleIdx="5" presStyleCnt="8"/>
      <dgm:spPr/>
    </dgm:pt>
    <dgm:pt modelId="{44D7ADB1-9BFC-4E5D-8D8B-79E424452188}" type="pres">
      <dgm:prSet presAssocID="{F2EE017B-F982-432C-BD0F-2B695D22628B}" presName="hierRoot4" presStyleCnt="0"/>
      <dgm:spPr/>
    </dgm:pt>
    <dgm:pt modelId="{58CB67FE-4AA4-42E6-A1B2-C28F1972B6DE}" type="pres">
      <dgm:prSet presAssocID="{F2EE017B-F982-432C-BD0F-2B695D22628B}" presName="composite4" presStyleCnt="0"/>
      <dgm:spPr/>
    </dgm:pt>
    <dgm:pt modelId="{E2071F22-C843-4094-ACA9-61CE02CF6A1A}" type="pres">
      <dgm:prSet presAssocID="{F2EE017B-F982-432C-BD0F-2B695D22628B}" presName="background4" presStyleLbl="node4" presStyleIdx="5" presStyleCnt="8"/>
      <dgm:spPr/>
    </dgm:pt>
    <dgm:pt modelId="{86C83DF3-DC05-4C23-B4F3-F647AD1E93FB}" type="pres">
      <dgm:prSet presAssocID="{F2EE017B-F982-432C-BD0F-2B695D22628B}" presName="text4" presStyleLbl="fgAcc4" presStyleIdx="5" presStyleCnt="8">
        <dgm:presLayoutVars>
          <dgm:chPref val="3"/>
        </dgm:presLayoutVars>
      </dgm:prSet>
      <dgm:spPr/>
    </dgm:pt>
    <dgm:pt modelId="{2D20BE3F-8553-4843-AED3-1831838F9336}" type="pres">
      <dgm:prSet presAssocID="{F2EE017B-F982-432C-BD0F-2B695D22628B}" presName="hierChild5" presStyleCnt="0"/>
      <dgm:spPr/>
    </dgm:pt>
    <dgm:pt modelId="{4427B292-6AFE-4A64-895E-5A7637AF4AAA}" type="pres">
      <dgm:prSet presAssocID="{B83E01DE-11FF-4E34-ACC1-E51ABCEB4BA3}" presName="Name23" presStyleLbl="parChTrans1D4" presStyleIdx="6" presStyleCnt="8"/>
      <dgm:spPr/>
    </dgm:pt>
    <dgm:pt modelId="{88B908B9-B06C-480F-B5FC-73195A389F18}" type="pres">
      <dgm:prSet presAssocID="{70ED8229-9443-46F7-943F-AFAD680C9269}" presName="hierRoot4" presStyleCnt="0"/>
      <dgm:spPr/>
    </dgm:pt>
    <dgm:pt modelId="{3ECB3568-FCDE-4142-92D3-5763915F0808}" type="pres">
      <dgm:prSet presAssocID="{70ED8229-9443-46F7-943F-AFAD680C9269}" presName="composite4" presStyleCnt="0"/>
      <dgm:spPr/>
    </dgm:pt>
    <dgm:pt modelId="{A9C91597-491F-4264-8085-85431133129B}" type="pres">
      <dgm:prSet presAssocID="{70ED8229-9443-46F7-943F-AFAD680C9269}" presName="background4" presStyleLbl="node4" presStyleIdx="6" presStyleCnt="8"/>
      <dgm:spPr/>
    </dgm:pt>
    <dgm:pt modelId="{1D2E8CF8-BE01-44D9-83D8-2E458E2F1099}" type="pres">
      <dgm:prSet presAssocID="{70ED8229-9443-46F7-943F-AFAD680C9269}" presName="text4" presStyleLbl="fgAcc4" presStyleIdx="6" presStyleCnt="8">
        <dgm:presLayoutVars>
          <dgm:chPref val="3"/>
        </dgm:presLayoutVars>
      </dgm:prSet>
      <dgm:spPr/>
    </dgm:pt>
    <dgm:pt modelId="{09AA1ED1-6E67-4B83-BA49-F28EF405827F}" type="pres">
      <dgm:prSet presAssocID="{70ED8229-9443-46F7-943F-AFAD680C9269}" presName="hierChild5" presStyleCnt="0"/>
      <dgm:spPr/>
    </dgm:pt>
    <dgm:pt modelId="{9557D41C-4F29-44A1-8F7D-98486BDD3227}" type="pres">
      <dgm:prSet presAssocID="{CF1ECF67-697D-47CD-B5D1-CC61648EE694}" presName="Name23" presStyleLbl="parChTrans1D4" presStyleIdx="7" presStyleCnt="8"/>
      <dgm:spPr/>
    </dgm:pt>
    <dgm:pt modelId="{C622ADB8-E5BD-4F69-88C4-71E3D0EE945D}" type="pres">
      <dgm:prSet presAssocID="{03D2EC78-AE40-42DA-BEFB-62A82FACEC29}" presName="hierRoot4" presStyleCnt="0"/>
      <dgm:spPr/>
    </dgm:pt>
    <dgm:pt modelId="{D08BF380-F9D9-4143-A5D1-C597D7C082F4}" type="pres">
      <dgm:prSet presAssocID="{03D2EC78-AE40-42DA-BEFB-62A82FACEC29}" presName="composite4" presStyleCnt="0"/>
      <dgm:spPr/>
    </dgm:pt>
    <dgm:pt modelId="{3F854646-755F-4D98-BDDA-F8CC22E95D7C}" type="pres">
      <dgm:prSet presAssocID="{03D2EC78-AE40-42DA-BEFB-62A82FACEC29}" presName="background4" presStyleLbl="node4" presStyleIdx="7" presStyleCnt="8"/>
      <dgm:spPr/>
    </dgm:pt>
    <dgm:pt modelId="{019AFB34-DA71-46EA-80E4-012292485F31}" type="pres">
      <dgm:prSet presAssocID="{03D2EC78-AE40-42DA-BEFB-62A82FACEC29}" presName="text4" presStyleLbl="fgAcc4" presStyleIdx="7" presStyleCnt="8">
        <dgm:presLayoutVars>
          <dgm:chPref val="3"/>
        </dgm:presLayoutVars>
      </dgm:prSet>
      <dgm:spPr/>
    </dgm:pt>
    <dgm:pt modelId="{6E33F15E-F6A4-47F8-8734-D64CAA8C5554}" type="pres">
      <dgm:prSet presAssocID="{03D2EC78-AE40-42DA-BEFB-62A82FACEC29}" presName="hierChild5" presStyleCnt="0"/>
      <dgm:spPr/>
    </dgm:pt>
  </dgm:ptLst>
  <dgm:cxnLst>
    <dgm:cxn modelId="{F431A90D-B673-4626-91F7-422F815765AB}" type="presOf" srcId="{06242CAC-B5FC-41EF-A007-6BC529B458D3}" destId="{9EA670D2-44D6-43E5-9463-5F7E40E14350}" srcOrd="0" destOrd="0" presId="urn:microsoft.com/office/officeart/2005/8/layout/hierarchy1"/>
    <dgm:cxn modelId="{43B8DC0E-AFA6-40A1-967C-2F37B6716E69}" type="presOf" srcId="{6871546C-5B1B-490D-AAC7-FE7226F28C1C}" destId="{CF89867C-5544-4373-839F-CDEC155DA4E0}" srcOrd="0" destOrd="0" presId="urn:microsoft.com/office/officeart/2005/8/layout/hierarchy1"/>
    <dgm:cxn modelId="{5838400F-91BE-469A-9931-F24560353DAA}" srcId="{FB37EBBA-1F5B-4116-95F5-A1812D57A47B}" destId="{8126649F-0693-419C-9F38-53D7D4811D28}" srcOrd="0" destOrd="0" parTransId="{114E705D-F1ED-45A1-81F6-4217443546DA}" sibTransId="{7706DC28-B5AC-4AF2-A7D3-A49AAFEE1E53}"/>
    <dgm:cxn modelId="{93E2E10F-09B3-4E8B-A061-2CC5169C9F55}" type="presOf" srcId="{B83E01DE-11FF-4E34-ACC1-E51ABCEB4BA3}" destId="{4427B292-6AFE-4A64-895E-5A7637AF4AAA}" srcOrd="0" destOrd="0" presId="urn:microsoft.com/office/officeart/2005/8/layout/hierarchy1"/>
    <dgm:cxn modelId="{57F5E117-4190-4680-AAA1-73D8FB3A462E}" srcId="{87C22401-753D-4C91-8969-B5288FD86358}" destId="{4F1DEB66-0B91-4A29-9AF8-ED266CB307A4}" srcOrd="1" destOrd="0" parTransId="{685239CB-E2F4-4978-8E92-43279341589B}" sibTransId="{6E3AC808-2107-43EC-B56D-D2ABE5DC18BE}"/>
    <dgm:cxn modelId="{B4561F25-D1C6-4F03-AB2A-AF9899F55873}" type="presOf" srcId="{64EA7AA2-6FC0-45FE-82E2-E1F6FC83EF4A}" destId="{7A877FB3-EF3A-4BB4-A23B-B5C7C2BDE291}" srcOrd="0" destOrd="0" presId="urn:microsoft.com/office/officeart/2005/8/layout/hierarchy1"/>
    <dgm:cxn modelId="{0694C036-79D0-4DCE-AAF1-ECDA61B74978}" srcId="{B0E2F46E-0EC4-4193-9B59-4A5E164B292F}" destId="{2EEB6AF6-A094-4ED4-9F56-75755F45A3F8}" srcOrd="0" destOrd="0" parTransId="{24E79D31-F136-40A9-8132-AFD8DFF6FFE2}" sibTransId="{BCF35036-AF7E-414C-B748-63A00B19A910}"/>
    <dgm:cxn modelId="{C4474638-D571-477B-82C8-A1589E7C5A01}" type="presOf" srcId="{03D2EC78-AE40-42DA-BEFB-62A82FACEC29}" destId="{019AFB34-DA71-46EA-80E4-012292485F31}" srcOrd="0" destOrd="0" presId="urn:microsoft.com/office/officeart/2005/8/layout/hierarchy1"/>
    <dgm:cxn modelId="{340EF35B-EC15-4963-8B2E-0DD49E0FBE85}" srcId="{9018E8B4-82AE-420F-9510-95577ADC4E12}" destId="{1914DDF8-E570-4B64-85D2-90D2AB1D231B}" srcOrd="0" destOrd="0" parTransId="{BD982276-C2DF-4820-904F-C6D87D5F61B0}" sibTransId="{C4F4CC97-7502-4D43-8384-75E5F8521D21}"/>
    <dgm:cxn modelId="{D4957060-E881-4B0F-8CE4-8E1D062C63EE}" type="presOf" srcId="{9018E8B4-82AE-420F-9510-95577ADC4E12}" destId="{62B426C2-A45A-4E4C-90C2-4E20C1AFAA25}" srcOrd="0" destOrd="0" presId="urn:microsoft.com/office/officeart/2005/8/layout/hierarchy1"/>
    <dgm:cxn modelId="{3133FF60-BE77-40E9-A9C9-57705169FD8C}" srcId="{8126649F-0693-419C-9F38-53D7D4811D28}" destId="{6871546C-5B1B-490D-AAC7-FE7226F28C1C}" srcOrd="0" destOrd="0" parTransId="{64EA7AA2-6FC0-45FE-82E2-E1F6FC83EF4A}" sibTransId="{731D4D0A-0871-410E-968F-ED79A4CC1146}"/>
    <dgm:cxn modelId="{975A4041-B6DE-40A4-BABB-D2B525382AF3}" srcId="{4F1DEB66-0B91-4A29-9AF8-ED266CB307A4}" destId="{A54437BA-620D-45A0-BC5D-645EA5E0A93E}" srcOrd="0" destOrd="0" parTransId="{FDE62434-A03F-491A-95B5-9447713899C5}" sibTransId="{7A9FFA4F-E7C9-46DD-A338-53AAADAC58D8}"/>
    <dgm:cxn modelId="{CDB50462-36E9-481D-9153-880B84CB9899}" type="presOf" srcId="{4F1DEB66-0B91-4A29-9AF8-ED266CB307A4}" destId="{026645CE-BFCD-4D4E-BB0F-06A5E6C99E9D}" srcOrd="0" destOrd="0" presId="urn:microsoft.com/office/officeart/2005/8/layout/hierarchy1"/>
    <dgm:cxn modelId="{AFAE2747-C82A-4E5B-833A-CE6EB72D827D}" type="presOf" srcId="{87C22401-753D-4C91-8969-B5288FD86358}" destId="{58BDBEAA-B6FA-4650-8344-A916920B3F7E}" srcOrd="0" destOrd="0" presId="urn:microsoft.com/office/officeart/2005/8/layout/hierarchy1"/>
    <dgm:cxn modelId="{F6C64D69-9051-41E2-A5B9-73C27FE3B00E}" type="presOf" srcId="{27AF808E-49FA-454D-8E79-8D6E089FB9E8}" destId="{53145DC6-979A-4594-8228-F32ACE26EB46}" srcOrd="0" destOrd="0" presId="urn:microsoft.com/office/officeart/2005/8/layout/hierarchy1"/>
    <dgm:cxn modelId="{F32B1977-2DA7-4662-8841-E690D3B3266E}" srcId="{4F1DEB66-0B91-4A29-9AF8-ED266CB307A4}" destId="{F2EE017B-F982-432C-BD0F-2B695D22628B}" srcOrd="1" destOrd="0" parTransId="{A341FD0B-32AA-4AE2-9384-FE40396D7591}" sibTransId="{AFBABC11-8103-4CD0-9E38-36569E5F33ED}"/>
    <dgm:cxn modelId="{617B5377-2193-4645-9570-9DDF831CF237}" type="presOf" srcId="{8126649F-0693-419C-9F38-53D7D4811D28}" destId="{C5E2ECE5-97FC-4985-B8A3-BA4BA20070C4}" srcOrd="0" destOrd="0" presId="urn:microsoft.com/office/officeart/2005/8/layout/hierarchy1"/>
    <dgm:cxn modelId="{DDD03178-239E-49BC-B095-771349910F90}" srcId="{F2EE017B-F982-432C-BD0F-2B695D22628B}" destId="{70ED8229-9443-46F7-943F-AFAD680C9269}" srcOrd="0" destOrd="0" parTransId="{B83E01DE-11FF-4E34-ACC1-E51ABCEB4BA3}" sibTransId="{3DCD9EAE-1969-4CB0-84DF-8B411E5071FA}"/>
    <dgm:cxn modelId="{61A69858-4B6C-4EBA-9C52-B31EC1AB3E7C}" type="presOf" srcId="{B0E2F46E-0EC4-4193-9B59-4A5E164B292F}" destId="{F04FC849-A2B7-4F59-93A8-C065AA6106DF}" srcOrd="0" destOrd="0" presId="urn:microsoft.com/office/officeart/2005/8/layout/hierarchy1"/>
    <dgm:cxn modelId="{9D664583-57F4-4E47-A48E-E101E3FE4B50}" type="presOf" srcId="{FDE62434-A03F-491A-95B5-9447713899C5}" destId="{DEB0B2B4-B674-4D20-B8C8-3434A41E2F88}" srcOrd="0" destOrd="0" presId="urn:microsoft.com/office/officeart/2005/8/layout/hierarchy1"/>
    <dgm:cxn modelId="{D33F3785-30F7-4879-A34E-953EE4136E63}" srcId="{B0E2F46E-0EC4-4193-9B59-4A5E164B292F}" destId="{9018E8B4-82AE-420F-9510-95577ADC4E12}" srcOrd="1" destOrd="0" parTransId="{F9DCA9A5-4718-4FAC-8656-998EB5A40449}" sibTransId="{1EEFC8C1-131E-4E74-93FC-3B6EBF902D39}"/>
    <dgm:cxn modelId="{BE7D6589-5231-414D-9F32-B8D3736402B3}" srcId="{87C22401-753D-4C91-8969-B5288FD86358}" destId="{27AF808E-49FA-454D-8E79-8D6E089FB9E8}" srcOrd="0" destOrd="0" parTransId="{06242CAC-B5FC-41EF-A007-6BC529B458D3}" sibTransId="{4A7003CE-7D71-462E-8DD7-DA6379198061}"/>
    <dgm:cxn modelId="{50D34F8E-9D60-4E87-BD62-0A1D74759201}" type="presOf" srcId="{1914DDF8-E570-4B64-85D2-90D2AB1D231B}" destId="{218F0D67-F338-427C-BB7F-687410718B5B}" srcOrd="0" destOrd="0" presId="urn:microsoft.com/office/officeart/2005/8/layout/hierarchy1"/>
    <dgm:cxn modelId="{35BFC39B-A00B-477A-902A-F696271162B7}" type="presOf" srcId="{BD982276-C2DF-4820-904F-C6D87D5F61B0}" destId="{43AFB58C-D7B4-47DD-91EC-444D791BC8E1}" srcOrd="0" destOrd="0" presId="urn:microsoft.com/office/officeart/2005/8/layout/hierarchy1"/>
    <dgm:cxn modelId="{A95103A7-F6DB-4707-A065-57DEA2928750}" srcId="{9018E8B4-82AE-420F-9510-95577ADC4E12}" destId="{87C22401-753D-4C91-8969-B5288FD86358}" srcOrd="1" destOrd="0" parTransId="{77EFE593-B62E-4DC5-BAC3-C0D2DA9ABF64}" sibTransId="{16311DD3-B6D6-40BB-A662-8A579820D4D0}"/>
    <dgm:cxn modelId="{12357DAC-C2E7-4C19-AEAD-991CEF676D67}" type="presOf" srcId="{77EFE593-B62E-4DC5-BAC3-C0D2DA9ABF64}" destId="{AD49AEA0-8B16-469D-82F0-044BEF6F771F}" srcOrd="0" destOrd="0" presId="urn:microsoft.com/office/officeart/2005/8/layout/hierarchy1"/>
    <dgm:cxn modelId="{93D8F3C0-86C8-4C78-A453-10FD59A50AED}" type="presOf" srcId="{685239CB-E2F4-4978-8E92-43279341589B}" destId="{3076AC33-52DC-4DA5-96EE-10AB60A1F01C}" srcOrd="0" destOrd="0" presId="urn:microsoft.com/office/officeart/2005/8/layout/hierarchy1"/>
    <dgm:cxn modelId="{691454C8-EEB3-4A29-86F4-28B236369D40}" type="presOf" srcId="{F9DCA9A5-4718-4FAC-8656-998EB5A40449}" destId="{9462E2DD-A2C0-4C58-B8FF-20EBF3A6ECEC}" srcOrd="0" destOrd="0" presId="urn:microsoft.com/office/officeart/2005/8/layout/hierarchy1"/>
    <dgm:cxn modelId="{FC2705CB-27C3-4C4A-AE63-FF8228C43324}" type="presOf" srcId="{A54437BA-620D-45A0-BC5D-645EA5E0A93E}" destId="{A55BF09D-0E4E-4DCA-A2FC-F3E4CE23032A}" srcOrd="0" destOrd="0" presId="urn:microsoft.com/office/officeart/2005/8/layout/hierarchy1"/>
    <dgm:cxn modelId="{5BE541CD-06F4-4F5B-A3F4-2952235B3D8C}" type="presOf" srcId="{CF1ECF67-697D-47CD-B5D1-CC61648EE694}" destId="{9557D41C-4F29-44A1-8F7D-98486BDD3227}" srcOrd="0" destOrd="0" presId="urn:microsoft.com/office/officeart/2005/8/layout/hierarchy1"/>
    <dgm:cxn modelId="{B0ACCDCE-28A1-4566-A355-521336817BDD}" srcId="{F2EE017B-F982-432C-BD0F-2B695D22628B}" destId="{03D2EC78-AE40-42DA-BEFB-62A82FACEC29}" srcOrd="1" destOrd="0" parTransId="{CF1ECF67-697D-47CD-B5D1-CC61648EE694}" sibTransId="{529F1D15-6F31-4D62-8DC6-622B6D684503}"/>
    <dgm:cxn modelId="{C78570CF-0F7A-4ED2-B0DF-5296AD5F533E}" type="presOf" srcId="{FB37EBBA-1F5B-4116-95F5-A1812D57A47B}" destId="{FAA139A8-D114-4772-A31E-D410F4C2E0F2}" srcOrd="0" destOrd="0" presId="urn:microsoft.com/office/officeart/2005/8/layout/hierarchy1"/>
    <dgm:cxn modelId="{E8A738DA-A743-4E57-B0D2-56BCDCA06BC1}" srcId="{8126649F-0693-419C-9F38-53D7D4811D28}" destId="{B0E2F46E-0EC4-4193-9B59-4A5E164B292F}" srcOrd="1" destOrd="0" parTransId="{E635A76A-F4D0-46E4-848D-E09FA7521A0C}" sibTransId="{2CFD3A2F-014A-4488-9BD8-1E9BA73FBF11}"/>
    <dgm:cxn modelId="{BCF8FDDE-D987-4078-9644-66140BD2A1D9}" type="presOf" srcId="{F2EE017B-F982-432C-BD0F-2B695D22628B}" destId="{86C83DF3-DC05-4C23-B4F3-F647AD1E93FB}" srcOrd="0" destOrd="0" presId="urn:microsoft.com/office/officeart/2005/8/layout/hierarchy1"/>
    <dgm:cxn modelId="{B2E3B1DF-8BED-4466-932D-A3F4AC072897}" type="presOf" srcId="{24E79D31-F136-40A9-8132-AFD8DFF6FFE2}" destId="{16DA963D-2151-4049-BB26-1F393C16C6D2}" srcOrd="0" destOrd="0" presId="urn:microsoft.com/office/officeart/2005/8/layout/hierarchy1"/>
    <dgm:cxn modelId="{68E641E4-0FCA-4AD4-B802-F37830BF74D4}" type="presOf" srcId="{E635A76A-F4D0-46E4-848D-E09FA7521A0C}" destId="{F39E768B-BBFB-4F54-9F65-C7A0FB668E0B}" srcOrd="0" destOrd="0" presId="urn:microsoft.com/office/officeart/2005/8/layout/hierarchy1"/>
    <dgm:cxn modelId="{7C24BCEB-09FB-4793-9CF9-C14915A56BFC}" type="presOf" srcId="{2EEB6AF6-A094-4ED4-9F56-75755F45A3F8}" destId="{5E984B4B-56D4-4BA6-B050-135B8CF35412}" srcOrd="0" destOrd="0" presId="urn:microsoft.com/office/officeart/2005/8/layout/hierarchy1"/>
    <dgm:cxn modelId="{77F6B7ED-612D-4DB4-82E3-4B540B104321}" type="presOf" srcId="{A341FD0B-32AA-4AE2-9384-FE40396D7591}" destId="{909E7127-AAFC-4223-9A38-5BDFC55BDCAD}" srcOrd="0" destOrd="0" presId="urn:microsoft.com/office/officeart/2005/8/layout/hierarchy1"/>
    <dgm:cxn modelId="{034B73F1-985D-41CE-A0C4-383D497261DE}" type="presOf" srcId="{70ED8229-9443-46F7-943F-AFAD680C9269}" destId="{1D2E8CF8-BE01-44D9-83D8-2E458E2F1099}" srcOrd="0" destOrd="0" presId="urn:microsoft.com/office/officeart/2005/8/layout/hierarchy1"/>
    <dgm:cxn modelId="{D0922779-580C-409D-8D00-1AB90F6BC02E}" type="presParOf" srcId="{FAA139A8-D114-4772-A31E-D410F4C2E0F2}" destId="{2B21E4A0-65EE-4CE1-BC50-6D9DFC3A04BA}" srcOrd="0" destOrd="0" presId="urn:microsoft.com/office/officeart/2005/8/layout/hierarchy1"/>
    <dgm:cxn modelId="{AFC57CFB-E71A-4900-A607-BB20974A1A73}" type="presParOf" srcId="{2B21E4A0-65EE-4CE1-BC50-6D9DFC3A04BA}" destId="{93359AAB-F31C-47C4-835E-59823846CB8A}" srcOrd="0" destOrd="0" presId="urn:microsoft.com/office/officeart/2005/8/layout/hierarchy1"/>
    <dgm:cxn modelId="{F04F1A4C-38AC-4E1A-979D-B2BEC41AB8ED}" type="presParOf" srcId="{93359AAB-F31C-47C4-835E-59823846CB8A}" destId="{DED20E37-A340-4523-B4CD-C9055C40F1E3}" srcOrd="0" destOrd="0" presId="urn:microsoft.com/office/officeart/2005/8/layout/hierarchy1"/>
    <dgm:cxn modelId="{B96B4F6F-C379-4286-A46E-BF24FB732EA0}" type="presParOf" srcId="{93359AAB-F31C-47C4-835E-59823846CB8A}" destId="{C5E2ECE5-97FC-4985-B8A3-BA4BA20070C4}" srcOrd="1" destOrd="0" presId="urn:microsoft.com/office/officeart/2005/8/layout/hierarchy1"/>
    <dgm:cxn modelId="{218CB58E-A6CF-4852-A2BD-5745A0EEC283}" type="presParOf" srcId="{2B21E4A0-65EE-4CE1-BC50-6D9DFC3A04BA}" destId="{A7D85992-1C34-4194-9123-F49C9EFC0914}" srcOrd="1" destOrd="0" presId="urn:microsoft.com/office/officeart/2005/8/layout/hierarchy1"/>
    <dgm:cxn modelId="{5071A326-5773-4CA0-A3E8-8B35954512F8}" type="presParOf" srcId="{A7D85992-1C34-4194-9123-F49C9EFC0914}" destId="{7A877FB3-EF3A-4BB4-A23B-B5C7C2BDE291}" srcOrd="0" destOrd="0" presId="urn:microsoft.com/office/officeart/2005/8/layout/hierarchy1"/>
    <dgm:cxn modelId="{FD6C3C16-6ACE-4584-AD2C-816F6C67322A}" type="presParOf" srcId="{A7D85992-1C34-4194-9123-F49C9EFC0914}" destId="{2A8D406D-E2A2-4285-BFA6-E9B781C18AB1}" srcOrd="1" destOrd="0" presId="urn:microsoft.com/office/officeart/2005/8/layout/hierarchy1"/>
    <dgm:cxn modelId="{1BA45F64-477A-4BD1-96BD-BBBEC55238B5}" type="presParOf" srcId="{2A8D406D-E2A2-4285-BFA6-E9B781C18AB1}" destId="{BA6CB8AB-550C-457E-8253-F8C44EF28E17}" srcOrd="0" destOrd="0" presId="urn:microsoft.com/office/officeart/2005/8/layout/hierarchy1"/>
    <dgm:cxn modelId="{A5533E5E-71EA-4CCF-BCA0-216A9286A046}" type="presParOf" srcId="{BA6CB8AB-550C-457E-8253-F8C44EF28E17}" destId="{C36E94B6-0486-49EA-8473-8ACFB1851747}" srcOrd="0" destOrd="0" presId="urn:microsoft.com/office/officeart/2005/8/layout/hierarchy1"/>
    <dgm:cxn modelId="{0DC19AD5-2259-43C5-AD36-ABDDE755ECAC}" type="presParOf" srcId="{BA6CB8AB-550C-457E-8253-F8C44EF28E17}" destId="{CF89867C-5544-4373-839F-CDEC155DA4E0}" srcOrd="1" destOrd="0" presId="urn:microsoft.com/office/officeart/2005/8/layout/hierarchy1"/>
    <dgm:cxn modelId="{6CF08FB2-D559-4DAB-A265-9D0641B9954E}" type="presParOf" srcId="{2A8D406D-E2A2-4285-BFA6-E9B781C18AB1}" destId="{57EE2F6B-3407-49DE-A169-C1186ADCC601}" srcOrd="1" destOrd="0" presId="urn:microsoft.com/office/officeart/2005/8/layout/hierarchy1"/>
    <dgm:cxn modelId="{52F172A5-E0FB-4019-96FA-F0ED31D05D62}" type="presParOf" srcId="{A7D85992-1C34-4194-9123-F49C9EFC0914}" destId="{F39E768B-BBFB-4F54-9F65-C7A0FB668E0B}" srcOrd="2" destOrd="0" presId="urn:microsoft.com/office/officeart/2005/8/layout/hierarchy1"/>
    <dgm:cxn modelId="{9137EA51-D966-43E7-A26B-03B8C78EBBF2}" type="presParOf" srcId="{A7D85992-1C34-4194-9123-F49C9EFC0914}" destId="{D0DA5405-63D7-457D-A64C-A6D9C88EAFDC}" srcOrd="3" destOrd="0" presId="urn:microsoft.com/office/officeart/2005/8/layout/hierarchy1"/>
    <dgm:cxn modelId="{4372CE94-B9EC-4123-90D0-6F3A3DEA8620}" type="presParOf" srcId="{D0DA5405-63D7-457D-A64C-A6D9C88EAFDC}" destId="{E9981C48-D439-41AC-8CA8-EDAB928F257D}" srcOrd="0" destOrd="0" presId="urn:microsoft.com/office/officeart/2005/8/layout/hierarchy1"/>
    <dgm:cxn modelId="{145BD5E2-ECF6-4667-B13B-C1AD71AE93F5}" type="presParOf" srcId="{E9981C48-D439-41AC-8CA8-EDAB928F257D}" destId="{3C61A6AC-703D-44EB-843D-9698D1D420A5}" srcOrd="0" destOrd="0" presId="urn:microsoft.com/office/officeart/2005/8/layout/hierarchy1"/>
    <dgm:cxn modelId="{5E1E24A0-F6C3-47F5-9A94-3A16D29B34EE}" type="presParOf" srcId="{E9981C48-D439-41AC-8CA8-EDAB928F257D}" destId="{F04FC849-A2B7-4F59-93A8-C065AA6106DF}" srcOrd="1" destOrd="0" presId="urn:microsoft.com/office/officeart/2005/8/layout/hierarchy1"/>
    <dgm:cxn modelId="{BCBA7B74-3EA6-4F02-A25A-CE478B467C85}" type="presParOf" srcId="{D0DA5405-63D7-457D-A64C-A6D9C88EAFDC}" destId="{5645DA2E-0D6F-48C5-B5A0-D9DD41EC749C}" srcOrd="1" destOrd="0" presId="urn:microsoft.com/office/officeart/2005/8/layout/hierarchy1"/>
    <dgm:cxn modelId="{8C04D90E-7DF7-41A4-8EB8-752C1B359374}" type="presParOf" srcId="{5645DA2E-0D6F-48C5-B5A0-D9DD41EC749C}" destId="{16DA963D-2151-4049-BB26-1F393C16C6D2}" srcOrd="0" destOrd="0" presId="urn:microsoft.com/office/officeart/2005/8/layout/hierarchy1"/>
    <dgm:cxn modelId="{BB23AE6E-1014-4398-B078-F6F2F9BEC732}" type="presParOf" srcId="{5645DA2E-0D6F-48C5-B5A0-D9DD41EC749C}" destId="{4452A926-417E-44F0-A08F-CA2E6F3339B4}" srcOrd="1" destOrd="0" presId="urn:microsoft.com/office/officeart/2005/8/layout/hierarchy1"/>
    <dgm:cxn modelId="{40A79A97-877A-45E5-81A9-20B512F9E155}" type="presParOf" srcId="{4452A926-417E-44F0-A08F-CA2E6F3339B4}" destId="{EFD28C06-2198-4739-80BD-BF078D4C108E}" srcOrd="0" destOrd="0" presId="urn:microsoft.com/office/officeart/2005/8/layout/hierarchy1"/>
    <dgm:cxn modelId="{EB4CC403-7075-4588-9FC2-5F026E34B420}" type="presParOf" srcId="{EFD28C06-2198-4739-80BD-BF078D4C108E}" destId="{2DE29640-25F5-4A38-AA0B-B5A1467B9448}" srcOrd="0" destOrd="0" presId="urn:microsoft.com/office/officeart/2005/8/layout/hierarchy1"/>
    <dgm:cxn modelId="{EB4EB963-ABD7-4180-91E1-44249CEC9A08}" type="presParOf" srcId="{EFD28C06-2198-4739-80BD-BF078D4C108E}" destId="{5E984B4B-56D4-4BA6-B050-135B8CF35412}" srcOrd="1" destOrd="0" presId="urn:microsoft.com/office/officeart/2005/8/layout/hierarchy1"/>
    <dgm:cxn modelId="{7E3CB516-6F7E-471D-8CB5-CB3A05AB7FA6}" type="presParOf" srcId="{4452A926-417E-44F0-A08F-CA2E6F3339B4}" destId="{A544448C-B50D-4167-9991-356BCC7EC47A}" srcOrd="1" destOrd="0" presId="urn:microsoft.com/office/officeart/2005/8/layout/hierarchy1"/>
    <dgm:cxn modelId="{FFC3E44F-DB7B-4661-B7C4-77C92AADCF30}" type="presParOf" srcId="{5645DA2E-0D6F-48C5-B5A0-D9DD41EC749C}" destId="{9462E2DD-A2C0-4C58-B8FF-20EBF3A6ECEC}" srcOrd="2" destOrd="0" presId="urn:microsoft.com/office/officeart/2005/8/layout/hierarchy1"/>
    <dgm:cxn modelId="{984B66D1-09AC-45F4-9F57-610BDCE910E0}" type="presParOf" srcId="{5645DA2E-0D6F-48C5-B5A0-D9DD41EC749C}" destId="{F1B0B588-7D6D-4FDA-B0A1-537C136B2E41}" srcOrd="3" destOrd="0" presId="urn:microsoft.com/office/officeart/2005/8/layout/hierarchy1"/>
    <dgm:cxn modelId="{935216B2-0E76-45D7-84BC-1912A55C3D76}" type="presParOf" srcId="{F1B0B588-7D6D-4FDA-B0A1-537C136B2E41}" destId="{622E5597-B5EB-4EB8-9FC3-38CDB1EF2995}" srcOrd="0" destOrd="0" presId="urn:microsoft.com/office/officeart/2005/8/layout/hierarchy1"/>
    <dgm:cxn modelId="{04728205-E2B9-4D4C-B380-76F679E88F05}" type="presParOf" srcId="{622E5597-B5EB-4EB8-9FC3-38CDB1EF2995}" destId="{0E85E963-A341-4187-985E-F93E18CA726B}" srcOrd="0" destOrd="0" presId="urn:microsoft.com/office/officeart/2005/8/layout/hierarchy1"/>
    <dgm:cxn modelId="{9A231360-CF76-466A-AD69-19F08A503FFC}" type="presParOf" srcId="{622E5597-B5EB-4EB8-9FC3-38CDB1EF2995}" destId="{62B426C2-A45A-4E4C-90C2-4E20C1AFAA25}" srcOrd="1" destOrd="0" presId="urn:microsoft.com/office/officeart/2005/8/layout/hierarchy1"/>
    <dgm:cxn modelId="{827F247D-AB6A-438B-BA59-07D6ADC056A1}" type="presParOf" srcId="{F1B0B588-7D6D-4FDA-B0A1-537C136B2E41}" destId="{FA0A0576-62DD-431D-8DE9-BC45F3A1B150}" srcOrd="1" destOrd="0" presId="urn:microsoft.com/office/officeart/2005/8/layout/hierarchy1"/>
    <dgm:cxn modelId="{828F452D-5048-4729-8758-3639294E29D5}" type="presParOf" srcId="{FA0A0576-62DD-431D-8DE9-BC45F3A1B150}" destId="{43AFB58C-D7B4-47DD-91EC-444D791BC8E1}" srcOrd="0" destOrd="0" presId="urn:microsoft.com/office/officeart/2005/8/layout/hierarchy1"/>
    <dgm:cxn modelId="{F5959578-F453-44B8-9FD0-79F968675ABF}" type="presParOf" srcId="{FA0A0576-62DD-431D-8DE9-BC45F3A1B150}" destId="{9C658523-B42D-493C-8882-C065F6E5245E}" srcOrd="1" destOrd="0" presId="urn:microsoft.com/office/officeart/2005/8/layout/hierarchy1"/>
    <dgm:cxn modelId="{7DE70FCE-7477-4B31-960F-AB907DF30696}" type="presParOf" srcId="{9C658523-B42D-493C-8882-C065F6E5245E}" destId="{9ECDB0A0-0CBD-48D7-9407-DA69FA3649CD}" srcOrd="0" destOrd="0" presId="urn:microsoft.com/office/officeart/2005/8/layout/hierarchy1"/>
    <dgm:cxn modelId="{4FB17ECB-F43B-46AA-948B-5C1F60F00225}" type="presParOf" srcId="{9ECDB0A0-0CBD-48D7-9407-DA69FA3649CD}" destId="{0E6A2280-B3E0-4D9B-95F6-FA1E729ABF8D}" srcOrd="0" destOrd="0" presId="urn:microsoft.com/office/officeart/2005/8/layout/hierarchy1"/>
    <dgm:cxn modelId="{02CF466A-8BCA-40BB-9C2F-0DB5F192FA3A}" type="presParOf" srcId="{9ECDB0A0-0CBD-48D7-9407-DA69FA3649CD}" destId="{218F0D67-F338-427C-BB7F-687410718B5B}" srcOrd="1" destOrd="0" presId="urn:microsoft.com/office/officeart/2005/8/layout/hierarchy1"/>
    <dgm:cxn modelId="{19055A2A-D6D1-4E5C-A3F6-2901CC288404}" type="presParOf" srcId="{9C658523-B42D-493C-8882-C065F6E5245E}" destId="{37128A87-2D5F-4DB6-8FD0-FA794AED54E4}" srcOrd="1" destOrd="0" presId="urn:microsoft.com/office/officeart/2005/8/layout/hierarchy1"/>
    <dgm:cxn modelId="{3ED5A9C5-8C44-483A-8867-5A0AC3980849}" type="presParOf" srcId="{FA0A0576-62DD-431D-8DE9-BC45F3A1B150}" destId="{AD49AEA0-8B16-469D-82F0-044BEF6F771F}" srcOrd="2" destOrd="0" presId="urn:microsoft.com/office/officeart/2005/8/layout/hierarchy1"/>
    <dgm:cxn modelId="{068DD62F-7C76-4848-B07D-AE165CC2477C}" type="presParOf" srcId="{FA0A0576-62DD-431D-8DE9-BC45F3A1B150}" destId="{D0766E91-9DD3-49E3-B091-D445A082A762}" srcOrd="3" destOrd="0" presId="urn:microsoft.com/office/officeart/2005/8/layout/hierarchy1"/>
    <dgm:cxn modelId="{A80D4F10-5715-475B-BC7A-4C976D9904BB}" type="presParOf" srcId="{D0766E91-9DD3-49E3-B091-D445A082A762}" destId="{F6620D13-C56E-4491-8C9E-88066A4393D0}" srcOrd="0" destOrd="0" presId="urn:microsoft.com/office/officeart/2005/8/layout/hierarchy1"/>
    <dgm:cxn modelId="{6DBC3E41-BBD9-4CAC-B894-0CE35DCEAC26}" type="presParOf" srcId="{F6620D13-C56E-4491-8C9E-88066A4393D0}" destId="{A30994CA-C5D0-48CA-B790-68EA2856709C}" srcOrd="0" destOrd="0" presId="urn:microsoft.com/office/officeart/2005/8/layout/hierarchy1"/>
    <dgm:cxn modelId="{27ACFCA0-0B0B-41D5-B477-6B91442FE18F}" type="presParOf" srcId="{F6620D13-C56E-4491-8C9E-88066A4393D0}" destId="{58BDBEAA-B6FA-4650-8344-A916920B3F7E}" srcOrd="1" destOrd="0" presId="urn:microsoft.com/office/officeart/2005/8/layout/hierarchy1"/>
    <dgm:cxn modelId="{B3F77083-F4B6-4667-B06E-41AFB931AEB5}" type="presParOf" srcId="{D0766E91-9DD3-49E3-B091-D445A082A762}" destId="{4FF362D0-4966-49E9-BB46-EE43A4A862E9}" srcOrd="1" destOrd="0" presId="urn:microsoft.com/office/officeart/2005/8/layout/hierarchy1"/>
    <dgm:cxn modelId="{64678F6B-CAE0-4889-81BF-1A432BF8C910}" type="presParOf" srcId="{4FF362D0-4966-49E9-BB46-EE43A4A862E9}" destId="{9EA670D2-44D6-43E5-9463-5F7E40E14350}" srcOrd="0" destOrd="0" presId="urn:microsoft.com/office/officeart/2005/8/layout/hierarchy1"/>
    <dgm:cxn modelId="{027137A4-946C-48FF-9C1F-9D55712349E9}" type="presParOf" srcId="{4FF362D0-4966-49E9-BB46-EE43A4A862E9}" destId="{46D1660F-5DF5-4285-9B34-F999B9B357CA}" srcOrd="1" destOrd="0" presId="urn:microsoft.com/office/officeart/2005/8/layout/hierarchy1"/>
    <dgm:cxn modelId="{944867FF-4AED-45DC-882D-9D042C70E4B7}" type="presParOf" srcId="{46D1660F-5DF5-4285-9B34-F999B9B357CA}" destId="{23BDECB9-C60F-48FE-A2EC-7EB8CAFEE1D7}" srcOrd="0" destOrd="0" presId="urn:microsoft.com/office/officeart/2005/8/layout/hierarchy1"/>
    <dgm:cxn modelId="{B8BCC382-FD85-4B0D-AA95-E04F36B5A072}" type="presParOf" srcId="{23BDECB9-C60F-48FE-A2EC-7EB8CAFEE1D7}" destId="{C7A88C35-65A2-4630-A539-862CF8736B61}" srcOrd="0" destOrd="0" presId="urn:microsoft.com/office/officeart/2005/8/layout/hierarchy1"/>
    <dgm:cxn modelId="{6729DA62-2D96-44FF-9D63-1C26A110CAF8}" type="presParOf" srcId="{23BDECB9-C60F-48FE-A2EC-7EB8CAFEE1D7}" destId="{53145DC6-979A-4594-8228-F32ACE26EB46}" srcOrd="1" destOrd="0" presId="urn:microsoft.com/office/officeart/2005/8/layout/hierarchy1"/>
    <dgm:cxn modelId="{CAAD37D9-193E-46E6-9156-9A4876E4FF60}" type="presParOf" srcId="{46D1660F-5DF5-4285-9B34-F999B9B357CA}" destId="{18CFF159-DDB5-4A77-886C-9ECAB8FE30E5}" srcOrd="1" destOrd="0" presId="urn:microsoft.com/office/officeart/2005/8/layout/hierarchy1"/>
    <dgm:cxn modelId="{09C45FB4-1E5F-4FF9-A8D0-7EC5097CCDC2}" type="presParOf" srcId="{4FF362D0-4966-49E9-BB46-EE43A4A862E9}" destId="{3076AC33-52DC-4DA5-96EE-10AB60A1F01C}" srcOrd="2" destOrd="0" presId="urn:microsoft.com/office/officeart/2005/8/layout/hierarchy1"/>
    <dgm:cxn modelId="{7D6CEB53-6DF8-417E-A81E-3E0509969DCC}" type="presParOf" srcId="{4FF362D0-4966-49E9-BB46-EE43A4A862E9}" destId="{87DF1DAB-4CA2-464E-B8F7-BD7C3FEFC5D2}" srcOrd="3" destOrd="0" presId="urn:microsoft.com/office/officeart/2005/8/layout/hierarchy1"/>
    <dgm:cxn modelId="{B10FF0AF-6505-4799-B694-03425237E9D2}" type="presParOf" srcId="{87DF1DAB-4CA2-464E-B8F7-BD7C3FEFC5D2}" destId="{5422FC85-0354-4A9C-8CA7-8D1BA2F9814F}" srcOrd="0" destOrd="0" presId="urn:microsoft.com/office/officeart/2005/8/layout/hierarchy1"/>
    <dgm:cxn modelId="{227B04BE-EAF9-4628-97A5-DC14769C5DEC}" type="presParOf" srcId="{5422FC85-0354-4A9C-8CA7-8D1BA2F9814F}" destId="{CC132D4B-822E-4AE2-9E74-1393A610F13F}" srcOrd="0" destOrd="0" presId="urn:microsoft.com/office/officeart/2005/8/layout/hierarchy1"/>
    <dgm:cxn modelId="{794C37F1-3ECE-4ACE-857F-BAA2933C865D}" type="presParOf" srcId="{5422FC85-0354-4A9C-8CA7-8D1BA2F9814F}" destId="{026645CE-BFCD-4D4E-BB0F-06A5E6C99E9D}" srcOrd="1" destOrd="0" presId="urn:microsoft.com/office/officeart/2005/8/layout/hierarchy1"/>
    <dgm:cxn modelId="{EC290B57-55E1-4AD4-99B2-F117D9CD295D}" type="presParOf" srcId="{87DF1DAB-4CA2-464E-B8F7-BD7C3FEFC5D2}" destId="{9F3642C2-EB1A-4A67-8DC1-93632F3D2A37}" srcOrd="1" destOrd="0" presId="urn:microsoft.com/office/officeart/2005/8/layout/hierarchy1"/>
    <dgm:cxn modelId="{14BCC742-AD64-4416-940E-6539FB105B60}" type="presParOf" srcId="{9F3642C2-EB1A-4A67-8DC1-93632F3D2A37}" destId="{DEB0B2B4-B674-4D20-B8C8-3434A41E2F88}" srcOrd="0" destOrd="0" presId="urn:microsoft.com/office/officeart/2005/8/layout/hierarchy1"/>
    <dgm:cxn modelId="{58D89942-77A6-4800-BFED-6821C2B0CE45}" type="presParOf" srcId="{9F3642C2-EB1A-4A67-8DC1-93632F3D2A37}" destId="{62834FE5-833A-4D68-921F-D9E104F7B2CF}" srcOrd="1" destOrd="0" presId="urn:microsoft.com/office/officeart/2005/8/layout/hierarchy1"/>
    <dgm:cxn modelId="{900A469A-B416-4325-9563-EE503BDA6092}" type="presParOf" srcId="{62834FE5-833A-4D68-921F-D9E104F7B2CF}" destId="{825505DD-3F45-4A6F-A4D8-C5D259BA2CFB}" srcOrd="0" destOrd="0" presId="urn:microsoft.com/office/officeart/2005/8/layout/hierarchy1"/>
    <dgm:cxn modelId="{B1D8B185-4AD2-43BC-8990-0DBBF2490AE7}" type="presParOf" srcId="{825505DD-3F45-4A6F-A4D8-C5D259BA2CFB}" destId="{32C1AD32-84E1-45F1-8281-A6801E5C1B1A}" srcOrd="0" destOrd="0" presId="urn:microsoft.com/office/officeart/2005/8/layout/hierarchy1"/>
    <dgm:cxn modelId="{5C136F90-9C8B-45CE-A537-7E9818B59875}" type="presParOf" srcId="{825505DD-3F45-4A6F-A4D8-C5D259BA2CFB}" destId="{A55BF09D-0E4E-4DCA-A2FC-F3E4CE23032A}" srcOrd="1" destOrd="0" presId="urn:microsoft.com/office/officeart/2005/8/layout/hierarchy1"/>
    <dgm:cxn modelId="{F6BB4D79-17B0-4FEC-A886-A858FD45BE61}" type="presParOf" srcId="{62834FE5-833A-4D68-921F-D9E104F7B2CF}" destId="{C77B8857-89F8-4C77-895C-DDC7AA725403}" srcOrd="1" destOrd="0" presId="urn:microsoft.com/office/officeart/2005/8/layout/hierarchy1"/>
    <dgm:cxn modelId="{151D3FE3-2C64-439B-8CC8-864EE1D6FD93}" type="presParOf" srcId="{9F3642C2-EB1A-4A67-8DC1-93632F3D2A37}" destId="{909E7127-AAFC-4223-9A38-5BDFC55BDCAD}" srcOrd="2" destOrd="0" presId="urn:microsoft.com/office/officeart/2005/8/layout/hierarchy1"/>
    <dgm:cxn modelId="{04AA0EEF-11AA-4F92-9F9E-6B07DA36E933}" type="presParOf" srcId="{9F3642C2-EB1A-4A67-8DC1-93632F3D2A37}" destId="{44D7ADB1-9BFC-4E5D-8D8B-79E424452188}" srcOrd="3" destOrd="0" presId="urn:microsoft.com/office/officeart/2005/8/layout/hierarchy1"/>
    <dgm:cxn modelId="{672317ED-BC0C-49F4-8ECF-ADB9548AD1F3}" type="presParOf" srcId="{44D7ADB1-9BFC-4E5D-8D8B-79E424452188}" destId="{58CB67FE-4AA4-42E6-A1B2-C28F1972B6DE}" srcOrd="0" destOrd="0" presId="urn:microsoft.com/office/officeart/2005/8/layout/hierarchy1"/>
    <dgm:cxn modelId="{44CD775B-642C-4271-A6E6-F119D5A5AD56}" type="presParOf" srcId="{58CB67FE-4AA4-42E6-A1B2-C28F1972B6DE}" destId="{E2071F22-C843-4094-ACA9-61CE02CF6A1A}" srcOrd="0" destOrd="0" presId="urn:microsoft.com/office/officeart/2005/8/layout/hierarchy1"/>
    <dgm:cxn modelId="{BF221327-25FC-417B-8780-4C90FD304926}" type="presParOf" srcId="{58CB67FE-4AA4-42E6-A1B2-C28F1972B6DE}" destId="{86C83DF3-DC05-4C23-B4F3-F647AD1E93FB}" srcOrd="1" destOrd="0" presId="urn:microsoft.com/office/officeart/2005/8/layout/hierarchy1"/>
    <dgm:cxn modelId="{9BDC4704-D9C2-43C0-A764-0B021CE13827}" type="presParOf" srcId="{44D7ADB1-9BFC-4E5D-8D8B-79E424452188}" destId="{2D20BE3F-8553-4843-AED3-1831838F9336}" srcOrd="1" destOrd="0" presId="urn:microsoft.com/office/officeart/2005/8/layout/hierarchy1"/>
    <dgm:cxn modelId="{D57E84B9-6F18-4489-B44E-8D6D5026DB0E}" type="presParOf" srcId="{2D20BE3F-8553-4843-AED3-1831838F9336}" destId="{4427B292-6AFE-4A64-895E-5A7637AF4AAA}" srcOrd="0" destOrd="0" presId="urn:microsoft.com/office/officeart/2005/8/layout/hierarchy1"/>
    <dgm:cxn modelId="{37713C36-6C6F-477A-AD13-6E53B9D5DE01}" type="presParOf" srcId="{2D20BE3F-8553-4843-AED3-1831838F9336}" destId="{88B908B9-B06C-480F-B5FC-73195A389F18}" srcOrd="1" destOrd="0" presId="urn:microsoft.com/office/officeart/2005/8/layout/hierarchy1"/>
    <dgm:cxn modelId="{A2C073EB-788B-446D-89F9-B576E0CB9086}" type="presParOf" srcId="{88B908B9-B06C-480F-B5FC-73195A389F18}" destId="{3ECB3568-FCDE-4142-92D3-5763915F0808}" srcOrd="0" destOrd="0" presId="urn:microsoft.com/office/officeart/2005/8/layout/hierarchy1"/>
    <dgm:cxn modelId="{F2BECA87-52D7-4714-AAF6-AFAAEA30A064}" type="presParOf" srcId="{3ECB3568-FCDE-4142-92D3-5763915F0808}" destId="{A9C91597-491F-4264-8085-85431133129B}" srcOrd="0" destOrd="0" presId="urn:microsoft.com/office/officeart/2005/8/layout/hierarchy1"/>
    <dgm:cxn modelId="{18B58564-D917-4C9F-9B72-452EAB9FD871}" type="presParOf" srcId="{3ECB3568-FCDE-4142-92D3-5763915F0808}" destId="{1D2E8CF8-BE01-44D9-83D8-2E458E2F1099}" srcOrd="1" destOrd="0" presId="urn:microsoft.com/office/officeart/2005/8/layout/hierarchy1"/>
    <dgm:cxn modelId="{8EF9BB7A-CF14-444E-A591-EA573CB4D5A9}" type="presParOf" srcId="{88B908B9-B06C-480F-B5FC-73195A389F18}" destId="{09AA1ED1-6E67-4B83-BA49-F28EF405827F}" srcOrd="1" destOrd="0" presId="urn:microsoft.com/office/officeart/2005/8/layout/hierarchy1"/>
    <dgm:cxn modelId="{326E84E9-67AC-4A93-9AA1-38213BE06997}" type="presParOf" srcId="{2D20BE3F-8553-4843-AED3-1831838F9336}" destId="{9557D41C-4F29-44A1-8F7D-98486BDD3227}" srcOrd="2" destOrd="0" presId="urn:microsoft.com/office/officeart/2005/8/layout/hierarchy1"/>
    <dgm:cxn modelId="{573601D1-D99E-43BC-B56A-AB556BEC911B}" type="presParOf" srcId="{2D20BE3F-8553-4843-AED3-1831838F9336}" destId="{C622ADB8-E5BD-4F69-88C4-71E3D0EE945D}" srcOrd="3" destOrd="0" presId="urn:microsoft.com/office/officeart/2005/8/layout/hierarchy1"/>
    <dgm:cxn modelId="{F3D8EB27-6C34-4928-B4FB-426C8508342A}" type="presParOf" srcId="{C622ADB8-E5BD-4F69-88C4-71E3D0EE945D}" destId="{D08BF380-F9D9-4143-A5D1-C597D7C082F4}" srcOrd="0" destOrd="0" presId="urn:microsoft.com/office/officeart/2005/8/layout/hierarchy1"/>
    <dgm:cxn modelId="{3B3C0EC4-6F5E-4A74-B2BF-905E82C871D9}" type="presParOf" srcId="{D08BF380-F9D9-4143-A5D1-C597D7C082F4}" destId="{3F854646-755F-4D98-BDDA-F8CC22E95D7C}" srcOrd="0" destOrd="0" presId="urn:microsoft.com/office/officeart/2005/8/layout/hierarchy1"/>
    <dgm:cxn modelId="{C772891C-960A-42BB-B684-8B8113B2E114}" type="presParOf" srcId="{D08BF380-F9D9-4143-A5D1-C597D7C082F4}" destId="{019AFB34-DA71-46EA-80E4-012292485F31}" srcOrd="1" destOrd="0" presId="urn:microsoft.com/office/officeart/2005/8/layout/hierarchy1"/>
    <dgm:cxn modelId="{B18405E7-856C-43F5-BB96-310E2562E746}" type="presParOf" srcId="{C622ADB8-E5BD-4F69-88C4-71E3D0EE945D}" destId="{6E33F15E-F6A4-47F8-8734-D64CAA8C5554}"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57D41C-4F29-44A1-8F7D-98486BDD3227}">
      <dsp:nvSpPr>
        <dsp:cNvPr id="0" name=""/>
        <dsp:cNvSpPr/>
      </dsp:nvSpPr>
      <dsp:spPr>
        <a:xfrm>
          <a:off x="3491267" y="2675582"/>
          <a:ext cx="310518" cy="147778"/>
        </a:xfrm>
        <a:custGeom>
          <a:avLst/>
          <a:gdLst/>
          <a:ahLst/>
          <a:cxnLst/>
          <a:rect l="0" t="0" r="0" b="0"/>
          <a:pathLst>
            <a:path>
              <a:moveTo>
                <a:pt x="0" y="0"/>
              </a:moveTo>
              <a:lnTo>
                <a:pt x="0" y="100706"/>
              </a:lnTo>
              <a:lnTo>
                <a:pt x="310518" y="100706"/>
              </a:lnTo>
              <a:lnTo>
                <a:pt x="310518" y="1477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27B292-6AFE-4A64-895E-5A7637AF4AAA}">
      <dsp:nvSpPr>
        <dsp:cNvPr id="0" name=""/>
        <dsp:cNvSpPr/>
      </dsp:nvSpPr>
      <dsp:spPr>
        <a:xfrm>
          <a:off x="3180749" y="2675582"/>
          <a:ext cx="310518" cy="147778"/>
        </a:xfrm>
        <a:custGeom>
          <a:avLst/>
          <a:gdLst/>
          <a:ahLst/>
          <a:cxnLst/>
          <a:rect l="0" t="0" r="0" b="0"/>
          <a:pathLst>
            <a:path>
              <a:moveTo>
                <a:pt x="310518" y="0"/>
              </a:moveTo>
              <a:lnTo>
                <a:pt x="310518" y="100706"/>
              </a:lnTo>
              <a:lnTo>
                <a:pt x="0" y="100706"/>
              </a:lnTo>
              <a:lnTo>
                <a:pt x="0" y="1477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9E7127-AAFC-4223-9A38-5BDFC55BDCAD}">
      <dsp:nvSpPr>
        <dsp:cNvPr id="0" name=""/>
        <dsp:cNvSpPr/>
      </dsp:nvSpPr>
      <dsp:spPr>
        <a:xfrm>
          <a:off x="3180749" y="2205146"/>
          <a:ext cx="310518" cy="147778"/>
        </a:xfrm>
        <a:custGeom>
          <a:avLst/>
          <a:gdLst/>
          <a:ahLst/>
          <a:cxnLst/>
          <a:rect l="0" t="0" r="0" b="0"/>
          <a:pathLst>
            <a:path>
              <a:moveTo>
                <a:pt x="0" y="0"/>
              </a:moveTo>
              <a:lnTo>
                <a:pt x="0" y="100706"/>
              </a:lnTo>
              <a:lnTo>
                <a:pt x="310518" y="100706"/>
              </a:lnTo>
              <a:lnTo>
                <a:pt x="310518" y="1477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B0B2B4-B674-4D20-B8C8-3434A41E2F88}">
      <dsp:nvSpPr>
        <dsp:cNvPr id="0" name=""/>
        <dsp:cNvSpPr/>
      </dsp:nvSpPr>
      <dsp:spPr>
        <a:xfrm>
          <a:off x="2870230" y="2205146"/>
          <a:ext cx="310518" cy="147778"/>
        </a:xfrm>
        <a:custGeom>
          <a:avLst/>
          <a:gdLst/>
          <a:ahLst/>
          <a:cxnLst/>
          <a:rect l="0" t="0" r="0" b="0"/>
          <a:pathLst>
            <a:path>
              <a:moveTo>
                <a:pt x="310518" y="0"/>
              </a:moveTo>
              <a:lnTo>
                <a:pt x="310518" y="100706"/>
              </a:lnTo>
              <a:lnTo>
                <a:pt x="0" y="100706"/>
              </a:lnTo>
              <a:lnTo>
                <a:pt x="0" y="1477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76AC33-52DC-4DA5-96EE-10AB60A1F01C}">
      <dsp:nvSpPr>
        <dsp:cNvPr id="0" name=""/>
        <dsp:cNvSpPr/>
      </dsp:nvSpPr>
      <dsp:spPr>
        <a:xfrm>
          <a:off x="2870230" y="1734711"/>
          <a:ext cx="310518" cy="147778"/>
        </a:xfrm>
        <a:custGeom>
          <a:avLst/>
          <a:gdLst/>
          <a:ahLst/>
          <a:cxnLst/>
          <a:rect l="0" t="0" r="0" b="0"/>
          <a:pathLst>
            <a:path>
              <a:moveTo>
                <a:pt x="0" y="0"/>
              </a:moveTo>
              <a:lnTo>
                <a:pt x="0" y="100706"/>
              </a:lnTo>
              <a:lnTo>
                <a:pt x="310518" y="100706"/>
              </a:lnTo>
              <a:lnTo>
                <a:pt x="310518" y="1477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670D2-44D6-43E5-9463-5F7E40E14350}">
      <dsp:nvSpPr>
        <dsp:cNvPr id="0" name=""/>
        <dsp:cNvSpPr/>
      </dsp:nvSpPr>
      <dsp:spPr>
        <a:xfrm>
          <a:off x="2559711" y="1734711"/>
          <a:ext cx="310518" cy="147778"/>
        </a:xfrm>
        <a:custGeom>
          <a:avLst/>
          <a:gdLst/>
          <a:ahLst/>
          <a:cxnLst/>
          <a:rect l="0" t="0" r="0" b="0"/>
          <a:pathLst>
            <a:path>
              <a:moveTo>
                <a:pt x="310518" y="0"/>
              </a:moveTo>
              <a:lnTo>
                <a:pt x="310518" y="100706"/>
              </a:lnTo>
              <a:lnTo>
                <a:pt x="0" y="100706"/>
              </a:lnTo>
              <a:lnTo>
                <a:pt x="0" y="1477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49AEA0-8B16-469D-82F0-044BEF6F771F}">
      <dsp:nvSpPr>
        <dsp:cNvPr id="0" name=""/>
        <dsp:cNvSpPr/>
      </dsp:nvSpPr>
      <dsp:spPr>
        <a:xfrm>
          <a:off x="2559711" y="1264275"/>
          <a:ext cx="310518" cy="147778"/>
        </a:xfrm>
        <a:custGeom>
          <a:avLst/>
          <a:gdLst/>
          <a:ahLst/>
          <a:cxnLst/>
          <a:rect l="0" t="0" r="0" b="0"/>
          <a:pathLst>
            <a:path>
              <a:moveTo>
                <a:pt x="0" y="0"/>
              </a:moveTo>
              <a:lnTo>
                <a:pt x="0" y="100706"/>
              </a:lnTo>
              <a:lnTo>
                <a:pt x="310518" y="100706"/>
              </a:lnTo>
              <a:lnTo>
                <a:pt x="310518" y="1477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AFB58C-D7B4-47DD-91EC-444D791BC8E1}">
      <dsp:nvSpPr>
        <dsp:cNvPr id="0" name=""/>
        <dsp:cNvSpPr/>
      </dsp:nvSpPr>
      <dsp:spPr>
        <a:xfrm>
          <a:off x="2249192" y="1264275"/>
          <a:ext cx="310518" cy="147778"/>
        </a:xfrm>
        <a:custGeom>
          <a:avLst/>
          <a:gdLst/>
          <a:ahLst/>
          <a:cxnLst/>
          <a:rect l="0" t="0" r="0" b="0"/>
          <a:pathLst>
            <a:path>
              <a:moveTo>
                <a:pt x="310518" y="0"/>
              </a:moveTo>
              <a:lnTo>
                <a:pt x="310518" y="100706"/>
              </a:lnTo>
              <a:lnTo>
                <a:pt x="0" y="100706"/>
              </a:lnTo>
              <a:lnTo>
                <a:pt x="0" y="1477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62E2DD-A2C0-4C58-B8FF-20EBF3A6ECEC}">
      <dsp:nvSpPr>
        <dsp:cNvPr id="0" name=""/>
        <dsp:cNvSpPr/>
      </dsp:nvSpPr>
      <dsp:spPr>
        <a:xfrm>
          <a:off x="2249192" y="793839"/>
          <a:ext cx="310518" cy="147778"/>
        </a:xfrm>
        <a:custGeom>
          <a:avLst/>
          <a:gdLst/>
          <a:ahLst/>
          <a:cxnLst/>
          <a:rect l="0" t="0" r="0" b="0"/>
          <a:pathLst>
            <a:path>
              <a:moveTo>
                <a:pt x="0" y="0"/>
              </a:moveTo>
              <a:lnTo>
                <a:pt x="0" y="100706"/>
              </a:lnTo>
              <a:lnTo>
                <a:pt x="310518" y="100706"/>
              </a:lnTo>
              <a:lnTo>
                <a:pt x="310518" y="1477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DA963D-2151-4049-BB26-1F393C16C6D2}">
      <dsp:nvSpPr>
        <dsp:cNvPr id="0" name=""/>
        <dsp:cNvSpPr/>
      </dsp:nvSpPr>
      <dsp:spPr>
        <a:xfrm>
          <a:off x="1938674" y="793839"/>
          <a:ext cx="310518" cy="147778"/>
        </a:xfrm>
        <a:custGeom>
          <a:avLst/>
          <a:gdLst/>
          <a:ahLst/>
          <a:cxnLst/>
          <a:rect l="0" t="0" r="0" b="0"/>
          <a:pathLst>
            <a:path>
              <a:moveTo>
                <a:pt x="310518" y="0"/>
              </a:moveTo>
              <a:lnTo>
                <a:pt x="310518" y="100706"/>
              </a:lnTo>
              <a:lnTo>
                <a:pt x="0" y="100706"/>
              </a:lnTo>
              <a:lnTo>
                <a:pt x="0" y="1477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9E768B-BBFB-4F54-9F65-C7A0FB668E0B}">
      <dsp:nvSpPr>
        <dsp:cNvPr id="0" name=""/>
        <dsp:cNvSpPr/>
      </dsp:nvSpPr>
      <dsp:spPr>
        <a:xfrm>
          <a:off x="1938674" y="323403"/>
          <a:ext cx="310518" cy="147778"/>
        </a:xfrm>
        <a:custGeom>
          <a:avLst/>
          <a:gdLst/>
          <a:ahLst/>
          <a:cxnLst/>
          <a:rect l="0" t="0" r="0" b="0"/>
          <a:pathLst>
            <a:path>
              <a:moveTo>
                <a:pt x="0" y="0"/>
              </a:moveTo>
              <a:lnTo>
                <a:pt x="0" y="100706"/>
              </a:lnTo>
              <a:lnTo>
                <a:pt x="310518" y="100706"/>
              </a:lnTo>
              <a:lnTo>
                <a:pt x="310518" y="1477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877FB3-EF3A-4BB4-A23B-B5C7C2BDE291}">
      <dsp:nvSpPr>
        <dsp:cNvPr id="0" name=""/>
        <dsp:cNvSpPr/>
      </dsp:nvSpPr>
      <dsp:spPr>
        <a:xfrm>
          <a:off x="1628155" y="323403"/>
          <a:ext cx="310518" cy="147778"/>
        </a:xfrm>
        <a:custGeom>
          <a:avLst/>
          <a:gdLst/>
          <a:ahLst/>
          <a:cxnLst/>
          <a:rect l="0" t="0" r="0" b="0"/>
          <a:pathLst>
            <a:path>
              <a:moveTo>
                <a:pt x="310518" y="0"/>
              </a:moveTo>
              <a:lnTo>
                <a:pt x="310518" y="100706"/>
              </a:lnTo>
              <a:lnTo>
                <a:pt x="0" y="100706"/>
              </a:lnTo>
              <a:lnTo>
                <a:pt x="0" y="1477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D20E37-A340-4523-B4CD-C9055C40F1E3}">
      <dsp:nvSpPr>
        <dsp:cNvPr id="0" name=""/>
        <dsp:cNvSpPr/>
      </dsp:nvSpPr>
      <dsp:spPr>
        <a:xfrm>
          <a:off x="1684613" y="746"/>
          <a:ext cx="508121" cy="3226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5E2ECE5-97FC-4985-B8A3-BA4BA20070C4}">
      <dsp:nvSpPr>
        <dsp:cNvPr id="0" name=""/>
        <dsp:cNvSpPr/>
      </dsp:nvSpPr>
      <dsp:spPr>
        <a:xfrm>
          <a:off x="1741071" y="54381"/>
          <a:ext cx="508121" cy="3226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12</a:t>
          </a:r>
        </a:p>
      </dsp:txBody>
      <dsp:txXfrm>
        <a:off x="1750521" y="63831"/>
        <a:ext cx="489221" cy="303757"/>
      </dsp:txXfrm>
    </dsp:sp>
    <dsp:sp modelId="{C36E94B6-0486-49EA-8473-8ACFB1851747}">
      <dsp:nvSpPr>
        <dsp:cNvPr id="0" name=""/>
        <dsp:cNvSpPr/>
      </dsp:nvSpPr>
      <dsp:spPr>
        <a:xfrm>
          <a:off x="1374094" y="471182"/>
          <a:ext cx="508121" cy="3226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89867C-5544-4373-839F-CDEC155DA4E0}">
      <dsp:nvSpPr>
        <dsp:cNvPr id="0" name=""/>
        <dsp:cNvSpPr/>
      </dsp:nvSpPr>
      <dsp:spPr>
        <a:xfrm>
          <a:off x="1430552" y="524817"/>
          <a:ext cx="508121" cy="3226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endParaRPr lang="fr-FR" sz="1400" kern="1200"/>
        </a:p>
      </dsp:txBody>
      <dsp:txXfrm>
        <a:off x="1440002" y="534267"/>
        <a:ext cx="489221" cy="303757"/>
      </dsp:txXfrm>
    </dsp:sp>
    <dsp:sp modelId="{3C61A6AC-703D-44EB-843D-9698D1D420A5}">
      <dsp:nvSpPr>
        <dsp:cNvPr id="0" name=""/>
        <dsp:cNvSpPr/>
      </dsp:nvSpPr>
      <dsp:spPr>
        <a:xfrm>
          <a:off x="1995132" y="471182"/>
          <a:ext cx="508121" cy="3226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4FC849-A2B7-4F59-93A8-C065AA6106DF}">
      <dsp:nvSpPr>
        <dsp:cNvPr id="0" name=""/>
        <dsp:cNvSpPr/>
      </dsp:nvSpPr>
      <dsp:spPr>
        <a:xfrm>
          <a:off x="2051590" y="524817"/>
          <a:ext cx="508121" cy="3226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13</a:t>
          </a:r>
        </a:p>
      </dsp:txBody>
      <dsp:txXfrm>
        <a:off x="2061040" y="534267"/>
        <a:ext cx="489221" cy="303757"/>
      </dsp:txXfrm>
    </dsp:sp>
    <dsp:sp modelId="{2DE29640-25F5-4A38-AA0B-B5A1467B9448}">
      <dsp:nvSpPr>
        <dsp:cNvPr id="0" name=""/>
        <dsp:cNvSpPr/>
      </dsp:nvSpPr>
      <dsp:spPr>
        <a:xfrm>
          <a:off x="1684613" y="941618"/>
          <a:ext cx="508121" cy="3226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E984B4B-56D4-4BA6-B050-135B8CF35412}">
      <dsp:nvSpPr>
        <dsp:cNvPr id="0" name=""/>
        <dsp:cNvSpPr/>
      </dsp:nvSpPr>
      <dsp:spPr>
        <a:xfrm>
          <a:off x="1741071" y="995253"/>
          <a:ext cx="508121" cy="3226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endParaRPr lang="fr-FR" sz="1400" kern="1200"/>
        </a:p>
      </dsp:txBody>
      <dsp:txXfrm>
        <a:off x="1750521" y="1004703"/>
        <a:ext cx="489221" cy="303757"/>
      </dsp:txXfrm>
    </dsp:sp>
    <dsp:sp modelId="{0E85E963-A341-4187-985E-F93E18CA726B}">
      <dsp:nvSpPr>
        <dsp:cNvPr id="0" name=""/>
        <dsp:cNvSpPr/>
      </dsp:nvSpPr>
      <dsp:spPr>
        <a:xfrm>
          <a:off x="2305650" y="941618"/>
          <a:ext cx="508121" cy="3226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B426C2-A45A-4E4C-90C2-4E20C1AFAA25}">
      <dsp:nvSpPr>
        <dsp:cNvPr id="0" name=""/>
        <dsp:cNvSpPr/>
      </dsp:nvSpPr>
      <dsp:spPr>
        <a:xfrm>
          <a:off x="2362108" y="995253"/>
          <a:ext cx="508121" cy="3226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15</a:t>
          </a:r>
        </a:p>
      </dsp:txBody>
      <dsp:txXfrm>
        <a:off x="2371558" y="1004703"/>
        <a:ext cx="489221" cy="303757"/>
      </dsp:txXfrm>
    </dsp:sp>
    <dsp:sp modelId="{0E6A2280-B3E0-4D9B-95F6-FA1E729ABF8D}">
      <dsp:nvSpPr>
        <dsp:cNvPr id="0" name=""/>
        <dsp:cNvSpPr/>
      </dsp:nvSpPr>
      <dsp:spPr>
        <a:xfrm>
          <a:off x="1995132" y="1412053"/>
          <a:ext cx="508121" cy="3226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18F0D67-F338-427C-BB7F-687410718B5B}">
      <dsp:nvSpPr>
        <dsp:cNvPr id="0" name=""/>
        <dsp:cNvSpPr/>
      </dsp:nvSpPr>
      <dsp:spPr>
        <a:xfrm>
          <a:off x="2051590" y="1465688"/>
          <a:ext cx="508121" cy="3226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endParaRPr lang="fr-FR" sz="1400" kern="1200"/>
        </a:p>
      </dsp:txBody>
      <dsp:txXfrm>
        <a:off x="2061040" y="1475138"/>
        <a:ext cx="489221" cy="303757"/>
      </dsp:txXfrm>
    </dsp:sp>
    <dsp:sp modelId="{A30994CA-C5D0-48CA-B790-68EA2856709C}">
      <dsp:nvSpPr>
        <dsp:cNvPr id="0" name=""/>
        <dsp:cNvSpPr/>
      </dsp:nvSpPr>
      <dsp:spPr>
        <a:xfrm>
          <a:off x="2616169" y="1412053"/>
          <a:ext cx="508121" cy="3226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BDBEAA-B6FA-4650-8344-A916920B3F7E}">
      <dsp:nvSpPr>
        <dsp:cNvPr id="0" name=""/>
        <dsp:cNvSpPr/>
      </dsp:nvSpPr>
      <dsp:spPr>
        <a:xfrm>
          <a:off x="2672627" y="1465688"/>
          <a:ext cx="508121" cy="3226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16</a:t>
          </a:r>
        </a:p>
      </dsp:txBody>
      <dsp:txXfrm>
        <a:off x="2682077" y="1475138"/>
        <a:ext cx="489221" cy="303757"/>
      </dsp:txXfrm>
    </dsp:sp>
    <dsp:sp modelId="{C7A88C35-65A2-4630-A539-862CF8736B61}">
      <dsp:nvSpPr>
        <dsp:cNvPr id="0" name=""/>
        <dsp:cNvSpPr/>
      </dsp:nvSpPr>
      <dsp:spPr>
        <a:xfrm>
          <a:off x="2305650" y="1882489"/>
          <a:ext cx="508121" cy="3226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3145DC6-979A-4594-8228-F32ACE26EB46}">
      <dsp:nvSpPr>
        <dsp:cNvPr id="0" name=""/>
        <dsp:cNvSpPr/>
      </dsp:nvSpPr>
      <dsp:spPr>
        <a:xfrm>
          <a:off x="2362108" y="1936124"/>
          <a:ext cx="508121" cy="3226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endParaRPr lang="fr-FR" sz="1400" kern="1200"/>
        </a:p>
      </dsp:txBody>
      <dsp:txXfrm>
        <a:off x="2371558" y="1945574"/>
        <a:ext cx="489221" cy="303757"/>
      </dsp:txXfrm>
    </dsp:sp>
    <dsp:sp modelId="{CC132D4B-822E-4AE2-9E74-1393A610F13F}">
      <dsp:nvSpPr>
        <dsp:cNvPr id="0" name=""/>
        <dsp:cNvSpPr/>
      </dsp:nvSpPr>
      <dsp:spPr>
        <a:xfrm>
          <a:off x="2926688" y="1882489"/>
          <a:ext cx="508121" cy="3226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26645CE-BFCD-4D4E-BB0F-06A5E6C99E9D}">
      <dsp:nvSpPr>
        <dsp:cNvPr id="0" name=""/>
        <dsp:cNvSpPr/>
      </dsp:nvSpPr>
      <dsp:spPr>
        <a:xfrm>
          <a:off x="2983146" y="1936124"/>
          <a:ext cx="508121" cy="3226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19</a:t>
          </a:r>
        </a:p>
      </dsp:txBody>
      <dsp:txXfrm>
        <a:off x="2992596" y="1945574"/>
        <a:ext cx="489221" cy="303757"/>
      </dsp:txXfrm>
    </dsp:sp>
    <dsp:sp modelId="{32C1AD32-84E1-45F1-8281-A6801E5C1B1A}">
      <dsp:nvSpPr>
        <dsp:cNvPr id="0" name=""/>
        <dsp:cNvSpPr/>
      </dsp:nvSpPr>
      <dsp:spPr>
        <a:xfrm>
          <a:off x="2616169" y="2352925"/>
          <a:ext cx="508121" cy="3226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55BF09D-0E4E-4DCA-A2FC-F3E4CE23032A}">
      <dsp:nvSpPr>
        <dsp:cNvPr id="0" name=""/>
        <dsp:cNvSpPr/>
      </dsp:nvSpPr>
      <dsp:spPr>
        <a:xfrm>
          <a:off x="2672627" y="2406560"/>
          <a:ext cx="508121" cy="3226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endParaRPr lang="fr-FR" sz="1400" kern="1200"/>
        </a:p>
      </dsp:txBody>
      <dsp:txXfrm>
        <a:off x="2682077" y="2416010"/>
        <a:ext cx="489221" cy="303757"/>
      </dsp:txXfrm>
    </dsp:sp>
    <dsp:sp modelId="{E2071F22-C843-4094-ACA9-61CE02CF6A1A}">
      <dsp:nvSpPr>
        <dsp:cNvPr id="0" name=""/>
        <dsp:cNvSpPr/>
      </dsp:nvSpPr>
      <dsp:spPr>
        <a:xfrm>
          <a:off x="3237207" y="2352925"/>
          <a:ext cx="508121" cy="3226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6C83DF3-DC05-4C23-B4F3-F647AD1E93FB}">
      <dsp:nvSpPr>
        <dsp:cNvPr id="0" name=""/>
        <dsp:cNvSpPr/>
      </dsp:nvSpPr>
      <dsp:spPr>
        <a:xfrm>
          <a:off x="3293665" y="2406560"/>
          <a:ext cx="508121" cy="3226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21</a:t>
          </a:r>
        </a:p>
      </dsp:txBody>
      <dsp:txXfrm>
        <a:off x="3303115" y="2416010"/>
        <a:ext cx="489221" cy="303757"/>
      </dsp:txXfrm>
    </dsp:sp>
    <dsp:sp modelId="{A9C91597-491F-4264-8085-85431133129B}">
      <dsp:nvSpPr>
        <dsp:cNvPr id="0" name=""/>
        <dsp:cNvSpPr/>
      </dsp:nvSpPr>
      <dsp:spPr>
        <a:xfrm>
          <a:off x="2926688" y="2823361"/>
          <a:ext cx="508121" cy="3226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D2E8CF8-BE01-44D9-83D8-2E458E2F1099}">
      <dsp:nvSpPr>
        <dsp:cNvPr id="0" name=""/>
        <dsp:cNvSpPr/>
      </dsp:nvSpPr>
      <dsp:spPr>
        <a:xfrm>
          <a:off x="2983146" y="2876996"/>
          <a:ext cx="508121" cy="3226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23</a:t>
          </a:r>
        </a:p>
      </dsp:txBody>
      <dsp:txXfrm>
        <a:off x="2992596" y="2886446"/>
        <a:ext cx="489221" cy="303757"/>
      </dsp:txXfrm>
    </dsp:sp>
    <dsp:sp modelId="{3F854646-755F-4D98-BDDA-F8CC22E95D7C}">
      <dsp:nvSpPr>
        <dsp:cNvPr id="0" name=""/>
        <dsp:cNvSpPr/>
      </dsp:nvSpPr>
      <dsp:spPr>
        <a:xfrm>
          <a:off x="3547725" y="2823361"/>
          <a:ext cx="508121" cy="3226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9AFB34-DA71-46EA-80E4-012292485F31}">
      <dsp:nvSpPr>
        <dsp:cNvPr id="0" name=""/>
        <dsp:cNvSpPr/>
      </dsp:nvSpPr>
      <dsp:spPr>
        <a:xfrm>
          <a:off x="3604183" y="2876996"/>
          <a:ext cx="508121" cy="32265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32</a:t>
          </a:r>
        </a:p>
      </dsp:txBody>
      <dsp:txXfrm>
        <a:off x="3613633" y="2886446"/>
        <a:ext cx="489221" cy="3037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938A174745549E19681F4D9F1638FC3"/>
        <w:category>
          <w:name w:val="Général"/>
          <w:gallery w:val="placeholder"/>
        </w:category>
        <w:types>
          <w:type w:val="bbPlcHdr"/>
        </w:types>
        <w:behaviors>
          <w:behavior w:val="content"/>
        </w:behaviors>
        <w:guid w:val="{D3419CAF-6625-4B57-8A21-718D7707767D}"/>
      </w:docPartPr>
      <w:docPartBody>
        <w:p w:rsidR="00000000" w:rsidRDefault="00AE789D">
          <w:pPr>
            <w:pStyle w:val="8938A174745549E19681F4D9F1638FC3"/>
          </w:pPr>
          <w:r w:rsidRPr="00456C14">
            <w:rPr>
              <w:rStyle w:val="Textedelespacerserv"/>
            </w:rPr>
            <w:t>Choisissez un élément.</w:t>
          </w:r>
        </w:p>
      </w:docPartBody>
    </w:docPart>
    <w:docPart>
      <w:docPartPr>
        <w:name w:val="CCABD242E5D54F919ABA3654B9FD8A34"/>
        <w:category>
          <w:name w:val="Général"/>
          <w:gallery w:val="placeholder"/>
        </w:category>
        <w:types>
          <w:type w:val="bbPlcHdr"/>
        </w:types>
        <w:behaviors>
          <w:behavior w:val="content"/>
        </w:behaviors>
        <w:guid w:val="{FEBB6C5C-119B-43AB-9884-CB8BC9B43A14}"/>
      </w:docPartPr>
      <w:docPartBody>
        <w:p w:rsidR="00000000" w:rsidRDefault="00AE789D">
          <w:pPr>
            <w:pStyle w:val="CCABD242E5D54F919ABA3654B9FD8A34"/>
          </w:pPr>
          <w:r w:rsidRPr="00225555">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9D"/>
    <w:rsid w:val="00AE7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8938A174745549E19681F4D9F1638FC3">
    <w:name w:val="8938A174745549E19681F4D9F1638FC3"/>
  </w:style>
  <w:style w:type="paragraph" w:customStyle="1" w:styleId="CCABD242E5D54F919ABA3654B9FD8A34">
    <w:name w:val="CCABD242E5D54F919ABA3654B9FD8A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203</TotalTime>
  <Pages>5</Pages>
  <Words>1037</Words>
  <Characters>4627</Characters>
  <Application>Microsoft Office Word</Application>
  <DocSecurity>0</DocSecurity>
  <Lines>385</Lines>
  <Paragraphs>246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PC</dc:creator>
  <cp:lastModifiedBy>Henry Letellier</cp:lastModifiedBy>
  <cp:revision>6</cp:revision>
  <dcterms:created xsi:type="dcterms:W3CDTF">2021-03-31T12:05:00Z</dcterms:created>
  <dcterms:modified xsi:type="dcterms:W3CDTF">2021-03-31T15:30:00Z</dcterms:modified>
</cp:coreProperties>
</file>