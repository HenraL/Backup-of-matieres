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E5F90D" w14:textId="37A17CA5" w:rsidR="00752A4E" w:rsidRDefault="00752A4E" w:rsidP="00A676F6">
      <w:pPr>
        <w:rPr>
          <w:lang w:val="de-DE"/>
        </w:rPr>
      </w:pPr>
      <w:proofErr w:type="spellStart"/>
      <w:r>
        <w:rPr>
          <w:lang w:val="de-DE"/>
        </w:rPr>
        <w:t>Wokabular</w:t>
      </w:r>
      <w:proofErr w:type="spellEnd"/>
      <w:r>
        <w:rPr>
          <w:lang w:val="de-DE"/>
        </w:rPr>
        <w:t>:</w:t>
      </w:r>
    </w:p>
    <w:p w14:paraId="4BFCC7D8" w14:textId="67BFE077" w:rsidR="00752A4E" w:rsidRDefault="00752A4E" w:rsidP="00A676F6">
      <w:pPr>
        <w:rPr>
          <w:lang w:val="de-DE"/>
        </w:rPr>
      </w:pPr>
      <w:r w:rsidRPr="00752A4E">
        <w:rPr>
          <w:lang w:val="de-DE"/>
        </w:rPr>
        <w:t>Werkzeuge</w:t>
      </w:r>
      <w:r>
        <w:rPr>
          <w:lang w:val="de-DE"/>
        </w:rPr>
        <w:t xml:space="preserve"> = des </w:t>
      </w:r>
      <w:proofErr w:type="spellStart"/>
      <w:r>
        <w:rPr>
          <w:lang w:val="de-DE"/>
        </w:rPr>
        <w:t>outils</w:t>
      </w:r>
      <w:proofErr w:type="spellEnd"/>
    </w:p>
    <w:p w14:paraId="471319B6" w14:textId="7BF3DE2B" w:rsidR="00B10B45" w:rsidRDefault="00B10B45" w:rsidP="00A676F6">
      <w:pPr>
        <w:rPr>
          <w:lang w:val="de-DE"/>
        </w:rPr>
      </w:pPr>
      <w:r>
        <w:rPr>
          <w:lang w:val="de-DE"/>
        </w:rPr>
        <w:t xml:space="preserve">Den Boden = le </w:t>
      </w:r>
      <w:proofErr w:type="spellStart"/>
      <w:r>
        <w:rPr>
          <w:lang w:val="de-DE"/>
        </w:rPr>
        <w:t>sol</w:t>
      </w:r>
      <w:proofErr w:type="spellEnd"/>
    </w:p>
    <w:p w14:paraId="559F17BF" w14:textId="24D982E4" w:rsidR="00B10B45" w:rsidRDefault="00B10B45" w:rsidP="00A676F6">
      <w:pPr>
        <w:rPr>
          <w:lang w:val="de-DE"/>
        </w:rPr>
      </w:pPr>
      <w:r>
        <w:rPr>
          <w:lang w:val="de-DE"/>
        </w:rPr>
        <w:t xml:space="preserve">Stolperstein = </w:t>
      </w:r>
      <w:proofErr w:type="spellStart"/>
      <w:r>
        <w:rPr>
          <w:lang w:val="de-DE"/>
        </w:rPr>
        <w:t>plaque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comémorative</w:t>
      </w:r>
      <w:proofErr w:type="spellEnd"/>
      <w:r>
        <w:rPr>
          <w:lang w:val="de-DE"/>
        </w:rPr>
        <w:t xml:space="preserve"> (</w:t>
      </w:r>
      <w:proofErr w:type="spellStart"/>
      <w:r>
        <w:rPr>
          <w:lang w:val="de-DE"/>
        </w:rPr>
        <w:t>dans</w:t>
      </w:r>
      <w:proofErr w:type="spellEnd"/>
      <w:r>
        <w:rPr>
          <w:lang w:val="de-DE"/>
        </w:rPr>
        <w:t xml:space="preserve"> le </w:t>
      </w:r>
      <w:proofErr w:type="spellStart"/>
      <w:r>
        <w:rPr>
          <w:lang w:val="de-DE"/>
        </w:rPr>
        <w:t>sol</w:t>
      </w:r>
      <w:proofErr w:type="spellEnd"/>
      <w:r>
        <w:rPr>
          <w:lang w:val="de-DE"/>
        </w:rPr>
        <w:t>)</w:t>
      </w:r>
    </w:p>
    <w:p w14:paraId="477F2E68" w14:textId="1FCA2F0F" w:rsidR="00B10B45" w:rsidRDefault="00B10B45" w:rsidP="00A676F6">
      <w:pPr>
        <w:rPr>
          <w:lang w:val="de-DE"/>
        </w:rPr>
      </w:pPr>
      <w:r>
        <w:rPr>
          <w:lang w:val="de-DE"/>
        </w:rPr>
        <w:t xml:space="preserve">Passen zu = </w:t>
      </w:r>
      <w:proofErr w:type="spellStart"/>
      <w:r>
        <w:rPr>
          <w:lang w:val="de-DE"/>
        </w:rPr>
        <w:t>correspondre</w:t>
      </w:r>
      <w:proofErr w:type="spellEnd"/>
      <w:r>
        <w:rPr>
          <w:lang w:val="de-DE"/>
        </w:rPr>
        <w:t xml:space="preserve"> à</w:t>
      </w:r>
    </w:p>
    <w:p w14:paraId="2A7C25EC" w14:textId="60F9BCA3" w:rsidR="00C92288" w:rsidRDefault="00C92288" w:rsidP="00A676F6">
      <w:pPr>
        <w:rPr>
          <w:lang w:val="de-DE"/>
        </w:rPr>
      </w:pPr>
      <w:r>
        <w:rPr>
          <w:lang w:val="de-DE"/>
        </w:rPr>
        <w:t xml:space="preserve">Mittlere = </w:t>
      </w:r>
      <w:proofErr w:type="spellStart"/>
      <w:r>
        <w:rPr>
          <w:lang w:val="de-DE"/>
        </w:rPr>
        <w:t>signifient</w:t>
      </w:r>
      <w:proofErr w:type="spellEnd"/>
    </w:p>
    <w:p w14:paraId="67C698E5" w14:textId="3628B762" w:rsidR="0004146D" w:rsidRDefault="0004146D" w:rsidP="00A676F6">
      <w:pPr>
        <w:rPr>
          <w:lang w:val="de-DE"/>
        </w:rPr>
      </w:pPr>
      <w:r>
        <w:rPr>
          <w:lang w:val="de-DE"/>
        </w:rPr>
        <w:t xml:space="preserve">Ignorieren = </w:t>
      </w:r>
      <w:proofErr w:type="spellStart"/>
      <w:r>
        <w:rPr>
          <w:lang w:val="de-DE"/>
        </w:rPr>
        <w:t>ignorer</w:t>
      </w:r>
      <w:proofErr w:type="spellEnd"/>
    </w:p>
    <w:p w14:paraId="530FF1DC" w14:textId="092E0092" w:rsidR="007024F5" w:rsidRDefault="007024F5" w:rsidP="00A676F6">
      <w:pPr>
        <w:rPr>
          <w:lang w:val="de-DE"/>
        </w:rPr>
      </w:pPr>
      <w:r>
        <w:rPr>
          <w:lang w:val="de-DE"/>
        </w:rPr>
        <w:t xml:space="preserve">Gedenkschrift = </w:t>
      </w:r>
      <w:proofErr w:type="spellStart"/>
      <w:r>
        <w:rPr>
          <w:lang w:val="de-DE"/>
        </w:rPr>
        <w:t>comémoratif</w:t>
      </w:r>
      <w:proofErr w:type="spellEnd"/>
    </w:p>
    <w:p w14:paraId="44D88FB8" w14:textId="208B34BF" w:rsidR="007024F5" w:rsidRDefault="007024F5" w:rsidP="00A676F6">
      <w:pPr>
        <w:rPr>
          <w:lang w:val="de-DE"/>
        </w:rPr>
      </w:pPr>
      <w:r>
        <w:rPr>
          <w:lang w:val="de-DE"/>
        </w:rPr>
        <w:t xml:space="preserve">Ignorieren = </w:t>
      </w:r>
      <w:proofErr w:type="spellStart"/>
      <w:r>
        <w:rPr>
          <w:lang w:val="de-DE"/>
        </w:rPr>
        <w:t>ignorer</w:t>
      </w:r>
      <w:proofErr w:type="spellEnd"/>
    </w:p>
    <w:p w14:paraId="17734E8B" w14:textId="7A8C3CCD" w:rsidR="007024F5" w:rsidRDefault="007024F5" w:rsidP="00A676F6">
      <w:pPr>
        <w:rPr>
          <w:lang w:val="de-DE"/>
        </w:rPr>
      </w:pPr>
      <w:r>
        <w:rPr>
          <w:lang w:val="de-DE"/>
        </w:rPr>
        <w:t xml:space="preserve">Passanten = </w:t>
      </w:r>
      <w:proofErr w:type="spellStart"/>
      <w:r>
        <w:rPr>
          <w:lang w:val="de-DE"/>
        </w:rPr>
        <w:t>les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passants</w:t>
      </w:r>
      <w:proofErr w:type="spellEnd"/>
    </w:p>
    <w:p w14:paraId="7105746A" w14:textId="173EA50E" w:rsidR="00B046D4" w:rsidRDefault="00B046D4" w:rsidP="00A676F6">
      <w:pPr>
        <w:rPr>
          <w:lang w:val="de-DE"/>
        </w:rPr>
      </w:pPr>
      <w:r>
        <w:rPr>
          <w:lang w:val="de-DE"/>
        </w:rPr>
        <w:t xml:space="preserve">Der Grund = la </w:t>
      </w:r>
      <w:proofErr w:type="spellStart"/>
      <w:r>
        <w:rPr>
          <w:lang w:val="de-DE"/>
        </w:rPr>
        <w:t>raison</w:t>
      </w:r>
      <w:proofErr w:type="spellEnd"/>
    </w:p>
    <w:p w14:paraId="594ECF8B" w14:textId="1C5FE62C" w:rsidR="00B046D4" w:rsidRDefault="00B046D4" w:rsidP="00A676F6">
      <w:pPr>
        <w:rPr>
          <w:lang w:val="de-DE"/>
        </w:rPr>
      </w:pPr>
      <w:r>
        <w:rPr>
          <w:lang w:val="de-DE"/>
        </w:rPr>
        <w:t xml:space="preserve">Gedenken = </w:t>
      </w:r>
      <w:proofErr w:type="spellStart"/>
      <w:r>
        <w:rPr>
          <w:lang w:val="de-DE"/>
        </w:rPr>
        <w:t>comémorer</w:t>
      </w:r>
      <w:proofErr w:type="spellEnd"/>
    </w:p>
    <w:p w14:paraId="260DD6C4" w14:textId="0BC94D65" w:rsidR="00B046D4" w:rsidRDefault="00B046D4" w:rsidP="00A676F6">
      <w:pPr>
        <w:rPr>
          <w:lang w:val="de-DE"/>
        </w:rPr>
      </w:pPr>
      <w:r>
        <w:rPr>
          <w:lang w:val="de-DE"/>
        </w:rPr>
        <w:t xml:space="preserve">Opfer = </w:t>
      </w:r>
      <w:proofErr w:type="spellStart"/>
      <w:r>
        <w:rPr>
          <w:lang w:val="de-DE"/>
        </w:rPr>
        <w:t>victimes</w:t>
      </w:r>
      <w:proofErr w:type="spellEnd"/>
    </w:p>
    <w:p w14:paraId="44AAD802" w14:textId="0F5433BC" w:rsidR="00FF600E" w:rsidRDefault="00FF600E" w:rsidP="00A676F6">
      <w:pPr>
        <w:rPr>
          <w:lang w:val="de-DE"/>
        </w:rPr>
      </w:pPr>
      <w:r>
        <w:rPr>
          <w:lang w:val="de-DE"/>
        </w:rPr>
        <w:t xml:space="preserve">Die </w:t>
      </w:r>
      <w:proofErr w:type="gramStart"/>
      <w:r>
        <w:rPr>
          <w:lang w:val="de-DE"/>
        </w:rPr>
        <w:t>Rote Armee Fraktion</w:t>
      </w:r>
      <w:proofErr w:type="gramEnd"/>
      <w:r>
        <w:rPr>
          <w:lang w:val="de-DE"/>
        </w:rPr>
        <w:t xml:space="preserve"> = </w:t>
      </w:r>
      <w:proofErr w:type="spellStart"/>
      <w:r>
        <w:rPr>
          <w:lang w:val="de-DE"/>
        </w:rPr>
        <w:t>l’armée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rouge</w:t>
      </w:r>
      <w:proofErr w:type="spellEnd"/>
    </w:p>
    <w:p w14:paraId="131ED48C" w14:textId="77777777" w:rsidR="00B10B45" w:rsidRDefault="00B10B45" w:rsidP="00A676F6"/>
    <w:p w14:paraId="012DAEAF" w14:textId="0E902C36" w:rsidR="00A676F6" w:rsidRDefault="00A676F6" w:rsidP="00A676F6">
      <w:r>
        <w:t>Leçon: cours du 24/3</w:t>
      </w:r>
    </w:p>
    <w:p w14:paraId="39C5639A" w14:textId="4E7A5B18" w:rsidR="00A676F6" w:rsidRDefault="00A676F6" w:rsidP="00A676F6">
      <w:r>
        <w:t xml:space="preserve">Exercice:1)  Visionner la vidéo: </w:t>
      </w:r>
      <w:proofErr w:type="spellStart"/>
      <w:r>
        <w:t>Deutschland</w:t>
      </w:r>
      <w:proofErr w:type="spellEnd"/>
      <w:r>
        <w:t xml:space="preserve">: </w:t>
      </w:r>
      <w:proofErr w:type="spellStart"/>
      <w:r>
        <w:t>Willkommenskultur</w:t>
      </w:r>
      <w:proofErr w:type="spellEnd"/>
      <w:r>
        <w:t xml:space="preserve"> </w:t>
      </w:r>
      <w:proofErr w:type="spellStart"/>
      <w:r>
        <w:t>und</w:t>
      </w:r>
      <w:proofErr w:type="spellEnd"/>
      <w:r>
        <w:t xml:space="preserve"> </w:t>
      </w:r>
      <w:proofErr w:type="spellStart"/>
      <w:r>
        <w:t>dann</w:t>
      </w:r>
      <w:proofErr w:type="spellEnd"/>
      <w:r>
        <w:t xml:space="preserve">? </w:t>
      </w:r>
      <w:proofErr w:type="spellStart"/>
      <w:r>
        <w:t>Fokus</w:t>
      </w:r>
      <w:proofErr w:type="spellEnd"/>
      <w:r>
        <w:t xml:space="preserve"> Europa, 8.Oktober 2015, Deutsche Welle et comprendre ce qu'il s'est passé pendant la guerre en Allemagne à propos des "</w:t>
      </w:r>
      <w:proofErr w:type="spellStart"/>
      <w:r>
        <w:t>Vertriebene</w:t>
      </w:r>
      <w:proofErr w:type="spellEnd"/>
      <w:r>
        <w:t>".</w:t>
      </w:r>
    </w:p>
    <w:p w14:paraId="47059796" w14:textId="4CEC89AE" w:rsidR="00C44888" w:rsidRPr="00A75BCE" w:rsidRDefault="00C44888" w:rsidP="00A676F6">
      <w:pPr>
        <w:rPr>
          <w:lang w:val="de-DE"/>
        </w:rPr>
      </w:pPr>
    </w:p>
    <w:p w14:paraId="510AF3EE" w14:textId="0CFB9B83" w:rsidR="00C44888" w:rsidRDefault="00A75BCE" w:rsidP="00A676F6">
      <w:pPr>
        <w:rPr>
          <w:lang w:val="de-DE"/>
        </w:rPr>
      </w:pPr>
      <w:proofErr w:type="spellStart"/>
      <w:r>
        <w:rPr>
          <w:lang w:val="de-DE"/>
        </w:rPr>
        <w:t>Margraet</w:t>
      </w:r>
      <w:proofErr w:type="spellEnd"/>
      <w:r>
        <w:rPr>
          <w:lang w:val="de-DE"/>
        </w:rPr>
        <w:t xml:space="preserve"> Debrus wohnen in Bohn, </w:t>
      </w:r>
      <w:r w:rsidR="00DD543D">
        <w:rPr>
          <w:lang w:val="de-DE"/>
        </w:rPr>
        <w:t xml:space="preserve">zu der katholische Kirche </w:t>
      </w:r>
      <w:r w:rsidR="00DD543D">
        <w:rPr>
          <w:lang w:val="de-DE"/>
        </w:rPr>
        <w:t>gehören</w:t>
      </w:r>
      <w:r w:rsidR="00DD543D">
        <w:rPr>
          <w:lang w:val="de-DE"/>
        </w:rPr>
        <w:t xml:space="preserve">, denken dass Mann </w:t>
      </w:r>
      <w:proofErr w:type="gramStart"/>
      <w:r w:rsidR="00DD543D">
        <w:rPr>
          <w:lang w:val="de-DE"/>
        </w:rPr>
        <w:t>muss</w:t>
      </w:r>
      <w:proofErr w:type="gramEnd"/>
      <w:r w:rsidR="00DD543D">
        <w:rPr>
          <w:lang w:val="de-DE"/>
        </w:rPr>
        <w:t xml:space="preserve"> die Politische Flüchtlinge geholfen. Sie denk das es ist euren </w:t>
      </w:r>
      <w:proofErr w:type="gramStart"/>
      <w:r w:rsidR="00DD543D">
        <w:rPr>
          <w:lang w:val="de-DE"/>
        </w:rPr>
        <w:t>Pfl</w:t>
      </w:r>
      <w:r w:rsidR="001472A7">
        <w:rPr>
          <w:lang w:val="de-DE"/>
        </w:rPr>
        <w:t>icht</w:t>
      </w:r>
      <w:proofErr w:type="gramEnd"/>
      <w:r w:rsidR="001472A7">
        <w:rPr>
          <w:lang w:val="de-DE"/>
        </w:rPr>
        <w:t xml:space="preserve"> um sie willkommen zu heißen. Nach die Zweiten Weltkrieg, Viele Menschen </w:t>
      </w:r>
      <w:r w:rsidR="00FF600E">
        <w:rPr>
          <w:lang w:val="de-DE"/>
        </w:rPr>
        <w:t xml:space="preserve">hat die Rote Armee </w:t>
      </w:r>
      <w:r w:rsidR="0005126D">
        <w:rPr>
          <w:lang w:val="de-DE"/>
        </w:rPr>
        <w:t xml:space="preserve">von </w:t>
      </w:r>
      <w:proofErr w:type="spellStart"/>
      <w:r w:rsidR="0005126D">
        <w:rPr>
          <w:lang w:val="de-DE"/>
        </w:rPr>
        <w:t>Östprösien</w:t>
      </w:r>
      <w:proofErr w:type="spellEnd"/>
      <w:r w:rsidR="0005126D">
        <w:rPr>
          <w:lang w:val="de-DE"/>
        </w:rPr>
        <w:t xml:space="preserve"> und Ostdeutschland wo es noch Krieg gab. Sie haben die </w:t>
      </w:r>
      <w:r w:rsidR="00C80C7A" w:rsidRPr="00C80C7A">
        <w:rPr>
          <w:lang w:val="de-DE"/>
        </w:rPr>
        <w:t xml:space="preserve">flohen vor dem kommunistischen Regime und wurden von den Ostdeutschen aufgenommen. Es gibt jetzt eine ganze ältere Generation, die das Gleiche erlebt hat. Sie haben die </w:t>
      </w:r>
      <w:proofErr w:type="spellStart"/>
      <w:r w:rsidR="00C80C7A" w:rsidRPr="00C80C7A">
        <w:rPr>
          <w:lang w:val="de-DE"/>
        </w:rPr>
        <w:t>Wilkommens</w:t>
      </w:r>
      <w:proofErr w:type="spellEnd"/>
      <w:r w:rsidR="00C80C7A" w:rsidRPr="00C80C7A">
        <w:rPr>
          <w:lang w:val="de-DE"/>
        </w:rPr>
        <w:t>-Kultur, das Problem ist, dass Deutschland mit der Aufnahme von mehr als einer Million Ausländern gerechnet hat, das Ergebnis ist ein Mentalitätswechsel bei den Politikern, die jetzt die Grenzen schließen wollen.</w:t>
      </w:r>
    </w:p>
    <w:p w14:paraId="2B89B500" w14:textId="77777777" w:rsidR="001045B1" w:rsidRPr="001045B1" w:rsidRDefault="001045B1" w:rsidP="00A676F6">
      <w:pPr>
        <w:rPr>
          <w:lang w:val="de-DE"/>
        </w:rPr>
      </w:pPr>
    </w:p>
    <w:p w14:paraId="1436C519" w14:textId="77777777" w:rsidR="0004592C" w:rsidRDefault="0004592C" w:rsidP="00A676F6"/>
    <w:p w14:paraId="2A51186F" w14:textId="77777777" w:rsidR="0004592C" w:rsidRDefault="0004592C" w:rsidP="00A676F6"/>
    <w:p w14:paraId="52A9A28E" w14:textId="77777777" w:rsidR="0004592C" w:rsidRDefault="0004592C" w:rsidP="00A676F6"/>
    <w:p w14:paraId="08BA9BB4" w14:textId="77777777" w:rsidR="0004592C" w:rsidRDefault="0004592C" w:rsidP="00A676F6"/>
    <w:p w14:paraId="22F22437" w14:textId="77777777" w:rsidR="0004592C" w:rsidRDefault="0004592C" w:rsidP="00A676F6"/>
    <w:p w14:paraId="3CB78460" w14:textId="3E641857" w:rsidR="00A676F6" w:rsidRDefault="00A676F6" w:rsidP="00A676F6">
      <w:r>
        <w:lastRenderedPageBreak/>
        <w:t xml:space="preserve">Exercice: 2) Regarder la page qui commence par: "Hier </w:t>
      </w:r>
      <w:proofErr w:type="spellStart"/>
      <w:r>
        <w:t>wohnte</w:t>
      </w:r>
      <w:proofErr w:type="spellEnd"/>
      <w:r>
        <w:t xml:space="preserve"> DR.ERICH SALOMON..."</w:t>
      </w:r>
    </w:p>
    <w:p w14:paraId="6CF2B1FB" w14:textId="77777777" w:rsidR="0004592C" w:rsidRDefault="0004592C" w:rsidP="00A676F6"/>
    <w:p w14:paraId="2542F9DA" w14:textId="12FF7330" w:rsidR="00A676F6" w:rsidRDefault="00A676F6" w:rsidP="00A676F6">
      <w:r>
        <w:t>a) Que voyez-vous sur cette page?</w:t>
      </w:r>
    </w:p>
    <w:p w14:paraId="522B3BE8" w14:textId="5F3B2B2A" w:rsidR="00C7713F" w:rsidRPr="00C7713F" w:rsidRDefault="00C7713F" w:rsidP="00A676F6">
      <w:pPr>
        <w:rPr>
          <w:lang w:val="de-DE"/>
        </w:rPr>
      </w:pPr>
      <w:r w:rsidRPr="00C7713F">
        <w:rPr>
          <w:lang w:val="de-DE"/>
        </w:rPr>
        <w:t xml:space="preserve">Auf dem Seit </w:t>
      </w:r>
      <w:r>
        <w:rPr>
          <w:lang w:val="de-DE"/>
        </w:rPr>
        <w:t xml:space="preserve">sehen wir zwei Bildungen. Die erste Bildung ist ein Stolperstein. Auf dem Stolperstein ist ein texte. Das texte ist „Hier </w:t>
      </w:r>
      <w:proofErr w:type="gramStart"/>
      <w:r>
        <w:rPr>
          <w:lang w:val="de-DE"/>
        </w:rPr>
        <w:t>Wohnte</w:t>
      </w:r>
      <w:proofErr w:type="gramEnd"/>
      <w:r w:rsidR="00752A4E">
        <w:rPr>
          <w:lang w:val="de-DE"/>
        </w:rPr>
        <w:t>/</w:t>
      </w:r>
      <w:r>
        <w:rPr>
          <w:lang w:val="de-DE"/>
        </w:rPr>
        <w:t xml:space="preserve"> DR. ERICH SALOMON</w:t>
      </w:r>
      <w:r w:rsidR="00752A4E">
        <w:rPr>
          <w:lang w:val="de-DE"/>
        </w:rPr>
        <w:t>/</w:t>
      </w:r>
      <w:r>
        <w:rPr>
          <w:lang w:val="de-DE"/>
        </w:rPr>
        <w:t xml:space="preserve"> J6.1886</w:t>
      </w:r>
      <w:r w:rsidR="00752A4E">
        <w:rPr>
          <w:lang w:val="de-DE"/>
        </w:rPr>
        <w:t>/</w:t>
      </w:r>
      <w:r>
        <w:rPr>
          <w:lang w:val="de-DE"/>
        </w:rPr>
        <w:t xml:space="preserve"> FLUCHT HOLLAND</w:t>
      </w:r>
      <w:r w:rsidR="00752A4E">
        <w:rPr>
          <w:lang w:val="de-DE"/>
        </w:rPr>
        <w:t xml:space="preserve">/ DEPORTIERT 1944/ THERESIENSTADT/ AUSCHWITZ/ ERMORDET 7.7.1944“. Auf die zweite Bildung, sehen wir ein </w:t>
      </w:r>
      <w:r w:rsidR="00917C23">
        <w:rPr>
          <w:lang w:val="de-DE"/>
        </w:rPr>
        <w:t>Mann</w:t>
      </w:r>
      <w:r w:rsidR="00752A4E">
        <w:rPr>
          <w:lang w:val="de-DE"/>
        </w:rPr>
        <w:t xml:space="preserve"> mit W</w:t>
      </w:r>
      <w:r w:rsidR="00917C23">
        <w:rPr>
          <w:lang w:val="de-DE"/>
        </w:rPr>
        <w:t xml:space="preserve">erkzeugen. Er </w:t>
      </w:r>
      <w:r w:rsidR="00B10B45">
        <w:rPr>
          <w:lang w:val="de-DE"/>
        </w:rPr>
        <w:t>putz ein Stolperstein auf den Boden.</w:t>
      </w:r>
    </w:p>
    <w:p w14:paraId="31B55703" w14:textId="7BA909FC" w:rsidR="00A676F6" w:rsidRDefault="00A676F6" w:rsidP="00A676F6">
      <w:r>
        <w:t>b) Que signifient ces 2 photos?</w:t>
      </w:r>
    </w:p>
    <w:p w14:paraId="1EF0F7D1" w14:textId="64B88E79" w:rsidR="00B10B45" w:rsidRDefault="00C92288" w:rsidP="00A676F6">
      <w:pPr>
        <w:rPr>
          <w:lang w:val="de-DE"/>
        </w:rPr>
      </w:pPr>
      <w:r>
        <w:rPr>
          <w:lang w:val="de-DE"/>
        </w:rPr>
        <w:t xml:space="preserve">Die zweiten Bildungen mittlere </w:t>
      </w:r>
      <w:r w:rsidR="0004146D">
        <w:rPr>
          <w:lang w:val="de-DE"/>
        </w:rPr>
        <w:t>ein Stein,</w:t>
      </w:r>
      <w:r>
        <w:rPr>
          <w:lang w:val="de-DE"/>
        </w:rPr>
        <w:t xml:space="preserve"> wo man </w:t>
      </w:r>
      <w:proofErr w:type="gramStart"/>
      <w:r>
        <w:rPr>
          <w:lang w:val="de-DE"/>
        </w:rPr>
        <w:t>kann</w:t>
      </w:r>
      <w:proofErr w:type="gramEnd"/>
      <w:r>
        <w:rPr>
          <w:lang w:val="de-DE"/>
        </w:rPr>
        <w:t xml:space="preserve"> stoppeln und nicht ignorieren. </w:t>
      </w:r>
      <w:r w:rsidR="0004146D">
        <w:rPr>
          <w:lang w:val="de-DE"/>
        </w:rPr>
        <w:t>Die Stoppelstein sind aus Deutschland</w:t>
      </w:r>
      <w:r w:rsidR="007024F5">
        <w:rPr>
          <w:lang w:val="de-DE"/>
        </w:rPr>
        <w:t xml:space="preserve"> und sind ein Gedenkschriftstein. Dieses stein hat diesen Namen, weil es nicht von Passanten ignoriert</w:t>
      </w:r>
      <w:r w:rsidR="007024F5">
        <w:rPr>
          <w:lang w:val="de-DE"/>
        </w:rPr>
        <w:t xml:space="preserve"> </w:t>
      </w:r>
      <w:r w:rsidR="007024F5">
        <w:rPr>
          <w:lang w:val="de-DE"/>
        </w:rPr>
        <w:t xml:space="preserve">können. Gunter </w:t>
      </w:r>
      <w:proofErr w:type="spellStart"/>
      <w:r w:rsidR="007024F5">
        <w:rPr>
          <w:lang w:val="de-DE"/>
        </w:rPr>
        <w:t>Denning</w:t>
      </w:r>
      <w:proofErr w:type="spellEnd"/>
      <w:r w:rsidR="007024F5">
        <w:rPr>
          <w:lang w:val="de-DE"/>
        </w:rPr>
        <w:t xml:space="preserve"> ist des Mann</w:t>
      </w:r>
      <w:r w:rsidR="00B046D4">
        <w:rPr>
          <w:lang w:val="de-DE"/>
        </w:rPr>
        <w:t>,</w:t>
      </w:r>
      <w:r w:rsidR="007024F5">
        <w:rPr>
          <w:lang w:val="de-DE"/>
        </w:rPr>
        <w:t xml:space="preserve"> d</w:t>
      </w:r>
      <w:r w:rsidR="00B046D4">
        <w:rPr>
          <w:lang w:val="de-DE"/>
        </w:rPr>
        <w:t>ie damit angefangen hat. Der Grund weil er angefangen hat, ist der Opfer von die Nazi Regime gedenken.</w:t>
      </w:r>
    </w:p>
    <w:p w14:paraId="7B951CB4" w14:textId="47CD018E" w:rsidR="004A5D3C" w:rsidRDefault="00A676F6" w:rsidP="00A676F6">
      <w:r>
        <w:t>c</w:t>
      </w:r>
      <w:r>
        <w:t>) A quel axe correspondent ces 2 photos?</w:t>
      </w:r>
    </w:p>
    <w:p w14:paraId="10D42D78" w14:textId="1E543AD2" w:rsidR="00A676F6" w:rsidRPr="00B10B45" w:rsidRDefault="00B10B45" w:rsidP="00A676F6">
      <w:pPr>
        <w:rPr>
          <w:lang w:val="de-DE"/>
        </w:rPr>
      </w:pPr>
      <w:r>
        <w:rPr>
          <w:lang w:val="de-DE"/>
        </w:rPr>
        <w:t xml:space="preserve">Die Zweite Bildung </w:t>
      </w:r>
      <w:r w:rsidR="00BC38E8">
        <w:rPr>
          <w:lang w:val="de-DE"/>
        </w:rPr>
        <w:t>pass</w:t>
      </w:r>
      <w:r w:rsidR="00BC38E8">
        <w:rPr>
          <w:lang w:val="de-DE"/>
        </w:rPr>
        <w:t xml:space="preserve">t </w:t>
      </w:r>
      <w:r>
        <w:rPr>
          <w:lang w:val="de-DE"/>
        </w:rPr>
        <w:t xml:space="preserve">den </w:t>
      </w:r>
      <w:r w:rsidR="007D679A">
        <w:rPr>
          <w:lang w:val="de-DE"/>
        </w:rPr>
        <w:t>A</w:t>
      </w:r>
      <w:r>
        <w:rPr>
          <w:lang w:val="de-DE"/>
        </w:rPr>
        <w:t>xe Vielfalt und Inklusion</w:t>
      </w:r>
      <w:r w:rsidR="00083BEC">
        <w:rPr>
          <w:lang w:val="de-DE"/>
        </w:rPr>
        <w:t xml:space="preserve">, Identität und Austausch, </w:t>
      </w:r>
      <w:r w:rsidR="00083BEC" w:rsidRPr="00083BEC">
        <w:rPr>
          <w:lang w:val="de-DE"/>
        </w:rPr>
        <w:t>Land (Gebiet) und Gedächtnis</w:t>
      </w:r>
      <w:r w:rsidR="00BC38E8" w:rsidRPr="00BC38E8">
        <w:rPr>
          <w:lang w:val="de-DE"/>
        </w:rPr>
        <w:t xml:space="preserve"> </w:t>
      </w:r>
      <w:r w:rsidR="00BC38E8">
        <w:rPr>
          <w:lang w:val="de-DE"/>
        </w:rPr>
        <w:t>zu</w:t>
      </w:r>
      <w:r>
        <w:rPr>
          <w:lang w:val="de-DE"/>
        </w:rPr>
        <w:t>.</w:t>
      </w:r>
    </w:p>
    <w:sectPr w:rsidR="00A676F6" w:rsidRPr="00B10B45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3C3158" w14:textId="77777777" w:rsidR="00F83BF7" w:rsidRDefault="00F83BF7" w:rsidP="00F4573B">
      <w:pPr>
        <w:spacing w:after="0" w:line="240" w:lineRule="auto"/>
      </w:pPr>
      <w:r>
        <w:separator/>
      </w:r>
    </w:p>
  </w:endnote>
  <w:endnote w:type="continuationSeparator" w:id="0">
    <w:p w14:paraId="2A71BD56" w14:textId="77777777" w:rsidR="00F83BF7" w:rsidRDefault="00F83BF7" w:rsidP="00F457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68111406"/>
      <w:docPartObj>
        <w:docPartGallery w:val="Page Numbers (Bottom of Page)"/>
        <w:docPartUnique/>
      </w:docPartObj>
    </w:sdtPr>
    <w:sdtEndPr/>
    <w:sdtContent>
      <w:p w14:paraId="58101989" w14:textId="77777777" w:rsidR="00F4573B" w:rsidRDefault="00F4573B">
        <w:pPr>
          <w:pStyle w:val="Pieddepage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1D1603D6" wp14:editId="709DE894">
                  <wp:simplePos x="0" y="0"/>
                  <wp:positionH relativeFrom="rightMargin">
                    <wp:posOffset>106045</wp:posOffset>
                  </wp:positionH>
                  <wp:positionV relativeFrom="bottomMargin">
                    <wp:posOffset>71258</wp:posOffset>
                  </wp:positionV>
                  <wp:extent cx="423214" cy="353833"/>
                  <wp:effectExtent l="0" t="0" r="15240" b="27305"/>
                  <wp:wrapNone/>
                  <wp:docPr id="1" name="Rectangle : carré corné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23214" cy="353833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4F06CAD" w14:textId="77777777" w:rsidR="00F4573B" w:rsidRDefault="00F4573B">
                              <w:pPr>
                                <w:jc w:val="center"/>
                              </w:pPr>
                              <w:r>
                                <w:rPr>
                                  <w:sz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</w:rPr>
                                <w:fldChar w:fldCharType="separate"/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2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1D1603D6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Rectangle : carré corné 1" o:spid="_x0000_s1026" type="#_x0000_t65" style="position:absolute;left:0;text-align:left;margin-left:8.35pt;margin-top:5.6pt;width:33.3pt;height:27.85pt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" o:allowincell="f" adj="14135" strokecolor="gray" strokeweight=".25pt">
                  <v:textbox>
                    <w:txbxContent>
                      <w:p w14:paraId="74F06CAD" w14:textId="77777777" w:rsidR="00F4573B" w:rsidRDefault="00F4573B">
                        <w:pPr>
                          <w:jc w:val="center"/>
                        </w:pPr>
                        <w:r>
                          <w:rPr>
                            <w:sz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</w:rPr>
                          <w:fldChar w:fldCharType="separate"/>
                        </w:r>
                        <w:r>
                          <w:rPr>
                            <w:sz w:val="16"/>
                            <w:szCs w:val="16"/>
                          </w:rPr>
                          <w:t>2</w:t>
                        </w:r>
                        <w:r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417748" w14:textId="77777777" w:rsidR="00F83BF7" w:rsidRDefault="00F83BF7" w:rsidP="00F4573B">
      <w:pPr>
        <w:spacing w:after="0" w:line="240" w:lineRule="auto"/>
      </w:pPr>
      <w:r>
        <w:separator/>
      </w:r>
    </w:p>
  </w:footnote>
  <w:footnote w:type="continuationSeparator" w:id="0">
    <w:p w14:paraId="06D8955E" w14:textId="77777777" w:rsidR="00F83BF7" w:rsidRDefault="00F83BF7" w:rsidP="00F457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902BCF" w14:textId="091D5D64" w:rsidR="00F4573B" w:rsidRDefault="00F4573B">
    <w:pPr>
      <w:pStyle w:val="En-tte"/>
    </w:pPr>
    <w:r>
      <w:t xml:space="preserve">Henry Letellier </w:t>
    </w:r>
    <w:r w:rsidR="0077541F">
      <w:t>T1</w:t>
    </w:r>
    <w:r>
      <w:tab/>
      <w:t>Deutsch</w:t>
    </w:r>
    <w:r>
      <w:tab/>
    </w:r>
    <w:sdt>
      <w:sdtPr>
        <w:rPr>
          <w:lang w:val="de-DE"/>
        </w:rPr>
        <w:id w:val="-543986782"/>
        <w:date w:fullDate="2021-03-27T00:00:00Z">
          <w:dateFormat w:val="dddd, d. MMMM yyyy"/>
          <w:lid w:val="de-DE"/>
          <w:storeMappedDataAs w:val="dateTime"/>
          <w:calendar w:val="gregorian"/>
        </w:date>
      </w:sdtPr>
      <w:sdtEndPr/>
      <w:sdtContent>
        <w:r w:rsidR="00BD26DC">
          <w:rPr>
            <w:lang w:val="de-DE"/>
          </w:rPr>
          <w:t>Samstag, 27. März 2021</w:t>
        </w:r>
      </w:sdtContent>
    </w:sdt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6DC"/>
    <w:rsid w:val="0004146D"/>
    <w:rsid w:val="0004592C"/>
    <w:rsid w:val="0005126D"/>
    <w:rsid w:val="00052F58"/>
    <w:rsid w:val="00083BEC"/>
    <w:rsid w:val="000E66BB"/>
    <w:rsid w:val="001045B1"/>
    <w:rsid w:val="001472A7"/>
    <w:rsid w:val="00151752"/>
    <w:rsid w:val="00153283"/>
    <w:rsid w:val="001C17E7"/>
    <w:rsid w:val="00224B07"/>
    <w:rsid w:val="002811C2"/>
    <w:rsid w:val="00315919"/>
    <w:rsid w:val="0038561D"/>
    <w:rsid w:val="003B5908"/>
    <w:rsid w:val="00476C78"/>
    <w:rsid w:val="004B7792"/>
    <w:rsid w:val="007024F5"/>
    <w:rsid w:val="00752A4E"/>
    <w:rsid w:val="0077541F"/>
    <w:rsid w:val="00775DBE"/>
    <w:rsid w:val="007D679A"/>
    <w:rsid w:val="008C496F"/>
    <w:rsid w:val="008F562C"/>
    <w:rsid w:val="00917C23"/>
    <w:rsid w:val="00A676F6"/>
    <w:rsid w:val="00A75BCE"/>
    <w:rsid w:val="00AF2AD0"/>
    <w:rsid w:val="00B046D4"/>
    <w:rsid w:val="00B10B45"/>
    <w:rsid w:val="00B34137"/>
    <w:rsid w:val="00BC38E8"/>
    <w:rsid w:val="00BD26DC"/>
    <w:rsid w:val="00C3133C"/>
    <w:rsid w:val="00C44888"/>
    <w:rsid w:val="00C57A0E"/>
    <w:rsid w:val="00C74753"/>
    <w:rsid w:val="00C7713F"/>
    <w:rsid w:val="00C80C7A"/>
    <w:rsid w:val="00C92288"/>
    <w:rsid w:val="00DD543D"/>
    <w:rsid w:val="00ED5633"/>
    <w:rsid w:val="00F3124E"/>
    <w:rsid w:val="00F4573B"/>
    <w:rsid w:val="00F83BF7"/>
    <w:rsid w:val="00FA1721"/>
    <w:rsid w:val="00FF6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C5CE82"/>
  <w15:chartTrackingRefBased/>
  <w15:docId w15:val="{B082F270-3B26-4BAF-AC84-A9006A3D7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1752"/>
    <w:pPr>
      <w:jc w:val="both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3124E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3124E"/>
    <w:rPr>
      <w:rFonts w:ascii="Times New Roman" w:eastAsiaTheme="majorEastAsia" w:hAnsi="Times New Roman" w:cstheme="majorBidi"/>
      <w:b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F457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4573B"/>
    <w:rPr>
      <w:rFonts w:ascii="Times New Roman" w:hAnsi="Times New Roman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F457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4573B"/>
    <w:rPr>
      <w:rFonts w:ascii="Times New Roman" w:hAnsi="Times New Roman"/>
      <w:sz w:val="24"/>
    </w:rPr>
  </w:style>
  <w:style w:type="paragraph" w:styleId="Paragraphedeliste">
    <w:name w:val="List Paragraph"/>
    <w:basedOn w:val="Normal"/>
    <w:uiPriority w:val="34"/>
    <w:qFormat/>
    <w:rsid w:val="00C7713F"/>
    <w:pPr>
      <w:ind w:left="720"/>
      <w:contextualSpacing/>
    </w:pPr>
  </w:style>
  <w:style w:type="table" w:styleId="Grilledutableau">
    <w:name w:val="Table Grid"/>
    <w:basedOn w:val="TableauNormal"/>
    <w:uiPriority w:val="39"/>
    <w:rsid w:val="00C57A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nry%20PC\Documents\001%20Github%20prog%20Sharing\Backup-of-matiere\files\Mati&#232;res\Allemand\T1\cours%20d'Allemand%20de%20base%20T1.dot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cours d'Allemand de base T1.dotm</Template>
  <TotalTime>275</TotalTime>
  <Pages>2</Pages>
  <Words>404</Words>
  <Characters>1919</Characters>
  <Application>Microsoft Office Word</Application>
  <DocSecurity>0</DocSecurity>
  <Lines>42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PC</dc:creator>
  <cp:keywords/>
  <dc:description/>
  <cp:lastModifiedBy>Henry Letellier</cp:lastModifiedBy>
  <cp:revision>9</cp:revision>
  <dcterms:created xsi:type="dcterms:W3CDTF">2021-03-27T11:06:00Z</dcterms:created>
  <dcterms:modified xsi:type="dcterms:W3CDTF">2021-03-27T15:44:00Z</dcterms:modified>
</cp:coreProperties>
</file>