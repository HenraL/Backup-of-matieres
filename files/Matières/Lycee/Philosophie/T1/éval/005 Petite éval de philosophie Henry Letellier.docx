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7833" w14:textId="77777777" w:rsidR="006705F3" w:rsidRDefault="006705F3"/>
    <w:p w14:paraId="0346007E" w14:textId="6EDA7B97" w:rsidR="00DE0ED7" w:rsidRPr="00D53DA7" w:rsidRDefault="008629FD" w:rsidP="00D53DA7">
      <w:pPr>
        <w:jc w:val="center"/>
      </w:pPr>
      <w:sdt>
        <w:sdtPr>
          <w:rPr>
            <w:u w:val="single"/>
          </w:rPr>
          <w:alias w:val="Matière"/>
          <w:tag w:val="Matière"/>
          <w:id w:val="213808947"/>
          <w:placeholder>
            <w:docPart w:val="F4CA734A4B774940B0664230D7710DFA"/>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7755E">
            <w:rPr>
              <w:u w:val="single"/>
            </w:rPr>
            <w:t>Philosophie</w:t>
          </w:r>
        </w:sdtContent>
      </w:sdt>
    </w:p>
    <w:sdt>
      <w:sdtPr>
        <w:rPr>
          <w:u w:val="single"/>
        </w:rPr>
        <w:alias w:val="Sujet/Titre"/>
        <w:tag w:val="Sujet"/>
        <w:id w:val="1798561544"/>
        <w:placeholder>
          <w:docPart w:val="A30F8685DFD449C483B03AEFFB3DE12A"/>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2F8D8B96" w14:textId="25BBDB60" w:rsidR="00CB7909" w:rsidRDefault="0067755E" w:rsidP="00CA0255">
          <w:pPr>
            <w:jc w:val="center"/>
            <w:rPr>
              <w:u w:val="single"/>
            </w:rPr>
          </w:pPr>
          <w:r>
            <w:rPr>
              <w:u w:val="single"/>
            </w:rPr>
            <w:t>Evaluation de philosophie du 01 03 2021</w:t>
          </w:r>
        </w:p>
      </w:sdtContent>
    </w:sdt>
    <w:p w14:paraId="6430BA9B"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6E8FC3B" wp14:editId="032121A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6CBF16C1"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8FC3B"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6CBF16C1"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913DED4" wp14:editId="7A582D7A">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0FDBCB9C" w14:textId="77777777" w:rsidR="008E776B" w:rsidRDefault="008E776B" w:rsidP="008E776B">
                            <w:pPr>
                              <w:rPr>
                                <w:color w:val="FF0000"/>
                                <w:sz w:val="22"/>
                                <w:u w:val="single"/>
                              </w:rPr>
                            </w:pPr>
                            <w:r w:rsidRPr="00B62A3D">
                              <w:rPr>
                                <w:color w:val="FF0000"/>
                                <w:sz w:val="22"/>
                                <w:u w:val="single"/>
                              </w:rPr>
                              <w:t>Note :</w:t>
                            </w:r>
                          </w:p>
                          <w:p w14:paraId="7E1ED8B0" w14:textId="77777777" w:rsidR="008E776B" w:rsidRPr="00E47626" w:rsidRDefault="008E776B" w:rsidP="008E776B">
                            <w:pPr>
                              <w:rPr>
                                <w:color w:val="FF0000"/>
                                <w:sz w:val="12"/>
                                <w:u w:val="single"/>
                              </w:rPr>
                            </w:pPr>
                          </w:p>
                          <w:p w14:paraId="006BE0E9" w14:textId="77777777" w:rsidR="008E776B" w:rsidRPr="00E47626" w:rsidRDefault="008E776B" w:rsidP="008E776B">
                            <w:pPr>
                              <w:rPr>
                                <w:sz w:val="14"/>
                              </w:rPr>
                            </w:pPr>
                            <w:r w:rsidRPr="00E47626">
                              <w:rPr>
                                <w:color w:val="FF0000"/>
                                <w:sz w:val="14"/>
                              </w:rPr>
                              <w:t>_________</w:t>
                            </w:r>
                            <w:r>
                              <w:rPr>
                                <w:color w:val="FF0000"/>
                                <w:sz w:val="14"/>
                              </w:rPr>
                              <w:t>___</w:t>
                            </w:r>
                          </w:p>
                          <w:p w14:paraId="459FFF9E"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3DED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0FDBCB9C" w14:textId="77777777" w:rsidR="008E776B" w:rsidRDefault="008E776B" w:rsidP="008E776B">
                      <w:pPr>
                        <w:rPr>
                          <w:color w:val="FF0000"/>
                          <w:sz w:val="22"/>
                          <w:u w:val="single"/>
                        </w:rPr>
                      </w:pPr>
                      <w:r w:rsidRPr="00B62A3D">
                        <w:rPr>
                          <w:color w:val="FF0000"/>
                          <w:sz w:val="22"/>
                          <w:u w:val="single"/>
                        </w:rPr>
                        <w:t>Note :</w:t>
                      </w:r>
                    </w:p>
                    <w:p w14:paraId="7E1ED8B0" w14:textId="77777777" w:rsidR="008E776B" w:rsidRPr="00E47626" w:rsidRDefault="008E776B" w:rsidP="008E776B">
                      <w:pPr>
                        <w:rPr>
                          <w:color w:val="FF0000"/>
                          <w:sz w:val="12"/>
                          <w:u w:val="single"/>
                        </w:rPr>
                      </w:pPr>
                    </w:p>
                    <w:p w14:paraId="006BE0E9" w14:textId="77777777" w:rsidR="008E776B" w:rsidRPr="00E47626" w:rsidRDefault="008E776B" w:rsidP="008E776B">
                      <w:pPr>
                        <w:rPr>
                          <w:sz w:val="14"/>
                        </w:rPr>
                      </w:pPr>
                      <w:r w:rsidRPr="00E47626">
                        <w:rPr>
                          <w:color w:val="FF0000"/>
                          <w:sz w:val="14"/>
                        </w:rPr>
                        <w:t>_________</w:t>
                      </w:r>
                      <w:r>
                        <w:rPr>
                          <w:color w:val="FF0000"/>
                          <w:sz w:val="14"/>
                        </w:rPr>
                        <w:t>___</w:t>
                      </w:r>
                    </w:p>
                    <w:p w14:paraId="459FFF9E"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3D59696" wp14:editId="53FEB64F">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0B1477D"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59696"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0B1477D"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3C73B73B" w14:textId="77777777" w:rsidR="008E776B" w:rsidRDefault="008E776B"/>
    <w:p w14:paraId="3E4933FE" w14:textId="77777777" w:rsidR="008E776B" w:rsidRDefault="008E776B"/>
    <w:p w14:paraId="195C5DC9" w14:textId="77777777" w:rsidR="008E776B" w:rsidRDefault="008E776B"/>
    <w:p w14:paraId="07869894" w14:textId="77777777" w:rsidR="008E776B" w:rsidRDefault="008E776B"/>
    <w:p w14:paraId="02A88AFF" w14:textId="04A70A10" w:rsidR="008E776B" w:rsidRDefault="0067755E" w:rsidP="0067755E">
      <w:r>
        <w:t>Sujet au choix :</w:t>
      </w:r>
    </w:p>
    <w:p w14:paraId="1739C375" w14:textId="39398954" w:rsidR="0067755E" w:rsidRDefault="0067755E" w:rsidP="0067755E">
      <w:pPr>
        <w:pStyle w:val="Paragraphedeliste"/>
        <w:numPr>
          <w:ilvl w:val="0"/>
          <w:numId w:val="2"/>
        </w:numPr>
      </w:pPr>
      <w:r>
        <w:t>L’état doit-il plutôt assurer la sécurité ou la liberté des citoyens ?</w:t>
      </w:r>
    </w:p>
    <w:p w14:paraId="6F56277E" w14:textId="4CD604D7" w:rsidR="0067755E" w:rsidRDefault="0067755E" w:rsidP="0067755E">
      <w:pPr>
        <w:pStyle w:val="Paragraphedeliste"/>
        <w:numPr>
          <w:ilvl w:val="0"/>
          <w:numId w:val="2"/>
        </w:numPr>
      </w:pPr>
      <w:r>
        <w:t>La justice est-elle toujours juste ?</w:t>
      </w:r>
    </w:p>
    <w:p w14:paraId="49847FBA" w14:textId="513EB62A" w:rsidR="0067755E" w:rsidRDefault="0067755E" w:rsidP="0067755E">
      <w:pPr>
        <w:pStyle w:val="Paragraphedeliste"/>
        <w:numPr>
          <w:ilvl w:val="0"/>
          <w:numId w:val="2"/>
        </w:numPr>
      </w:pPr>
      <w:r>
        <w:t>Peut-on vouloir la justice au mépris du droit ?</w:t>
      </w:r>
    </w:p>
    <w:p w14:paraId="6DDF4AE3" w14:textId="787285AF" w:rsidR="0067755E" w:rsidRDefault="0067755E" w:rsidP="0067755E">
      <w:r>
        <w:t>Pour l’un de ces trois sujets au choix :</w:t>
      </w:r>
    </w:p>
    <w:p w14:paraId="5C7F8C0D" w14:textId="263E992E" w:rsidR="0067755E" w:rsidRDefault="0067755E" w:rsidP="0067755E">
      <w:pPr>
        <w:pStyle w:val="Paragraphedeliste"/>
        <w:numPr>
          <w:ilvl w:val="0"/>
          <w:numId w:val="3"/>
        </w:numPr>
      </w:pPr>
      <w:r>
        <w:t>Rédiger une introduction (amorce, thème, problématique, présentation du plan)</w:t>
      </w:r>
    </w:p>
    <w:p w14:paraId="4A874EC1" w14:textId="649EE85E" w:rsidR="0067755E" w:rsidRDefault="0067755E" w:rsidP="0067755E">
      <w:pPr>
        <w:pStyle w:val="Paragraphedeliste"/>
        <w:numPr>
          <w:ilvl w:val="0"/>
          <w:numId w:val="3"/>
        </w:numPr>
      </w:pPr>
      <w:r>
        <w:t>Formuler 2 ou 3 arguments en faveur d’une thèse</w:t>
      </w:r>
    </w:p>
    <w:p w14:paraId="3F4550DD" w14:textId="0B7A8611" w:rsidR="0067755E" w:rsidRDefault="0067755E" w:rsidP="0067755E">
      <w:pPr>
        <w:pStyle w:val="Paragraphedeliste"/>
        <w:numPr>
          <w:ilvl w:val="0"/>
          <w:numId w:val="3"/>
        </w:numPr>
      </w:pPr>
      <w:r>
        <w:t>Formuler 2 ou 3 arguments en faveur d’une antithèse.</w:t>
      </w:r>
    </w:p>
    <w:p w14:paraId="7675EEFF" w14:textId="6998B61C" w:rsidR="0067755E" w:rsidRDefault="0067755E" w:rsidP="0067755E"/>
    <w:p w14:paraId="228F50D4" w14:textId="32FCD762" w:rsidR="0067755E" w:rsidRDefault="0067755E" w:rsidP="0067755E">
      <w:r>
        <w:t>Sujet Choisi : 2, La justice est-elle toujours juste ?</w:t>
      </w:r>
    </w:p>
    <w:p w14:paraId="28DF8D4A" w14:textId="7EA53BD7" w:rsidR="0067755E" w:rsidRDefault="0067755E" w:rsidP="0067755E"/>
    <w:p w14:paraId="23F59554" w14:textId="23647499" w:rsidR="001154DA" w:rsidRDefault="001154DA" w:rsidP="0067755E">
      <w:r>
        <w:t>Introduction :</w:t>
      </w:r>
    </w:p>
    <w:p w14:paraId="2A23B2A4" w14:textId="77777777" w:rsidR="00FA4558" w:rsidRDefault="00FA4558" w:rsidP="0067755E">
      <w:r>
        <w:t>La justice existe depuis que l’homme vit en société. Ayant besoin d’un ordre suprême pour pouvoir juger le bon du mauvais, car un homme peut difficilement juger un autre homme sans que ses intérêts s’y mêlent, il fut nécessaire de faire appel à un être externe, parfait, qui serait taillé à l’exactitude pour remplir cette tâche difficilement faisable pour l’homme.</w:t>
      </w:r>
    </w:p>
    <w:p w14:paraId="5FD9D876" w14:textId="79F04FCD" w:rsidR="008010A3" w:rsidRDefault="00FA4558" w:rsidP="0067755E">
      <w:r>
        <w:t>Mais cette être étant théorique, l’homme doit assumer cette tâche, aussi difficilement que cela puisse être.</w:t>
      </w:r>
      <w:r w:rsidR="003241A4">
        <w:t xml:space="preserve"> Ainsi, on peut se demander si la justice est toujours juste. D’abord, nous verrons qu’elle l’est. Puis nous verrons que ce n’est pas toujours le cas. Enfin, nous conclurons.</w:t>
      </w:r>
    </w:p>
    <w:p w14:paraId="07597DB7" w14:textId="24BA5432" w:rsidR="001154DA" w:rsidRDefault="001154DA" w:rsidP="0067755E">
      <w:r>
        <w:t>Plan :</w:t>
      </w:r>
    </w:p>
    <w:p w14:paraId="1B3CBFC2" w14:textId="372DD625" w:rsidR="001154DA" w:rsidRDefault="001154DA" w:rsidP="0067755E">
      <w:r>
        <w:t>Thèse :</w:t>
      </w:r>
    </w:p>
    <w:p w14:paraId="747D0E86" w14:textId="43315DB5" w:rsidR="003241A4" w:rsidRDefault="003241A4" w:rsidP="003241A4">
      <w:pPr>
        <w:pStyle w:val="Paragraphedeliste"/>
        <w:numPr>
          <w:ilvl w:val="0"/>
          <w:numId w:val="5"/>
        </w:numPr>
      </w:pPr>
      <w:r>
        <w:t>Définition de la justice</w:t>
      </w:r>
    </w:p>
    <w:p w14:paraId="57E4BB66" w14:textId="4A9806B6" w:rsidR="003241A4" w:rsidRDefault="003241A4" w:rsidP="003241A4">
      <w:pPr>
        <w:pStyle w:val="Paragraphedeliste"/>
        <w:numPr>
          <w:ilvl w:val="1"/>
          <w:numId w:val="5"/>
        </w:numPr>
      </w:pPr>
      <w:r>
        <w:t xml:space="preserve">La justice est la troisième personne, l’étranger, qui vient trancher entre celui qui a raison et celui qui a </w:t>
      </w:r>
      <w:proofErr w:type="spellStart"/>
      <w:r>
        <w:t>tord</w:t>
      </w:r>
      <w:proofErr w:type="spellEnd"/>
      <w:r>
        <w:t>.</w:t>
      </w:r>
    </w:p>
    <w:p w14:paraId="45463E99" w14:textId="474C480F" w:rsidR="003241A4" w:rsidRDefault="003241A4" w:rsidP="003241A4">
      <w:pPr>
        <w:pStyle w:val="Paragraphedeliste"/>
        <w:numPr>
          <w:ilvl w:val="1"/>
          <w:numId w:val="5"/>
        </w:numPr>
      </w:pPr>
      <w:r>
        <w:t>La justice est aussi la forme d’autorité supérieur qui vise à régir la vie humaine.</w:t>
      </w:r>
    </w:p>
    <w:p w14:paraId="54752FFB" w14:textId="347CF374" w:rsidR="003241A4" w:rsidRDefault="003241A4" w:rsidP="003241A4">
      <w:pPr>
        <w:pStyle w:val="Paragraphedeliste"/>
        <w:ind w:left="1440"/>
      </w:pPr>
      <w:r>
        <w:t xml:space="preserve">Un humain ne peux pas juger d’autres humains, ceci serait illogique du point de vue de la justice. Il faut donc inventer un être, différent de la race humaine, qui serait au-dessus de tous les défauts humains </w:t>
      </w:r>
      <w:r w:rsidR="00487F4F">
        <w:t>et qui pourrais, à la manière de Big Brother, juger le bien du mauvais.</w:t>
      </w:r>
    </w:p>
    <w:p w14:paraId="3894744B" w14:textId="323E4234" w:rsidR="00487F4F" w:rsidRDefault="00487F4F" w:rsidP="003241A4">
      <w:pPr>
        <w:pStyle w:val="Paragraphedeliste"/>
        <w:ind w:left="1440"/>
      </w:pPr>
    </w:p>
    <w:p w14:paraId="197EA061" w14:textId="29DB7AC3" w:rsidR="00487F4F" w:rsidRDefault="00487F4F" w:rsidP="003241A4">
      <w:pPr>
        <w:pStyle w:val="Paragraphedeliste"/>
        <w:ind w:left="1440"/>
      </w:pPr>
    </w:p>
    <w:p w14:paraId="6401564A" w14:textId="77777777" w:rsidR="00487F4F" w:rsidRDefault="00487F4F" w:rsidP="003241A4">
      <w:pPr>
        <w:pStyle w:val="Paragraphedeliste"/>
        <w:ind w:left="1440"/>
      </w:pPr>
    </w:p>
    <w:p w14:paraId="6A13E6F5" w14:textId="135C7CA7" w:rsidR="001154DA" w:rsidRDefault="001154DA" w:rsidP="005732CA">
      <w:pPr>
        <w:pStyle w:val="Paragraphedeliste"/>
        <w:numPr>
          <w:ilvl w:val="0"/>
          <w:numId w:val="5"/>
        </w:numPr>
      </w:pPr>
      <w:r>
        <w:lastRenderedPageBreak/>
        <w:t>La Justice est souvent juste</w:t>
      </w:r>
    </w:p>
    <w:p w14:paraId="64726368" w14:textId="10964474" w:rsidR="005732CA" w:rsidRDefault="005732CA" w:rsidP="005732CA">
      <w:pPr>
        <w:pStyle w:val="Paragraphedeliste"/>
        <w:numPr>
          <w:ilvl w:val="1"/>
          <w:numId w:val="5"/>
        </w:numPr>
      </w:pPr>
      <w:r>
        <w:t>Elle applique le plus souvent la loi à la lettre</w:t>
      </w:r>
    </w:p>
    <w:p w14:paraId="7C6551F4" w14:textId="225851B7" w:rsidR="008010A3" w:rsidRDefault="005732CA" w:rsidP="008010A3">
      <w:pPr>
        <w:pStyle w:val="Paragraphedeliste"/>
        <w:numPr>
          <w:ilvl w:val="1"/>
          <w:numId w:val="5"/>
        </w:numPr>
      </w:pPr>
      <w:r>
        <w:t xml:space="preserve">Quand les informations sont </w:t>
      </w:r>
      <w:proofErr w:type="gramStart"/>
      <w:r>
        <w:t>vrai</w:t>
      </w:r>
      <w:proofErr w:type="gramEnd"/>
      <w:r>
        <w:t>, que l’argent ne s’est pas mêlé à la délibération du jugement la justice à plus de chance d’être juste.</w:t>
      </w:r>
    </w:p>
    <w:p w14:paraId="3143A47C" w14:textId="3D3EAEDB" w:rsidR="00487F4F" w:rsidRDefault="00487F4F" w:rsidP="008010A3">
      <w:pPr>
        <w:pStyle w:val="Paragraphedeliste"/>
        <w:numPr>
          <w:ilvl w:val="1"/>
          <w:numId w:val="5"/>
        </w:numPr>
      </w:pPr>
      <w:r>
        <w:t>De temps en temps, si requis, la justice va tordre un peu la loi pour qu’elle puisse mieux se plier à la situation présente.</w:t>
      </w:r>
    </w:p>
    <w:p w14:paraId="7E3815ED" w14:textId="5DCDD638" w:rsidR="001154DA" w:rsidRDefault="001154DA" w:rsidP="008010A3">
      <w:pPr>
        <w:pStyle w:val="Paragraphedeliste"/>
        <w:numPr>
          <w:ilvl w:val="0"/>
          <w:numId w:val="5"/>
        </w:numPr>
      </w:pPr>
      <w:r>
        <w:t xml:space="preserve">La </w:t>
      </w:r>
      <w:r w:rsidR="008010A3">
        <w:t>justice est contrainte d’être juste</w:t>
      </w:r>
    </w:p>
    <w:p w14:paraId="10E9361E" w14:textId="0C415851" w:rsidR="008010A3" w:rsidRDefault="008010A3" w:rsidP="008010A3">
      <w:pPr>
        <w:pStyle w:val="Paragraphedeliste"/>
        <w:numPr>
          <w:ilvl w:val="1"/>
          <w:numId w:val="5"/>
        </w:numPr>
      </w:pPr>
      <w:r>
        <w:t>La justice est régie par des lois qu’elle doit appliquer en toute circonstances.</w:t>
      </w:r>
    </w:p>
    <w:p w14:paraId="1221C221" w14:textId="42A6A655" w:rsidR="001154DA" w:rsidRDefault="008010A3" w:rsidP="0067755E">
      <w:pPr>
        <w:pStyle w:val="Paragraphedeliste"/>
        <w:numPr>
          <w:ilvl w:val="1"/>
          <w:numId w:val="5"/>
        </w:numPr>
      </w:pPr>
      <w:r>
        <w:t xml:space="preserve">La justice peut elle-même être </w:t>
      </w:r>
      <w:r w:rsidR="00487F4F">
        <w:t>remis en cause par les personnes qui les régissent. Ainsi, le changement d’une loi, pourras avoir un impacte considérable sur sa façon d’agir et de délibérer.</w:t>
      </w:r>
    </w:p>
    <w:p w14:paraId="4E5715C9" w14:textId="77777777" w:rsidR="00487F4F" w:rsidRDefault="00487F4F" w:rsidP="0067755E">
      <w:pPr>
        <w:pStyle w:val="Paragraphedeliste"/>
        <w:numPr>
          <w:ilvl w:val="1"/>
          <w:numId w:val="5"/>
        </w:numPr>
      </w:pPr>
    </w:p>
    <w:p w14:paraId="28252825" w14:textId="02D41B24" w:rsidR="001154DA" w:rsidRDefault="001154DA" w:rsidP="0067755E">
      <w:r>
        <w:t>Antithèse :</w:t>
      </w:r>
    </w:p>
    <w:p w14:paraId="1E21E6F5" w14:textId="7A14045F" w:rsidR="001154DA" w:rsidRDefault="001154DA" w:rsidP="001154DA">
      <w:pPr>
        <w:pStyle w:val="Paragraphedeliste"/>
        <w:numPr>
          <w:ilvl w:val="0"/>
          <w:numId w:val="4"/>
        </w:numPr>
      </w:pPr>
      <w:r>
        <w:t>La justice peut être corrompue</w:t>
      </w:r>
    </w:p>
    <w:p w14:paraId="46670ABE" w14:textId="130E0D53" w:rsidR="001154DA" w:rsidRDefault="001154DA" w:rsidP="001154DA">
      <w:pPr>
        <w:pStyle w:val="Paragraphedeliste"/>
        <w:numPr>
          <w:ilvl w:val="1"/>
          <w:numId w:val="4"/>
        </w:numPr>
      </w:pPr>
      <w:r>
        <w:t>Par l’argent</w:t>
      </w:r>
      <w:r w:rsidR="005732CA">
        <w:t>, qui ferais plus pencher la balance vers le parti qui corrompt</w:t>
      </w:r>
      <w:r w:rsidR="00465720">
        <w:t>. Un humain est comme un autre, si l’un peu être corrompu, l’autre le peux aussi.</w:t>
      </w:r>
    </w:p>
    <w:p w14:paraId="40114F57" w14:textId="151B99BC" w:rsidR="001154DA" w:rsidRDefault="001154DA" w:rsidP="001154DA">
      <w:pPr>
        <w:pStyle w:val="Paragraphedeliste"/>
        <w:numPr>
          <w:ilvl w:val="1"/>
          <w:numId w:val="4"/>
        </w:numPr>
      </w:pPr>
      <w:r>
        <w:t>Par un manque d’informations (ou d’informations erronées)</w:t>
      </w:r>
      <w:r w:rsidR="00465720">
        <w:t>. Par exemple, le dossier de l’accusé fourni à la justice contient des accusations, témoignages, et autre éléments qui seront faux.</w:t>
      </w:r>
    </w:p>
    <w:p w14:paraId="1352DFBE" w14:textId="3DD9D851" w:rsidR="001154DA" w:rsidRDefault="005732CA" w:rsidP="001154DA">
      <w:pPr>
        <w:pStyle w:val="Paragraphedeliste"/>
        <w:numPr>
          <w:ilvl w:val="1"/>
          <w:numId w:val="4"/>
        </w:numPr>
      </w:pPr>
      <w:r>
        <w:t xml:space="preserve">Quand la politique s’en mêle. </w:t>
      </w:r>
      <w:r w:rsidR="00465720">
        <w:t xml:space="preserve">Par exemple : </w:t>
      </w:r>
      <w:r>
        <w:t>Juge communiste</w:t>
      </w:r>
      <w:r w:rsidR="00465720">
        <w:t xml:space="preserve"> </w:t>
      </w:r>
      <w:r>
        <w:t xml:space="preserve">(ou socialiste) </w:t>
      </w:r>
      <w:r w:rsidR="00465720">
        <w:t>pourras avoir</w:t>
      </w:r>
      <w:r>
        <w:t xml:space="preserve"> plus tendance à soutenir l’ouvrier et à condamner l’employeur. Même si, dans la réalité (du jugement (de l’exemple)), l’ouvrier était celui en tort.</w:t>
      </w:r>
    </w:p>
    <w:p w14:paraId="7056BD1B" w14:textId="7A780DBE" w:rsidR="001154DA" w:rsidRDefault="001154DA" w:rsidP="001154DA">
      <w:pPr>
        <w:pStyle w:val="Paragraphedeliste"/>
        <w:numPr>
          <w:ilvl w:val="0"/>
          <w:numId w:val="4"/>
        </w:numPr>
      </w:pPr>
      <w:r>
        <w:t>La justice peut être injuste</w:t>
      </w:r>
    </w:p>
    <w:p w14:paraId="1205EF6F" w14:textId="3790B983" w:rsidR="001154DA" w:rsidRDefault="001154DA" w:rsidP="001154DA">
      <w:pPr>
        <w:pStyle w:val="Paragraphedeliste"/>
        <w:numPr>
          <w:ilvl w:val="1"/>
          <w:numId w:val="4"/>
        </w:numPr>
      </w:pPr>
      <w:r>
        <w:t xml:space="preserve"> Elle peut ne pas remplir sont rôle et constamment choisir </w:t>
      </w:r>
      <w:r w:rsidR="005732CA">
        <w:t>de condamner les plus riches</w:t>
      </w:r>
      <w:r w:rsidR="008010A3">
        <w:t xml:space="preserve"> (ou les plus pauvres).</w:t>
      </w:r>
    </w:p>
    <w:p w14:paraId="5FE0C31B" w14:textId="1D21F069" w:rsidR="005732CA" w:rsidRDefault="008010A3" w:rsidP="001154DA">
      <w:pPr>
        <w:pStyle w:val="Paragraphedeliste"/>
        <w:numPr>
          <w:ilvl w:val="1"/>
          <w:numId w:val="4"/>
        </w:numPr>
      </w:pPr>
      <w:r>
        <w:t>La justice peut décider de constamment infliger de lourdes peines à l’accusé (même pour des fait mineurs)</w:t>
      </w:r>
    </w:p>
    <w:p w14:paraId="3A10BC05" w14:textId="628D1104" w:rsidR="00465720" w:rsidRDefault="00465720" w:rsidP="001154DA">
      <w:pPr>
        <w:pStyle w:val="Paragraphedeliste"/>
        <w:numPr>
          <w:ilvl w:val="1"/>
          <w:numId w:val="4"/>
        </w:numPr>
      </w:pPr>
      <w:r>
        <w:t>La justice peux aussi « fermer les yeux » sur des crimes abominables et donc ne pas condamner l’accusé.</w:t>
      </w:r>
    </w:p>
    <w:p w14:paraId="56EEEEC5" w14:textId="08697F5A" w:rsidR="001154DA" w:rsidRDefault="00487F4F" w:rsidP="001154DA">
      <w:pPr>
        <w:pStyle w:val="Paragraphedeliste"/>
        <w:numPr>
          <w:ilvl w:val="0"/>
          <w:numId w:val="4"/>
        </w:numPr>
      </w:pPr>
      <w:r>
        <w:t>La justice est pluri composante</w:t>
      </w:r>
    </w:p>
    <w:p w14:paraId="705B7DA8" w14:textId="58D2A696" w:rsidR="00487F4F" w:rsidRDefault="00487F4F" w:rsidP="00487F4F">
      <w:pPr>
        <w:pStyle w:val="Paragraphedeliste"/>
        <w:numPr>
          <w:ilvl w:val="1"/>
          <w:numId w:val="4"/>
        </w:numPr>
      </w:pPr>
      <w:r>
        <w:t xml:space="preserve">La justice, à défaut d’être régi par un être suprême, comme l’idéal le voudrais, repose sur l’interaction entre plusieurs hommes (juges, avocats, jury, </w:t>
      </w:r>
      <w:r w:rsidR="00465720">
        <w:t>etc.</w:t>
      </w:r>
      <w:r>
        <w:t>)</w:t>
      </w:r>
      <w:r w:rsidR="00465720">
        <w:t xml:space="preserve">. Cette dernière est donc </w:t>
      </w:r>
      <w:proofErr w:type="spellStart"/>
      <w:r w:rsidR="00465720">
        <w:t>corrompable</w:t>
      </w:r>
      <w:proofErr w:type="spellEnd"/>
      <w:r w:rsidR="00465720">
        <w:t xml:space="preserve"> et parfois instable.</w:t>
      </w:r>
    </w:p>
    <w:p w14:paraId="244DA40E" w14:textId="18E1AB57" w:rsidR="00465720" w:rsidRDefault="00E44CE9" w:rsidP="00487F4F">
      <w:pPr>
        <w:pStyle w:val="Paragraphedeliste"/>
        <w:numPr>
          <w:ilvl w:val="1"/>
          <w:numId w:val="4"/>
        </w:numPr>
      </w:pPr>
      <w:r>
        <w:t xml:space="preserve">Si l’une des personnes composant (par exemple : le juge) la justice venait </w:t>
      </w:r>
      <w:proofErr w:type="spellStart"/>
      <w:r>
        <w:t>a</w:t>
      </w:r>
      <w:proofErr w:type="spellEnd"/>
      <w:r>
        <w:t xml:space="preserve"> être assassinée, cet évènement pourrais mener à la suspension ou l’annulation du procès dût à l’impossibilité de continuer.</w:t>
      </w:r>
    </w:p>
    <w:sectPr w:rsidR="00465720"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6EBAA" w14:textId="77777777" w:rsidR="008629FD" w:rsidRDefault="008629FD" w:rsidP="007E6A72">
      <w:pPr>
        <w:spacing w:before="0" w:after="0"/>
      </w:pPr>
      <w:r>
        <w:separator/>
      </w:r>
    </w:p>
  </w:endnote>
  <w:endnote w:type="continuationSeparator" w:id="0">
    <w:p w14:paraId="7A9DEDF6" w14:textId="77777777" w:rsidR="008629FD" w:rsidRDefault="008629FD"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4C3630B4"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595D4DF9" wp14:editId="6B851D39">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9C704BB"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D4DF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09C704BB"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DD223" w14:textId="77777777" w:rsidR="008629FD" w:rsidRDefault="008629FD" w:rsidP="007E6A72">
      <w:pPr>
        <w:spacing w:before="0" w:after="0"/>
      </w:pPr>
      <w:r>
        <w:separator/>
      </w:r>
    </w:p>
  </w:footnote>
  <w:footnote w:type="continuationSeparator" w:id="0">
    <w:p w14:paraId="0CF94485" w14:textId="77777777" w:rsidR="008629FD" w:rsidRDefault="008629FD"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40A0" w14:textId="490F972F"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A30F8685DFD449C483B03AEFFB3DE12A"/>
        </w:placeholder>
        <w:date w:fullDate="2021-03-01T00:00:00Z">
          <w:dateFormat w:val="dddd d MMMM yyyy"/>
          <w:lid w:val="fr-FR"/>
          <w:storeMappedDataAs w:val="dateTime"/>
          <w:calendar w:val="gregorian"/>
        </w:date>
      </w:sdtPr>
      <w:sdtEndPr/>
      <w:sdtContent>
        <w:r w:rsidR="0067755E">
          <w:rPr>
            <w:color w:val="FF0000"/>
            <w:u w:val="single"/>
          </w:rPr>
          <w:t>lundi 1er mars 2021</w:t>
        </w:r>
      </w:sdtContent>
    </w:sdt>
    <w:r w:rsidRPr="002D308F">
      <w:rPr>
        <w:color w:val="FF0000"/>
      </w:rPr>
      <w:t xml:space="preserve"> </w:t>
    </w:r>
  </w:p>
  <w:p w14:paraId="673F0AE5" w14:textId="07817279"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67755E">
          <w:rPr>
            <w:color w:val="FF0000"/>
            <w:u w:val="single"/>
          </w:rPr>
          <w:t>Philosophie</w:t>
        </w:r>
      </w:sdtContent>
    </w:sdt>
  </w:p>
  <w:p w14:paraId="7891EC0C" w14:textId="0C0A73F5" w:rsidR="00620033" w:rsidRPr="002D308F" w:rsidRDefault="008629FD" w:rsidP="00742FED">
    <w:pPr>
      <w:pStyle w:val="En-tte"/>
      <w:rPr>
        <w:color w:val="FF0000"/>
      </w:rPr>
    </w:pPr>
    <w:sdt>
      <w:sdtPr>
        <w:rPr>
          <w:color w:val="FF0000"/>
        </w:rPr>
        <w:alias w:val="classe"/>
        <w:tag w:val="classe"/>
        <w:id w:val="213808923"/>
      </w:sdtPr>
      <w:sdtEndPr/>
      <w:sdtContent>
        <w:r w:rsidR="0067755E">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67755E">
          <w:rPr>
            <w:color w:val="FF0000"/>
            <w:u w:val="single"/>
          </w:rPr>
          <w:t>Evaluation de philosophie du 01 03 2021</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1119880A"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E05EA"/>
    <w:multiLevelType w:val="hybridMultilevel"/>
    <w:tmpl w:val="1D8CF5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652ECC"/>
    <w:multiLevelType w:val="hybridMultilevel"/>
    <w:tmpl w:val="9E603E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2611A2"/>
    <w:multiLevelType w:val="hybridMultilevel"/>
    <w:tmpl w:val="D38A035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F71819"/>
    <w:multiLevelType w:val="hybridMultilevel"/>
    <w:tmpl w:val="2240627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242D9B"/>
    <w:multiLevelType w:val="hybridMultilevel"/>
    <w:tmpl w:val="8FE0E7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5E"/>
    <w:rsid w:val="00096B4B"/>
    <w:rsid w:val="001154DA"/>
    <w:rsid w:val="0024605F"/>
    <w:rsid w:val="00266F96"/>
    <w:rsid w:val="00286DE3"/>
    <w:rsid w:val="002B2BC1"/>
    <w:rsid w:val="002C31C7"/>
    <w:rsid w:val="002C3BCF"/>
    <w:rsid w:val="002D308F"/>
    <w:rsid w:val="00316CCC"/>
    <w:rsid w:val="003241A4"/>
    <w:rsid w:val="0032533A"/>
    <w:rsid w:val="003826E5"/>
    <w:rsid w:val="00384AFA"/>
    <w:rsid w:val="003A4BD3"/>
    <w:rsid w:val="00465720"/>
    <w:rsid w:val="00487F4F"/>
    <w:rsid w:val="00556637"/>
    <w:rsid w:val="0057086E"/>
    <w:rsid w:val="005732CA"/>
    <w:rsid w:val="005864F5"/>
    <w:rsid w:val="00620033"/>
    <w:rsid w:val="006240BA"/>
    <w:rsid w:val="0064274E"/>
    <w:rsid w:val="00643555"/>
    <w:rsid w:val="006705F3"/>
    <w:rsid w:val="0067755E"/>
    <w:rsid w:val="00696649"/>
    <w:rsid w:val="00742FED"/>
    <w:rsid w:val="00791FD2"/>
    <w:rsid w:val="007E5F82"/>
    <w:rsid w:val="007E6A72"/>
    <w:rsid w:val="007F51FF"/>
    <w:rsid w:val="008010A3"/>
    <w:rsid w:val="00804546"/>
    <w:rsid w:val="00854BCA"/>
    <w:rsid w:val="008629FD"/>
    <w:rsid w:val="008B4300"/>
    <w:rsid w:val="008E2B13"/>
    <w:rsid w:val="008E6E35"/>
    <w:rsid w:val="008E776B"/>
    <w:rsid w:val="00927F0D"/>
    <w:rsid w:val="0095107C"/>
    <w:rsid w:val="009C7E72"/>
    <w:rsid w:val="009E43F2"/>
    <w:rsid w:val="00A5406E"/>
    <w:rsid w:val="00A9528F"/>
    <w:rsid w:val="00AD18F8"/>
    <w:rsid w:val="00B5121A"/>
    <w:rsid w:val="00BA2AD3"/>
    <w:rsid w:val="00BB1BBE"/>
    <w:rsid w:val="00BD64C6"/>
    <w:rsid w:val="00C9092A"/>
    <w:rsid w:val="00CA0255"/>
    <w:rsid w:val="00CB7909"/>
    <w:rsid w:val="00CB7CE4"/>
    <w:rsid w:val="00CC530F"/>
    <w:rsid w:val="00CF1DAB"/>
    <w:rsid w:val="00D53DA7"/>
    <w:rsid w:val="00DE0ED7"/>
    <w:rsid w:val="00DE7532"/>
    <w:rsid w:val="00E44CE9"/>
    <w:rsid w:val="00F1547F"/>
    <w:rsid w:val="00F50B03"/>
    <w:rsid w:val="00F85960"/>
    <w:rsid w:val="00FA4558"/>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56777"/>
  <w15:docId w15:val="{455E3810-9099-4AC3-8B1E-88A5B6E1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677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CA734A4B774940B0664230D7710DFA"/>
        <w:category>
          <w:name w:val="Général"/>
          <w:gallery w:val="placeholder"/>
        </w:category>
        <w:types>
          <w:type w:val="bbPlcHdr"/>
        </w:types>
        <w:behaviors>
          <w:behavior w:val="content"/>
        </w:behaviors>
        <w:guid w:val="{17A6EBAA-2D2A-4C93-AD0B-ECA2EBF476A9}"/>
      </w:docPartPr>
      <w:docPartBody>
        <w:p w:rsidR="00000000" w:rsidRDefault="001D300F">
          <w:pPr>
            <w:pStyle w:val="F4CA734A4B774940B0664230D7710DFA"/>
          </w:pPr>
          <w:r w:rsidRPr="00456C14">
            <w:rPr>
              <w:rStyle w:val="Textedelespacerserv"/>
            </w:rPr>
            <w:t>Choisissez un élément.</w:t>
          </w:r>
        </w:p>
      </w:docPartBody>
    </w:docPart>
    <w:docPart>
      <w:docPartPr>
        <w:name w:val="A30F8685DFD449C483B03AEFFB3DE12A"/>
        <w:category>
          <w:name w:val="Général"/>
          <w:gallery w:val="placeholder"/>
        </w:category>
        <w:types>
          <w:type w:val="bbPlcHdr"/>
        </w:types>
        <w:behaviors>
          <w:behavior w:val="content"/>
        </w:behaviors>
        <w:guid w:val="{6BF6C516-B7F5-476A-A8C4-57D0D6CEAF46}"/>
      </w:docPartPr>
      <w:docPartBody>
        <w:p w:rsidR="00000000" w:rsidRDefault="001D300F">
          <w:pPr>
            <w:pStyle w:val="A30F8685DFD449C483B03AEFFB3DE12A"/>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0F"/>
    <w:rsid w:val="001D3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4CA734A4B774940B0664230D7710DFA">
    <w:name w:val="F4CA734A4B774940B0664230D7710DFA"/>
  </w:style>
  <w:style w:type="paragraph" w:customStyle="1" w:styleId="A30F8685DFD449C483B03AEFFB3DE12A">
    <w:name w:val="A30F8685DFD449C483B03AEFFB3DE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45</TotalTime>
  <Pages>2</Pages>
  <Words>581</Words>
  <Characters>3199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cp:revision>
  <dcterms:created xsi:type="dcterms:W3CDTF">2021-03-01T14:06:00Z</dcterms:created>
  <dcterms:modified xsi:type="dcterms:W3CDTF">2021-03-01T14:51:00Z</dcterms:modified>
</cp:coreProperties>
</file>