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B55993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47D3D3DFE7F34BF8B3652F44DE6E5799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B643CB">
            <w:rPr>
              <w:u w:val="single"/>
            </w:rPr>
            <w:t>NSI</w:t>
          </w:r>
        </w:sdtContent>
      </w:sdt>
    </w:p>
    <w:p w:rsidR="008E776B" w:rsidRDefault="00B55993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E768856CD1D844149907F8C2855767FB"/>
          </w:placeholder>
        </w:sdtPr>
        <w:sdtEndPr/>
        <w:sdtContent>
          <w:r w:rsidR="00B643CB">
            <w:rPr>
              <w:u w:val="single"/>
            </w:rPr>
            <w:t>Problème 1</w:t>
          </w:r>
        </w:sdtContent>
      </w:sdt>
    </w:p>
    <w:p w:rsidR="008E776B" w:rsidRDefault="00EB29F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8E776B"/>
    <w:p w:rsidR="008E776B" w:rsidRDefault="005C1388">
      <w:r>
        <w:t>1)</w:t>
      </w:r>
    </w:p>
    <w:p w:rsidR="00E14980" w:rsidRPr="00E14980" w:rsidRDefault="00E14980">
      <w:pPr>
        <w:rPr>
          <w:sz w:val="21"/>
          <w:szCs w:val="21"/>
        </w:rPr>
      </w:pPr>
      <w:r w:rsidRPr="00E14980">
        <w:rPr>
          <w:sz w:val="21"/>
          <w:szCs w:val="21"/>
        </w:rPr>
        <w:t>b=11</w:t>
      </w:r>
    </w:p>
    <w:p w:rsidR="005C1388" w:rsidRDefault="00205C98">
      <w:pPr>
        <w:rPr>
          <w:sz w:val="21"/>
          <w:szCs w:val="21"/>
        </w:rPr>
      </w:pPr>
      <w:r w:rsidRPr="00205C98">
        <w:rPr>
          <w:sz w:val="21"/>
          <w:szCs w:val="21"/>
        </w:rPr>
        <w:t>0b0010 1010 0000 0100 = 1*2</w:t>
      </w:r>
      <w:r w:rsidRPr="00205C98">
        <w:rPr>
          <w:sz w:val="21"/>
          <w:szCs w:val="21"/>
          <w:vertAlign w:val="superscript"/>
        </w:rPr>
        <w:t>2</w:t>
      </w:r>
      <w:r w:rsidRPr="00205C98">
        <w:rPr>
          <w:sz w:val="21"/>
          <w:szCs w:val="21"/>
        </w:rPr>
        <w:t>+1*2</w:t>
      </w:r>
      <w:r w:rsidRPr="00205C98">
        <w:rPr>
          <w:sz w:val="21"/>
          <w:szCs w:val="21"/>
          <w:vertAlign w:val="superscript"/>
        </w:rPr>
        <w:t>9</w:t>
      </w:r>
      <w:r w:rsidRPr="00205C98">
        <w:rPr>
          <w:sz w:val="21"/>
          <w:szCs w:val="21"/>
        </w:rPr>
        <w:t>+1*2</w:t>
      </w:r>
      <w:r w:rsidRPr="00205C98">
        <w:rPr>
          <w:sz w:val="21"/>
          <w:szCs w:val="21"/>
          <w:vertAlign w:val="superscript"/>
        </w:rPr>
        <w:t>11</w:t>
      </w:r>
      <w:r w:rsidRPr="00205C98">
        <w:rPr>
          <w:sz w:val="21"/>
          <w:szCs w:val="21"/>
        </w:rPr>
        <w:t>+1*2</w:t>
      </w:r>
      <w:r w:rsidRPr="00205C98">
        <w:rPr>
          <w:sz w:val="21"/>
          <w:szCs w:val="21"/>
          <w:vertAlign w:val="superscript"/>
        </w:rPr>
        <w:t>13</w:t>
      </w:r>
      <w:r w:rsidRPr="00205C98">
        <w:rPr>
          <w:sz w:val="21"/>
          <w:szCs w:val="21"/>
        </w:rPr>
        <w:t>+b*2</w:t>
      </w:r>
      <w:r w:rsidRPr="00205C98">
        <w:rPr>
          <w:sz w:val="21"/>
          <w:szCs w:val="21"/>
          <w:vertAlign w:val="superscript"/>
        </w:rPr>
        <w:t>16</w:t>
      </w:r>
      <w:r w:rsidRPr="00205C98">
        <w:rPr>
          <w:sz w:val="21"/>
          <w:szCs w:val="21"/>
        </w:rPr>
        <w:t>=4+512+2048+8192+720896 = 731652</w:t>
      </w:r>
    </w:p>
    <w:p w:rsidR="00205C98" w:rsidRDefault="00E14980" w:rsidP="00205C98">
      <w:pPr>
        <w:rPr>
          <w:sz w:val="21"/>
          <w:szCs w:val="21"/>
        </w:rPr>
      </w:pPr>
      <w:r w:rsidRPr="00E14980">
        <w:rPr>
          <w:sz w:val="21"/>
          <w:szCs w:val="21"/>
        </w:rPr>
        <w:t>0b0110 0011 0000 0000 = 1*2</w:t>
      </w:r>
      <w:r w:rsidRPr="00E14980">
        <w:rPr>
          <w:sz w:val="21"/>
          <w:szCs w:val="21"/>
          <w:vertAlign w:val="superscript"/>
        </w:rPr>
        <w:t>8</w:t>
      </w:r>
      <w:r w:rsidRPr="00E14980">
        <w:rPr>
          <w:sz w:val="21"/>
          <w:szCs w:val="21"/>
        </w:rPr>
        <w:t>+1*2</w:t>
      </w:r>
      <w:r w:rsidRPr="00E14980">
        <w:rPr>
          <w:sz w:val="21"/>
          <w:szCs w:val="21"/>
          <w:vertAlign w:val="superscript"/>
        </w:rPr>
        <w:t>9</w:t>
      </w:r>
      <w:r w:rsidRPr="00E14980">
        <w:rPr>
          <w:sz w:val="21"/>
          <w:szCs w:val="21"/>
        </w:rPr>
        <w:t>+1*2</w:t>
      </w:r>
      <w:r w:rsidRPr="00E14980">
        <w:rPr>
          <w:sz w:val="21"/>
          <w:szCs w:val="21"/>
          <w:vertAlign w:val="superscript"/>
        </w:rPr>
        <w:t>13</w:t>
      </w:r>
      <w:r w:rsidRPr="00E14980">
        <w:rPr>
          <w:sz w:val="21"/>
          <w:szCs w:val="21"/>
        </w:rPr>
        <w:t>+1*2</w:t>
      </w:r>
      <w:r w:rsidRPr="00E14980">
        <w:rPr>
          <w:sz w:val="21"/>
          <w:szCs w:val="21"/>
          <w:vertAlign w:val="superscript"/>
        </w:rPr>
        <w:t>14</w:t>
      </w:r>
      <w:r w:rsidRPr="00E14980">
        <w:rPr>
          <w:sz w:val="21"/>
          <w:szCs w:val="21"/>
        </w:rPr>
        <w:t>+b*2</w:t>
      </w:r>
      <w:r w:rsidRPr="00E14980">
        <w:rPr>
          <w:sz w:val="21"/>
          <w:szCs w:val="21"/>
          <w:vertAlign w:val="superscript"/>
        </w:rPr>
        <w:t>16</w:t>
      </w:r>
      <w:r w:rsidRPr="00E14980">
        <w:rPr>
          <w:sz w:val="21"/>
          <w:szCs w:val="21"/>
        </w:rPr>
        <w:t>=256+512+8192+16384+720896 = 746240</w:t>
      </w:r>
    </w:p>
    <w:p w:rsidR="00E14980" w:rsidRDefault="00E14980" w:rsidP="00E14980">
      <w:r>
        <w:t>2)</w:t>
      </w:r>
    </w:p>
    <w:p w:rsidR="00E14980" w:rsidRDefault="00E14980" w:rsidP="00E14980">
      <w:r>
        <w:t xml:space="preserve">Les adresses des instructions de dce processeur sont toujours paire car </w:t>
      </w:r>
      <w:r w:rsidR="00611693">
        <w:t>le nombre de bit pour l’instruction est paire.</w:t>
      </w:r>
    </w:p>
    <w:p w:rsidR="00611693" w:rsidRDefault="00611693" w:rsidP="00E14980"/>
    <w:p w:rsidR="009A1FB7" w:rsidRDefault="009A1FB7" w:rsidP="00E14980">
      <w:r>
        <w:t>Problème 2 :</w:t>
      </w:r>
    </w:p>
    <w:p w:rsidR="009A1FB7" w:rsidRDefault="009A1FB7" w:rsidP="00E14980">
      <w:r>
        <w:t>Partie B :</w:t>
      </w:r>
    </w:p>
    <w:p w:rsidR="009A1FB7" w:rsidRDefault="009A1FB7" w:rsidP="00E14980">
      <w:r>
        <w:t>Question 1 : d)</w:t>
      </w:r>
    </w:p>
    <w:p w:rsidR="009A1FB7" w:rsidRDefault="009A1FB7" w:rsidP="00E14980">
      <w:r>
        <w:t>Question 2 : a)</w:t>
      </w:r>
    </w:p>
    <w:p w:rsidR="009A1FB7" w:rsidRDefault="009A1FB7" w:rsidP="00E14980">
      <w:r>
        <w:t xml:space="preserve">Question 3 : </w:t>
      </w:r>
      <w:r w:rsidR="0010469E">
        <w:t>a)</w:t>
      </w:r>
    </w:p>
    <w:p w:rsidR="0010469E" w:rsidRDefault="0010469E" w:rsidP="00E14980">
      <w:r>
        <w:t>Question 4 : a)</w:t>
      </w:r>
    </w:p>
    <w:p w:rsidR="0010469E" w:rsidRDefault="0010469E" w:rsidP="00E14980">
      <w:r>
        <w:t>Question 5 : a)</w:t>
      </w:r>
    </w:p>
    <w:p w:rsidR="0010469E" w:rsidRDefault="0010469E" w:rsidP="00E14980">
      <w:r>
        <w:t>Question 6 : d)</w:t>
      </w:r>
    </w:p>
    <w:p w:rsidR="0010469E" w:rsidRPr="00E14980" w:rsidRDefault="0010469E" w:rsidP="00E14980">
      <w:r>
        <w:t>Question 7 :</w:t>
      </w:r>
      <w:r w:rsidR="00EB29F6">
        <w:t xml:space="preserve"> </w:t>
      </w:r>
      <w:bookmarkStart w:id="0" w:name="_GoBack"/>
      <w:bookmarkEnd w:id="0"/>
      <w:r w:rsidR="00EB29F6">
        <w:t>b)</w:t>
      </w:r>
    </w:p>
    <w:sectPr w:rsidR="0010469E" w:rsidRPr="00E14980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993" w:rsidRDefault="00B55993" w:rsidP="007E6A72">
      <w:pPr>
        <w:spacing w:before="0" w:after="0"/>
      </w:pPr>
      <w:r>
        <w:separator/>
      </w:r>
    </w:p>
  </w:endnote>
  <w:endnote w:type="continuationSeparator" w:id="0">
    <w:p w:rsidR="00B55993" w:rsidRDefault="00B55993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EB29F6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B5599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B5599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993" w:rsidRDefault="00B55993" w:rsidP="007E6A72">
      <w:pPr>
        <w:spacing w:before="0" w:after="0"/>
      </w:pPr>
      <w:r>
        <w:separator/>
      </w:r>
    </w:p>
  </w:footnote>
  <w:footnote w:type="continuationSeparator" w:id="0">
    <w:p w:rsidR="00B55993" w:rsidRDefault="00B55993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3-11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B643CB">
          <w:rPr>
            <w:color w:val="FF0000"/>
            <w:u w:val="single"/>
          </w:rPr>
          <w:t>mercredi 11 mars 2020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B643CB">
          <w:rPr>
            <w:color w:val="FF0000"/>
            <w:u w:val="single"/>
          </w:rPr>
          <w:t>NSI</w:t>
        </w:r>
      </w:sdtContent>
    </w:sdt>
  </w:p>
  <w:p w:rsidR="00620033" w:rsidRPr="002D308F" w:rsidRDefault="00B55993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B643CB">
          <w:rPr>
            <w:color w:val="FF0000"/>
            <w:u w:val="single"/>
          </w:rPr>
          <w:t>1</w:t>
        </w:r>
        <w:r w:rsidR="00B643CB" w:rsidRPr="00B643CB">
          <w:rPr>
            <w:color w:val="FF0000"/>
            <w:u w:val="single"/>
            <w:vertAlign w:val="superscript"/>
          </w:rPr>
          <w:t>ère</w:t>
        </w:r>
        <w:r w:rsidR="00B643CB">
          <w:rPr>
            <w:color w:val="FF0000"/>
            <w:u w:val="single"/>
          </w:rPr>
          <w:t xml:space="preserve"> 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B643CB">
          <w:rPr>
            <w:color w:val="FF0000"/>
            <w:u w:val="single"/>
          </w:rPr>
          <w:t>Problème 1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CB"/>
    <w:rsid w:val="00096B4B"/>
    <w:rsid w:val="0010469E"/>
    <w:rsid w:val="00205C98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556637"/>
    <w:rsid w:val="0057086E"/>
    <w:rsid w:val="005864F5"/>
    <w:rsid w:val="005C1388"/>
    <w:rsid w:val="00611693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A1FB7"/>
    <w:rsid w:val="009C7E72"/>
    <w:rsid w:val="00A5406E"/>
    <w:rsid w:val="00A9528F"/>
    <w:rsid w:val="00AD18F8"/>
    <w:rsid w:val="00B5121A"/>
    <w:rsid w:val="00B55993"/>
    <w:rsid w:val="00B643CB"/>
    <w:rsid w:val="00BA2AD3"/>
    <w:rsid w:val="00BB1BBE"/>
    <w:rsid w:val="00BD64C6"/>
    <w:rsid w:val="00C9092A"/>
    <w:rsid w:val="00CB7CE4"/>
    <w:rsid w:val="00CC530F"/>
    <w:rsid w:val="00CF1DAB"/>
    <w:rsid w:val="00D53DA7"/>
    <w:rsid w:val="00DE0ED7"/>
    <w:rsid w:val="00DE7532"/>
    <w:rsid w:val="00E14980"/>
    <w:rsid w:val="00EB29F6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A3388"/>
  <w15:docId w15:val="{A69CC68D-2F55-4133-8502-2281E1F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D3D3DFE7F34BF8B3652F44DE6E57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00C54F-F0CF-4EA1-80C7-7792CCF54A3D}"/>
      </w:docPartPr>
      <w:docPartBody>
        <w:p w:rsidR="00000000" w:rsidRDefault="00A866A5">
          <w:pPr>
            <w:pStyle w:val="47D3D3DFE7F34BF8B3652F44DE6E5799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E768856CD1D844149907F8C2855767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3035E8-14CD-4BC5-B271-925FACE6A183}"/>
      </w:docPartPr>
      <w:docPartBody>
        <w:p w:rsidR="00000000" w:rsidRDefault="00A866A5">
          <w:pPr>
            <w:pStyle w:val="E768856CD1D844149907F8C2855767FB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A5"/>
    <w:rsid w:val="00A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7D3D3DFE7F34BF8B3652F44DE6E5799">
    <w:name w:val="47D3D3DFE7F34BF8B3652F44DE6E5799"/>
  </w:style>
  <w:style w:type="paragraph" w:customStyle="1" w:styleId="E768856CD1D844149907F8C2855767FB">
    <w:name w:val="E768856CD1D844149907F8C285576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49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2020-03-11T07:03:00Z</dcterms:created>
  <dcterms:modified xsi:type="dcterms:W3CDTF">2020-03-11T07:52:00Z</dcterms:modified>
</cp:coreProperties>
</file>