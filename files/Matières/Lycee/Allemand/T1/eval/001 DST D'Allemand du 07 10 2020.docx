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5BEC" w14:textId="77777777" w:rsidR="006705F3" w:rsidRDefault="006705F3"/>
    <w:p w14:paraId="181030B2" w14:textId="4F1617F8" w:rsidR="00DE0ED7" w:rsidRPr="00D53DA7" w:rsidRDefault="00FE77E5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1FFD6C0DF6D747B4968AE6EC0E2C2CD2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9046F8">
            <w:rPr>
              <w:u w:val="single"/>
            </w:rPr>
            <w:t>Allemand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0D681F1D558049F4A62F7F920FED8D7C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4028ECD6" w14:textId="452544BE" w:rsidR="00CB7909" w:rsidRDefault="009046F8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 xml:space="preserve">DST d’Allemand du 07 10 2020 </w:t>
          </w:r>
        </w:p>
      </w:sdtContent>
    </w:sdt>
    <w:p w14:paraId="7D12B537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4FEF4" wp14:editId="4055BD1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59BD4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4FEF4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1CA59BD4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431AA1" wp14:editId="0D616A15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35FEC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36F3D300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42F280FD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6C4B4984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31AA1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7D335FEC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36F3D300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42F280FD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6C4B4984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F6811" wp14:editId="4EB8361B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F5847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F6811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655F5847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51BEF943" w14:textId="77777777" w:rsidR="008E776B" w:rsidRDefault="008E776B"/>
    <w:p w14:paraId="266D69F7" w14:textId="77777777" w:rsidR="008E776B" w:rsidRDefault="008E776B"/>
    <w:p w14:paraId="4E86EE6A" w14:textId="77777777" w:rsidR="008E776B" w:rsidRDefault="008E776B"/>
    <w:p w14:paraId="29752F80" w14:textId="77777777" w:rsidR="008E776B" w:rsidRDefault="008E776B"/>
    <w:p w14:paraId="74044055" w14:textId="57FBC500" w:rsidR="008E776B" w:rsidRPr="00F55F95" w:rsidRDefault="00FF3C9A" w:rsidP="00FF3C9A">
      <w:pPr>
        <w:pStyle w:val="Paragraphedeliste"/>
        <w:numPr>
          <w:ilvl w:val="0"/>
          <w:numId w:val="1"/>
        </w:numPr>
        <w:rPr>
          <w:lang w:val="de-DE"/>
        </w:rPr>
      </w:pPr>
      <w:r w:rsidRPr="00F55F95">
        <w:rPr>
          <w:lang w:val="de-DE"/>
        </w:rPr>
        <w:t xml:space="preserve">Beantworten Sie die folgenden Fragen auf </w:t>
      </w:r>
      <w:r w:rsidR="0054722E" w:rsidRPr="00F55F95">
        <w:rPr>
          <w:lang w:val="de-DE"/>
        </w:rPr>
        <w:t>Deutsch:</w:t>
      </w:r>
    </w:p>
    <w:p w14:paraId="60339C3C" w14:textId="77777777" w:rsidR="00902E41" w:rsidRDefault="00902E41" w:rsidP="00FF3C9A">
      <w:pPr>
        <w:pStyle w:val="Paragraphedeliste"/>
        <w:numPr>
          <w:ilvl w:val="0"/>
          <w:numId w:val="2"/>
        </w:numPr>
        <w:rPr>
          <w:lang w:val="de-DE"/>
        </w:rPr>
      </w:pPr>
    </w:p>
    <w:p w14:paraId="4DB279B6" w14:textId="0CE4AF5E" w:rsidR="00FF3C9A" w:rsidRDefault="00902E41" w:rsidP="00902E41">
      <w:pPr>
        <w:pStyle w:val="Paragraphedeliste"/>
        <w:ind w:left="1800"/>
        <w:rPr>
          <w:lang w:val="de-DE"/>
        </w:rPr>
      </w:pPr>
      <w:r>
        <w:rPr>
          <w:lang w:val="de-DE"/>
        </w:rPr>
        <w:t>Die Autorin heißt Carmen-Francesca Banciu</w:t>
      </w:r>
      <w:r w:rsidR="00336921">
        <w:rPr>
          <w:lang w:val="de-DE"/>
        </w:rPr>
        <w:t>.</w:t>
      </w:r>
    </w:p>
    <w:p w14:paraId="7D567828" w14:textId="4CF923F1" w:rsidR="00902E41" w:rsidRDefault="00902E41" w:rsidP="00902E41">
      <w:pPr>
        <w:pStyle w:val="Paragraphedeliste"/>
        <w:ind w:left="1800"/>
        <w:rPr>
          <w:lang w:val="de-DE"/>
        </w:rPr>
      </w:pPr>
      <w:r>
        <w:rPr>
          <w:lang w:val="de-DE"/>
        </w:rPr>
        <w:t>Sie sind ein Schriftstellerin</w:t>
      </w:r>
      <w:r w:rsidR="00336921">
        <w:rPr>
          <w:lang w:val="de-DE"/>
        </w:rPr>
        <w:t>.</w:t>
      </w:r>
    </w:p>
    <w:p w14:paraId="1252588D" w14:textId="13F22EC6" w:rsidR="00902E41" w:rsidRDefault="00902E41" w:rsidP="00902E41">
      <w:pPr>
        <w:pStyle w:val="Paragraphedeliste"/>
        <w:ind w:left="1800"/>
        <w:rPr>
          <w:lang w:val="de-DE"/>
        </w:rPr>
      </w:pPr>
      <w:r>
        <w:rPr>
          <w:lang w:val="de-DE"/>
        </w:rPr>
        <w:t>Seine Liebe Sprache Subjekt ist seine Familien-tradition</w:t>
      </w:r>
      <w:r w:rsidR="00336921">
        <w:rPr>
          <w:lang w:val="de-DE"/>
        </w:rPr>
        <w:t>.</w:t>
      </w:r>
    </w:p>
    <w:p w14:paraId="6F4E0748" w14:textId="1B9DE8A1" w:rsidR="00902E41" w:rsidRDefault="00902E41" w:rsidP="00902E41">
      <w:pPr>
        <w:pStyle w:val="Paragraphedeliste"/>
        <w:ind w:left="1800"/>
        <w:rPr>
          <w:lang w:val="de-DE"/>
        </w:rPr>
      </w:pPr>
      <w:r>
        <w:rPr>
          <w:lang w:val="de-DE"/>
        </w:rPr>
        <w:t>Sie hat eine Urgroßmutter</w:t>
      </w:r>
      <w:r w:rsidR="00336921">
        <w:rPr>
          <w:lang w:val="de-DE"/>
        </w:rPr>
        <w:t>.</w:t>
      </w:r>
    </w:p>
    <w:p w14:paraId="124FB01F" w14:textId="69938A0B" w:rsidR="00902E41" w:rsidRDefault="00902E41" w:rsidP="00902E41">
      <w:pPr>
        <w:pStyle w:val="Paragraphedeliste"/>
        <w:ind w:left="1800"/>
        <w:rPr>
          <w:lang w:val="de-DE"/>
        </w:rPr>
      </w:pPr>
      <w:r>
        <w:rPr>
          <w:lang w:val="de-DE"/>
        </w:rPr>
        <w:t xml:space="preserve">Sie sind </w:t>
      </w:r>
      <w:r w:rsidR="00336921">
        <w:rPr>
          <w:lang w:val="de-DE"/>
        </w:rPr>
        <w:t>Rumänisch, Ungarisch und Latein.</w:t>
      </w:r>
    </w:p>
    <w:p w14:paraId="686E4680" w14:textId="18F83F7E" w:rsidR="00336921" w:rsidRDefault="00336921" w:rsidP="00902E41">
      <w:pPr>
        <w:pStyle w:val="Paragraphedeliste"/>
        <w:ind w:left="1800"/>
        <w:rPr>
          <w:lang w:val="de-DE"/>
        </w:rPr>
      </w:pPr>
      <w:r>
        <w:rPr>
          <w:lang w:val="de-DE"/>
        </w:rPr>
        <w:t>Wen Sie kommt in Berlin, seine Deutsch war rudimentär.</w:t>
      </w:r>
    </w:p>
    <w:p w14:paraId="06A89626" w14:textId="4A17EA27" w:rsidR="00336921" w:rsidRPr="00336921" w:rsidRDefault="00336921" w:rsidP="00902E41">
      <w:pPr>
        <w:pStyle w:val="Paragraphedeliste"/>
        <w:ind w:left="1800"/>
        <w:rPr>
          <w:lang w:val="de-DE"/>
        </w:rPr>
      </w:pPr>
      <w:r>
        <w:rPr>
          <w:lang w:val="de-DE"/>
        </w:rPr>
        <w:t xml:space="preserve">Seine Buch </w:t>
      </w:r>
      <w:r>
        <w:rPr>
          <w:i/>
          <w:iCs/>
          <w:lang w:val="de-DE"/>
        </w:rPr>
        <w:t>Vaterflucht</w:t>
      </w:r>
      <w:r>
        <w:rPr>
          <w:lang w:val="de-DE"/>
        </w:rPr>
        <w:t xml:space="preserve"> war ein </w:t>
      </w:r>
      <w:r w:rsidR="00AD3F53">
        <w:rPr>
          <w:lang w:val="de-DE"/>
        </w:rPr>
        <w:t xml:space="preserve">Bann brechen, </w:t>
      </w:r>
      <w:r w:rsidR="0054722E">
        <w:rPr>
          <w:lang w:val="de-DE"/>
        </w:rPr>
        <w:t>denn</w:t>
      </w:r>
      <w:r w:rsidR="00AD3F53">
        <w:rPr>
          <w:lang w:val="de-DE"/>
        </w:rPr>
        <w:t xml:space="preserve"> es war gut Deutsch.</w:t>
      </w:r>
    </w:p>
    <w:p w14:paraId="1E70B780" w14:textId="77777777" w:rsidR="00336921" w:rsidRPr="00F55F95" w:rsidRDefault="00336921" w:rsidP="00902E41">
      <w:pPr>
        <w:pStyle w:val="Paragraphedeliste"/>
        <w:ind w:left="1800"/>
        <w:rPr>
          <w:lang w:val="de-DE"/>
        </w:rPr>
      </w:pPr>
    </w:p>
    <w:p w14:paraId="644B8E0E" w14:textId="1639D47C" w:rsidR="00EB69D5" w:rsidRPr="00F55F95" w:rsidRDefault="00F55F95" w:rsidP="00FF3C9A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 dem Text, wenn ihre Urgroßmutter hat einer Suppe selbstgekochten, sie </w:t>
      </w:r>
      <w:r w:rsidR="00E64EE2">
        <w:rPr>
          <w:lang w:val="de-DE"/>
        </w:rPr>
        <w:t>denkt</w:t>
      </w:r>
      <w:r>
        <w:rPr>
          <w:lang w:val="de-DE"/>
        </w:rPr>
        <w:t xml:space="preserve"> „</w:t>
      </w:r>
      <w:r w:rsidR="004B4622">
        <w:rPr>
          <w:lang w:val="de-DE"/>
        </w:rPr>
        <w:t xml:space="preserve">Ich habe eine Suppe gekocht, die sieben Sprachen spricht“ (Z:6-7). </w:t>
      </w:r>
    </w:p>
    <w:p w14:paraId="544A53C4" w14:textId="38F0A53C" w:rsidR="00EB69D5" w:rsidRPr="00F55F95" w:rsidRDefault="00B25198" w:rsidP="00FF3C9A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Ankunft in Deutschland war schwierig weil Sie spracht wenige Deutsch.</w:t>
      </w:r>
    </w:p>
    <w:p w14:paraId="4DAECBEE" w14:textId="208F23D6" w:rsidR="00EB69D5" w:rsidRPr="00F55F95" w:rsidRDefault="00EB69D5" w:rsidP="00FF3C9A">
      <w:pPr>
        <w:pStyle w:val="Paragraphedeliste"/>
        <w:numPr>
          <w:ilvl w:val="0"/>
          <w:numId w:val="2"/>
        </w:numPr>
        <w:rPr>
          <w:lang w:val="de-DE"/>
        </w:rPr>
      </w:pPr>
    </w:p>
    <w:p w14:paraId="5A1F58F7" w14:textId="3668A516" w:rsidR="00EB69D5" w:rsidRPr="00A510FD" w:rsidRDefault="004B4622" w:rsidP="004B4622">
      <w:pPr>
        <w:pStyle w:val="Paragraphedeliste"/>
        <w:numPr>
          <w:ilvl w:val="0"/>
          <w:numId w:val="1"/>
        </w:numPr>
      </w:pPr>
      <w:r w:rsidRPr="00A510FD">
        <w:t>Expression écrite:</w:t>
      </w:r>
    </w:p>
    <w:p w14:paraId="7149C71D" w14:textId="34CF318D" w:rsidR="004B4622" w:rsidRDefault="004B4622" w:rsidP="004B4622">
      <w:pPr>
        <w:pStyle w:val="Paragraphedeliste"/>
        <w:rPr>
          <w:lang w:val="de-DE"/>
        </w:rPr>
      </w:pPr>
      <w:r>
        <w:rPr>
          <w:lang w:val="de-DE"/>
        </w:rPr>
        <w:t xml:space="preserve">Sujet </w:t>
      </w:r>
      <w:r w:rsidR="009A5FAD">
        <w:rPr>
          <w:lang w:val="de-DE"/>
        </w:rPr>
        <w:t>A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A5FAD" w14:paraId="06D6FA2D" w14:textId="77777777" w:rsidTr="008A14A0">
        <w:tc>
          <w:tcPr>
            <w:tcW w:w="8342" w:type="dxa"/>
          </w:tcPr>
          <w:p w14:paraId="3731513E" w14:textId="27396E6B" w:rsidR="00AD3F53" w:rsidRDefault="00F62339" w:rsidP="00F62339">
            <w:pPr>
              <w:pStyle w:val="Paragraphedeliste"/>
              <w:ind w:left="0"/>
              <w:jc w:val="right"/>
              <w:rPr>
                <w:lang w:val="de-DE"/>
              </w:rPr>
            </w:pPr>
            <w:r>
              <w:rPr>
                <w:lang w:val="de-DE"/>
              </w:rPr>
              <w:t>Dienstag, den 7. Oktober 1997</w:t>
            </w:r>
          </w:p>
          <w:p w14:paraId="0BD6CE86" w14:textId="14D7D5CA" w:rsidR="009A5FAD" w:rsidRDefault="009A5FAD" w:rsidP="004B4622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Liebe </w:t>
            </w:r>
            <w:r w:rsidR="00902E41">
              <w:rPr>
                <w:lang w:val="de-DE"/>
              </w:rPr>
              <w:t>Urgroßmutter,</w:t>
            </w:r>
          </w:p>
          <w:p w14:paraId="633A2CFE" w14:textId="614DBF9C" w:rsidR="00AD3F53" w:rsidRDefault="00AD3F53" w:rsidP="004B4622">
            <w:pPr>
              <w:pStyle w:val="Paragraphedeliste"/>
              <w:ind w:left="0"/>
              <w:rPr>
                <w:lang w:val="de-DE"/>
              </w:rPr>
            </w:pPr>
          </w:p>
          <w:p w14:paraId="7EBC9B1C" w14:textId="157EBBA7" w:rsidR="00F62339" w:rsidRDefault="00F62339" w:rsidP="004B4622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Ich habe eine neuen Leben in Deutschland, </w:t>
            </w:r>
            <w:r w:rsidR="006155C4">
              <w:rPr>
                <w:lang w:val="de-DE"/>
              </w:rPr>
              <w:t>das</w:t>
            </w:r>
            <w:r>
              <w:rPr>
                <w:lang w:val="de-DE"/>
              </w:rPr>
              <w:t xml:space="preserve"> war prima! </w:t>
            </w:r>
            <w:r w:rsidR="006155C4">
              <w:rPr>
                <w:lang w:val="de-DE"/>
              </w:rPr>
              <w:t>Ich habe</w:t>
            </w:r>
            <w:r w:rsidR="00B24F4B">
              <w:rPr>
                <w:lang w:val="de-DE"/>
              </w:rPr>
              <w:t xml:space="preserve"> eine sprachlichen Identität, das ist neu. Ich wohnte in </w:t>
            </w:r>
            <w:r w:rsidR="0054722E">
              <w:rPr>
                <w:lang w:val="de-DE"/>
              </w:rPr>
              <w:t>Nord</w:t>
            </w:r>
            <w:r w:rsidR="00B24F4B">
              <w:rPr>
                <w:lang w:val="de-DE"/>
              </w:rPr>
              <w:t xml:space="preserve"> Deutschland</w:t>
            </w:r>
            <w:r w:rsidR="0054722E">
              <w:rPr>
                <w:lang w:val="de-DE"/>
              </w:rPr>
              <w:t>, in Berlin. Ich habe</w:t>
            </w:r>
            <w:r w:rsidR="00B24F4B">
              <w:rPr>
                <w:lang w:val="de-DE"/>
              </w:rPr>
              <w:t xml:space="preserve"> viele freund</w:t>
            </w:r>
            <w:r w:rsidR="0054722E">
              <w:rPr>
                <w:lang w:val="de-DE"/>
              </w:rPr>
              <w:t xml:space="preserve"> gewonnen und </w:t>
            </w:r>
            <w:r w:rsidR="00B24F4B">
              <w:rPr>
                <w:lang w:val="de-DE"/>
              </w:rPr>
              <w:t>ha</w:t>
            </w:r>
            <w:r w:rsidR="0054722E">
              <w:rPr>
                <w:lang w:val="de-DE"/>
              </w:rPr>
              <w:t>t</w:t>
            </w:r>
            <w:r w:rsidR="00B24F4B">
              <w:rPr>
                <w:lang w:val="de-DE"/>
              </w:rPr>
              <w:t xml:space="preserve"> Viele Best-sellers</w:t>
            </w:r>
            <w:r w:rsidR="0054722E">
              <w:rPr>
                <w:lang w:val="de-DE"/>
              </w:rPr>
              <w:t xml:space="preserve">. In Berlin, mein Bücher haben </w:t>
            </w:r>
            <w:r w:rsidR="00B24F4B">
              <w:rPr>
                <w:lang w:val="de-DE"/>
              </w:rPr>
              <w:t xml:space="preserve">ein </w:t>
            </w:r>
            <w:r w:rsidR="0054722E">
              <w:rPr>
                <w:lang w:val="de-DE"/>
              </w:rPr>
              <w:t xml:space="preserve">sehr </w:t>
            </w:r>
            <w:r w:rsidR="00B24F4B">
              <w:rPr>
                <w:lang w:val="de-DE"/>
              </w:rPr>
              <w:t xml:space="preserve">gut Publikum. Mein Son ist fünf und liebt die Leben. </w:t>
            </w:r>
            <w:r w:rsidR="00E52CD8">
              <w:rPr>
                <w:lang w:val="de-DE"/>
              </w:rPr>
              <w:t xml:space="preserve">Mein Töchter sind glücklich und sehr </w:t>
            </w:r>
            <w:r w:rsidR="00A510FD">
              <w:rPr>
                <w:lang w:val="de-DE"/>
              </w:rPr>
              <w:t>traurig</w:t>
            </w:r>
            <w:r w:rsidR="00E52CD8">
              <w:rPr>
                <w:lang w:val="de-DE"/>
              </w:rPr>
              <w:t xml:space="preserve">. </w:t>
            </w:r>
            <w:r w:rsidR="00A510FD">
              <w:rPr>
                <w:lang w:val="de-DE"/>
              </w:rPr>
              <w:t xml:space="preserve">Hast du noch </w:t>
            </w:r>
            <w:r w:rsidR="00A510FD">
              <w:rPr>
                <w:lang w:val="de-DE"/>
              </w:rPr>
              <w:t>die</w:t>
            </w:r>
            <w:r w:rsidR="00A510FD">
              <w:rPr>
                <w:lang w:val="de-DE"/>
              </w:rPr>
              <w:t xml:space="preserve"> k.u.k Monarchie </w:t>
            </w:r>
            <w:r w:rsidR="00C00508">
              <w:rPr>
                <w:lang w:val="de-DE"/>
              </w:rPr>
              <w:t>Geschenken</w:t>
            </w:r>
            <w:r w:rsidR="00A510FD">
              <w:rPr>
                <w:lang w:val="de-DE"/>
              </w:rPr>
              <w:t xml:space="preserve">? Ich lange sprachen mit dir. Das war </w:t>
            </w:r>
            <w:r w:rsidR="00C00508">
              <w:rPr>
                <w:lang w:val="de-DE"/>
              </w:rPr>
              <w:t xml:space="preserve">sieben Jahre dass ich haben nicht dich geschrieben. Wire geht’s Urgroßvater? Gut? </w:t>
            </w:r>
            <w:r w:rsidR="00C00508">
              <w:rPr>
                <w:lang w:val="de-DE"/>
              </w:rPr>
              <w:t>Ich Lange mit dir gesprochen. Wie Gerths dir im diene Wohnung? Hast du meine Geburtstag Geschenk bekommt? Wann Kochs du seine Suppe zufrieden war?</w:t>
            </w:r>
          </w:p>
          <w:p w14:paraId="01803EAF" w14:textId="77777777" w:rsidR="00F62339" w:rsidRDefault="00F62339" w:rsidP="004B4622">
            <w:pPr>
              <w:pStyle w:val="Paragraphedeliste"/>
              <w:ind w:left="0"/>
              <w:rPr>
                <w:lang w:val="de-DE"/>
              </w:rPr>
            </w:pPr>
          </w:p>
          <w:p w14:paraId="015F8E9B" w14:textId="77777777" w:rsidR="00902E41" w:rsidRDefault="00AD3F53" w:rsidP="004B4622">
            <w:pPr>
              <w:pStyle w:val="Paragraphedeliste"/>
              <w:ind w:left="0"/>
              <w:rPr>
                <w:lang w:val="de-AT"/>
              </w:rPr>
            </w:pPr>
            <w:r>
              <w:rPr>
                <w:lang w:val="de-AT"/>
              </w:rPr>
              <w:t>Viele Grüße</w:t>
            </w:r>
          </w:p>
          <w:p w14:paraId="3012EF81" w14:textId="77777777" w:rsidR="00AD3F53" w:rsidRDefault="00AD3F53" w:rsidP="004B4622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Seine Töchter</w:t>
            </w:r>
          </w:p>
          <w:p w14:paraId="3AD1347A" w14:textId="315CC2DD" w:rsidR="00AD3F53" w:rsidRDefault="00AD3F53" w:rsidP="004B4622">
            <w:pPr>
              <w:pStyle w:val="Paragraphedeliste"/>
              <w:ind w:left="0"/>
              <w:rPr>
                <w:lang w:val="de-DE"/>
              </w:rPr>
            </w:pPr>
            <w:r>
              <w:rPr>
                <w:lang w:val="de-DE"/>
              </w:rPr>
              <w:t>Carmen-Francesca Ba</w:t>
            </w:r>
            <w:r w:rsidR="00A510FD">
              <w:rPr>
                <w:lang w:val="de-DE"/>
              </w:rPr>
              <w:t>n</w:t>
            </w:r>
            <w:r>
              <w:rPr>
                <w:lang w:val="de-DE"/>
              </w:rPr>
              <w:t>ciu.</w:t>
            </w:r>
          </w:p>
        </w:tc>
      </w:tr>
    </w:tbl>
    <w:p w14:paraId="0BACBC3A" w14:textId="77777777" w:rsidR="009A5FAD" w:rsidRPr="004B4622" w:rsidRDefault="009A5FAD" w:rsidP="004B4622">
      <w:pPr>
        <w:pStyle w:val="Paragraphedeliste"/>
        <w:rPr>
          <w:lang w:val="de-DE"/>
        </w:rPr>
      </w:pPr>
    </w:p>
    <w:sectPr w:rsidR="009A5FAD" w:rsidRPr="004B4622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3DD5D" w14:textId="77777777" w:rsidR="00FE77E5" w:rsidRDefault="00FE77E5" w:rsidP="007E6A72">
      <w:pPr>
        <w:spacing w:before="0" w:after="0"/>
      </w:pPr>
      <w:r>
        <w:separator/>
      </w:r>
    </w:p>
  </w:endnote>
  <w:endnote w:type="continuationSeparator" w:id="0">
    <w:p w14:paraId="1E9EC097" w14:textId="77777777" w:rsidR="00FE77E5" w:rsidRDefault="00FE77E5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0751AC38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5C532471" wp14:editId="7CA9E43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591DC0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53247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7B591DC0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CDB61" w14:textId="77777777" w:rsidR="00FE77E5" w:rsidRDefault="00FE77E5" w:rsidP="007E6A72">
      <w:pPr>
        <w:spacing w:before="0" w:after="0"/>
      </w:pPr>
      <w:r>
        <w:separator/>
      </w:r>
    </w:p>
  </w:footnote>
  <w:footnote w:type="continuationSeparator" w:id="0">
    <w:p w14:paraId="632F8D6A" w14:textId="77777777" w:rsidR="00FE77E5" w:rsidRDefault="00FE77E5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EA60D" w14:textId="09B4284A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0D681F1D558049F4A62F7F920FED8D7C"/>
        </w:placeholder>
        <w:date w:fullDate="2020-10-07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9046F8">
          <w:rPr>
            <w:color w:val="FF0000"/>
            <w:u w:val="single"/>
          </w:rPr>
          <w:t>mercredi 7 octobre 2020</w:t>
        </w:r>
      </w:sdtContent>
    </w:sdt>
    <w:r w:rsidRPr="002D308F">
      <w:rPr>
        <w:color w:val="FF0000"/>
      </w:rPr>
      <w:t xml:space="preserve"> </w:t>
    </w:r>
  </w:p>
  <w:p w14:paraId="5C6506DB" w14:textId="7402FCAD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>
          <w:docPart w:val="DefaultPlaceholder_-1854013437"/>
        </w:placeholder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9046F8">
          <w:rPr>
            <w:color w:val="FF0000"/>
            <w:u w:val="single"/>
          </w:rPr>
          <w:t>Allemand</w:t>
        </w:r>
      </w:sdtContent>
    </w:sdt>
  </w:p>
  <w:p w14:paraId="2AC4DA00" w14:textId="55DD03CF" w:rsidR="00620033" w:rsidRPr="002D308F" w:rsidRDefault="00FE77E5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9046F8" w:rsidRPr="009046F8">
          <w:rPr>
            <w:color w:val="FF0000"/>
            <w:u w:val="single"/>
          </w:rPr>
          <w:t>T1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placeholder>
          <w:docPart w:val="DefaultPlaceholder_-1854013437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9046F8">
          <w:rPr>
            <w:color w:val="FF0000"/>
            <w:u w:val="single"/>
          </w:rPr>
          <w:t xml:space="preserve">DST d’Allemand du 07 10 2020 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5CEBEEB1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35F06"/>
    <w:multiLevelType w:val="hybridMultilevel"/>
    <w:tmpl w:val="A1302D9C"/>
    <w:lvl w:ilvl="0" w:tplc="CC767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60352E"/>
    <w:multiLevelType w:val="hybridMultilevel"/>
    <w:tmpl w:val="71C2BA06"/>
    <w:lvl w:ilvl="0" w:tplc="B7A27246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F8"/>
    <w:rsid w:val="00096B4B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36921"/>
    <w:rsid w:val="003826E5"/>
    <w:rsid w:val="00384AFA"/>
    <w:rsid w:val="003A4BD3"/>
    <w:rsid w:val="004B4622"/>
    <w:rsid w:val="0054722E"/>
    <w:rsid w:val="00556637"/>
    <w:rsid w:val="0057086E"/>
    <w:rsid w:val="005864F5"/>
    <w:rsid w:val="006155C4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02E41"/>
    <w:rsid w:val="009046F8"/>
    <w:rsid w:val="00927F0D"/>
    <w:rsid w:val="0095107C"/>
    <w:rsid w:val="009A5FAD"/>
    <w:rsid w:val="009C7E72"/>
    <w:rsid w:val="009E43F2"/>
    <w:rsid w:val="00A510FD"/>
    <w:rsid w:val="00A5406E"/>
    <w:rsid w:val="00A9528F"/>
    <w:rsid w:val="00AD18F8"/>
    <w:rsid w:val="00AD3F53"/>
    <w:rsid w:val="00B24F4B"/>
    <w:rsid w:val="00B25198"/>
    <w:rsid w:val="00B5121A"/>
    <w:rsid w:val="00BA2AD3"/>
    <w:rsid w:val="00BB1BBE"/>
    <w:rsid w:val="00BD64C6"/>
    <w:rsid w:val="00C00508"/>
    <w:rsid w:val="00C9092A"/>
    <w:rsid w:val="00CA0255"/>
    <w:rsid w:val="00CB7909"/>
    <w:rsid w:val="00CB7CE4"/>
    <w:rsid w:val="00CC530F"/>
    <w:rsid w:val="00CF1DAB"/>
    <w:rsid w:val="00D53DA7"/>
    <w:rsid w:val="00DE0ED7"/>
    <w:rsid w:val="00DE7532"/>
    <w:rsid w:val="00E52CD8"/>
    <w:rsid w:val="00E64EE2"/>
    <w:rsid w:val="00EB69D5"/>
    <w:rsid w:val="00F1547F"/>
    <w:rsid w:val="00F50B03"/>
    <w:rsid w:val="00F55F95"/>
    <w:rsid w:val="00F62339"/>
    <w:rsid w:val="00F85960"/>
    <w:rsid w:val="00FC2796"/>
    <w:rsid w:val="00FE2AF9"/>
    <w:rsid w:val="00FE77E5"/>
    <w:rsid w:val="00FF3C9A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B00FF"/>
  <w15:docId w15:val="{689D15F4-EEE5-45F7-8041-F396B224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3C9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A5F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FD6C0DF6D747B4968AE6EC0E2C2C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02ABE1-5E46-4E04-9F6A-05B8C9D29138}"/>
      </w:docPartPr>
      <w:docPartBody>
        <w:p w:rsidR="00000000" w:rsidRDefault="009B474D">
          <w:pPr>
            <w:pStyle w:val="1FFD6C0DF6D747B4968AE6EC0E2C2CD2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0D681F1D558049F4A62F7F920FED8D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75E39B-4990-4D8F-AE63-8B01A08F5C1B}"/>
      </w:docPartPr>
      <w:docPartBody>
        <w:p w:rsidR="00000000" w:rsidRDefault="009B474D">
          <w:pPr>
            <w:pStyle w:val="0D681F1D558049F4A62F7F920FED8D7C"/>
          </w:pPr>
          <w:r w:rsidRPr="00225555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443E6-5C96-4FC6-87AB-873304CFDAC6}"/>
      </w:docPartPr>
      <w:docPartBody>
        <w:p w:rsidR="00000000" w:rsidRDefault="00850ED8">
          <w:r w:rsidRPr="005E0823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D8"/>
    <w:rsid w:val="00850ED8"/>
    <w:rsid w:val="009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50ED8"/>
    <w:rPr>
      <w:color w:val="808080"/>
    </w:rPr>
  </w:style>
  <w:style w:type="paragraph" w:customStyle="1" w:styleId="1FFD6C0DF6D747B4968AE6EC0E2C2CD2">
    <w:name w:val="1FFD6C0DF6D747B4968AE6EC0E2C2CD2"/>
  </w:style>
  <w:style w:type="paragraph" w:customStyle="1" w:styleId="0D681F1D558049F4A62F7F920FED8D7C">
    <w:name w:val="0D681F1D558049F4A62F7F920FED8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95</TotalTime>
  <Pages>1</Pages>
  <Words>211</Words>
  <Characters>1231</Characters>
  <Application>Microsoft Office Word</Application>
  <DocSecurity>0</DocSecurity>
  <Lines>82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3</cp:revision>
  <dcterms:created xsi:type="dcterms:W3CDTF">2020-10-07T12:03:00Z</dcterms:created>
  <dcterms:modified xsi:type="dcterms:W3CDTF">2020-10-07T13:40:00Z</dcterms:modified>
</cp:coreProperties>
</file>