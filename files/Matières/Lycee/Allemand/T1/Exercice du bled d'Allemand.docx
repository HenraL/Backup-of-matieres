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A826" w14:textId="0F0651F5" w:rsidR="009F6C34" w:rsidRPr="00D8437E" w:rsidRDefault="009F6C34">
      <w:pPr>
        <w:rPr>
          <w:b/>
          <w:bCs/>
          <w:color w:val="538135" w:themeColor="accent6" w:themeShade="BF"/>
        </w:rPr>
      </w:pPr>
      <w:r w:rsidRPr="00D8437E">
        <w:rPr>
          <w:b/>
          <w:bCs/>
          <w:color w:val="538135" w:themeColor="accent6" w:themeShade="BF"/>
        </w:rPr>
        <w:t>La place du verbe dans la phrase simple :</w:t>
      </w:r>
    </w:p>
    <w:p w14:paraId="0082EE30" w14:textId="40F7EFBB" w:rsidR="009F6C34" w:rsidRPr="00D8437E" w:rsidRDefault="00D9459E">
      <w:pPr>
        <w:rPr>
          <w:u w:val="single"/>
          <w:lang w:val="de-DE"/>
        </w:rPr>
      </w:pPr>
      <w:r w:rsidRPr="00D8437E">
        <w:rPr>
          <w:u w:val="single"/>
          <w:lang w:val="de-DE"/>
        </w:rPr>
        <w:t>Übung</w:t>
      </w:r>
      <w:r w:rsidR="009F6C34" w:rsidRPr="00D8437E">
        <w:rPr>
          <w:u w:val="single"/>
          <w:lang w:val="de-DE"/>
        </w:rPr>
        <w:t xml:space="preserve"> 1 </w:t>
      </w:r>
      <w:r w:rsidRPr="00D8437E">
        <w:rPr>
          <w:u w:val="single"/>
          <w:lang w:val="de-DE"/>
        </w:rPr>
        <w:t>Seit</w:t>
      </w:r>
      <w:r w:rsidR="009F6C34" w:rsidRPr="00D8437E">
        <w:rPr>
          <w:u w:val="single"/>
          <w:lang w:val="de-DE"/>
        </w:rPr>
        <w:t xml:space="preserve"> 9:</w:t>
      </w:r>
    </w:p>
    <w:p w14:paraId="08C62E9D" w14:textId="0DDB92F8" w:rsidR="009F6C34" w:rsidRPr="009F6C34" w:rsidRDefault="009F6C34">
      <w:pPr>
        <w:rPr>
          <w:lang w:val="de-DE"/>
        </w:rPr>
      </w:pPr>
      <w:r w:rsidRPr="009F6C34">
        <w:rPr>
          <w:lang w:val="de-DE"/>
        </w:rPr>
        <w:t>Ric</w:t>
      </w:r>
      <w:r>
        <w:rPr>
          <w:lang w:val="de-DE"/>
        </w:rPr>
        <w:t>h</w:t>
      </w:r>
      <w:r w:rsidRPr="009F6C34">
        <w:rPr>
          <w:lang w:val="de-DE"/>
        </w:rPr>
        <w:t>tig/Falsch</w:t>
      </w:r>
    </w:p>
    <w:tbl>
      <w:tblPr>
        <w:tblStyle w:val="Grilledutableau"/>
        <w:tblW w:w="9617" w:type="dxa"/>
        <w:tblLayout w:type="fixed"/>
        <w:tblLook w:val="04A0" w:firstRow="1" w:lastRow="0" w:firstColumn="1" w:lastColumn="0" w:noHBand="0" w:noVBand="1"/>
      </w:tblPr>
      <w:tblGrid>
        <w:gridCol w:w="6091"/>
        <w:gridCol w:w="425"/>
        <w:gridCol w:w="425"/>
        <w:gridCol w:w="2676"/>
      </w:tblGrid>
      <w:tr w:rsidR="009F6C34" w:rsidRPr="009F6C34" w14:paraId="71179D8D" w14:textId="578D261E" w:rsidTr="00A73D05">
        <w:tc>
          <w:tcPr>
            <w:tcW w:w="6091" w:type="dxa"/>
          </w:tcPr>
          <w:p w14:paraId="497DFF86" w14:textId="386A5B33" w:rsidR="009F6C34" w:rsidRPr="009F6C34" w:rsidRDefault="009F6C34" w:rsidP="00D8437E">
            <w:pPr>
              <w:jc w:val="center"/>
              <w:rPr>
                <w:b/>
                <w:bCs/>
                <w:lang w:val="de-DE"/>
              </w:rPr>
            </w:pPr>
            <w:r w:rsidRPr="009F6C34">
              <w:rPr>
                <w:b/>
                <w:bCs/>
                <w:lang w:val="de-DE"/>
              </w:rPr>
              <w:t>Vorsatz</w:t>
            </w:r>
          </w:p>
        </w:tc>
        <w:tc>
          <w:tcPr>
            <w:tcW w:w="425" w:type="dxa"/>
          </w:tcPr>
          <w:p w14:paraId="01C092B9" w14:textId="53D4689E" w:rsidR="009F6C34" w:rsidRPr="009F6C34" w:rsidRDefault="009F6C34" w:rsidP="00D8437E">
            <w:pPr>
              <w:jc w:val="center"/>
              <w:rPr>
                <w:b/>
                <w:bCs/>
              </w:rPr>
            </w:pPr>
            <w:r w:rsidRPr="009F6C34">
              <w:rPr>
                <w:b/>
                <w:bCs/>
              </w:rPr>
              <w:t>R</w:t>
            </w:r>
          </w:p>
        </w:tc>
        <w:tc>
          <w:tcPr>
            <w:tcW w:w="425" w:type="dxa"/>
          </w:tcPr>
          <w:p w14:paraId="53C96AEB" w14:textId="16BE5B3B" w:rsidR="009F6C34" w:rsidRPr="009F6C34" w:rsidRDefault="009F6C34" w:rsidP="00D8437E">
            <w:pPr>
              <w:jc w:val="center"/>
              <w:rPr>
                <w:b/>
                <w:bCs/>
              </w:rPr>
            </w:pPr>
            <w:r w:rsidRPr="009F6C34">
              <w:rPr>
                <w:b/>
                <w:bCs/>
              </w:rPr>
              <w:t>F</w:t>
            </w:r>
          </w:p>
        </w:tc>
        <w:tc>
          <w:tcPr>
            <w:tcW w:w="2676" w:type="dxa"/>
          </w:tcPr>
          <w:p w14:paraId="5CFC4023" w14:textId="67BFE2CC" w:rsidR="009F6C34" w:rsidRPr="00D9459E" w:rsidRDefault="009F6C34" w:rsidP="00D8437E">
            <w:pPr>
              <w:jc w:val="center"/>
              <w:rPr>
                <w:b/>
                <w:bCs/>
                <w:lang w:val="de-AT"/>
              </w:rPr>
            </w:pPr>
            <w:r w:rsidRPr="00D9459E">
              <w:rPr>
                <w:b/>
                <w:bCs/>
                <w:lang w:val="de-AT"/>
              </w:rPr>
              <w:t>Rechtfertigung</w:t>
            </w:r>
          </w:p>
        </w:tc>
      </w:tr>
      <w:tr w:rsidR="009F6C34" w14:paraId="780CE8D8" w14:textId="5435667D" w:rsidTr="00A73D05">
        <w:tc>
          <w:tcPr>
            <w:tcW w:w="6091" w:type="dxa"/>
          </w:tcPr>
          <w:p w14:paraId="32041572" w14:textId="21BFF2B3" w:rsidR="009F6C34" w:rsidRDefault="009F6C34" w:rsidP="009F6C34">
            <w:r>
              <w:t>Le sujet occupe toujours la première place.</w:t>
            </w:r>
          </w:p>
        </w:tc>
        <w:tc>
          <w:tcPr>
            <w:tcW w:w="425" w:type="dxa"/>
          </w:tcPr>
          <w:p w14:paraId="61B78D8E" w14:textId="5AD267C8" w:rsidR="009F6C34" w:rsidRDefault="009F6C34" w:rsidP="009F6C34">
            <w:r>
              <w:object w:dxaOrig="1440" w:dyaOrig="1440" w14:anchorId="74D490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809" type="#_x0000_t75" style="width:12.95pt;height:21.15pt" o:ole="">
                  <v:imagedata r:id="rId7" o:title=""/>
                </v:shape>
                <w:control r:id="rId8" w:name="CheckBox1" w:shapeid="_x0000_i2809"/>
              </w:object>
            </w:r>
          </w:p>
        </w:tc>
        <w:tc>
          <w:tcPr>
            <w:tcW w:w="425" w:type="dxa"/>
          </w:tcPr>
          <w:p w14:paraId="59BE63F1" w14:textId="39383174" w:rsidR="009F6C34" w:rsidRDefault="009F6C34" w:rsidP="009F6C34">
            <w:r>
              <w:object w:dxaOrig="1440" w:dyaOrig="1440" w14:anchorId="1C6E3A36">
                <v:shape id="_x0000_i2808" type="#_x0000_t75" style="width:12.95pt;height:21.15pt" o:ole="">
                  <v:imagedata r:id="rId9" o:title=""/>
                </v:shape>
                <w:control r:id="rId10" w:name="CheckBox11" w:shapeid="_x0000_i2808"/>
              </w:object>
            </w:r>
          </w:p>
        </w:tc>
        <w:tc>
          <w:tcPr>
            <w:tcW w:w="2676" w:type="dxa"/>
          </w:tcPr>
          <w:p w14:paraId="1FA9B935" w14:textId="63B32E12" w:rsidR="009F6C34" w:rsidRDefault="00D9459E" w:rsidP="009F6C34">
            <w:r>
              <w:t>seulement dans certains cas de la phrase simple</w:t>
            </w:r>
          </w:p>
        </w:tc>
      </w:tr>
      <w:tr w:rsidR="009F6C34" w14:paraId="4ACEE908" w14:textId="4D32DA07" w:rsidTr="00A73D05">
        <w:tc>
          <w:tcPr>
            <w:tcW w:w="6091" w:type="dxa"/>
          </w:tcPr>
          <w:p w14:paraId="224D8D92" w14:textId="1E58E574" w:rsidR="009F6C34" w:rsidRDefault="009F6C34" w:rsidP="009F6C34">
            <w:r>
              <w:t xml:space="preserve">Le verbe vient en tête d’une proposition </w:t>
            </w:r>
            <w:r w:rsidR="00D9459E">
              <w:t>impérative.</w:t>
            </w:r>
          </w:p>
        </w:tc>
        <w:tc>
          <w:tcPr>
            <w:tcW w:w="425" w:type="dxa"/>
          </w:tcPr>
          <w:p w14:paraId="143CF17C" w14:textId="45B2854E" w:rsidR="009F6C34" w:rsidRDefault="009F6C34" w:rsidP="009F6C34">
            <w:r>
              <w:object w:dxaOrig="1440" w:dyaOrig="1440" w14:anchorId="1BAE2514">
                <v:shape id="_x0000_i2807" type="#_x0000_t75" style="width:12.95pt;height:21.15pt" o:ole="">
                  <v:imagedata r:id="rId9" o:title=""/>
                </v:shape>
                <w:control r:id="rId11" w:name="CheckBox12" w:shapeid="_x0000_i2807"/>
              </w:object>
            </w:r>
          </w:p>
        </w:tc>
        <w:tc>
          <w:tcPr>
            <w:tcW w:w="425" w:type="dxa"/>
          </w:tcPr>
          <w:p w14:paraId="0108D48D" w14:textId="5F799D4A" w:rsidR="009F6C34" w:rsidRDefault="009F6C34" w:rsidP="009F6C34">
            <w:r>
              <w:object w:dxaOrig="1440" w:dyaOrig="1440" w14:anchorId="221012A3">
                <v:shape id="_x0000_i2806" type="#_x0000_t75" style="width:12.95pt;height:21.15pt" o:ole="">
                  <v:imagedata r:id="rId7" o:title=""/>
                </v:shape>
                <w:control r:id="rId12" w:name="CheckBox13" w:shapeid="_x0000_i2806"/>
              </w:object>
            </w:r>
          </w:p>
        </w:tc>
        <w:tc>
          <w:tcPr>
            <w:tcW w:w="2676" w:type="dxa"/>
          </w:tcPr>
          <w:p w14:paraId="32E32C17" w14:textId="77777777" w:rsidR="009F6C34" w:rsidRDefault="009F6C34" w:rsidP="009F6C34"/>
        </w:tc>
      </w:tr>
      <w:tr w:rsidR="009F6C34" w14:paraId="314FED8C" w14:textId="501F3743" w:rsidTr="00A73D05">
        <w:tc>
          <w:tcPr>
            <w:tcW w:w="6091" w:type="dxa"/>
          </w:tcPr>
          <w:p w14:paraId="7ECEC081" w14:textId="16CCA3CD" w:rsidR="009F6C34" w:rsidRDefault="00D9459E" w:rsidP="009F6C34">
            <w:r>
              <w:t>Le verbe est en première position dans le cas d’une interrogation globale.</w:t>
            </w:r>
          </w:p>
        </w:tc>
        <w:tc>
          <w:tcPr>
            <w:tcW w:w="425" w:type="dxa"/>
          </w:tcPr>
          <w:p w14:paraId="5CBC100B" w14:textId="7B50AA2D" w:rsidR="009F6C34" w:rsidRDefault="009F6C34" w:rsidP="009F6C34">
            <w:r>
              <w:object w:dxaOrig="1440" w:dyaOrig="1440" w14:anchorId="183C9C3F">
                <v:shape id="_x0000_i2805" type="#_x0000_t75" style="width:12.95pt;height:21.15pt" o:ole="">
                  <v:imagedata r:id="rId9" o:title=""/>
                </v:shape>
                <w:control r:id="rId13" w:name="CheckBox14" w:shapeid="_x0000_i2805"/>
              </w:object>
            </w:r>
          </w:p>
        </w:tc>
        <w:tc>
          <w:tcPr>
            <w:tcW w:w="425" w:type="dxa"/>
          </w:tcPr>
          <w:p w14:paraId="35C06783" w14:textId="1C054AA6" w:rsidR="009F6C34" w:rsidRDefault="009F6C34" w:rsidP="009F6C34">
            <w:r>
              <w:object w:dxaOrig="1440" w:dyaOrig="1440" w14:anchorId="109EC291">
                <v:shape id="_x0000_i2804" type="#_x0000_t75" style="width:12.95pt;height:21.15pt" o:ole="">
                  <v:imagedata r:id="rId7" o:title=""/>
                </v:shape>
                <w:control r:id="rId14" w:name="CheckBox15" w:shapeid="_x0000_i2804"/>
              </w:object>
            </w:r>
          </w:p>
        </w:tc>
        <w:tc>
          <w:tcPr>
            <w:tcW w:w="2676" w:type="dxa"/>
          </w:tcPr>
          <w:p w14:paraId="5897D510" w14:textId="77777777" w:rsidR="009F6C34" w:rsidRDefault="009F6C34" w:rsidP="009F6C34"/>
        </w:tc>
      </w:tr>
      <w:tr w:rsidR="009F6C34" w14:paraId="3D6B3220" w14:textId="53D5AAD7" w:rsidTr="00A73D05">
        <w:tc>
          <w:tcPr>
            <w:tcW w:w="6091" w:type="dxa"/>
          </w:tcPr>
          <w:p w14:paraId="52B59C8E" w14:textId="59175CF6" w:rsidR="009F6C34" w:rsidRDefault="00D9459E" w:rsidP="009F6C34">
            <w:r>
              <w:t>La conjonction de coordination ‘aber’ occupe la place 1 dans la proposition.</w:t>
            </w:r>
          </w:p>
        </w:tc>
        <w:tc>
          <w:tcPr>
            <w:tcW w:w="425" w:type="dxa"/>
          </w:tcPr>
          <w:p w14:paraId="1C43E4F4" w14:textId="1883CA2A" w:rsidR="009F6C34" w:rsidRDefault="009F6C34" w:rsidP="009F6C34">
            <w:r>
              <w:object w:dxaOrig="1440" w:dyaOrig="1440" w14:anchorId="052AE875">
                <v:shape id="_x0000_i2803" type="#_x0000_t75" style="width:12.95pt;height:21.15pt" o:ole="">
                  <v:imagedata r:id="rId7" o:title=""/>
                </v:shape>
                <w:control r:id="rId15" w:name="CheckBox16" w:shapeid="_x0000_i2803"/>
              </w:object>
            </w:r>
          </w:p>
        </w:tc>
        <w:tc>
          <w:tcPr>
            <w:tcW w:w="425" w:type="dxa"/>
          </w:tcPr>
          <w:p w14:paraId="73B337A9" w14:textId="58589210" w:rsidR="009F6C34" w:rsidRDefault="009F6C34" w:rsidP="009F6C34">
            <w:r>
              <w:object w:dxaOrig="1440" w:dyaOrig="1440" w14:anchorId="685D372F">
                <v:shape id="_x0000_i2802" type="#_x0000_t75" style="width:12.95pt;height:21.15pt" o:ole="">
                  <v:imagedata r:id="rId9" o:title=""/>
                </v:shape>
                <w:control r:id="rId16" w:name="CheckBox17" w:shapeid="_x0000_i2802"/>
              </w:object>
            </w:r>
          </w:p>
        </w:tc>
        <w:tc>
          <w:tcPr>
            <w:tcW w:w="2676" w:type="dxa"/>
          </w:tcPr>
          <w:p w14:paraId="4707E6C0" w14:textId="3018BC9D" w:rsidR="009F6C34" w:rsidRDefault="00D9459E" w:rsidP="009F6C34">
            <w:r>
              <w:t>Il est à la position 0.</w:t>
            </w:r>
          </w:p>
        </w:tc>
      </w:tr>
    </w:tbl>
    <w:p w14:paraId="0403189F" w14:textId="5BCE834F" w:rsidR="009F6C34" w:rsidRDefault="009F6C34"/>
    <w:p w14:paraId="1C905614" w14:textId="73EEAD10" w:rsidR="009F6C34" w:rsidRPr="00D8437E" w:rsidRDefault="00D9459E">
      <w:pPr>
        <w:rPr>
          <w:u w:val="single"/>
          <w:lang w:val="de-DE"/>
        </w:rPr>
      </w:pPr>
      <w:r w:rsidRPr="00D8437E">
        <w:rPr>
          <w:u w:val="single"/>
          <w:lang w:val="de-DE"/>
        </w:rPr>
        <w:t>Übung 2 Seit 9:</w:t>
      </w:r>
    </w:p>
    <w:p w14:paraId="6A2C94AC" w14:textId="54E7059B" w:rsidR="0003701C" w:rsidRPr="0003701C" w:rsidRDefault="0003701C">
      <w:pPr>
        <w:rPr>
          <w:lang w:val="de-DE"/>
        </w:rPr>
      </w:pPr>
      <w:r w:rsidRPr="0003701C">
        <w:rPr>
          <w:lang w:val="de-DE"/>
        </w:rPr>
        <w:t xml:space="preserve">(1=erste </w:t>
      </w:r>
      <w:r>
        <w:rPr>
          <w:lang w:val="de-DE"/>
        </w:rPr>
        <w:t>P</w:t>
      </w:r>
      <w:r w:rsidRPr="0003701C">
        <w:rPr>
          <w:lang w:val="de-DE"/>
        </w:rPr>
        <w:t>latz, 2=</w:t>
      </w:r>
      <w:r>
        <w:rPr>
          <w:lang w:val="de-DE"/>
        </w:rPr>
        <w:t>Zweiten Platz, D=letzten Platz)</w:t>
      </w:r>
    </w:p>
    <w:tbl>
      <w:tblPr>
        <w:tblStyle w:val="Grilledutableau"/>
        <w:tblW w:w="9064" w:type="dxa"/>
        <w:tblLook w:val="04A0" w:firstRow="1" w:lastRow="0" w:firstColumn="1" w:lastColumn="0" w:noHBand="0" w:noVBand="1"/>
      </w:tblPr>
      <w:tblGrid>
        <w:gridCol w:w="5098"/>
        <w:gridCol w:w="2923"/>
        <w:gridCol w:w="1043"/>
      </w:tblGrid>
      <w:tr w:rsidR="0003701C" w:rsidRPr="0003701C" w14:paraId="08A7B985" w14:textId="77777777" w:rsidTr="00D8437E">
        <w:tc>
          <w:tcPr>
            <w:tcW w:w="5098" w:type="dxa"/>
          </w:tcPr>
          <w:p w14:paraId="3780A62F" w14:textId="6B6BC5EB" w:rsidR="0003701C" w:rsidRPr="0003701C" w:rsidRDefault="0003701C" w:rsidP="00D8437E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Zitat</w:t>
            </w:r>
          </w:p>
        </w:tc>
        <w:tc>
          <w:tcPr>
            <w:tcW w:w="2923" w:type="dxa"/>
          </w:tcPr>
          <w:p w14:paraId="5D7425F3" w14:textId="0E10B7D0" w:rsidR="0003701C" w:rsidRPr="0003701C" w:rsidRDefault="0003701C" w:rsidP="00D8437E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Übersetzung</w:t>
            </w:r>
          </w:p>
        </w:tc>
        <w:tc>
          <w:tcPr>
            <w:tcW w:w="1043" w:type="dxa"/>
          </w:tcPr>
          <w:p w14:paraId="4BE0C30D" w14:textId="22EAB37B" w:rsidR="0003701C" w:rsidRPr="0003701C" w:rsidRDefault="0003701C" w:rsidP="00D8437E">
            <w:pPr>
              <w:jc w:val="center"/>
              <w:rPr>
                <w:b/>
                <w:bCs/>
                <w:lang w:val="de-DE"/>
              </w:rPr>
            </w:pPr>
            <w:r w:rsidRPr="0003701C">
              <w:rPr>
                <w:b/>
                <w:bCs/>
                <w:lang w:val="de-DE"/>
              </w:rPr>
              <w:t>Position</w:t>
            </w:r>
          </w:p>
        </w:tc>
      </w:tr>
      <w:tr w:rsidR="0003701C" w14:paraId="74164673" w14:textId="77777777" w:rsidTr="00D8437E">
        <w:tc>
          <w:tcPr>
            <w:tcW w:w="5098" w:type="dxa"/>
          </w:tcPr>
          <w:p w14:paraId="2584D718" w14:textId="7064BB1C" w:rsidR="0003701C" w:rsidRDefault="0003701C">
            <w:r>
              <w:t>Lève-toi immédiatement !</w:t>
            </w:r>
          </w:p>
        </w:tc>
        <w:tc>
          <w:tcPr>
            <w:tcW w:w="2923" w:type="dxa"/>
          </w:tcPr>
          <w:p w14:paraId="743C7AE6" w14:textId="56E4CED7" w:rsidR="0003701C" w:rsidRPr="0003701C" w:rsidRDefault="0003701C">
            <w:pPr>
              <w:rPr>
                <w:lang w:val="de-DE"/>
              </w:rPr>
            </w:pPr>
            <w:r>
              <w:rPr>
                <w:lang w:val="de-DE"/>
              </w:rPr>
              <w:t>Steht sofort auf!</w:t>
            </w:r>
          </w:p>
        </w:tc>
        <w:tc>
          <w:tcPr>
            <w:tcW w:w="1043" w:type="dxa"/>
          </w:tcPr>
          <w:p w14:paraId="4F43B8D3" w14:textId="3DCEEFDD" w:rsidR="0003701C" w:rsidRDefault="0003701C">
            <w:r>
              <w:t>1</w:t>
            </w:r>
          </w:p>
        </w:tc>
      </w:tr>
      <w:tr w:rsidR="0003701C" w14:paraId="077DFC20" w14:textId="77777777" w:rsidTr="00D8437E">
        <w:tc>
          <w:tcPr>
            <w:tcW w:w="5098" w:type="dxa"/>
          </w:tcPr>
          <w:p w14:paraId="159994C7" w14:textId="0DA1D3BD" w:rsidR="0003701C" w:rsidRDefault="00D8437E">
            <w:r>
              <w:t>Elle va au marché.</w:t>
            </w:r>
          </w:p>
        </w:tc>
        <w:tc>
          <w:tcPr>
            <w:tcW w:w="2923" w:type="dxa"/>
          </w:tcPr>
          <w:p w14:paraId="3FED5874" w14:textId="2043DCE8" w:rsidR="0003701C" w:rsidRPr="0003701C" w:rsidRDefault="00D8437E">
            <w:pPr>
              <w:rPr>
                <w:lang w:val="de-DE"/>
              </w:rPr>
            </w:pPr>
            <w:r>
              <w:rPr>
                <w:lang w:val="de-DE"/>
              </w:rPr>
              <w:t>Sie geht im Supermarkt</w:t>
            </w:r>
          </w:p>
        </w:tc>
        <w:tc>
          <w:tcPr>
            <w:tcW w:w="1043" w:type="dxa"/>
          </w:tcPr>
          <w:p w14:paraId="0F6742E5" w14:textId="46D4C1FC" w:rsidR="0003701C" w:rsidRDefault="0003701C">
            <w:r>
              <w:t>2</w:t>
            </w:r>
          </w:p>
        </w:tc>
      </w:tr>
      <w:tr w:rsidR="0003701C" w14:paraId="412B6AE8" w14:textId="77777777" w:rsidTr="00D8437E">
        <w:tc>
          <w:tcPr>
            <w:tcW w:w="5098" w:type="dxa"/>
          </w:tcPr>
          <w:p w14:paraId="073DFC32" w14:textId="7E9FFD51" w:rsidR="0003701C" w:rsidRDefault="00D8437E">
            <w:r>
              <w:t>Est-ce qu’elle a passé l’aspirateur ?</w:t>
            </w:r>
          </w:p>
        </w:tc>
        <w:tc>
          <w:tcPr>
            <w:tcW w:w="2923" w:type="dxa"/>
          </w:tcPr>
          <w:p w14:paraId="7000AFDA" w14:textId="61630505" w:rsidR="0003701C" w:rsidRPr="0003701C" w:rsidRDefault="00D8437E">
            <w:pPr>
              <w:rPr>
                <w:lang w:val="de-DE"/>
              </w:rPr>
            </w:pPr>
            <w:r>
              <w:rPr>
                <w:lang w:val="de-DE"/>
              </w:rPr>
              <w:t>Haben sie Staubgesaugten?</w:t>
            </w:r>
          </w:p>
        </w:tc>
        <w:tc>
          <w:tcPr>
            <w:tcW w:w="1043" w:type="dxa"/>
          </w:tcPr>
          <w:p w14:paraId="6567260B" w14:textId="6B22AC13" w:rsidR="0003701C" w:rsidRDefault="0003701C">
            <w:r>
              <w:t>D</w:t>
            </w:r>
          </w:p>
        </w:tc>
      </w:tr>
      <w:tr w:rsidR="0003701C" w14:paraId="02865F95" w14:textId="77777777" w:rsidTr="00D8437E">
        <w:tc>
          <w:tcPr>
            <w:tcW w:w="5098" w:type="dxa"/>
          </w:tcPr>
          <w:p w14:paraId="39B12A3C" w14:textId="258C1CA5" w:rsidR="0003701C" w:rsidRDefault="00D8437E">
            <w:r>
              <w:t>A-t-elle passé l’aspirateur ?</w:t>
            </w:r>
          </w:p>
        </w:tc>
        <w:tc>
          <w:tcPr>
            <w:tcW w:w="2923" w:type="dxa"/>
          </w:tcPr>
          <w:p w14:paraId="5CAE2579" w14:textId="5E9797F9" w:rsidR="0003701C" w:rsidRPr="0003701C" w:rsidRDefault="00D8437E">
            <w:pPr>
              <w:rPr>
                <w:lang w:val="de-DE"/>
              </w:rPr>
            </w:pPr>
            <w:r>
              <w:rPr>
                <w:lang w:val="de-DE"/>
              </w:rPr>
              <w:t>Hat sie staubgesaugt?</w:t>
            </w:r>
          </w:p>
        </w:tc>
        <w:tc>
          <w:tcPr>
            <w:tcW w:w="1043" w:type="dxa"/>
          </w:tcPr>
          <w:p w14:paraId="1FE07F75" w14:textId="2C303257" w:rsidR="0003701C" w:rsidRDefault="0003701C">
            <w:r>
              <w:t>D</w:t>
            </w:r>
          </w:p>
        </w:tc>
      </w:tr>
      <w:tr w:rsidR="0003701C" w14:paraId="02251AAB" w14:textId="77777777" w:rsidTr="00D8437E">
        <w:tc>
          <w:tcPr>
            <w:tcW w:w="5098" w:type="dxa"/>
          </w:tcPr>
          <w:p w14:paraId="5D9809DD" w14:textId="40584F6A" w:rsidR="0003701C" w:rsidRDefault="00D8437E">
            <w:r>
              <w:t>Qui lave la vaisselle ?</w:t>
            </w:r>
          </w:p>
        </w:tc>
        <w:tc>
          <w:tcPr>
            <w:tcW w:w="2923" w:type="dxa"/>
          </w:tcPr>
          <w:p w14:paraId="2CBF4B10" w14:textId="196AA0E7" w:rsidR="0003701C" w:rsidRPr="0003701C" w:rsidRDefault="00D8437E">
            <w:pPr>
              <w:rPr>
                <w:lang w:val="de-DE"/>
              </w:rPr>
            </w:pPr>
            <w:r>
              <w:rPr>
                <w:lang w:val="de-DE"/>
              </w:rPr>
              <w:t>Wie wascht das Geschichte</w:t>
            </w:r>
          </w:p>
        </w:tc>
        <w:tc>
          <w:tcPr>
            <w:tcW w:w="1043" w:type="dxa"/>
          </w:tcPr>
          <w:p w14:paraId="41AF6E3E" w14:textId="5007FA90" w:rsidR="0003701C" w:rsidRDefault="0003701C">
            <w:r>
              <w:t>2</w:t>
            </w:r>
          </w:p>
        </w:tc>
      </w:tr>
    </w:tbl>
    <w:p w14:paraId="17DA7C8F" w14:textId="2113029B" w:rsidR="006653C3" w:rsidRDefault="006653C3"/>
    <w:p w14:paraId="7157BBF0" w14:textId="77777777" w:rsidR="006653C3" w:rsidRDefault="006653C3">
      <w:pPr>
        <w:jc w:val="left"/>
      </w:pPr>
      <w:r>
        <w:br w:type="page"/>
      </w:r>
    </w:p>
    <w:p w14:paraId="1262D0BD" w14:textId="76ED8621" w:rsidR="00D8437E" w:rsidRPr="00A73D05" w:rsidRDefault="00D8437E">
      <w:pPr>
        <w:rPr>
          <w:u w:val="single"/>
          <w:lang w:val="de-DE"/>
        </w:rPr>
      </w:pPr>
      <w:r w:rsidRPr="00A73D05">
        <w:rPr>
          <w:u w:val="single"/>
          <w:lang w:val="de-DE"/>
        </w:rPr>
        <w:t>Übung 4 Seit 9:</w:t>
      </w:r>
    </w:p>
    <w:p w14:paraId="76227B37" w14:textId="2F1BEDE4" w:rsidR="00D8437E" w:rsidRDefault="00A73D05">
      <w:r>
        <w:t>a)</w:t>
      </w:r>
    </w:p>
    <w:p w14:paraId="5D8218DF" w14:textId="31D1A80E" w:rsidR="00A73D05" w:rsidRPr="00A73D05" w:rsidRDefault="00A73D05" w:rsidP="00A73D05">
      <w:pPr>
        <w:ind w:left="708"/>
        <w:rPr>
          <w:lang w:val="de-DE"/>
        </w:rPr>
      </w:pPr>
      <w:r w:rsidRPr="00A73D05">
        <w:rPr>
          <w:lang w:val="de-DE"/>
        </w:rPr>
        <w:t>Hans mit Freunden im Restaurant essen (sollen)</w:t>
      </w:r>
    </w:p>
    <w:p w14:paraId="5328F90D" w14:textId="02C266C7" w:rsidR="00A73D05" w:rsidRPr="00A73D05" w:rsidRDefault="00A73D05" w:rsidP="00A73D05">
      <w:pPr>
        <w:ind w:left="708"/>
        <w:rPr>
          <w:lang w:val="de-DE"/>
        </w:rPr>
      </w:pPr>
      <w:r w:rsidRPr="00A73D05">
        <w:rPr>
          <w:lang w:val="de-DE"/>
        </w:rPr>
        <w:t>Hans sollte mit Freunden im Restaurant essen.</w:t>
      </w:r>
    </w:p>
    <w:p w14:paraId="7F18169A" w14:textId="113F95C8" w:rsidR="00A73D05" w:rsidRDefault="00A73D05"/>
    <w:p w14:paraId="4F61D287" w14:textId="63D55BF0" w:rsidR="00A73D05" w:rsidRDefault="00A73D05">
      <w:r>
        <w:t>b)</w:t>
      </w:r>
    </w:p>
    <w:p w14:paraId="0B34E7E6" w14:textId="739A0F24" w:rsidR="00A73D05" w:rsidRPr="00A73D05" w:rsidRDefault="00A73D05" w:rsidP="00A73D05">
      <w:pPr>
        <w:ind w:left="708"/>
        <w:rPr>
          <w:lang w:val="de-DE"/>
        </w:rPr>
      </w:pPr>
      <w:r w:rsidRPr="00A73D05">
        <w:rPr>
          <w:lang w:val="de-DE"/>
        </w:rPr>
        <w:t>Wann er frei (haben)?</w:t>
      </w:r>
    </w:p>
    <w:p w14:paraId="20A7FA8F" w14:textId="2202F57E" w:rsidR="00A73D05" w:rsidRDefault="00A73D05" w:rsidP="00A73D05">
      <w:pPr>
        <w:ind w:left="708"/>
        <w:rPr>
          <w:lang w:val="de-DE"/>
        </w:rPr>
      </w:pPr>
      <w:r w:rsidRPr="00A73D05">
        <w:rPr>
          <w:lang w:val="de-DE"/>
        </w:rPr>
        <w:t>Wann hat er frei?</w:t>
      </w:r>
    </w:p>
    <w:p w14:paraId="66909520" w14:textId="77777777" w:rsidR="006653C3" w:rsidRPr="00A73D05" w:rsidRDefault="006653C3" w:rsidP="006653C3">
      <w:pPr>
        <w:rPr>
          <w:lang w:val="de-DE"/>
        </w:rPr>
      </w:pPr>
    </w:p>
    <w:p w14:paraId="4E73DC7E" w14:textId="6091149E" w:rsidR="00A73D05" w:rsidRDefault="00A73D05">
      <w:r>
        <w:t>c)</w:t>
      </w:r>
    </w:p>
    <w:p w14:paraId="38D0DB59" w14:textId="0DF0DF0E" w:rsidR="00A73D05" w:rsidRPr="006653C3" w:rsidRDefault="006653C3" w:rsidP="006653C3">
      <w:pPr>
        <w:ind w:left="708"/>
        <w:rPr>
          <w:lang w:val="de-DE"/>
        </w:rPr>
      </w:pPr>
      <w:r w:rsidRPr="006653C3">
        <w:rPr>
          <w:lang w:val="de-DE"/>
        </w:rPr>
        <w:t>Wahrscheinlich er voll beschäftigt (sein).</w:t>
      </w:r>
    </w:p>
    <w:p w14:paraId="6CA9CD50" w14:textId="3E11E642" w:rsidR="006653C3" w:rsidRPr="006653C3" w:rsidRDefault="006653C3" w:rsidP="006653C3">
      <w:pPr>
        <w:ind w:left="708"/>
        <w:rPr>
          <w:lang w:val="de-DE"/>
        </w:rPr>
      </w:pPr>
      <w:r w:rsidRPr="006653C3">
        <w:rPr>
          <w:lang w:val="de-DE"/>
        </w:rPr>
        <w:t>Wahrscheinlich er voll beschäftigt ist</w:t>
      </w:r>
    </w:p>
    <w:p w14:paraId="4FBB563B" w14:textId="60E7F09F" w:rsidR="006653C3" w:rsidRDefault="006653C3"/>
    <w:p w14:paraId="3D06DFC6" w14:textId="53B5C8DC" w:rsidR="006653C3" w:rsidRDefault="006653C3">
      <w:r>
        <w:t>d)</w:t>
      </w:r>
    </w:p>
    <w:p w14:paraId="7FE790C3" w14:textId="35E0A4F8" w:rsidR="006653C3" w:rsidRPr="006653C3" w:rsidRDefault="006653C3" w:rsidP="006653C3">
      <w:pPr>
        <w:ind w:left="708"/>
        <w:rPr>
          <w:lang w:val="de-DE"/>
        </w:rPr>
      </w:pPr>
      <w:r w:rsidRPr="006653C3">
        <w:rPr>
          <w:lang w:val="de-DE"/>
        </w:rPr>
        <w:t>Er jedoch pünktlich im Restaurant (an/kommen).</w:t>
      </w:r>
    </w:p>
    <w:p w14:paraId="06258FFF" w14:textId="17832DF5" w:rsidR="006653C3" w:rsidRPr="006653C3" w:rsidRDefault="006653C3" w:rsidP="006653C3">
      <w:pPr>
        <w:ind w:left="708"/>
        <w:rPr>
          <w:lang w:val="de-DE"/>
        </w:rPr>
      </w:pPr>
      <w:r w:rsidRPr="006653C3">
        <w:rPr>
          <w:lang w:val="de-DE"/>
        </w:rPr>
        <w:t>Er kommt jedoch pünktlich im Restaurant an.</w:t>
      </w:r>
    </w:p>
    <w:p w14:paraId="1E86C7C1" w14:textId="33A9EFFC" w:rsidR="006653C3" w:rsidRDefault="006653C3"/>
    <w:p w14:paraId="19686B38" w14:textId="4F0C278B" w:rsidR="006653C3" w:rsidRDefault="006653C3">
      <w:r>
        <w:t>e)</w:t>
      </w:r>
    </w:p>
    <w:p w14:paraId="2055D823" w14:textId="1FAD3032" w:rsidR="006653C3" w:rsidRPr="006653C3" w:rsidRDefault="006653C3" w:rsidP="006653C3">
      <w:pPr>
        <w:ind w:left="708"/>
        <w:rPr>
          <w:lang w:val="de-DE"/>
        </w:rPr>
      </w:pPr>
      <w:r w:rsidRPr="006653C3">
        <w:rPr>
          <w:lang w:val="de-DE"/>
        </w:rPr>
        <w:t>Deshalb ihn seine Freunde sympathisch (finden).</w:t>
      </w:r>
    </w:p>
    <w:p w14:paraId="35DBA41D" w14:textId="484045B9" w:rsidR="006653C3" w:rsidRPr="006653C3" w:rsidRDefault="006653C3" w:rsidP="006653C3">
      <w:pPr>
        <w:ind w:left="708"/>
        <w:rPr>
          <w:lang w:val="de-DE"/>
        </w:rPr>
      </w:pPr>
      <w:r w:rsidRPr="006653C3">
        <w:rPr>
          <w:lang w:val="de-DE"/>
        </w:rPr>
        <w:t>Deshalb find ihn seine Freunde sympathisch.</w:t>
      </w:r>
    </w:p>
    <w:p w14:paraId="64BFABFD" w14:textId="2835E453" w:rsidR="006653C3" w:rsidRDefault="006653C3"/>
    <w:p w14:paraId="36850EB5" w14:textId="65591DAA" w:rsidR="006653C3" w:rsidRPr="006653C3" w:rsidRDefault="006653C3">
      <w:pPr>
        <w:rPr>
          <w:u w:val="single"/>
          <w:lang w:val="de-DE"/>
        </w:rPr>
      </w:pPr>
      <w:r w:rsidRPr="006653C3">
        <w:rPr>
          <w:u w:val="single"/>
          <w:lang w:val="de-DE"/>
        </w:rPr>
        <w:t>Übung 7 Seit 9:</w:t>
      </w:r>
    </w:p>
    <w:p w14:paraId="5BF51CA7" w14:textId="6AC8A7C8" w:rsidR="006653C3" w:rsidRPr="00192130" w:rsidRDefault="00192130" w:rsidP="00192130">
      <w:pPr>
        <w:pStyle w:val="Paragraphedeliste"/>
        <w:numPr>
          <w:ilvl w:val="0"/>
          <w:numId w:val="2"/>
        </w:numPr>
        <w:rPr>
          <w:lang w:val="de-DE"/>
        </w:rPr>
      </w:pPr>
      <w:r w:rsidRPr="00192130">
        <w:rPr>
          <w:lang w:val="de-DE"/>
        </w:rPr>
        <w:t>Abends nicht er fern.</w:t>
      </w:r>
    </w:p>
    <w:p w14:paraId="524D2683" w14:textId="49ABBE00" w:rsidR="00192130" w:rsidRPr="00192130" w:rsidRDefault="00192130" w:rsidP="00192130">
      <w:pPr>
        <w:pStyle w:val="Paragraphedeliste"/>
        <w:numPr>
          <w:ilvl w:val="0"/>
          <w:numId w:val="2"/>
        </w:numPr>
        <w:rPr>
          <w:lang w:val="de-DE"/>
        </w:rPr>
      </w:pPr>
      <w:r w:rsidRPr="00192130">
        <w:rPr>
          <w:lang w:val="de-DE"/>
        </w:rPr>
        <w:t>Wann S</w:t>
      </w:r>
      <w:r>
        <w:rPr>
          <w:lang w:val="de-DE"/>
        </w:rPr>
        <w:t>i</w:t>
      </w:r>
      <w:r w:rsidRPr="00192130">
        <w:rPr>
          <w:lang w:val="de-DE"/>
        </w:rPr>
        <w:t>ch</w:t>
      </w:r>
      <w:r>
        <w:rPr>
          <w:lang w:val="de-DE"/>
        </w:rPr>
        <w:t>t</w:t>
      </w:r>
      <w:r w:rsidRPr="00192130">
        <w:rPr>
          <w:lang w:val="de-DE"/>
        </w:rPr>
        <w:t xml:space="preserve"> er fern?</w:t>
      </w:r>
    </w:p>
    <w:p w14:paraId="6AE96946" w14:textId="260EDDC1" w:rsidR="00192130" w:rsidRPr="00192130" w:rsidRDefault="00192130" w:rsidP="00192130">
      <w:pPr>
        <w:pStyle w:val="Paragraphedeliste"/>
        <w:numPr>
          <w:ilvl w:val="0"/>
          <w:numId w:val="2"/>
        </w:numPr>
        <w:rPr>
          <w:lang w:val="de-DE"/>
        </w:rPr>
      </w:pPr>
      <w:r w:rsidRPr="00192130">
        <w:rPr>
          <w:lang w:val="de-DE"/>
        </w:rPr>
        <w:t>Sich</w:t>
      </w:r>
      <w:r>
        <w:rPr>
          <w:lang w:val="de-DE"/>
        </w:rPr>
        <w:t>t</w:t>
      </w:r>
      <w:r w:rsidRPr="00192130">
        <w:rPr>
          <w:lang w:val="de-DE"/>
        </w:rPr>
        <w:t xml:space="preserve"> er fern?</w:t>
      </w:r>
    </w:p>
    <w:p w14:paraId="4B11CF85" w14:textId="666886BD" w:rsidR="00192130" w:rsidRPr="00192130" w:rsidRDefault="00192130" w:rsidP="00192130">
      <w:pPr>
        <w:pStyle w:val="Paragraphedeliste"/>
        <w:numPr>
          <w:ilvl w:val="0"/>
          <w:numId w:val="2"/>
        </w:numPr>
        <w:rPr>
          <w:lang w:val="de-DE"/>
        </w:rPr>
      </w:pPr>
      <w:r w:rsidRPr="00192130">
        <w:rPr>
          <w:lang w:val="de-DE"/>
        </w:rPr>
        <w:t xml:space="preserve">Ob </w:t>
      </w:r>
      <w:r>
        <w:rPr>
          <w:lang w:val="de-DE"/>
        </w:rPr>
        <w:t>S</w:t>
      </w:r>
      <w:r w:rsidRPr="00192130">
        <w:rPr>
          <w:lang w:val="de-DE"/>
        </w:rPr>
        <w:t>icht er fern?</w:t>
      </w:r>
    </w:p>
    <w:p w14:paraId="27A8E35D" w14:textId="359F249F" w:rsidR="00192130" w:rsidRPr="00192130" w:rsidRDefault="00192130" w:rsidP="00192130">
      <w:pPr>
        <w:pStyle w:val="Paragraphedeliste"/>
        <w:numPr>
          <w:ilvl w:val="0"/>
          <w:numId w:val="2"/>
        </w:numPr>
        <w:rPr>
          <w:lang w:val="de-DE"/>
        </w:rPr>
      </w:pPr>
      <w:r w:rsidRPr="00192130">
        <w:rPr>
          <w:lang w:val="de-DE"/>
        </w:rPr>
        <w:t>Dann er nicht fern.</w:t>
      </w:r>
    </w:p>
    <w:p w14:paraId="25C9AD93" w14:textId="77777777" w:rsidR="00192130" w:rsidRDefault="00192130">
      <w:pPr>
        <w:jc w:val="left"/>
      </w:pPr>
      <w:r>
        <w:br w:type="page"/>
      </w:r>
    </w:p>
    <w:p w14:paraId="354CA654" w14:textId="5305EFB4" w:rsidR="00192130" w:rsidRPr="00A250E4" w:rsidRDefault="00192130" w:rsidP="00192130">
      <w:pPr>
        <w:rPr>
          <w:b/>
          <w:bCs/>
          <w:color w:val="538135" w:themeColor="accent6" w:themeShade="BF"/>
        </w:rPr>
      </w:pPr>
      <w:r w:rsidRPr="00A250E4">
        <w:rPr>
          <w:b/>
          <w:bCs/>
          <w:color w:val="538135" w:themeColor="accent6" w:themeShade="BF"/>
        </w:rPr>
        <w:t>Les verbes</w:t>
      </w:r>
    </w:p>
    <w:p w14:paraId="115C49E6" w14:textId="19D60101" w:rsidR="00192130" w:rsidRPr="00192130" w:rsidRDefault="00192130" w:rsidP="00192130">
      <w:pPr>
        <w:rPr>
          <w:u w:val="single"/>
          <w:lang w:val="de-DE"/>
        </w:rPr>
      </w:pPr>
      <w:r w:rsidRPr="00192130">
        <w:rPr>
          <w:u w:val="single"/>
          <w:lang w:val="de-DE"/>
        </w:rPr>
        <w:t>Übung 2 Seit 99:</w:t>
      </w:r>
    </w:p>
    <w:p w14:paraId="5EF9BA75" w14:textId="2976BE16" w:rsidR="00192130" w:rsidRPr="00D844A7" w:rsidRDefault="00192130" w:rsidP="00192130">
      <w:pPr>
        <w:pStyle w:val="Paragraphedeliste"/>
        <w:numPr>
          <w:ilvl w:val="0"/>
          <w:numId w:val="3"/>
        </w:numPr>
        <w:rPr>
          <w:lang w:val="de-DE"/>
        </w:rPr>
      </w:pPr>
      <w:r w:rsidRPr="00D844A7">
        <w:rPr>
          <w:lang w:val="de-DE"/>
        </w:rPr>
        <w:t>Wer gewinn</w:t>
      </w:r>
      <w:r w:rsidRPr="00D844A7">
        <w:rPr>
          <w:u w:val="single"/>
          <w:lang w:val="de-DE"/>
        </w:rPr>
        <w:t>t</w:t>
      </w:r>
      <w:r w:rsidRPr="00D844A7">
        <w:rPr>
          <w:lang w:val="de-DE"/>
        </w:rPr>
        <w:t>?</w:t>
      </w:r>
    </w:p>
    <w:p w14:paraId="0E750FFC" w14:textId="4B6727B6" w:rsidR="00192130" w:rsidRPr="00D844A7" w:rsidRDefault="00192130" w:rsidP="00192130">
      <w:pPr>
        <w:pStyle w:val="Paragraphedeliste"/>
        <w:numPr>
          <w:ilvl w:val="0"/>
          <w:numId w:val="3"/>
        </w:numPr>
        <w:rPr>
          <w:lang w:val="de-DE"/>
        </w:rPr>
      </w:pPr>
      <w:r w:rsidRPr="00D844A7">
        <w:rPr>
          <w:lang w:val="de-DE"/>
        </w:rPr>
        <w:t>Kenn</w:t>
      </w:r>
      <w:r w:rsidRPr="00D844A7">
        <w:rPr>
          <w:u w:val="single"/>
          <w:lang w:val="de-DE"/>
        </w:rPr>
        <w:t>t</w:t>
      </w:r>
      <w:r w:rsidRPr="00D844A7">
        <w:rPr>
          <w:lang w:val="de-DE"/>
        </w:rPr>
        <w:t xml:space="preserve"> ihr die Manns</w:t>
      </w:r>
      <w:r w:rsidR="00D844A7" w:rsidRPr="00D844A7">
        <w:rPr>
          <w:lang w:val="de-DE"/>
        </w:rPr>
        <w:t>chaften?</w:t>
      </w:r>
    </w:p>
    <w:p w14:paraId="7E61BC38" w14:textId="4F6B432A" w:rsidR="00D844A7" w:rsidRPr="00D844A7" w:rsidRDefault="00D844A7" w:rsidP="00192130">
      <w:pPr>
        <w:pStyle w:val="Paragraphedeliste"/>
        <w:numPr>
          <w:ilvl w:val="0"/>
          <w:numId w:val="3"/>
        </w:numPr>
        <w:rPr>
          <w:lang w:val="de-DE"/>
        </w:rPr>
      </w:pPr>
      <w:r w:rsidRPr="00D844A7">
        <w:rPr>
          <w:lang w:val="de-DE"/>
        </w:rPr>
        <w:t>Woher komm</w:t>
      </w:r>
      <w:r w:rsidRPr="00D844A7">
        <w:rPr>
          <w:u w:val="single"/>
          <w:lang w:val="de-DE"/>
        </w:rPr>
        <w:t>t</w:t>
      </w:r>
      <w:r w:rsidRPr="00D844A7">
        <w:rPr>
          <w:lang w:val="de-DE"/>
        </w:rPr>
        <w:t xml:space="preserve"> dieser Spieler?</w:t>
      </w:r>
    </w:p>
    <w:p w14:paraId="7D523F6D" w14:textId="48343DBE" w:rsidR="00D844A7" w:rsidRDefault="00D844A7" w:rsidP="00192130">
      <w:pPr>
        <w:pStyle w:val="Paragraphedeliste"/>
        <w:numPr>
          <w:ilvl w:val="0"/>
          <w:numId w:val="3"/>
        </w:numPr>
        <w:rPr>
          <w:lang w:val="de-DE"/>
        </w:rPr>
      </w:pPr>
      <w:r w:rsidRPr="00D844A7">
        <w:rPr>
          <w:lang w:val="de-DE"/>
        </w:rPr>
        <w:t xml:space="preserve">Warum </w:t>
      </w:r>
      <w:r w:rsidR="00A250E4">
        <w:rPr>
          <w:lang w:val="de-DE"/>
        </w:rPr>
        <w:t>läuf</w:t>
      </w:r>
      <w:r w:rsidR="00A250E4" w:rsidRPr="00D844A7">
        <w:rPr>
          <w:u w:val="single"/>
          <w:lang w:val="de-DE"/>
        </w:rPr>
        <w:t>t</w:t>
      </w:r>
      <w:r w:rsidRPr="00D844A7">
        <w:rPr>
          <w:lang w:val="de-DE"/>
        </w:rPr>
        <w:t xml:space="preserve"> </w:t>
      </w:r>
      <w:r w:rsidR="00A250E4">
        <w:rPr>
          <w:lang w:val="de-DE"/>
        </w:rPr>
        <w:t>er nicht schneller</w:t>
      </w:r>
      <w:r w:rsidRPr="00D844A7">
        <w:rPr>
          <w:lang w:val="de-DE"/>
        </w:rPr>
        <w:t>?</w:t>
      </w:r>
    </w:p>
    <w:p w14:paraId="316D7DBB" w14:textId="21E92D8E" w:rsidR="00A250E4" w:rsidRPr="00D844A7" w:rsidRDefault="00A250E4" w:rsidP="00192130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Warum antwort</w:t>
      </w:r>
      <w:r w:rsidRPr="00A250E4">
        <w:rPr>
          <w:u w:val="single"/>
          <w:lang w:val="de-DE"/>
        </w:rPr>
        <w:t>est</w:t>
      </w:r>
      <w:r>
        <w:rPr>
          <w:lang w:val="de-DE"/>
        </w:rPr>
        <w:t xml:space="preserve"> du mir nicht?</w:t>
      </w:r>
    </w:p>
    <w:p w14:paraId="0134AD7C" w14:textId="02B3BFE5" w:rsidR="00D844A7" w:rsidRPr="00D844A7" w:rsidRDefault="00D844A7" w:rsidP="00192130">
      <w:pPr>
        <w:pStyle w:val="Paragraphedeliste"/>
        <w:numPr>
          <w:ilvl w:val="0"/>
          <w:numId w:val="3"/>
        </w:numPr>
        <w:rPr>
          <w:lang w:val="de-DE"/>
        </w:rPr>
      </w:pPr>
      <w:r w:rsidRPr="00D844A7">
        <w:rPr>
          <w:lang w:val="de-DE"/>
        </w:rPr>
        <w:t>Wie hei</w:t>
      </w:r>
      <w:r>
        <w:rPr>
          <w:lang w:val="de-DE"/>
        </w:rPr>
        <w:t>ß</w:t>
      </w:r>
      <w:r w:rsidRPr="00A250E4">
        <w:rPr>
          <w:u w:val="single"/>
          <w:lang w:val="de-DE"/>
        </w:rPr>
        <w:t>t</w:t>
      </w:r>
      <w:r w:rsidRPr="00D844A7">
        <w:rPr>
          <w:lang w:val="de-DE"/>
        </w:rPr>
        <w:t xml:space="preserve"> der Stürmer?</w:t>
      </w:r>
    </w:p>
    <w:p w14:paraId="771E8EBF" w14:textId="22C3854D" w:rsidR="00D844A7" w:rsidRPr="00D844A7" w:rsidRDefault="00D844A7" w:rsidP="00192130">
      <w:pPr>
        <w:pStyle w:val="Paragraphedeliste"/>
        <w:numPr>
          <w:ilvl w:val="0"/>
          <w:numId w:val="3"/>
        </w:numPr>
        <w:rPr>
          <w:lang w:val="de-DE"/>
        </w:rPr>
      </w:pPr>
      <w:r w:rsidRPr="00D844A7">
        <w:rPr>
          <w:lang w:val="de-DE"/>
        </w:rPr>
        <w:t>I</w:t>
      </w:r>
      <w:r w:rsidRPr="00A250E4">
        <w:rPr>
          <w:u w:val="single"/>
          <w:lang w:val="de-DE"/>
        </w:rPr>
        <w:t>st</w:t>
      </w:r>
      <w:r w:rsidRPr="00D844A7">
        <w:rPr>
          <w:lang w:val="de-DE"/>
        </w:rPr>
        <w:t xml:space="preserve"> er Ausländer?</w:t>
      </w:r>
    </w:p>
    <w:p w14:paraId="05BE73DC" w14:textId="5F914676" w:rsidR="00D844A7" w:rsidRPr="00D844A7" w:rsidRDefault="00A250E4" w:rsidP="00192130">
      <w:pPr>
        <w:pStyle w:val="Paragraphedeliste"/>
        <w:numPr>
          <w:ilvl w:val="0"/>
          <w:numId w:val="3"/>
        </w:numPr>
        <w:rPr>
          <w:lang w:val="de-DE"/>
        </w:rPr>
      </w:pPr>
      <w:r w:rsidRPr="00D844A7">
        <w:rPr>
          <w:lang w:val="de-DE"/>
        </w:rPr>
        <w:t>Rad</w:t>
      </w:r>
      <w:r w:rsidR="00D844A7" w:rsidRPr="00D844A7">
        <w:rPr>
          <w:lang w:val="de-DE"/>
        </w:rPr>
        <w:t xml:space="preserve"> nicht alle zusammen!</w:t>
      </w:r>
    </w:p>
    <w:p w14:paraId="2AF13CC4" w14:textId="6CB7178C" w:rsidR="00D844A7" w:rsidRPr="00D844A7" w:rsidRDefault="00D844A7" w:rsidP="00192130">
      <w:pPr>
        <w:pStyle w:val="Paragraphedeliste"/>
        <w:numPr>
          <w:ilvl w:val="0"/>
          <w:numId w:val="3"/>
        </w:numPr>
        <w:rPr>
          <w:lang w:val="de-DE"/>
        </w:rPr>
      </w:pPr>
      <w:r w:rsidRPr="00D844A7">
        <w:rPr>
          <w:lang w:val="de-DE"/>
        </w:rPr>
        <w:t>Warum pfeif</w:t>
      </w:r>
      <w:r w:rsidRPr="00A250E4">
        <w:rPr>
          <w:u w:val="single"/>
          <w:lang w:val="de-DE"/>
        </w:rPr>
        <w:t>t</w:t>
      </w:r>
      <w:r w:rsidRPr="00D844A7">
        <w:rPr>
          <w:lang w:val="de-DE"/>
        </w:rPr>
        <w:t xml:space="preserve"> die Leute diesen Spieler aus?</w:t>
      </w:r>
    </w:p>
    <w:p w14:paraId="5B27F776" w14:textId="470F5A1C" w:rsidR="00D844A7" w:rsidRPr="00D844A7" w:rsidRDefault="00D844A7" w:rsidP="00192130">
      <w:pPr>
        <w:pStyle w:val="Paragraphedeliste"/>
        <w:numPr>
          <w:ilvl w:val="0"/>
          <w:numId w:val="3"/>
        </w:numPr>
        <w:rPr>
          <w:lang w:val="de-DE"/>
        </w:rPr>
      </w:pPr>
      <w:r w:rsidRPr="00D844A7">
        <w:rPr>
          <w:lang w:val="de-DE"/>
        </w:rPr>
        <w:t>Warum w</w:t>
      </w:r>
      <w:r w:rsidRPr="00A250E4">
        <w:rPr>
          <w:u w:val="single"/>
          <w:lang w:val="de-DE"/>
        </w:rPr>
        <w:t>ar</w:t>
      </w:r>
      <w:r w:rsidRPr="00D844A7">
        <w:rPr>
          <w:lang w:val="de-DE"/>
        </w:rPr>
        <w:t xml:space="preserve"> des Verteidiger vom Platz verwiesen?</w:t>
      </w:r>
    </w:p>
    <w:p w14:paraId="5244F07B" w14:textId="6348F49B" w:rsidR="00D844A7" w:rsidRDefault="00D844A7" w:rsidP="00D844A7"/>
    <w:p w14:paraId="00DCD30D" w14:textId="5BEAD186" w:rsidR="00A250E4" w:rsidRPr="00A250E4" w:rsidRDefault="00A250E4" w:rsidP="00D844A7">
      <w:pPr>
        <w:rPr>
          <w:u w:val="single"/>
          <w:lang w:val="de-DE"/>
        </w:rPr>
      </w:pPr>
      <w:r w:rsidRPr="00A250E4">
        <w:rPr>
          <w:u w:val="single"/>
          <w:lang w:val="de-DE"/>
        </w:rPr>
        <w:t>Übung 3 Seit 99: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2835"/>
        <w:gridCol w:w="3255"/>
      </w:tblGrid>
      <w:tr w:rsidR="0044461C" w:rsidRPr="0044461C" w14:paraId="055AE171" w14:textId="77777777" w:rsidTr="00367586">
        <w:tc>
          <w:tcPr>
            <w:tcW w:w="421" w:type="dxa"/>
            <w:shd w:val="clear" w:color="auto" w:fill="000000" w:themeFill="text1"/>
          </w:tcPr>
          <w:p w14:paraId="36D831EE" w14:textId="77777777" w:rsidR="0044461C" w:rsidRDefault="0044461C" w:rsidP="0044461C">
            <w:pPr>
              <w:jc w:val="center"/>
              <w:rPr>
                <w:b/>
                <w:bCs/>
                <w:lang w:val="de-DE"/>
              </w:rPr>
            </w:pPr>
          </w:p>
        </w:tc>
        <w:tc>
          <w:tcPr>
            <w:tcW w:w="2551" w:type="dxa"/>
          </w:tcPr>
          <w:p w14:paraId="1DBD2A79" w14:textId="65B04872" w:rsidR="0044461C" w:rsidRPr="0044461C" w:rsidRDefault="0044461C" w:rsidP="0044461C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Verb</w:t>
            </w:r>
          </w:p>
        </w:tc>
        <w:tc>
          <w:tcPr>
            <w:tcW w:w="2835" w:type="dxa"/>
          </w:tcPr>
          <w:p w14:paraId="7D13309B" w14:textId="6AAD8006" w:rsidR="0044461C" w:rsidRPr="0044461C" w:rsidRDefault="0044461C" w:rsidP="0044461C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Person</w:t>
            </w:r>
          </w:p>
        </w:tc>
        <w:tc>
          <w:tcPr>
            <w:tcW w:w="3255" w:type="dxa"/>
          </w:tcPr>
          <w:p w14:paraId="643CA38A" w14:textId="1376FFB5" w:rsidR="0044461C" w:rsidRPr="0044461C" w:rsidRDefault="0044461C" w:rsidP="0044461C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Konjugation</w:t>
            </w:r>
          </w:p>
        </w:tc>
      </w:tr>
      <w:tr w:rsidR="0044461C" w14:paraId="1EE364B9" w14:textId="77777777" w:rsidTr="00367586">
        <w:tc>
          <w:tcPr>
            <w:tcW w:w="421" w:type="dxa"/>
          </w:tcPr>
          <w:p w14:paraId="67140CFC" w14:textId="5CF482DB" w:rsidR="0044461C" w:rsidRDefault="0044461C" w:rsidP="0044461C">
            <w:r>
              <w:t>a)</w:t>
            </w:r>
          </w:p>
        </w:tc>
        <w:tc>
          <w:tcPr>
            <w:tcW w:w="2551" w:type="dxa"/>
          </w:tcPr>
          <w:p w14:paraId="0A876CA4" w14:textId="1F003C3F" w:rsidR="0044461C" w:rsidRPr="0044461C" w:rsidRDefault="0044461C" w:rsidP="0044461C">
            <w:pPr>
              <w:rPr>
                <w:lang w:val="de-DE"/>
              </w:rPr>
            </w:pPr>
            <w:r w:rsidRPr="0044461C">
              <w:rPr>
                <w:lang w:val="de-DE"/>
              </w:rPr>
              <w:t>werfen</w:t>
            </w:r>
          </w:p>
        </w:tc>
        <w:tc>
          <w:tcPr>
            <w:tcW w:w="2835" w:type="dxa"/>
          </w:tcPr>
          <w:p w14:paraId="085F9916" w14:textId="3FE3D6AA" w:rsidR="0044461C" w:rsidRDefault="0044461C" w:rsidP="00367586">
            <w:pPr>
              <w:jc w:val="center"/>
            </w:pPr>
            <w:r>
              <w:t>du</w:t>
            </w:r>
          </w:p>
        </w:tc>
        <w:tc>
          <w:tcPr>
            <w:tcW w:w="3255" w:type="dxa"/>
          </w:tcPr>
          <w:p w14:paraId="56809BBC" w14:textId="1E1E2C33" w:rsidR="0044461C" w:rsidRPr="00367586" w:rsidRDefault="00367586" w:rsidP="0044461C">
            <w:pPr>
              <w:rPr>
                <w:lang w:val="de-DE"/>
              </w:rPr>
            </w:pPr>
            <w:r w:rsidRPr="00367586">
              <w:rPr>
                <w:lang w:val="de-DE"/>
              </w:rPr>
              <w:t>warfst</w:t>
            </w:r>
          </w:p>
        </w:tc>
      </w:tr>
      <w:tr w:rsidR="0044461C" w14:paraId="2FBCE206" w14:textId="77777777" w:rsidTr="00367586">
        <w:tc>
          <w:tcPr>
            <w:tcW w:w="421" w:type="dxa"/>
          </w:tcPr>
          <w:p w14:paraId="3065F121" w14:textId="370376E4" w:rsidR="0044461C" w:rsidRDefault="0044461C" w:rsidP="0044461C">
            <w:r>
              <w:t>b)</w:t>
            </w:r>
          </w:p>
        </w:tc>
        <w:tc>
          <w:tcPr>
            <w:tcW w:w="2551" w:type="dxa"/>
          </w:tcPr>
          <w:p w14:paraId="149BD67D" w14:textId="7BBCC172" w:rsidR="0044461C" w:rsidRPr="0044461C" w:rsidRDefault="0044461C" w:rsidP="0044461C">
            <w:pPr>
              <w:rPr>
                <w:lang w:val="de-DE"/>
              </w:rPr>
            </w:pPr>
            <w:r>
              <w:rPr>
                <w:lang w:val="de-DE"/>
              </w:rPr>
              <w:t>laufen</w:t>
            </w:r>
          </w:p>
        </w:tc>
        <w:tc>
          <w:tcPr>
            <w:tcW w:w="2835" w:type="dxa"/>
          </w:tcPr>
          <w:p w14:paraId="3980459D" w14:textId="5F922997" w:rsidR="0044461C" w:rsidRDefault="0044461C" w:rsidP="00367586">
            <w:pPr>
              <w:jc w:val="center"/>
            </w:pPr>
            <w:r>
              <w:t>du</w:t>
            </w:r>
          </w:p>
        </w:tc>
        <w:tc>
          <w:tcPr>
            <w:tcW w:w="3255" w:type="dxa"/>
          </w:tcPr>
          <w:p w14:paraId="08FB6776" w14:textId="60CD1300" w:rsidR="0044461C" w:rsidRPr="00367586" w:rsidRDefault="00367586" w:rsidP="0044461C">
            <w:pPr>
              <w:rPr>
                <w:lang w:val="de-DE"/>
              </w:rPr>
            </w:pPr>
            <w:r w:rsidRPr="00367586">
              <w:rPr>
                <w:lang w:val="de-DE"/>
              </w:rPr>
              <w:t>läufst</w:t>
            </w:r>
          </w:p>
        </w:tc>
      </w:tr>
      <w:tr w:rsidR="0044461C" w14:paraId="4C816D41" w14:textId="77777777" w:rsidTr="00367586">
        <w:tc>
          <w:tcPr>
            <w:tcW w:w="421" w:type="dxa"/>
          </w:tcPr>
          <w:p w14:paraId="23725495" w14:textId="3B86BB63" w:rsidR="0044461C" w:rsidRDefault="0044461C" w:rsidP="0044461C">
            <w:r>
              <w:t>c)</w:t>
            </w:r>
          </w:p>
        </w:tc>
        <w:tc>
          <w:tcPr>
            <w:tcW w:w="2551" w:type="dxa"/>
          </w:tcPr>
          <w:p w14:paraId="7C37D6F1" w14:textId="4A11EC98" w:rsidR="0044461C" w:rsidRPr="0044461C" w:rsidRDefault="0044461C" w:rsidP="0044461C">
            <w:pPr>
              <w:rPr>
                <w:lang w:val="de-DE"/>
              </w:rPr>
            </w:pPr>
            <w:r>
              <w:rPr>
                <w:lang w:val="de-DE"/>
              </w:rPr>
              <w:t>baden</w:t>
            </w:r>
          </w:p>
        </w:tc>
        <w:tc>
          <w:tcPr>
            <w:tcW w:w="2835" w:type="dxa"/>
          </w:tcPr>
          <w:p w14:paraId="053DE8CB" w14:textId="05528038" w:rsidR="0044461C" w:rsidRDefault="0044461C" w:rsidP="00367586">
            <w:pPr>
              <w:jc w:val="center"/>
            </w:pPr>
            <w:r>
              <w:t>du</w:t>
            </w:r>
          </w:p>
        </w:tc>
        <w:tc>
          <w:tcPr>
            <w:tcW w:w="3255" w:type="dxa"/>
          </w:tcPr>
          <w:p w14:paraId="3318765C" w14:textId="28E063CB" w:rsidR="0044461C" w:rsidRPr="00367586" w:rsidRDefault="00367586" w:rsidP="0044461C">
            <w:pPr>
              <w:rPr>
                <w:lang w:val="de-DE"/>
              </w:rPr>
            </w:pPr>
            <w:r w:rsidRPr="00367586">
              <w:rPr>
                <w:lang w:val="de-DE"/>
              </w:rPr>
              <w:t>badest</w:t>
            </w:r>
          </w:p>
        </w:tc>
      </w:tr>
      <w:tr w:rsidR="0044461C" w14:paraId="59302BE0" w14:textId="77777777" w:rsidTr="00367586">
        <w:tc>
          <w:tcPr>
            <w:tcW w:w="421" w:type="dxa"/>
          </w:tcPr>
          <w:p w14:paraId="1558CC55" w14:textId="4748F652" w:rsidR="0044461C" w:rsidRDefault="0044461C" w:rsidP="0044461C">
            <w:r>
              <w:t>d)</w:t>
            </w:r>
          </w:p>
        </w:tc>
        <w:tc>
          <w:tcPr>
            <w:tcW w:w="2551" w:type="dxa"/>
          </w:tcPr>
          <w:p w14:paraId="1C493B8B" w14:textId="021D2BB9" w:rsidR="0044461C" w:rsidRPr="0044461C" w:rsidRDefault="0044461C" w:rsidP="0044461C">
            <w:pPr>
              <w:rPr>
                <w:lang w:val="de-DE"/>
              </w:rPr>
            </w:pPr>
            <w:r>
              <w:rPr>
                <w:lang w:val="de-DE"/>
              </w:rPr>
              <w:t>springen</w:t>
            </w:r>
          </w:p>
        </w:tc>
        <w:tc>
          <w:tcPr>
            <w:tcW w:w="2835" w:type="dxa"/>
          </w:tcPr>
          <w:p w14:paraId="407E10AC" w14:textId="490D8935" w:rsidR="0044461C" w:rsidRDefault="0044461C" w:rsidP="00367586">
            <w:pPr>
              <w:jc w:val="center"/>
            </w:pPr>
            <w:r>
              <w:t>du</w:t>
            </w:r>
          </w:p>
        </w:tc>
        <w:tc>
          <w:tcPr>
            <w:tcW w:w="3255" w:type="dxa"/>
          </w:tcPr>
          <w:p w14:paraId="3F5273C5" w14:textId="6F0D3163" w:rsidR="0044461C" w:rsidRPr="00367586" w:rsidRDefault="00367586" w:rsidP="0044461C">
            <w:pPr>
              <w:rPr>
                <w:lang w:val="de-DE"/>
              </w:rPr>
            </w:pPr>
            <w:r w:rsidRPr="00367586">
              <w:rPr>
                <w:lang w:val="de-DE"/>
              </w:rPr>
              <w:t>springst</w:t>
            </w:r>
          </w:p>
        </w:tc>
      </w:tr>
      <w:tr w:rsidR="0044461C" w14:paraId="74F4EB8A" w14:textId="77777777" w:rsidTr="00367586">
        <w:tc>
          <w:tcPr>
            <w:tcW w:w="421" w:type="dxa"/>
          </w:tcPr>
          <w:p w14:paraId="425A2D8E" w14:textId="10C133BF" w:rsidR="0044461C" w:rsidRDefault="0044461C" w:rsidP="0044461C">
            <w:r>
              <w:t>e)</w:t>
            </w:r>
          </w:p>
        </w:tc>
        <w:tc>
          <w:tcPr>
            <w:tcW w:w="2551" w:type="dxa"/>
          </w:tcPr>
          <w:p w14:paraId="28100C04" w14:textId="4920EC0E" w:rsidR="0044461C" w:rsidRPr="0044461C" w:rsidRDefault="0044461C" w:rsidP="0044461C">
            <w:pPr>
              <w:rPr>
                <w:lang w:val="de-DE"/>
              </w:rPr>
            </w:pPr>
            <w:r>
              <w:rPr>
                <w:lang w:val="de-DE"/>
              </w:rPr>
              <w:t>fahren</w:t>
            </w:r>
          </w:p>
        </w:tc>
        <w:tc>
          <w:tcPr>
            <w:tcW w:w="2835" w:type="dxa"/>
          </w:tcPr>
          <w:p w14:paraId="0AA9AE8D" w14:textId="27559E2E" w:rsidR="0044461C" w:rsidRDefault="0044461C" w:rsidP="00367586">
            <w:pPr>
              <w:jc w:val="center"/>
            </w:pPr>
            <w:r>
              <w:t>du</w:t>
            </w:r>
          </w:p>
        </w:tc>
        <w:tc>
          <w:tcPr>
            <w:tcW w:w="3255" w:type="dxa"/>
          </w:tcPr>
          <w:p w14:paraId="2A9A1A6F" w14:textId="42929D63" w:rsidR="0044461C" w:rsidRPr="00367586" w:rsidRDefault="00367586" w:rsidP="0044461C">
            <w:pPr>
              <w:rPr>
                <w:lang w:val="de-DE"/>
              </w:rPr>
            </w:pPr>
            <w:r w:rsidRPr="00367586">
              <w:rPr>
                <w:lang w:val="de-DE"/>
              </w:rPr>
              <w:t>fährst</w:t>
            </w:r>
          </w:p>
        </w:tc>
      </w:tr>
      <w:tr w:rsidR="0044461C" w14:paraId="78A97CE8" w14:textId="77777777" w:rsidTr="00367586">
        <w:tc>
          <w:tcPr>
            <w:tcW w:w="421" w:type="dxa"/>
          </w:tcPr>
          <w:p w14:paraId="451C4888" w14:textId="73F0F6BA" w:rsidR="0044461C" w:rsidRDefault="0044461C" w:rsidP="0044461C">
            <w:r>
              <w:t>f)</w:t>
            </w:r>
          </w:p>
        </w:tc>
        <w:tc>
          <w:tcPr>
            <w:tcW w:w="2551" w:type="dxa"/>
          </w:tcPr>
          <w:p w14:paraId="72FCF774" w14:textId="0372370F" w:rsidR="0044461C" w:rsidRPr="0044461C" w:rsidRDefault="0044461C" w:rsidP="0044461C">
            <w:pPr>
              <w:rPr>
                <w:lang w:val="de-DE"/>
              </w:rPr>
            </w:pPr>
            <w:r>
              <w:rPr>
                <w:lang w:val="de-DE"/>
              </w:rPr>
              <w:t>rennen</w:t>
            </w:r>
          </w:p>
        </w:tc>
        <w:tc>
          <w:tcPr>
            <w:tcW w:w="2835" w:type="dxa"/>
          </w:tcPr>
          <w:p w14:paraId="6DAE13C0" w14:textId="1AA22214" w:rsidR="0044461C" w:rsidRDefault="0044461C" w:rsidP="00367586">
            <w:pPr>
              <w:jc w:val="center"/>
            </w:pPr>
            <w:r>
              <w:t>du</w:t>
            </w:r>
          </w:p>
        </w:tc>
        <w:tc>
          <w:tcPr>
            <w:tcW w:w="3255" w:type="dxa"/>
          </w:tcPr>
          <w:p w14:paraId="4A389B45" w14:textId="258088F3" w:rsidR="0044461C" w:rsidRPr="00367586" w:rsidRDefault="00367586" w:rsidP="0044461C">
            <w:pPr>
              <w:rPr>
                <w:lang w:val="de-DE"/>
              </w:rPr>
            </w:pPr>
            <w:r w:rsidRPr="00367586">
              <w:rPr>
                <w:lang w:val="de-DE"/>
              </w:rPr>
              <w:t>rennst</w:t>
            </w:r>
          </w:p>
        </w:tc>
      </w:tr>
      <w:tr w:rsidR="0044461C" w14:paraId="59974046" w14:textId="77777777" w:rsidTr="00367586">
        <w:tc>
          <w:tcPr>
            <w:tcW w:w="421" w:type="dxa"/>
          </w:tcPr>
          <w:p w14:paraId="3F58CFCE" w14:textId="02E99B4D" w:rsidR="0044461C" w:rsidRDefault="0044461C" w:rsidP="0044461C">
            <w:r>
              <w:t>g)</w:t>
            </w:r>
          </w:p>
        </w:tc>
        <w:tc>
          <w:tcPr>
            <w:tcW w:w="2551" w:type="dxa"/>
          </w:tcPr>
          <w:p w14:paraId="1929BE21" w14:textId="77419087" w:rsidR="0044461C" w:rsidRPr="0044461C" w:rsidRDefault="0044461C" w:rsidP="0044461C">
            <w:pPr>
              <w:rPr>
                <w:lang w:val="de-DE"/>
              </w:rPr>
            </w:pPr>
            <w:r>
              <w:rPr>
                <w:lang w:val="de-DE"/>
              </w:rPr>
              <w:t>reiten</w:t>
            </w:r>
          </w:p>
        </w:tc>
        <w:tc>
          <w:tcPr>
            <w:tcW w:w="2835" w:type="dxa"/>
          </w:tcPr>
          <w:p w14:paraId="716FB68D" w14:textId="59022B29" w:rsidR="0044461C" w:rsidRDefault="0044461C" w:rsidP="00367586">
            <w:pPr>
              <w:jc w:val="center"/>
            </w:pPr>
            <w:r>
              <w:t>du</w:t>
            </w:r>
          </w:p>
        </w:tc>
        <w:tc>
          <w:tcPr>
            <w:tcW w:w="3255" w:type="dxa"/>
          </w:tcPr>
          <w:p w14:paraId="65BB32C3" w14:textId="7000FE2A" w:rsidR="0044461C" w:rsidRPr="00367586" w:rsidRDefault="00367586" w:rsidP="0044461C">
            <w:pPr>
              <w:rPr>
                <w:lang w:val="de-DE"/>
              </w:rPr>
            </w:pPr>
            <w:r w:rsidRPr="00367586">
              <w:rPr>
                <w:lang w:val="de-DE"/>
              </w:rPr>
              <w:t>reist</w:t>
            </w:r>
          </w:p>
        </w:tc>
      </w:tr>
      <w:tr w:rsidR="0044461C" w14:paraId="191F3C78" w14:textId="77777777" w:rsidTr="00367586">
        <w:tc>
          <w:tcPr>
            <w:tcW w:w="421" w:type="dxa"/>
          </w:tcPr>
          <w:p w14:paraId="32D280F5" w14:textId="7035FC12" w:rsidR="0044461C" w:rsidRDefault="0044461C" w:rsidP="0044461C">
            <w:r>
              <w:t>h)</w:t>
            </w:r>
          </w:p>
        </w:tc>
        <w:tc>
          <w:tcPr>
            <w:tcW w:w="2551" w:type="dxa"/>
          </w:tcPr>
          <w:p w14:paraId="1A89AAAE" w14:textId="348BBFFC" w:rsidR="0044461C" w:rsidRPr="0044461C" w:rsidRDefault="00367586" w:rsidP="0044461C">
            <w:pPr>
              <w:rPr>
                <w:lang w:val="de-DE"/>
              </w:rPr>
            </w:pPr>
            <w:r>
              <w:rPr>
                <w:lang w:val="de-DE"/>
              </w:rPr>
              <w:t>verfehlen</w:t>
            </w:r>
          </w:p>
        </w:tc>
        <w:tc>
          <w:tcPr>
            <w:tcW w:w="2835" w:type="dxa"/>
          </w:tcPr>
          <w:p w14:paraId="2E65823F" w14:textId="433EB230" w:rsidR="0044461C" w:rsidRDefault="0044461C" w:rsidP="00367586">
            <w:pPr>
              <w:jc w:val="center"/>
            </w:pPr>
            <w:r>
              <w:t>du</w:t>
            </w:r>
          </w:p>
        </w:tc>
        <w:tc>
          <w:tcPr>
            <w:tcW w:w="3255" w:type="dxa"/>
          </w:tcPr>
          <w:p w14:paraId="074264BC" w14:textId="23E6E5F6" w:rsidR="0044461C" w:rsidRPr="00367586" w:rsidRDefault="00367586" w:rsidP="0044461C">
            <w:pPr>
              <w:rPr>
                <w:lang w:val="de-DE"/>
              </w:rPr>
            </w:pPr>
            <w:r w:rsidRPr="00367586">
              <w:rPr>
                <w:lang w:val="de-DE"/>
              </w:rPr>
              <w:t>verfehlst</w:t>
            </w:r>
          </w:p>
        </w:tc>
      </w:tr>
      <w:tr w:rsidR="0044461C" w14:paraId="1D43D427" w14:textId="77777777" w:rsidTr="00367586">
        <w:tc>
          <w:tcPr>
            <w:tcW w:w="421" w:type="dxa"/>
          </w:tcPr>
          <w:p w14:paraId="2402266C" w14:textId="3E0B2CF2" w:rsidR="0044461C" w:rsidRDefault="0044461C" w:rsidP="0044461C">
            <w:r>
              <w:t>i)</w:t>
            </w:r>
          </w:p>
        </w:tc>
        <w:tc>
          <w:tcPr>
            <w:tcW w:w="2551" w:type="dxa"/>
          </w:tcPr>
          <w:p w14:paraId="5E5F7599" w14:textId="37BDDFE3" w:rsidR="0044461C" w:rsidRPr="0044461C" w:rsidRDefault="00367586" w:rsidP="0044461C">
            <w:pPr>
              <w:rPr>
                <w:lang w:val="de-DE"/>
              </w:rPr>
            </w:pPr>
            <w:r>
              <w:rPr>
                <w:lang w:val="de-DE"/>
              </w:rPr>
              <w:t>schlagen</w:t>
            </w:r>
          </w:p>
        </w:tc>
        <w:tc>
          <w:tcPr>
            <w:tcW w:w="2835" w:type="dxa"/>
          </w:tcPr>
          <w:p w14:paraId="0F2F5CA8" w14:textId="5746C3A9" w:rsidR="0044461C" w:rsidRDefault="0044461C" w:rsidP="00367586">
            <w:pPr>
              <w:jc w:val="center"/>
            </w:pPr>
            <w:r>
              <w:t>du</w:t>
            </w:r>
          </w:p>
        </w:tc>
        <w:tc>
          <w:tcPr>
            <w:tcW w:w="3255" w:type="dxa"/>
          </w:tcPr>
          <w:p w14:paraId="270245FD" w14:textId="173FDC28" w:rsidR="0044461C" w:rsidRPr="00367586" w:rsidRDefault="00367586" w:rsidP="0044461C">
            <w:pPr>
              <w:rPr>
                <w:lang w:val="de-DE"/>
              </w:rPr>
            </w:pPr>
            <w:r w:rsidRPr="00367586">
              <w:rPr>
                <w:lang w:val="de-DE"/>
              </w:rPr>
              <w:t>schlägst</w:t>
            </w:r>
          </w:p>
        </w:tc>
      </w:tr>
      <w:tr w:rsidR="0044461C" w14:paraId="12478480" w14:textId="77777777" w:rsidTr="00367586">
        <w:tc>
          <w:tcPr>
            <w:tcW w:w="421" w:type="dxa"/>
          </w:tcPr>
          <w:p w14:paraId="787393CC" w14:textId="1EE72731" w:rsidR="0044461C" w:rsidRDefault="0044461C" w:rsidP="0044461C">
            <w:r>
              <w:t>j)</w:t>
            </w:r>
          </w:p>
        </w:tc>
        <w:tc>
          <w:tcPr>
            <w:tcW w:w="2551" w:type="dxa"/>
          </w:tcPr>
          <w:p w14:paraId="4E2E9C75" w14:textId="5FA54F88" w:rsidR="0044461C" w:rsidRPr="0044461C" w:rsidRDefault="00367586" w:rsidP="0044461C">
            <w:pPr>
              <w:rPr>
                <w:lang w:val="de-DE"/>
              </w:rPr>
            </w:pPr>
            <w:r>
              <w:rPr>
                <w:lang w:val="de-DE"/>
              </w:rPr>
              <w:t>tauchen</w:t>
            </w:r>
          </w:p>
        </w:tc>
        <w:tc>
          <w:tcPr>
            <w:tcW w:w="2835" w:type="dxa"/>
          </w:tcPr>
          <w:p w14:paraId="6D35087F" w14:textId="50CD1DA2" w:rsidR="0044461C" w:rsidRDefault="0044461C" w:rsidP="00367586">
            <w:pPr>
              <w:jc w:val="center"/>
            </w:pPr>
            <w:r>
              <w:t>du</w:t>
            </w:r>
          </w:p>
        </w:tc>
        <w:tc>
          <w:tcPr>
            <w:tcW w:w="3255" w:type="dxa"/>
          </w:tcPr>
          <w:p w14:paraId="2693E1BB" w14:textId="38E44992" w:rsidR="0044461C" w:rsidRPr="00367586" w:rsidRDefault="00367586" w:rsidP="0044461C">
            <w:pPr>
              <w:rPr>
                <w:lang w:val="de-DE"/>
              </w:rPr>
            </w:pPr>
            <w:r w:rsidRPr="00367586">
              <w:rPr>
                <w:lang w:val="de-DE"/>
              </w:rPr>
              <w:t>tauchst</w:t>
            </w:r>
          </w:p>
        </w:tc>
      </w:tr>
      <w:tr w:rsidR="0044461C" w14:paraId="050E62CC" w14:textId="77777777" w:rsidTr="00367586">
        <w:tc>
          <w:tcPr>
            <w:tcW w:w="421" w:type="dxa"/>
          </w:tcPr>
          <w:p w14:paraId="03BEDC49" w14:textId="72BC8BC2" w:rsidR="0044461C" w:rsidRDefault="0044461C" w:rsidP="0044461C">
            <w:r>
              <w:t>k)</w:t>
            </w:r>
          </w:p>
        </w:tc>
        <w:tc>
          <w:tcPr>
            <w:tcW w:w="2551" w:type="dxa"/>
          </w:tcPr>
          <w:p w14:paraId="5CB2D380" w14:textId="79066D8E" w:rsidR="0044461C" w:rsidRPr="0044461C" w:rsidRDefault="00367586" w:rsidP="0044461C">
            <w:pPr>
              <w:rPr>
                <w:lang w:val="de-DE"/>
              </w:rPr>
            </w:pPr>
            <w:r>
              <w:rPr>
                <w:lang w:val="de-DE"/>
              </w:rPr>
              <w:t>kraulen</w:t>
            </w:r>
          </w:p>
        </w:tc>
        <w:tc>
          <w:tcPr>
            <w:tcW w:w="2835" w:type="dxa"/>
          </w:tcPr>
          <w:p w14:paraId="5368CDC2" w14:textId="67F6B7A0" w:rsidR="0044461C" w:rsidRDefault="0044461C" w:rsidP="00367586">
            <w:pPr>
              <w:jc w:val="center"/>
            </w:pPr>
            <w:r>
              <w:t>du</w:t>
            </w:r>
          </w:p>
        </w:tc>
        <w:tc>
          <w:tcPr>
            <w:tcW w:w="3255" w:type="dxa"/>
          </w:tcPr>
          <w:p w14:paraId="76AA79C5" w14:textId="369B07D9" w:rsidR="0044461C" w:rsidRPr="00367586" w:rsidRDefault="00367586" w:rsidP="0044461C">
            <w:pPr>
              <w:rPr>
                <w:lang w:val="de-DE"/>
              </w:rPr>
            </w:pPr>
            <w:r w:rsidRPr="00367586">
              <w:rPr>
                <w:lang w:val="de-DE"/>
              </w:rPr>
              <w:t>kraulst</w:t>
            </w:r>
          </w:p>
        </w:tc>
      </w:tr>
      <w:tr w:rsidR="0044461C" w14:paraId="52FFBA54" w14:textId="77777777" w:rsidTr="00367586">
        <w:tc>
          <w:tcPr>
            <w:tcW w:w="421" w:type="dxa"/>
          </w:tcPr>
          <w:p w14:paraId="719862F0" w14:textId="35D1F13D" w:rsidR="0044461C" w:rsidRDefault="0044461C" w:rsidP="0044461C">
            <w:r>
              <w:t>l)</w:t>
            </w:r>
          </w:p>
        </w:tc>
        <w:tc>
          <w:tcPr>
            <w:tcW w:w="2551" w:type="dxa"/>
          </w:tcPr>
          <w:p w14:paraId="01EAE6A8" w14:textId="3613B520" w:rsidR="0044461C" w:rsidRPr="0044461C" w:rsidRDefault="00367586" w:rsidP="0044461C">
            <w:pPr>
              <w:rPr>
                <w:lang w:val="de-DE"/>
              </w:rPr>
            </w:pPr>
            <w:r>
              <w:rPr>
                <w:lang w:val="de-DE"/>
              </w:rPr>
              <w:t>fechten</w:t>
            </w:r>
          </w:p>
        </w:tc>
        <w:tc>
          <w:tcPr>
            <w:tcW w:w="2835" w:type="dxa"/>
          </w:tcPr>
          <w:p w14:paraId="2B9F7EB1" w14:textId="7EEF64EA" w:rsidR="0044461C" w:rsidRDefault="0044461C" w:rsidP="00367586">
            <w:pPr>
              <w:jc w:val="center"/>
            </w:pPr>
            <w:r>
              <w:t>du</w:t>
            </w:r>
          </w:p>
        </w:tc>
        <w:tc>
          <w:tcPr>
            <w:tcW w:w="3255" w:type="dxa"/>
          </w:tcPr>
          <w:p w14:paraId="20CC26F8" w14:textId="6F13D9F1" w:rsidR="0044461C" w:rsidRPr="00367586" w:rsidRDefault="00367586" w:rsidP="0044461C">
            <w:pPr>
              <w:rPr>
                <w:lang w:val="de-DE"/>
              </w:rPr>
            </w:pPr>
            <w:r w:rsidRPr="00367586">
              <w:rPr>
                <w:lang w:val="de-DE"/>
              </w:rPr>
              <w:t>fech</w:t>
            </w:r>
            <w:r>
              <w:rPr>
                <w:lang w:val="de-DE"/>
              </w:rPr>
              <w:t>t</w:t>
            </w:r>
            <w:r w:rsidRPr="00367586">
              <w:rPr>
                <w:lang w:val="de-DE"/>
              </w:rPr>
              <w:t>est</w:t>
            </w:r>
          </w:p>
        </w:tc>
      </w:tr>
    </w:tbl>
    <w:p w14:paraId="171D58F8" w14:textId="7F292A36" w:rsidR="00A250E4" w:rsidRDefault="00A250E4" w:rsidP="00A250E4"/>
    <w:p w14:paraId="69455FA9" w14:textId="1CAF4CA4" w:rsidR="00367586" w:rsidRPr="00367586" w:rsidRDefault="00367586" w:rsidP="00A250E4">
      <w:pPr>
        <w:rPr>
          <w:u w:val="single"/>
          <w:lang w:val="de-DE"/>
        </w:rPr>
      </w:pPr>
      <w:r w:rsidRPr="00367586">
        <w:rPr>
          <w:u w:val="single"/>
          <w:lang w:val="de-DE"/>
        </w:rPr>
        <w:t>Übung 4 Seit 99:</w:t>
      </w:r>
    </w:p>
    <w:p w14:paraId="4B4B23F5" w14:textId="0DB311DD" w:rsidR="00367586" w:rsidRPr="00BF70F3" w:rsidRDefault="00D5608A" w:rsidP="00D5608A">
      <w:pPr>
        <w:pStyle w:val="Paragraphedeliste"/>
        <w:numPr>
          <w:ilvl w:val="0"/>
          <w:numId w:val="5"/>
        </w:numPr>
        <w:rPr>
          <w:lang w:val="de-DE"/>
        </w:rPr>
      </w:pPr>
      <w:r w:rsidRPr="00BF70F3">
        <w:rPr>
          <w:lang w:val="de-DE"/>
        </w:rPr>
        <w:t>Der Stürmer schie</w:t>
      </w:r>
      <w:r w:rsidR="00BF70F3">
        <w:rPr>
          <w:lang w:val="de-DE"/>
        </w:rPr>
        <w:t>ß</w:t>
      </w:r>
      <w:r w:rsidRPr="00BF70F3">
        <w:rPr>
          <w:lang w:val="de-DE"/>
        </w:rPr>
        <w:t>t ein Tor.</w:t>
      </w:r>
    </w:p>
    <w:p w14:paraId="0E5ABC1C" w14:textId="6B4F4671" w:rsidR="00D5608A" w:rsidRPr="00BF70F3" w:rsidRDefault="00D5608A" w:rsidP="00D5608A">
      <w:pPr>
        <w:pStyle w:val="Paragraphedeliste"/>
        <w:rPr>
          <w:lang w:val="de-DE"/>
        </w:rPr>
      </w:pPr>
      <w:r w:rsidRPr="00BF70F3">
        <w:rPr>
          <w:lang w:val="de-DE"/>
        </w:rPr>
        <w:t xml:space="preserve">Der Stürmer </w:t>
      </w:r>
      <w:proofErr w:type="gramStart"/>
      <w:r w:rsidRPr="00BF70F3">
        <w:rPr>
          <w:lang w:val="de-DE"/>
        </w:rPr>
        <w:t>schie</w:t>
      </w:r>
      <w:r w:rsidR="00BF70F3">
        <w:rPr>
          <w:lang w:val="de-DE"/>
        </w:rPr>
        <w:t>ß</w:t>
      </w:r>
      <w:r w:rsidRPr="00BF70F3">
        <w:rPr>
          <w:u w:val="single"/>
          <w:lang w:val="de-DE"/>
        </w:rPr>
        <w:t>e</w:t>
      </w:r>
      <w:r w:rsidR="00BF70F3">
        <w:rPr>
          <w:u w:val="single"/>
          <w:lang w:val="de-DE"/>
        </w:rPr>
        <w:t>t</w:t>
      </w:r>
      <w:proofErr w:type="gramEnd"/>
      <w:r w:rsidRPr="00BF70F3">
        <w:rPr>
          <w:lang w:val="de-DE"/>
        </w:rPr>
        <w:t xml:space="preserve"> ein Tor.</w:t>
      </w:r>
    </w:p>
    <w:p w14:paraId="5D7494AB" w14:textId="0AF8D0A0" w:rsidR="00D5608A" w:rsidRPr="00BF70F3" w:rsidRDefault="00D5608A" w:rsidP="00D5608A">
      <w:pPr>
        <w:rPr>
          <w:lang w:val="de-DE"/>
        </w:rPr>
      </w:pPr>
    </w:p>
    <w:p w14:paraId="1EFD32A6" w14:textId="5DE468B4" w:rsidR="00D5608A" w:rsidRPr="00BF70F3" w:rsidRDefault="00D5608A" w:rsidP="00D5608A">
      <w:pPr>
        <w:pStyle w:val="Paragraphedeliste"/>
        <w:numPr>
          <w:ilvl w:val="0"/>
          <w:numId w:val="5"/>
        </w:numPr>
        <w:rPr>
          <w:lang w:val="de-DE"/>
        </w:rPr>
      </w:pPr>
      <w:r w:rsidRPr="00BF70F3">
        <w:rPr>
          <w:lang w:val="de-DE"/>
        </w:rPr>
        <w:t>Der Schiedsrichter führt den Ansto</w:t>
      </w:r>
      <w:r w:rsidR="00BF70F3">
        <w:rPr>
          <w:lang w:val="de-DE"/>
        </w:rPr>
        <w:t>ß</w:t>
      </w:r>
      <w:r w:rsidRPr="00BF70F3">
        <w:rPr>
          <w:lang w:val="de-DE"/>
        </w:rPr>
        <w:t xml:space="preserve"> aus.</w:t>
      </w:r>
    </w:p>
    <w:p w14:paraId="130785E7" w14:textId="15F96651" w:rsidR="00D5608A" w:rsidRPr="00BF70F3" w:rsidRDefault="00D5608A" w:rsidP="00D5608A">
      <w:pPr>
        <w:pStyle w:val="Paragraphedeliste"/>
        <w:rPr>
          <w:lang w:val="de-DE"/>
        </w:rPr>
      </w:pPr>
      <w:r w:rsidRPr="00BF70F3">
        <w:rPr>
          <w:lang w:val="de-DE"/>
        </w:rPr>
        <w:t>Der Schiedsrichter führt</w:t>
      </w:r>
      <w:r w:rsidRPr="00BF70F3">
        <w:rPr>
          <w:u w:val="single"/>
          <w:lang w:val="de-DE"/>
        </w:rPr>
        <w:t>e</w:t>
      </w:r>
      <w:r w:rsidRPr="00BF70F3">
        <w:rPr>
          <w:lang w:val="de-DE"/>
        </w:rPr>
        <w:t xml:space="preserve"> den Ansto</w:t>
      </w:r>
      <w:r w:rsidR="00BF70F3">
        <w:rPr>
          <w:lang w:val="de-DE"/>
        </w:rPr>
        <w:t>ß</w:t>
      </w:r>
      <w:r w:rsidRPr="00BF70F3">
        <w:rPr>
          <w:lang w:val="de-DE"/>
        </w:rPr>
        <w:t xml:space="preserve"> aus</w:t>
      </w:r>
    </w:p>
    <w:p w14:paraId="111A7679" w14:textId="5230A8B1" w:rsidR="00D5608A" w:rsidRPr="00BF70F3" w:rsidRDefault="00D5608A" w:rsidP="00D5608A">
      <w:pPr>
        <w:pStyle w:val="Paragraphedeliste"/>
        <w:rPr>
          <w:lang w:val="de-DE"/>
        </w:rPr>
      </w:pPr>
    </w:p>
    <w:p w14:paraId="761D81A5" w14:textId="3E763C40" w:rsidR="00D5608A" w:rsidRPr="00BF70F3" w:rsidRDefault="00D5608A" w:rsidP="00D5608A">
      <w:pPr>
        <w:pStyle w:val="Paragraphedeliste"/>
        <w:numPr>
          <w:ilvl w:val="0"/>
          <w:numId w:val="5"/>
        </w:numPr>
        <w:rPr>
          <w:lang w:val="de-DE"/>
        </w:rPr>
      </w:pPr>
      <w:r w:rsidRPr="00BF70F3">
        <w:rPr>
          <w:lang w:val="de-DE"/>
        </w:rPr>
        <w:t xml:space="preserve">Die </w:t>
      </w:r>
      <w:r w:rsidR="00BF70F3" w:rsidRPr="00BF70F3">
        <w:rPr>
          <w:lang w:val="de-DE"/>
        </w:rPr>
        <w:t>Mannschaften</w:t>
      </w:r>
      <w:r w:rsidRPr="00BF70F3">
        <w:rPr>
          <w:lang w:val="de-DE"/>
        </w:rPr>
        <w:t xml:space="preserve"> spielen unentschieden.</w:t>
      </w:r>
    </w:p>
    <w:p w14:paraId="5D70C4FC" w14:textId="01ED7133" w:rsidR="00D5608A" w:rsidRPr="00BF70F3" w:rsidRDefault="00D5608A" w:rsidP="00D5608A">
      <w:pPr>
        <w:pStyle w:val="Paragraphedeliste"/>
        <w:rPr>
          <w:lang w:val="de-DE"/>
        </w:rPr>
      </w:pPr>
      <w:r w:rsidRPr="00BF70F3">
        <w:rPr>
          <w:lang w:val="de-DE"/>
        </w:rPr>
        <w:t xml:space="preserve">Die </w:t>
      </w:r>
      <w:r w:rsidR="00BF70F3" w:rsidRPr="00BF70F3">
        <w:rPr>
          <w:lang w:val="de-DE"/>
        </w:rPr>
        <w:t>Mannschaften</w:t>
      </w:r>
      <w:r w:rsidRPr="00BF70F3">
        <w:rPr>
          <w:lang w:val="de-DE"/>
        </w:rPr>
        <w:t xml:space="preserve"> spiel</w:t>
      </w:r>
      <w:r w:rsidRPr="00BF70F3">
        <w:rPr>
          <w:u w:val="single"/>
          <w:lang w:val="de-DE"/>
        </w:rPr>
        <w:t>t</w:t>
      </w:r>
      <w:r w:rsidRPr="00BF70F3">
        <w:rPr>
          <w:lang w:val="de-DE"/>
        </w:rPr>
        <w:t>en unentschieden.</w:t>
      </w:r>
    </w:p>
    <w:p w14:paraId="7C886B2E" w14:textId="429F6BC8" w:rsidR="00D5608A" w:rsidRPr="00BF70F3" w:rsidRDefault="00D5608A" w:rsidP="00D5608A">
      <w:pPr>
        <w:pStyle w:val="Paragraphedeliste"/>
        <w:rPr>
          <w:lang w:val="de-DE"/>
        </w:rPr>
      </w:pPr>
    </w:p>
    <w:p w14:paraId="0EF924A0" w14:textId="17867015" w:rsidR="00D5608A" w:rsidRPr="00BF70F3" w:rsidRDefault="00D5608A" w:rsidP="00D5608A">
      <w:pPr>
        <w:pStyle w:val="Paragraphedeliste"/>
        <w:numPr>
          <w:ilvl w:val="0"/>
          <w:numId w:val="5"/>
        </w:numPr>
        <w:rPr>
          <w:lang w:val="de-DE"/>
        </w:rPr>
      </w:pPr>
      <w:r w:rsidRPr="00BF70F3">
        <w:rPr>
          <w:lang w:val="de-DE"/>
        </w:rPr>
        <w:t xml:space="preserve">Der Golfspieler nimmt einen Ball in die </w:t>
      </w:r>
      <w:r w:rsidR="00BF70F3">
        <w:rPr>
          <w:lang w:val="de-DE"/>
        </w:rPr>
        <w:t>H</w:t>
      </w:r>
      <w:r w:rsidRPr="00BF70F3">
        <w:rPr>
          <w:lang w:val="de-DE"/>
        </w:rPr>
        <w:t>and.</w:t>
      </w:r>
    </w:p>
    <w:p w14:paraId="55D4D47C" w14:textId="12719014" w:rsidR="00D5608A" w:rsidRPr="00BF70F3" w:rsidRDefault="00D5608A" w:rsidP="00D5608A">
      <w:pPr>
        <w:pStyle w:val="Paragraphedeliste"/>
        <w:rPr>
          <w:lang w:val="de-DE"/>
        </w:rPr>
      </w:pPr>
      <w:r w:rsidRPr="00BF70F3">
        <w:rPr>
          <w:lang w:val="de-DE"/>
        </w:rPr>
        <w:t xml:space="preserve">Der Golfspieler </w:t>
      </w:r>
      <w:proofErr w:type="spellStart"/>
      <w:r w:rsidRPr="00BF70F3">
        <w:rPr>
          <w:lang w:val="de-DE"/>
        </w:rPr>
        <w:t>nimmt</w:t>
      </w:r>
      <w:r w:rsidR="00BF70F3" w:rsidRPr="00BF70F3">
        <w:rPr>
          <w:u w:val="single"/>
          <w:lang w:val="de-DE"/>
        </w:rPr>
        <w:t>te</w:t>
      </w:r>
      <w:proofErr w:type="spellEnd"/>
      <w:r w:rsidRPr="00BF70F3">
        <w:rPr>
          <w:lang w:val="de-DE"/>
        </w:rPr>
        <w:t xml:space="preserve"> einen Ball in die </w:t>
      </w:r>
      <w:r w:rsidR="00BF70F3">
        <w:rPr>
          <w:lang w:val="de-DE"/>
        </w:rPr>
        <w:t>H</w:t>
      </w:r>
      <w:r w:rsidRPr="00BF70F3">
        <w:rPr>
          <w:lang w:val="de-DE"/>
        </w:rPr>
        <w:t>and.</w:t>
      </w:r>
    </w:p>
    <w:p w14:paraId="1FBEA7BB" w14:textId="45C94A07" w:rsidR="00D5608A" w:rsidRDefault="00D5608A" w:rsidP="00BF70F3"/>
    <w:p w14:paraId="136F81EE" w14:textId="68063A2F" w:rsidR="00D5608A" w:rsidRPr="00BF70F3" w:rsidRDefault="00BF70F3" w:rsidP="00BF70F3">
      <w:pPr>
        <w:rPr>
          <w:u w:val="single"/>
          <w:lang w:val="de-DE"/>
        </w:rPr>
      </w:pPr>
      <w:r w:rsidRPr="00BF70F3">
        <w:rPr>
          <w:u w:val="single"/>
          <w:lang w:val="de-DE"/>
        </w:rPr>
        <w:t>Übung 5 Seit 99:</w:t>
      </w:r>
    </w:p>
    <w:p w14:paraId="05D21898" w14:textId="51F31B67" w:rsidR="00BF70F3" w:rsidRDefault="00BF70F3" w:rsidP="00BF70F3"/>
    <w:p w14:paraId="766F21B2" w14:textId="18588C20" w:rsidR="00BF70F3" w:rsidRPr="00BF70F3" w:rsidRDefault="00BF70F3" w:rsidP="00BF70F3">
      <w:pPr>
        <w:pStyle w:val="Paragraphedeliste"/>
        <w:numPr>
          <w:ilvl w:val="0"/>
          <w:numId w:val="6"/>
        </w:numPr>
        <w:rPr>
          <w:lang w:val="de-DE"/>
        </w:rPr>
      </w:pPr>
      <w:r w:rsidRPr="00BF70F3">
        <w:rPr>
          <w:lang w:val="de-DE"/>
        </w:rPr>
        <w:t>Die Freizeit-Industrie bringt Arbeitsplätze.</w:t>
      </w:r>
    </w:p>
    <w:p w14:paraId="1EA2F0B1" w14:textId="72BDE013" w:rsidR="00BF70F3" w:rsidRPr="00BF70F3" w:rsidRDefault="00BF70F3" w:rsidP="00BF70F3">
      <w:pPr>
        <w:pStyle w:val="Paragraphedeliste"/>
        <w:numPr>
          <w:ilvl w:val="0"/>
          <w:numId w:val="6"/>
        </w:numPr>
        <w:rPr>
          <w:lang w:val="de-DE"/>
        </w:rPr>
      </w:pPr>
      <w:r w:rsidRPr="00BF70F3">
        <w:rPr>
          <w:lang w:val="de-DE"/>
        </w:rPr>
        <w:t>Viele Schüler finden den Schu</w:t>
      </w:r>
      <w:r>
        <w:rPr>
          <w:lang w:val="de-DE"/>
        </w:rPr>
        <w:t>l</w:t>
      </w:r>
      <w:r w:rsidRPr="00BF70F3">
        <w:rPr>
          <w:lang w:val="de-DE"/>
        </w:rPr>
        <w:t>sport langweilig.</w:t>
      </w:r>
    </w:p>
    <w:p w14:paraId="5AB4A242" w14:textId="5AEE40E1" w:rsidR="00BF70F3" w:rsidRDefault="00BF70F3" w:rsidP="00BF70F3"/>
    <w:p w14:paraId="013BEB48" w14:textId="15799E2A" w:rsidR="00BF70F3" w:rsidRPr="00BF70F3" w:rsidRDefault="00BF70F3" w:rsidP="00BF70F3">
      <w:pPr>
        <w:rPr>
          <w:u w:val="single"/>
          <w:lang w:val="de-DE"/>
        </w:rPr>
      </w:pPr>
      <w:r w:rsidRPr="00BF70F3">
        <w:rPr>
          <w:u w:val="single"/>
          <w:lang w:val="de-DE"/>
        </w:rPr>
        <w:t>Übung 1 Seit 49:</w:t>
      </w:r>
    </w:p>
    <w:tbl>
      <w:tblPr>
        <w:tblStyle w:val="Grilledutableau"/>
        <w:tblW w:w="9617" w:type="dxa"/>
        <w:tblLayout w:type="fixed"/>
        <w:tblLook w:val="04A0" w:firstRow="1" w:lastRow="0" w:firstColumn="1" w:lastColumn="0" w:noHBand="0" w:noVBand="1"/>
      </w:tblPr>
      <w:tblGrid>
        <w:gridCol w:w="4390"/>
        <w:gridCol w:w="567"/>
        <w:gridCol w:w="567"/>
        <w:gridCol w:w="4093"/>
      </w:tblGrid>
      <w:tr w:rsidR="00BF70F3" w:rsidRPr="009F6C34" w14:paraId="057C9FDD" w14:textId="77777777" w:rsidTr="008B5E7E">
        <w:tc>
          <w:tcPr>
            <w:tcW w:w="4390" w:type="dxa"/>
          </w:tcPr>
          <w:p w14:paraId="0CC50387" w14:textId="77777777" w:rsidR="00BF70F3" w:rsidRPr="009F6C34" w:rsidRDefault="00BF70F3" w:rsidP="00BF70F3">
            <w:pPr>
              <w:jc w:val="center"/>
              <w:rPr>
                <w:b/>
                <w:bCs/>
                <w:lang w:val="de-DE"/>
              </w:rPr>
            </w:pPr>
            <w:r w:rsidRPr="009F6C34">
              <w:rPr>
                <w:b/>
                <w:bCs/>
                <w:lang w:val="de-DE"/>
              </w:rPr>
              <w:t>Vorsatz</w:t>
            </w:r>
          </w:p>
        </w:tc>
        <w:tc>
          <w:tcPr>
            <w:tcW w:w="567" w:type="dxa"/>
          </w:tcPr>
          <w:p w14:paraId="7D24FFE5" w14:textId="77777777" w:rsidR="00BF70F3" w:rsidRPr="009F6C34" w:rsidRDefault="00BF70F3" w:rsidP="00BF70F3">
            <w:pPr>
              <w:jc w:val="center"/>
              <w:rPr>
                <w:b/>
                <w:bCs/>
              </w:rPr>
            </w:pPr>
            <w:r w:rsidRPr="009F6C34">
              <w:rPr>
                <w:b/>
                <w:bCs/>
              </w:rPr>
              <w:t>R</w:t>
            </w:r>
          </w:p>
        </w:tc>
        <w:tc>
          <w:tcPr>
            <w:tcW w:w="567" w:type="dxa"/>
          </w:tcPr>
          <w:p w14:paraId="0F79FAB1" w14:textId="77777777" w:rsidR="00BF70F3" w:rsidRPr="009F6C34" w:rsidRDefault="00BF70F3" w:rsidP="00BF70F3">
            <w:pPr>
              <w:jc w:val="center"/>
              <w:rPr>
                <w:b/>
                <w:bCs/>
              </w:rPr>
            </w:pPr>
            <w:r w:rsidRPr="009F6C34">
              <w:rPr>
                <w:b/>
                <w:bCs/>
              </w:rPr>
              <w:t>F</w:t>
            </w:r>
          </w:p>
        </w:tc>
        <w:tc>
          <w:tcPr>
            <w:tcW w:w="4093" w:type="dxa"/>
          </w:tcPr>
          <w:p w14:paraId="55930D93" w14:textId="77777777" w:rsidR="00BF70F3" w:rsidRPr="00D9459E" w:rsidRDefault="00BF70F3" w:rsidP="00BF70F3">
            <w:pPr>
              <w:jc w:val="center"/>
              <w:rPr>
                <w:b/>
                <w:bCs/>
                <w:lang w:val="de-AT"/>
              </w:rPr>
            </w:pPr>
            <w:r w:rsidRPr="00D9459E">
              <w:rPr>
                <w:b/>
                <w:bCs/>
                <w:lang w:val="de-AT"/>
              </w:rPr>
              <w:t>Rechtfertigung</w:t>
            </w:r>
          </w:p>
        </w:tc>
      </w:tr>
      <w:tr w:rsidR="00BF70F3" w14:paraId="3D15E263" w14:textId="77777777" w:rsidTr="008B5E7E">
        <w:tc>
          <w:tcPr>
            <w:tcW w:w="4390" w:type="dxa"/>
          </w:tcPr>
          <w:p w14:paraId="190DA480" w14:textId="5ECB855C" w:rsidR="00BF70F3" w:rsidRDefault="008B5E7E" w:rsidP="008B5E7E">
            <w:r>
              <w:t>Le groupe nominal a quatre cas.</w:t>
            </w:r>
          </w:p>
        </w:tc>
        <w:tc>
          <w:tcPr>
            <w:tcW w:w="567" w:type="dxa"/>
          </w:tcPr>
          <w:p w14:paraId="3B6C735B" w14:textId="721FFBE9" w:rsidR="00BF70F3" w:rsidRDefault="00BF70F3" w:rsidP="00BF70F3">
            <w:r>
              <w:object w:dxaOrig="1440" w:dyaOrig="1440" w14:anchorId="29814E6C">
                <v:shape id="_x0000_i3661" type="#_x0000_t75" style="width:12.95pt;height:21.15pt" o:ole="">
                  <v:imagedata r:id="rId9" o:title=""/>
                </v:shape>
                <w:control r:id="rId17" w:name="CheckBox18" w:shapeid="_x0000_i3661"/>
              </w:object>
            </w:r>
          </w:p>
        </w:tc>
        <w:tc>
          <w:tcPr>
            <w:tcW w:w="567" w:type="dxa"/>
          </w:tcPr>
          <w:p w14:paraId="4A922E05" w14:textId="003C3A5D" w:rsidR="00BF70F3" w:rsidRDefault="00BF70F3" w:rsidP="00BF70F3">
            <w:r>
              <w:object w:dxaOrig="1440" w:dyaOrig="1440" w14:anchorId="60AA55C8">
                <v:shape id="_x0000_i3660" type="#_x0000_t75" style="width:12.95pt;height:21.15pt" o:ole="">
                  <v:imagedata r:id="rId7" o:title=""/>
                </v:shape>
                <w:control r:id="rId18" w:name="CheckBox111" w:shapeid="_x0000_i3660"/>
              </w:object>
            </w:r>
          </w:p>
        </w:tc>
        <w:tc>
          <w:tcPr>
            <w:tcW w:w="4093" w:type="dxa"/>
          </w:tcPr>
          <w:p w14:paraId="64FC45FD" w14:textId="710C377E" w:rsidR="00BF70F3" w:rsidRDefault="00BF70F3" w:rsidP="00BF70F3"/>
        </w:tc>
      </w:tr>
      <w:tr w:rsidR="00BF70F3" w14:paraId="46027BBA" w14:textId="77777777" w:rsidTr="008B5E7E">
        <w:tc>
          <w:tcPr>
            <w:tcW w:w="4390" w:type="dxa"/>
          </w:tcPr>
          <w:p w14:paraId="0B9AC3E3" w14:textId="0EFE12BD" w:rsidR="00BF70F3" w:rsidRDefault="008B5E7E" w:rsidP="00BF70F3">
            <w:r>
              <w:t>Le datif sert uniquement pour le complément d’attribution.</w:t>
            </w:r>
          </w:p>
        </w:tc>
        <w:tc>
          <w:tcPr>
            <w:tcW w:w="567" w:type="dxa"/>
          </w:tcPr>
          <w:p w14:paraId="4B599FB9" w14:textId="2C058FD8" w:rsidR="00BF70F3" w:rsidRDefault="00BF70F3" w:rsidP="00BF70F3">
            <w:r>
              <w:object w:dxaOrig="1440" w:dyaOrig="1440" w14:anchorId="01A9BD9D">
                <v:shape id="_x0000_i3659" type="#_x0000_t75" style="width:12.95pt;height:21.15pt" o:ole="">
                  <v:imagedata r:id="rId7" o:title=""/>
                </v:shape>
                <w:control r:id="rId19" w:name="CheckBox121" w:shapeid="_x0000_i3659"/>
              </w:object>
            </w:r>
          </w:p>
        </w:tc>
        <w:tc>
          <w:tcPr>
            <w:tcW w:w="567" w:type="dxa"/>
          </w:tcPr>
          <w:p w14:paraId="48516841" w14:textId="67ED3A2E" w:rsidR="00BF70F3" w:rsidRDefault="00BF70F3" w:rsidP="00BF70F3">
            <w:r>
              <w:object w:dxaOrig="1440" w:dyaOrig="1440" w14:anchorId="67DBEF59">
                <v:shape id="_x0000_i3658" type="#_x0000_t75" style="width:12.95pt;height:21.15pt" o:ole="">
                  <v:imagedata r:id="rId9" o:title=""/>
                </v:shape>
                <w:control r:id="rId20" w:name="CheckBox131" w:shapeid="_x0000_i3658"/>
              </w:object>
            </w:r>
          </w:p>
        </w:tc>
        <w:tc>
          <w:tcPr>
            <w:tcW w:w="4093" w:type="dxa"/>
          </w:tcPr>
          <w:p w14:paraId="76195C9A" w14:textId="27D8EA2D" w:rsidR="00BF70F3" w:rsidRDefault="008B5E7E" w:rsidP="00BF70F3">
            <w:r>
              <w:t>Le datif sert pour le complément d’attribution ou d’objet second.</w:t>
            </w:r>
          </w:p>
        </w:tc>
      </w:tr>
      <w:tr w:rsidR="00BF70F3" w14:paraId="140B14B5" w14:textId="77777777" w:rsidTr="008B5E7E">
        <w:tc>
          <w:tcPr>
            <w:tcW w:w="4390" w:type="dxa"/>
          </w:tcPr>
          <w:p w14:paraId="68516B1B" w14:textId="7490E33F" w:rsidR="00BF70F3" w:rsidRDefault="008B5E7E" w:rsidP="00BF70F3">
            <w:r>
              <w:t>Au génitif singulier masculin, tous les noms prennent un ‘-s’.</w:t>
            </w:r>
          </w:p>
        </w:tc>
        <w:tc>
          <w:tcPr>
            <w:tcW w:w="567" w:type="dxa"/>
          </w:tcPr>
          <w:p w14:paraId="1686D12A" w14:textId="4B1BC67D" w:rsidR="00BF70F3" w:rsidRDefault="00BF70F3" w:rsidP="00BF70F3">
            <w:r>
              <w:object w:dxaOrig="1440" w:dyaOrig="1440" w14:anchorId="7B7A15D3">
                <v:shape id="_x0000_i3657" type="#_x0000_t75" style="width:12.95pt;height:21.15pt" o:ole="">
                  <v:imagedata r:id="rId7" o:title=""/>
                </v:shape>
                <w:control r:id="rId21" w:name="CheckBox141" w:shapeid="_x0000_i3657"/>
              </w:object>
            </w:r>
          </w:p>
        </w:tc>
        <w:tc>
          <w:tcPr>
            <w:tcW w:w="567" w:type="dxa"/>
          </w:tcPr>
          <w:p w14:paraId="4D12F061" w14:textId="72D5800F" w:rsidR="00BF70F3" w:rsidRDefault="00BF70F3" w:rsidP="00BF70F3">
            <w:r>
              <w:object w:dxaOrig="1440" w:dyaOrig="1440" w14:anchorId="15A44BEC">
                <v:shape id="_x0000_i3656" type="#_x0000_t75" style="width:12.95pt;height:21.15pt" o:ole="">
                  <v:imagedata r:id="rId9" o:title=""/>
                </v:shape>
                <w:control r:id="rId22" w:name="CheckBox151" w:shapeid="_x0000_i3656"/>
              </w:object>
            </w:r>
          </w:p>
        </w:tc>
        <w:tc>
          <w:tcPr>
            <w:tcW w:w="4093" w:type="dxa"/>
          </w:tcPr>
          <w:p w14:paraId="6A9C94F3" w14:textId="7CA3CBE5" w:rsidR="00BF70F3" w:rsidRDefault="008B5E7E" w:rsidP="00BF70F3">
            <w:r>
              <w:t>Les masculins faibles ne prennent pas de ‘-s’ au génitif singulier.</w:t>
            </w:r>
          </w:p>
        </w:tc>
      </w:tr>
      <w:tr w:rsidR="00BF70F3" w14:paraId="2B086910" w14:textId="77777777" w:rsidTr="008B5E7E">
        <w:tc>
          <w:tcPr>
            <w:tcW w:w="4390" w:type="dxa"/>
          </w:tcPr>
          <w:p w14:paraId="082622D9" w14:textId="686061EC" w:rsidR="00BF70F3" w:rsidRDefault="008B5E7E" w:rsidP="00BF70F3">
            <w:r>
              <w:t>Le groupe nominal attribut est au nominatif.</w:t>
            </w:r>
          </w:p>
        </w:tc>
        <w:tc>
          <w:tcPr>
            <w:tcW w:w="567" w:type="dxa"/>
          </w:tcPr>
          <w:p w14:paraId="3A139010" w14:textId="4B7333DA" w:rsidR="00BF70F3" w:rsidRDefault="00BF70F3" w:rsidP="00BF70F3">
            <w:r>
              <w:object w:dxaOrig="1440" w:dyaOrig="1440" w14:anchorId="5B015168">
                <v:shape id="_x0000_i3655" type="#_x0000_t75" style="width:12.95pt;height:21.15pt" o:ole="">
                  <v:imagedata r:id="rId9" o:title=""/>
                </v:shape>
                <w:control r:id="rId23" w:name="CheckBox161" w:shapeid="_x0000_i3655"/>
              </w:object>
            </w:r>
          </w:p>
        </w:tc>
        <w:tc>
          <w:tcPr>
            <w:tcW w:w="567" w:type="dxa"/>
          </w:tcPr>
          <w:p w14:paraId="1B8A7641" w14:textId="635F4BAA" w:rsidR="00BF70F3" w:rsidRDefault="00BF70F3" w:rsidP="00BF70F3">
            <w:r>
              <w:object w:dxaOrig="1440" w:dyaOrig="1440" w14:anchorId="5C9CF738">
                <v:shape id="_x0000_i3654" type="#_x0000_t75" style="width:12.95pt;height:21.15pt" o:ole="">
                  <v:imagedata r:id="rId7" o:title=""/>
                </v:shape>
                <w:control r:id="rId24" w:name="CheckBox171" w:shapeid="_x0000_i3654"/>
              </w:object>
            </w:r>
          </w:p>
        </w:tc>
        <w:tc>
          <w:tcPr>
            <w:tcW w:w="4093" w:type="dxa"/>
          </w:tcPr>
          <w:p w14:paraId="29E7572F" w14:textId="7CB9BF00" w:rsidR="00BF70F3" w:rsidRDefault="00BF70F3" w:rsidP="00BF70F3"/>
        </w:tc>
      </w:tr>
    </w:tbl>
    <w:p w14:paraId="7EBF8C63" w14:textId="32D1FC8A" w:rsidR="00BF70F3" w:rsidRDefault="00BF70F3" w:rsidP="00BF70F3"/>
    <w:p w14:paraId="3CD206C9" w14:textId="3A9808BE" w:rsidR="008B5E7E" w:rsidRPr="008B5E7E" w:rsidRDefault="008B5E7E" w:rsidP="00BF70F3">
      <w:pPr>
        <w:rPr>
          <w:u w:val="single"/>
          <w:lang w:val="de-DE"/>
        </w:rPr>
      </w:pPr>
      <w:r w:rsidRPr="008B5E7E">
        <w:rPr>
          <w:u w:val="single"/>
          <w:lang w:val="de-DE"/>
        </w:rPr>
        <w:t>Übung 2 Seit 49:</w:t>
      </w:r>
    </w:p>
    <w:p w14:paraId="56B6B704" w14:textId="3E716389" w:rsidR="008B5E7E" w:rsidRPr="0072414E" w:rsidRDefault="008B5E7E" w:rsidP="00BF70F3">
      <w:pPr>
        <w:rPr>
          <w:lang w:val="de-DE"/>
        </w:rPr>
      </w:pPr>
      <w:r w:rsidRPr="0072414E">
        <w:rPr>
          <w:lang w:val="de-DE"/>
        </w:rPr>
        <w:t>(N=</w:t>
      </w:r>
      <w:r w:rsidR="0072414E" w:rsidRPr="0072414E">
        <w:rPr>
          <w:lang w:val="de-DE"/>
        </w:rPr>
        <w:t>Nominativ; A=Akkusativ; D=Dativ; G=Genitiv)</w:t>
      </w:r>
    </w:p>
    <w:p w14:paraId="5C930C23" w14:textId="7E565575" w:rsidR="0072414E" w:rsidRDefault="0072414E" w:rsidP="00BF70F3">
      <w:r>
        <w:t>(g=genre ; c=cas</w:t>
      </w:r>
      <w:r w:rsidR="006A6DAF">
        <w:t> ; n=nombre</w:t>
      </w:r>
      <w:r>
        <w:t>)</w:t>
      </w:r>
    </w:p>
    <w:p w14:paraId="340EF301" w14:textId="395AF22C" w:rsidR="0072414E" w:rsidRDefault="0072414E" w:rsidP="00BF70F3">
      <w:r>
        <w:t xml:space="preserve">(att=attribut du sujet ; s=sujet ; </w:t>
      </w:r>
      <w:proofErr w:type="spellStart"/>
      <w:r>
        <w:t>covt</w:t>
      </w:r>
      <w:proofErr w:type="spellEnd"/>
      <w:r>
        <w:t xml:space="preserve">=complément d’objet transitif ; ca = complément d’objet d’attribution ; cos=complément d’objet second ; </w:t>
      </w:r>
      <w:proofErr w:type="spellStart"/>
      <w:r>
        <w:t>cn</w:t>
      </w:r>
      <w:proofErr w:type="spellEnd"/>
      <w:r>
        <w:t>=complément d’un nom)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20"/>
        <w:gridCol w:w="536"/>
        <w:gridCol w:w="790"/>
        <w:gridCol w:w="1016"/>
      </w:tblGrid>
      <w:tr w:rsidR="0072414E" w:rsidRPr="006A6DAF" w14:paraId="5EB957C3" w14:textId="77777777" w:rsidTr="0072414E">
        <w:trPr>
          <w:jc w:val="center"/>
        </w:trPr>
        <w:tc>
          <w:tcPr>
            <w:tcW w:w="7792" w:type="dxa"/>
          </w:tcPr>
          <w:p w14:paraId="2C56E4DD" w14:textId="7052EB85" w:rsidR="0072414E" w:rsidRPr="006A6DAF" w:rsidRDefault="006A6DAF" w:rsidP="006A6DAF">
            <w:pPr>
              <w:jc w:val="center"/>
              <w:rPr>
                <w:b/>
                <w:bCs/>
              </w:rPr>
            </w:pPr>
            <w:r w:rsidRPr="006A6DAF">
              <w:rPr>
                <w:b/>
                <w:bCs/>
              </w:rPr>
              <w:t>Phrases</w:t>
            </w:r>
          </w:p>
        </w:tc>
        <w:tc>
          <w:tcPr>
            <w:tcW w:w="425" w:type="dxa"/>
          </w:tcPr>
          <w:p w14:paraId="1C96BA38" w14:textId="2B7E13E5" w:rsidR="0072414E" w:rsidRPr="006A6DAF" w:rsidRDefault="006A6DAF" w:rsidP="006A6DAF">
            <w:pPr>
              <w:jc w:val="center"/>
              <w:rPr>
                <w:b/>
                <w:bCs/>
              </w:rPr>
            </w:pPr>
            <w:r w:rsidRPr="006A6DAF">
              <w:rPr>
                <w:b/>
                <w:bCs/>
              </w:rPr>
              <w:t>cas</w:t>
            </w:r>
          </w:p>
        </w:tc>
        <w:tc>
          <w:tcPr>
            <w:tcW w:w="425" w:type="dxa"/>
          </w:tcPr>
          <w:p w14:paraId="5D72B834" w14:textId="43FFFCF0" w:rsidR="0072414E" w:rsidRPr="006A6DAF" w:rsidRDefault="006A6DAF" w:rsidP="006A6DAF">
            <w:pPr>
              <w:jc w:val="center"/>
              <w:rPr>
                <w:b/>
                <w:bCs/>
              </w:rPr>
            </w:pPr>
            <w:r w:rsidRPr="006A6DAF">
              <w:rPr>
                <w:b/>
                <w:bCs/>
              </w:rPr>
              <w:t>genre</w:t>
            </w:r>
          </w:p>
        </w:tc>
        <w:tc>
          <w:tcPr>
            <w:tcW w:w="420" w:type="dxa"/>
          </w:tcPr>
          <w:p w14:paraId="15119622" w14:textId="68DE25E9" w:rsidR="0072414E" w:rsidRPr="006A6DAF" w:rsidRDefault="006A6DAF" w:rsidP="006A6DAF">
            <w:pPr>
              <w:jc w:val="center"/>
              <w:rPr>
                <w:b/>
                <w:bCs/>
              </w:rPr>
            </w:pPr>
            <w:r w:rsidRPr="006A6DAF">
              <w:rPr>
                <w:b/>
                <w:bCs/>
              </w:rPr>
              <w:t>nombre</w:t>
            </w:r>
          </w:p>
        </w:tc>
      </w:tr>
      <w:tr w:rsidR="0072414E" w14:paraId="3D819ADE" w14:textId="77777777" w:rsidTr="0072414E">
        <w:trPr>
          <w:jc w:val="center"/>
        </w:trPr>
        <w:tc>
          <w:tcPr>
            <w:tcW w:w="7792" w:type="dxa"/>
          </w:tcPr>
          <w:p w14:paraId="0768C3A3" w14:textId="622C43D0" w:rsidR="0072414E" w:rsidRPr="006A6DAF" w:rsidRDefault="006A6DAF" w:rsidP="006A6DAF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Pr="006A6DAF">
              <w:rPr>
                <w:lang w:val="de-DE"/>
              </w:rPr>
              <w:t>ie engagierten Feministen sind nicht Frieden zu schlie</w:t>
            </w:r>
            <w:r>
              <w:rPr>
                <w:lang w:val="de-DE"/>
              </w:rPr>
              <w:t>ß</w:t>
            </w:r>
            <w:r w:rsidRPr="006A6DAF">
              <w:rPr>
                <w:lang w:val="de-DE"/>
              </w:rPr>
              <w:t>en</w:t>
            </w:r>
          </w:p>
        </w:tc>
        <w:tc>
          <w:tcPr>
            <w:tcW w:w="425" w:type="dxa"/>
          </w:tcPr>
          <w:p w14:paraId="5925F7FD" w14:textId="77777777" w:rsidR="0072414E" w:rsidRDefault="0072414E" w:rsidP="006A6DAF">
            <w:pPr>
              <w:jc w:val="center"/>
            </w:pPr>
          </w:p>
        </w:tc>
        <w:tc>
          <w:tcPr>
            <w:tcW w:w="425" w:type="dxa"/>
          </w:tcPr>
          <w:p w14:paraId="20A79275" w14:textId="77777777" w:rsidR="0072414E" w:rsidRDefault="0072414E" w:rsidP="006A6DAF">
            <w:pPr>
              <w:jc w:val="center"/>
            </w:pPr>
          </w:p>
        </w:tc>
        <w:tc>
          <w:tcPr>
            <w:tcW w:w="420" w:type="dxa"/>
          </w:tcPr>
          <w:p w14:paraId="57AA5B68" w14:textId="77777777" w:rsidR="0072414E" w:rsidRDefault="0072414E" w:rsidP="006A6DAF">
            <w:pPr>
              <w:jc w:val="center"/>
            </w:pPr>
          </w:p>
        </w:tc>
      </w:tr>
      <w:tr w:rsidR="0072414E" w14:paraId="74E579EE" w14:textId="77777777" w:rsidTr="0072414E">
        <w:trPr>
          <w:jc w:val="center"/>
        </w:trPr>
        <w:tc>
          <w:tcPr>
            <w:tcW w:w="7792" w:type="dxa"/>
          </w:tcPr>
          <w:p w14:paraId="301F1AAE" w14:textId="38B29D2A" w:rsidR="0072414E" w:rsidRPr="006A6DAF" w:rsidRDefault="006A6DAF" w:rsidP="006A6DAF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Sie setzen sind für die E</w:t>
            </w:r>
            <w:r w:rsidR="009E1F9C">
              <w:rPr>
                <w:lang w:val="de-DE"/>
              </w:rPr>
              <w:t>manzipation, der Frauen ein.</w:t>
            </w:r>
          </w:p>
        </w:tc>
        <w:tc>
          <w:tcPr>
            <w:tcW w:w="425" w:type="dxa"/>
          </w:tcPr>
          <w:p w14:paraId="344F4B7F" w14:textId="77777777" w:rsidR="0072414E" w:rsidRDefault="0072414E" w:rsidP="006A6DAF">
            <w:pPr>
              <w:jc w:val="center"/>
            </w:pPr>
          </w:p>
        </w:tc>
        <w:tc>
          <w:tcPr>
            <w:tcW w:w="425" w:type="dxa"/>
          </w:tcPr>
          <w:p w14:paraId="61100926" w14:textId="77777777" w:rsidR="0072414E" w:rsidRDefault="0072414E" w:rsidP="006A6DAF">
            <w:pPr>
              <w:jc w:val="center"/>
            </w:pPr>
          </w:p>
        </w:tc>
        <w:tc>
          <w:tcPr>
            <w:tcW w:w="420" w:type="dxa"/>
          </w:tcPr>
          <w:p w14:paraId="3F3BD19E" w14:textId="77777777" w:rsidR="0072414E" w:rsidRDefault="0072414E" w:rsidP="006A6DAF">
            <w:pPr>
              <w:jc w:val="center"/>
            </w:pPr>
          </w:p>
        </w:tc>
      </w:tr>
      <w:tr w:rsidR="0072414E" w14:paraId="1A8FDAC6" w14:textId="77777777" w:rsidTr="0072414E">
        <w:trPr>
          <w:jc w:val="center"/>
        </w:trPr>
        <w:tc>
          <w:tcPr>
            <w:tcW w:w="7792" w:type="dxa"/>
          </w:tcPr>
          <w:p w14:paraId="22839001" w14:textId="0ABBEE68" w:rsidR="0072414E" w:rsidRPr="006A6DAF" w:rsidRDefault="009E1F9C" w:rsidP="006A6DAF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Im Januar 1997 gründete Alice Schwarzerde Zeitschrift Emma.</w:t>
            </w:r>
          </w:p>
        </w:tc>
        <w:tc>
          <w:tcPr>
            <w:tcW w:w="425" w:type="dxa"/>
          </w:tcPr>
          <w:p w14:paraId="2C38499C" w14:textId="77777777" w:rsidR="0072414E" w:rsidRDefault="0072414E" w:rsidP="006A6DAF">
            <w:pPr>
              <w:jc w:val="center"/>
            </w:pPr>
          </w:p>
        </w:tc>
        <w:tc>
          <w:tcPr>
            <w:tcW w:w="425" w:type="dxa"/>
          </w:tcPr>
          <w:p w14:paraId="066CB7F2" w14:textId="77777777" w:rsidR="0072414E" w:rsidRDefault="0072414E" w:rsidP="006A6DAF">
            <w:pPr>
              <w:jc w:val="center"/>
            </w:pPr>
          </w:p>
        </w:tc>
        <w:tc>
          <w:tcPr>
            <w:tcW w:w="420" w:type="dxa"/>
          </w:tcPr>
          <w:p w14:paraId="13D98354" w14:textId="77777777" w:rsidR="0072414E" w:rsidRDefault="0072414E" w:rsidP="006A6DAF">
            <w:pPr>
              <w:jc w:val="center"/>
            </w:pPr>
          </w:p>
        </w:tc>
      </w:tr>
      <w:tr w:rsidR="0072414E" w14:paraId="0F48F6CB" w14:textId="77777777" w:rsidTr="0072414E">
        <w:trPr>
          <w:jc w:val="center"/>
        </w:trPr>
        <w:tc>
          <w:tcPr>
            <w:tcW w:w="7792" w:type="dxa"/>
          </w:tcPr>
          <w:p w14:paraId="1BC8ACAF" w14:textId="4C838AA0" w:rsidR="0072414E" w:rsidRPr="006A6DAF" w:rsidRDefault="009E1F9C" w:rsidP="006A6DAF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Sie gehört zu den Feministinnen, die die Zusammenarbeit mit den Politikerinnen gesucht haben.</w:t>
            </w:r>
          </w:p>
        </w:tc>
        <w:tc>
          <w:tcPr>
            <w:tcW w:w="425" w:type="dxa"/>
          </w:tcPr>
          <w:p w14:paraId="7C956560" w14:textId="77777777" w:rsidR="0072414E" w:rsidRDefault="0072414E" w:rsidP="006A6DAF">
            <w:pPr>
              <w:jc w:val="center"/>
            </w:pPr>
          </w:p>
        </w:tc>
        <w:tc>
          <w:tcPr>
            <w:tcW w:w="425" w:type="dxa"/>
          </w:tcPr>
          <w:p w14:paraId="0A5F0FBC" w14:textId="77777777" w:rsidR="0072414E" w:rsidRDefault="0072414E" w:rsidP="006A6DAF">
            <w:pPr>
              <w:jc w:val="center"/>
            </w:pPr>
          </w:p>
        </w:tc>
        <w:tc>
          <w:tcPr>
            <w:tcW w:w="420" w:type="dxa"/>
          </w:tcPr>
          <w:p w14:paraId="7BEB5C83" w14:textId="77777777" w:rsidR="0072414E" w:rsidRDefault="0072414E" w:rsidP="006A6DAF">
            <w:pPr>
              <w:jc w:val="center"/>
            </w:pPr>
          </w:p>
        </w:tc>
      </w:tr>
      <w:tr w:rsidR="0072414E" w14:paraId="1F036572" w14:textId="77777777" w:rsidTr="0072414E">
        <w:trPr>
          <w:jc w:val="center"/>
        </w:trPr>
        <w:tc>
          <w:tcPr>
            <w:tcW w:w="7792" w:type="dxa"/>
          </w:tcPr>
          <w:p w14:paraId="7D307E1E" w14:textId="57573D1D" w:rsidR="0072414E" w:rsidRPr="006A6DAF" w:rsidRDefault="009E1F9C" w:rsidP="006A6DAF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Mit der Zeitschrift Emma bekam der Feminismus in Deutschland ein Sprachrohr</w:t>
            </w:r>
            <w:r w:rsidR="00FB6841">
              <w:rPr>
                <w:lang w:val="de-DE"/>
              </w:rPr>
              <w:t>.</w:t>
            </w:r>
          </w:p>
        </w:tc>
        <w:tc>
          <w:tcPr>
            <w:tcW w:w="425" w:type="dxa"/>
          </w:tcPr>
          <w:p w14:paraId="486343D4" w14:textId="77777777" w:rsidR="0072414E" w:rsidRDefault="0072414E" w:rsidP="006A6DAF">
            <w:pPr>
              <w:jc w:val="center"/>
            </w:pPr>
          </w:p>
        </w:tc>
        <w:tc>
          <w:tcPr>
            <w:tcW w:w="425" w:type="dxa"/>
          </w:tcPr>
          <w:p w14:paraId="232DEA78" w14:textId="77777777" w:rsidR="0072414E" w:rsidRDefault="0072414E" w:rsidP="006A6DAF">
            <w:pPr>
              <w:jc w:val="center"/>
            </w:pPr>
          </w:p>
        </w:tc>
        <w:tc>
          <w:tcPr>
            <w:tcW w:w="420" w:type="dxa"/>
          </w:tcPr>
          <w:p w14:paraId="3388B7E4" w14:textId="77777777" w:rsidR="0072414E" w:rsidRDefault="0072414E" w:rsidP="006A6DAF">
            <w:pPr>
              <w:jc w:val="center"/>
            </w:pPr>
          </w:p>
        </w:tc>
      </w:tr>
    </w:tbl>
    <w:p w14:paraId="7109614A" w14:textId="77777777" w:rsidR="0072414E" w:rsidRDefault="0072414E" w:rsidP="00BF70F3"/>
    <w:sectPr w:rsidR="0072414E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3605F" w14:textId="77777777" w:rsidR="009E1F9C" w:rsidRDefault="009E1F9C" w:rsidP="00F4573B">
      <w:pPr>
        <w:spacing w:after="0" w:line="240" w:lineRule="auto"/>
      </w:pPr>
      <w:r>
        <w:separator/>
      </w:r>
    </w:p>
  </w:endnote>
  <w:endnote w:type="continuationSeparator" w:id="0">
    <w:p w14:paraId="4A3AB9C3" w14:textId="77777777" w:rsidR="009E1F9C" w:rsidRDefault="009E1F9C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Content>
      <w:p w14:paraId="13A060AE" w14:textId="77777777" w:rsidR="009E1F9C" w:rsidRDefault="009E1F9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4744276" wp14:editId="7B266C4D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15B219" w14:textId="77777777" w:rsidR="009E1F9C" w:rsidRDefault="009E1F9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74427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0C15B219" w14:textId="77777777" w:rsidR="009E1F9C" w:rsidRDefault="009E1F9C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B99B6" w14:textId="77777777" w:rsidR="009E1F9C" w:rsidRDefault="009E1F9C" w:rsidP="00F4573B">
      <w:pPr>
        <w:spacing w:after="0" w:line="240" w:lineRule="auto"/>
      </w:pPr>
      <w:r>
        <w:separator/>
      </w:r>
    </w:p>
  </w:footnote>
  <w:footnote w:type="continuationSeparator" w:id="0">
    <w:p w14:paraId="790ECB91" w14:textId="77777777" w:rsidR="009E1F9C" w:rsidRDefault="009E1F9C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0B25F" w14:textId="0624B51F" w:rsidR="009E1F9C" w:rsidRDefault="009E1F9C">
    <w:pPr>
      <w:pStyle w:val="En-tte"/>
    </w:pPr>
    <w:r>
      <w:t>Henry Letellier T1</w:t>
    </w:r>
    <w:r>
      <w:tab/>
      <w:t>Deutsch</w:t>
    </w:r>
    <w:r>
      <w:tab/>
    </w:r>
    <w:sdt>
      <w:sdtPr>
        <w:rPr>
          <w:lang w:val="de-DE"/>
        </w:rPr>
        <w:id w:val="-543986782"/>
        <w:date w:fullDate="2020-09-10T00:00:00Z">
          <w:dateFormat w:val="dddd, d. MMMM yyyy"/>
          <w:lid w:val="de-DE"/>
          <w:storeMappedDataAs w:val="dateTime"/>
          <w:calendar w:val="gregorian"/>
        </w:date>
      </w:sdtPr>
      <w:sdtContent>
        <w:r>
          <w:rPr>
            <w:lang w:val="de-DE"/>
          </w:rPr>
          <w:t>Donnerstag, 10. September 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52DCE"/>
    <w:multiLevelType w:val="hybridMultilevel"/>
    <w:tmpl w:val="EBFCC2F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449C1"/>
    <w:multiLevelType w:val="hybridMultilevel"/>
    <w:tmpl w:val="95FEC11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526A3"/>
    <w:multiLevelType w:val="hybridMultilevel"/>
    <w:tmpl w:val="6FCAF03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B4074"/>
    <w:multiLevelType w:val="hybridMultilevel"/>
    <w:tmpl w:val="A86E0DD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54A54"/>
    <w:multiLevelType w:val="hybridMultilevel"/>
    <w:tmpl w:val="B96E3BD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746F8"/>
    <w:multiLevelType w:val="hybridMultilevel"/>
    <w:tmpl w:val="4A62DF0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34"/>
    <w:rsid w:val="0003701C"/>
    <w:rsid w:val="000E66BB"/>
    <w:rsid w:val="00151752"/>
    <w:rsid w:val="00153283"/>
    <w:rsid w:val="00192130"/>
    <w:rsid w:val="001C17E7"/>
    <w:rsid w:val="002811C2"/>
    <w:rsid w:val="00367586"/>
    <w:rsid w:val="0044461C"/>
    <w:rsid w:val="006653C3"/>
    <w:rsid w:val="006A6DAF"/>
    <w:rsid w:val="0072414E"/>
    <w:rsid w:val="0077541F"/>
    <w:rsid w:val="008B5E7E"/>
    <w:rsid w:val="009E1F9C"/>
    <w:rsid w:val="009F6C34"/>
    <w:rsid w:val="00A250E4"/>
    <w:rsid w:val="00A73D05"/>
    <w:rsid w:val="00AF2AD0"/>
    <w:rsid w:val="00BF70F3"/>
    <w:rsid w:val="00C3133C"/>
    <w:rsid w:val="00D5608A"/>
    <w:rsid w:val="00D8437E"/>
    <w:rsid w:val="00D844A7"/>
    <w:rsid w:val="00D9459E"/>
    <w:rsid w:val="00F3124E"/>
    <w:rsid w:val="00F4573B"/>
    <w:rsid w:val="00FA1721"/>
    <w:rsid w:val="00FB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20DBF"/>
  <w15:chartTrackingRefBased/>
  <w15:docId w15:val="{6ACB7F2C-B914-491E-836B-50EE45FD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0F3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9F6C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9F6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T1\cours%20d'Allemand%20de%20base%20T1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99</TotalTime>
  <Pages>4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</cp:revision>
  <dcterms:created xsi:type="dcterms:W3CDTF">2020-09-10T07:50:00Z</dcterms:created>
  <dcterms:modified xsi:type="dcterms:W3CDTF">2020-09-10T09:29:00Z</dcterms:modified>
</cp:coreProperties>
</file>