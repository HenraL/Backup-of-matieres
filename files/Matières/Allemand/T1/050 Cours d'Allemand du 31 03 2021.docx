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97EF" w14:textId="34D66AB9" w:rsidR="002B0991" w:rsidRDefault="002B0991">
      <w:pPr>
        <w:rPr>
          <w:lang w:val="de-DE"/>
        </w:rPr>
      </w:pPr>
      <w:r>
        <w:rPr>
          <w:lang w:val="de-DE"/>
        </w:rPr>
        <w:t>Willkommens und dann?</w:t>
      </w:r>
    </w:p>
    <w:p w14:paraId="6F3FE199" w14:textId="63B38372" w:rsidR="004A5D3C" w:rsidRPr="002B0991" w:rsidRDefault="002B0991">
      <w:pPr>
        <w:rPr>
          <w:lang w:val="de-DE"/>
        </w:rPr>
      </w:pPr>
      <w:r w:rsidRPr="002B0991">
        <w:rPr>
          <w:lang w:val="de-DE"/>
        </w:rPr>
        <w:t xml:space="preserve">Der Vertriebene (n) = </w:t>
      </w:r>
      <w:proofErr w:type="spellStart"/>
      <w:r w:rsidRPr="002B0991">
        <w:rPr>
          <w:lang w:val="de-DE"/>
        </w:rPr>
        <w:t>expulsé</w:t>
      </w:r>
      <w:proofErr w:type="spellEnd"/>
    </w:p>
    <w:p w14:paraId="6E12E014" w14:textId="65827C28" w:rsidR="002B0991" w:rsidRPr="002B0991" w:rsidRDefault="002B0991">
      <w:pPr>
        <w:rPr>
          <w:lang w:val="de-DE"/>
        </w:rPr>
      </w:pPr>
      <w:r w:rsidRPr="002B0991">
        <w:rPr>
          <w:lang w:val="de-DE"/>
        </w:rPr>
        <w:t xml:space="preserve">Während des 2. Weltkriegs = </w:t>
      </w:r>
      <w:proofErr w:type="spellStart"/>
      <w:r w:rsidRPr="002B0991">
        <w:rPr>
          <w:lang w:val="de-DE"/>
        </w:rPr>
        <w:t>pendant</w:t>
      </w:r>
      <w:proofErr w:type="spellEnd"/>
      <w:r w:rsidRPr="002B0991">
        <w:rPr>
          <w:lang w:val="de-DE"/>
        </w:rPr>
        <w:t xml:space="preserve"> la </w:t>
      </w:r>
      <w:proofErr w:type="spellStart"/>
      <w:r w:rsidRPr="002B0991">
        <w:rPr>
          <w:lang w:val="de-DE"/>
        </w:rPr>
        <w:t>seconde</w:t>
      </w:r>
      <w:proofErr w:type="spellEnd"/>
      <w:r w:rsidRPr="002B0991">
        <w:rPr>
          <w:lang w:val="de-DE"/>
        </w:rPr>
        <w:t xml:space="preserve"> </w:t>
      </w:r>
      <w:proofErr w:type="spellStart"/>
      <w:r w:rsidRPr="002B0991">
        <w:rPr>
          <w:lang w:val="de-DE"/>
        </w:rPr>
        <w:t>guerre</w:t>
      </w:r>
      <w:proofErr w:type="spellEnd"/>
      <w:r w:rsidRPr="002B0991">
        <w:rPr>
          <w:lang w:val="de-DE"/>
        </w:rPr>
        <w:t xml:space="preserve"> </w:t>
      </w:r>
      <w:proofErr w:type="spellStart"/>
      <w:r w:rsidRPr="002B0991">
        <w:rPr>
          <w:lang w:val="de-DE"/>
        </w:rPr>
        <w:t>mondiale</w:t>
      </w:r>
      <w:proofErr w:type="spellEnd"/>
    </w:p>
    <w:p w14:paraId="61621E36" w14:textId="5F37E0AE" w:rsidR="002B0991" w:rsidRDefault="002B0991">
      <w:pPr>
        <w:rPr>
          <w:lang w:val="de-DE"/>
        </w:rPr>
      </w:pPr>
      <w:proofErr w:type="spellStart"/>
      <w:r w:rsidRPr="002B0991">
        <w:rPr>
          <w:lang w:val="de-DE"/>
        </w:rPr>
        <w:t>Ostpreu</w:t>
      </w:r>
      <w:proofErr w:type="spellEnd"/>
      <w:r w:rsidRPr="002B0991">
        <w:rPr>
          <w:lang w:val="de-DE"/>
        </w:rPr>
        <w:t>(</w:t>
      </w:r>
      <w:proofErr w:type="spellStart"/>
      <w:r w:rsidRPr="002B0991">
        <w:rPr>
          <w:lang w:val="de-DE"/>
        </w:rPr>
        <w:t>ss</w:t>
      </w:r>
      <w:proofErr w:type="spellEnd"/>
      <w:r w:rsidRPr="002B0991">
        <w:rPr>
          <w:lang w:val="de-DE"/>
        </w:rPr>
        <w:t xml:space="preserve">)en </w:t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Prusse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orientale</w:t>
      </w:r>
      <w:proofErr w:type="spellEnd"/>
    </w:p>
    <w:p w14:paraId="7DB3604E" w14:textId="2F33132F" w:rsidR="002B0991" w:rsidRDefault="002B0991">
      <w:pPr>
        <w:rPr>
          <w:lang w:val="de-DE"/>
        </w:rPr>
      </w:pPr>
      <w:r>
        <w:rPr>
          <w:lang w:val="de-DE"/>
        </w:rPr>
        <w:t xml:space="preserve">Ostgebiete = </w:t>
      </w:r>
      <w:proofErr w:type="spellStart"/>
      <w:r>
        <w:rPr>
          <w:lang w:val="de-DE"/>
        </w:rPr>
        <w:t>régions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l’Est</w:t>
      </w:r>
      <w:proofErr w:type="spellEnd"/>
      <w:r>
        <w:rPr>
          <w:lang w:val="de-DE"/>
        </w:rPr>
        <w:t>.</w:t>
      </w:r>
    </w:p>
    <w:p w14:paraId="5573BDD3" w14:textId="07D52CBC" w:rsidR="002B0991" w:rsidRDefault="002B0991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Vertriebung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expulsion</w:t>
      </w:r>
      <w:proofErr w:type="spellEnd"/>
    </w:p>
    <w:p w14:paraId="1821D5B5" w14:textId="76FB90E4" w:rsidR="002B0991" w:rsidRDefault="002B0991">
      <w:pPr>
        <w:rPr>
          <w:lang w:val="de-DE"/>
        </w:rPr>
      </w:pPr>
      <w:r>
        <w:rPr>
          <w:lang w:val="de-DE"/>
        </w:rPr>
        <w:t xml:space="preserve">Im Not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misère</w:t>
      </w:r>
      <w:proofErr w:type="spellEnd"/>
    </w:p>
    <w:p w14:paraId="2BF283F3" w14:textId="7F8A61B8" w:rsidR="002B0991" w:rsidRDefault="002B0991">
      <w:pPr>
        <w:rPr>
          <w:lang w:val="de-DE"/>
        </w:rPr>
      </w:pPr>
      <w:r>
        <w:rPr>
          <w:lang w:val="de-DE"/>
        </w:rPr>
        <w:t xml:space="preserve">Überzeugen = </w:t>
      </w:r>
      <w:proofErr w:type="spellStart"/>
      <w:r>
        <w:rPr>
          <w:lang w:val="de-DE"/>
        </w:rPr>
        <w:t>survivre</w:t>
      </w:r>
      <w:proofErr w:type="spellEnd"/>
    </w:p>
    <w:p w14:paraId="7AD3C999" w14:textId="65C16088" w:rsidR="002B0991" w:rsidRDefault="002B0991">
      <w:pPr>
        <w:rPr>
          <w:lang w:val="de-DE"/>
        </w:rPr>
      </w:pPr>
      <w:r>
        <w:rPr>
          <w:lang w:val="de-DE"/>
        </w:rPr>
        <w:t>Aufgeschlossen = ouvert</w:t>
      </w:r>
    </w:p>
    <w:p w14:paraId="46A12F07" w14:textId="20C9168C" w:rsidR="002B0991" w:rsidRDefault="002B0991">
      <w:pPr>
        <w:rPr>
          <w:lang w:val="de-DE"/>
        </w:rPr>
      </w:pPr>
      <w:r>
        <w:rPr>
          <w:lang w:val="de-DE"/>
        </w:rPr>
        <w:t>Weltoffen = ouvert</w:t>
      </w:r>
    </w:p>
    <w:p w14:paraId="5D72BC71" w14:textId="15B4351D" w:rsidR="002B0991" w:rsidRDefault="002B0991">
      <w:pPr>
        <w:rPr>
          <w:lang w:val="de-DE"/>
        </w:rPr>
      </w:pPr>
    </w:p>
    <w:p w14:paraId="3D6648E4" w14:textId="5865A54C" w:rsidR="002B0991" w:rsidRDefault="002B0991">
      <w:pPr>
        <w:rPr>
          <w:lang w:val="de-DE"/>
        </w:rPr>
      </w:pPr>
      <w:proofErr w:type="spellStart"/>
      <w:r>
        <w:rPr>
          <w:lang w:val="de-DE"/>
        </w:rPr>
        <w:t>Interro</w:t>
      </w:r>
      <w:proofErr w:type="spellEnd"/>
      <w:r>
        <w:rPr>
          <w:lang w:val="de-DE"/>
        </w:rPr>
        <w:t>:</w:t>
      </w:r>
    </w:p>
    <w:p w14:paraId="4E832B73" w14:textId="1926C8A0" w:rsidR="00864181" w:rsidRDefault="00864181">
      <w:pPr>
        <w:rPr>
          <w:lang w:val="de-DE"/>
        </w:rPr>
      </w:pPr>
      <w:r>
        <w:rPr>
          <w:lang w:val="de-DE"/>
        </w:rPr>
        <w:t>I</w:t>
      </w:r>
    </w:p>
    <w:p w14:paraId="0C319464" w14:textId="15EC7B64" w:rsidR="002B0991" w:rsidRDefault="002B0991" w:rsidP="002B099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Woher? = </w:t>
      </w:r>
      <w:proofErr w:type="spellStart"/>
      <w:r>
        <w:rPr>
          <w:lang w:val="de-DE"/>
        </w:rPr>
        <w:t>d’où</w:t>
      </w:r>
      <w:proofErr w:type="spellEnd"/>
      <w:r>
        <w:rPr>
          <w:lang w:val="de-DE"/>
        </w:rPr>
        <w:t>?</w:t>
      </w:r>
    </w:p>
    <w:p w14:paraId="2C466446" w14:textId="76F060AA" w:rsidR="002B0991" w:rsidRDefault="002B0991" w:rsidP="002B0991">
      <w:pPr>
        <w:pStyle w:val="Paragraphedeliste"/>
        <w:rPr>
          <w:lang w:val="de-DE"/>
        </w:rPr>
      </w:pPr>
      <w:r>
        <w:rPr>
          <w:lang w:val="de-DE"/>
        </w:rPr>
        <w:t xml:space="preserve">Sie </w:t>
      </w:r>
      <w:r w:rsidR="00C05CB6">
        <w:rPr>
          <w:lang w:val="de-DE"/>
        </w:rPr>
        <w:t>kamen</w:t>
      </w:r>
      <w:r>
        <w:rPr>
          <w:lang w:val="de-DE"/>
        </w:rPr>
        <w:t xml:space="preserve"> aus </w:t>
      </w:r>
      <w:r w:rsidR="00C05CB6">
        <w:rPr>
          <w:lang w:val="de-DE"/>
        </w:rPr>
        <w:t>Türkei</w:t>
      </w:r>
      <w:r>
        <w:rPr>
          <w:lang w:val="de-DE"/>
        </w:rPr>
        <w:t xml:space="preserve">, aus </w:t>
      </w:r>
      <w:r w:rsidR="00C05CB6">
        <w:rPr>
          <w:lang w:val="de-DE"/>
        </w:rPr>
        <w:t>Griechenland</w:t>
      </w:r>
      <w:r>
        <w:rPr>
          <w:lang w:val="de-DE"/>
        </w:rPr>
        <w:t xml:space="preserve">, </w:t>
      </w:r>
      <w:r w:rsidR="00C05CB6">
        <w:rPr>
          <w:lang w:val="de-DE"/>
        </w:rPr>
        <w:t>aus Italien, Spanien.</w:t>
      </w:r>
    </w:p>
    <w:p w14:paraId="22287D39" w14:textId="623267CD" w:rsidR="002B0991" w:rsidRDefault="00C05CB6" w:rsidP="002B099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Während des Kriegs sind viele Männer gefallen Nach dem Krieg brauchte Deutschland Arbeitskräfte/Gastarbeiter.</w:t>
      </w:r>
    </w:p>
    <w:p w14:paraId="42C4FBE3" w14:textId="42078E70" w:rsidR="00C05CB6" w:rsidRDefault="00C05CB6" w:rsidP="002B099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Gastarbeiter mussten Deutschland wiederaufbauen. (</w:t>
      </w:r>
      <w:proofErr w:type="spellStart"/>
      <w:r>
        <w:rPr>
          <w:lang w:val="de-DE"/>
        </w:rPr>
        <w:t>reconstruire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l’allemagne</w:t>
      </w:r>
      <w:proofErr w:type="spellEnd"/>
      <w:r>
        <w:rPr>
          <w:lang w:val="de-DE"/>
        </w:rPr>
        <w:t>).</w:t>
      </w:r>
    </w:p>
    <w:p w14:paraId="36F028F1" w14:textId="55754BE9" w:rsidR="00C05CB6" w:rsidRDefault="00C05CB6" w:rsidP="002B099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Migranten kämmen aus Syrien, aus dem Irak, aus Nigeria, aus Afghanistan.</w:t>
      </w:r>
    </w:p>
    <w:p w14:paraId="0FEE1D1D" w14:textId="4644CBF2" w:rsidR="00C05CB6" w:rsidRDefault="00864181" w:rsidP="002B099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Im Jahre 2015 herrscht der Krieg in der Heimat der Migranten.</w:t>
      </w:r>
    </w:p>
    <w:p w14:paraId="5850E00C" w14:textId="47DBD8D3" w:rsidR="00864181" w:rsidRDefault="00864181" w:rsidP="00864181">
      <w:pPr>
        <w:rPr>
          <w:lang w:val="de-DE"/>
        </w:rPr>
      </w:pPr>
      <w:r>
        <w:rPr>
          <w:lang w:val="de-DE"/>
        </w:rPr>
        <w:t>II</w:t>
      </w:r>
    </w:p>
    <w:p w14:paraId="5819F536" w14:textId="07F9BAD5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Migrationswelle</w:t>
      </w:r>
    </w:p>
    <w:p w14:paraId="184EB214" w14:textId="413A13FF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Flüchtling(e)</w:t>
      </w:r>
    </w:p>
    <w:p w14:paraId="6C1DEF88" w14:textId="5833167A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Wirtschaftswunder</w:t>
      </w:r>
    </w:p>
    <w:p w14:paraId="3AF21B11" w14:textId="37DEF59D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Sein Land verlassen</w:t>
      </w:r>
    </w:p>
    <w:p w14:paraId="51FBE03D" w14:textId="1AB46C2C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eiserne Vorhang</w:t>
      </w:r>
    </w:p>
    <w:p w14:paraId="16A69ACB" w14:textId="00FC540B" w:rsidR="00864181" w:rsidRDefault="00864181" w:rsidP="00864181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Ostblockstaaten</w:t>
      </w:r>
    </w:p>
    <w:p w14:paraId="2A55D828" w14:textId="327470B2" w:rsidR="00864181" w:rsidRDefault="00864181" w:rsidP="00864181">
      <w:pPr>
        <w:rPr>
          <w:lang w:val="de-DE"/>
        </w:rPr>
      </w:pPr>
      <w:r>
        <w:rPr>
          <w:lang w:val="de-DE"/>
        </w:rPr>
        <w:t>III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13DF" w14:paraId="1B36F207" w14:textId="77777777" w:rsidTr="000A13DF">
        <w:tc>
          <w:tcPr>
            <w:tcW w:w="3020" w:type="dxa"/>
          </w:tcPr>
          <w:p w14:paraId="0F3EE204" w14:textId="34A05E66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Er verliert</w:t>
            </w:r>
          </w:p>
        </w:tc>
        <w:tc>
          <w:tcPr>
            <w:tcW w:w="3021" w:type="dxa"/>
          </w:tcPr>
          <w:p w14:paraId="7A71747D" w14:textId="526236B0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 xml:space="preserve">Il </w:t>
            </w:r>
            <w:proofErr w:type="spellStart"/>
            <w:r>
              <w:rPr>
                <w:lang w:val="de-DE"/>
              </w:rPr>
              <w:t>perd</w:t>
            </w:r>
            <w:proofErr w:type="spellEnd"/>
          </w:p>
        </w:tc>
        <w:tc>
          <w:tcPr>
            <w:tcW w:w="3021" w:type="dxa"/>
          </w:tcPr>
          <w:p w14:paraId="6D8ED2B9" w14:textId="1163E956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verlieren</w:t>
            </w:r>
          </w:p>
        </w:tc>
      </w:tr>
      <w:tr w:rsidR="000A13DF" w14:paraId="75C67917" w14:textId="77777777" w:rsidTr="000A13DF">
        <w:tc>
          <w:tcPr>
            <w:tcW w:w="3020" w:type="dxa"/>
          </w:tcPr>
          <w:p w14:paraId="25EFC2E6" w14:textId="7440EBEF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Er traf</w:t>
            </w:r>
          </w:p>
        </w:tc>
        <w:tc>
          <w:tcPr>
            <w:tcW w:w="3021" w:type="dxa"/>
          </w:tcPr>
          <w:p w14:paraId="7A14A88D" w14:textId="5D76E583" w:rsidR="000A13DF" w:rsidRDefault="000A13DF" w:rsidP="0086418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Renontrer</w:t>
            </w:r>
            <w:proofErr w:type="spellEnd"/>
          </w:p>
        </w:tc>
        <w:tc>
          <w:tcPr>
            <w:tcW w:w="3021" w:type="dxa"/>
          </w:tcPr>
          <w:p w14:paraId="05930F81" w14:textId="6D0BF2AB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treffen</w:t>
            </w:r>
          </w:p>
        </w:tc>
      </w:tr>
      <w:tr w:rsidR="000A13DF" w14:paraId="1A85C4A8" w14:textId="77777777" w:rsidTr="000A13DF">
        <w:tc>
          <w:tcPr>
            <w:tcW w:w="3020" w:type="dxa"/>
          </w:tcPr>
          <w:p w14:paraId="5A204E28" w14:textId="543803BA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Er ist verschwunden</w:t>
            </w:r>
          </w:p>
        </w:tc>
        <w:tc>
          <w:tcPr>
            <w:tcW w:w="3021" w:type="dxa"/>
          </w:tcPr>
          <w:p w14:paraId="24633677" w14:textId="089339FA" w:rsidR="000A13DF" w:rsidRPr="000A13DF" w:rsidRDefault="000A13DF" w:rsidP="000A13DF">
            <w:pPr>
              <w:rPr>
                <w:lang w:val="de-DE"/>
              </w:rPr>
            </w:pPr>
            <w:proofErr w:type="spellStart"/>
            <w:r w:rsidRPr="000A13DF">
              <w:rPr>
                <w:lang w:val="de-DE"/>
              </w:rPr>
              <w:t>Disparaitre</w:t>
            </w:r>
            <w:proofErr w:type="spellEnd"/>
          </w:p>
        </w:tc>
        <w:tc>
          <w:tcPr>
            <w:tcW w:w="3021" w:type="dxa"/>
          </w:tcPr>
          <w:p w14:paraId="0D2D3638" w14:textId="6849C13D" w:rsidR="000A13DF" w:rsidRDefault="000A13DF" w:rsidP="00864181">
            <w:pPr>
              <w:rPr>
                <w:lang w:val="de-DE"/>
              </w:rPr>
            </w:pPr>
            <w:r>
              <w:rPr>
                <w:lang w:val="de-DE"/>
              </w:rPr>
              <w:t>verschwinden</w:t>
            </w:r>
          </w:p>
        </w:tc>
      </w:tr>
    </w:tbl>
    <w:p w14:paraId="74578020" w14:textId="07FAA192" w:rsidR="000A13DF" w:rsidRDefault="000A13DF" w:rsidP="000A13DF">
      <w:pPr>
        <w:rPr>
          <w:lang w:val="de-DE"/>
        </w:rPr>
      </w:pPr>
      <w:r>
        <w:rPr>
          <w:lang w:val="de-DE"/>
        </w:rPr>
        <w:t xml:space="preserve">Bonus: Le </w:t>
      </w:r>
      <w:proofErr w:type="spellStart"/>
      <w:r>
        <w:rPr>
          <w:lang w:val="de-DE"/>
        </w:rPr>
        <w:t>travailleur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mmigré</w:t>
      </w:r>
      <w:proofErr w:type="spellEnd"/>
    </w:p>
    <w:p w14:paraId="35151646" w14:textId="05044E6B" w:rsidR="00B366AE" w:rsidRDefault="00B366AE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11410593" w14:textId="331FA80C" w:rsidR="00B366AE" w:rsidRDefault="00B366AE" w:rsidP="00B366AE">
      <w:pPr>
        <w:pStyle w:val="Titre"/>
        <w:jc w:val="center"/>
        <w:rPr>
          <w:lang w:val="de-DE"/>
        </w:rPr>
      </w:pPr>
      <w:r>
        <w:rPr>
          <w:lang w:val="de-DE"/>
        </w:rPr>
        <w:lastRenderedPageBreak/>
        <w:t>Axe 8: Orte und Erinnerung</w:t>
      </w:r>
    </w:p>
    <w:p w14:paraId="607EAC19" w14:textId="0C1B3DAE" w:rsidR="00B366AE" w:rsidRPr="00B366AE" w:rsidRDefault="00B366AE" w:rsidP="00B366AE">
      <w:pPr>
        <w:pStyle w:val="Titre"/>
        <w:jc w:val="center"/>
      </w:pPr>
      <w:r w:rsidRPr="00B366AE">
        <w:t>Territoire et mémoire</w:t>
      </w:r>
    </w:p>
    <w:p w14:paraId="0C1A0019" w14:textId="5C828849" w:rsidR="00B366AE" w:rsidRDefault="00B366AE" w:rsidP="00B366AE">
      <w:pPr>
        <w:rPr>
          <w:lang w:val="de-DE"/>
        </w:rPr>
      </w:pPr>
    </w:p>
    <w:p w14:paraId="16B3441F" w14:textId="67813BB7" w:rsidR="00B366AE" w:rsidRPr="00B366AE" w:rsidRDefault="00B366AE" w:rsidP="00B366AE">
      <w:r>
        <w:rPr>
          <w:lang w:val="de-DE"/>
        </w:rPr>
        <w:t>1</w:t>
      </w:r>
      <w:r w:rsidRPr="00B366AE">
        <w:rPr>
          <w:vertAlign w:val="superscript"/>
          <w:lang w:val="de-DE"/>
        </w:rPr>
        <w:t>ere</w:t>
      </w:r>
      <w:r>
        <w:rPr>
          <w:lang w:val="de-DE"/>
        </w:rPr>
        <w:t xml:space="preserve"> Spuren der Geschichte = </w:t>
      </w:r>
      <w:r w:rsidRPr="00B366AE">
        <w:t>traces de l’histoire.</w:t>
      </w:r>
    </w:p>
    <w:p w14:paraId="63DCBA6A" w14:textId="2CDD9F25" w:rsidR="00B366AE" w:rsidRDefault="00B366AE" w:rsidP="00B366AE">
      <w:pPr>
        <w:pStyle w:val="Paragraphedeliste"/>
        <w:numPr>
          <w:ilvl w:val="0"/>
          <w:numId w:val="4"/>
        </w:numPr>
        <w:rPr>
          <w:lang w:val="de-DE"/>
        </w:rPr>
      </w:pPr>
      <w:r w:rsidRPr="00B366AE">
        <w:rPr>
          <w:lang w:val="de-DE"/>
        </w:rPr>
        <w:t xml:space="preserve">Verschiedenen </w:t>
      </w:r>
      <w:proofErr w:type="spellStart"/>
      <w:r w:rsidRPr="00B366AE">
        <w:rPr>
          <w:lang w:val="de-DE"/>
        </w:rPr>
        <w:t>karten</w:t>
      </w:r>
      <w:proofErr w:type="spellEnd"/>
      <w:r w:rsidRPr="00B366AE">
        <w:rPr>
          <w:lang w:val="de-DE"/>
        </w:rPr>
        <w:t xml:space="preserve"> von Deutschland.</w:t>
      </w:r>
    </w:p>
    <w:p w14:paraId="4D2F19F8" w14:textId="1DBE7641" w:rsidR="00F8373F" w:rsidRDefault="00F8373F" w:rsidP="00B366AE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Berlinen</w:t>
      </w:r>
      <w:proofErr w:type="spellEnd"/>
      <w:r>
        <w:rPr>
          <w:lang w:val="de-DE"/>
        </w:rPr>
        <w:t xml:space="preserve"> Mauer</w:t>
      </w:r>
    </w:p>
    <w:p w14:paraId="2ECB4AAB" w14:textId="1BE3ECFB" w:rsidR="00F8373F" w:rsidRDefault="00F8373F" w:rsidP="00F8373F">
      <w:pPr>
        <w:rPr>
          <w:lang w:val="de-DE"/>
        </w:rPr>
      </w:pPr>
    </w:p>
    <w:p w14:paraId="12071055" w14:textId="1B21196A" w:rsidR="00F8373F" w:rsidRDefault="00F8373F" w:rsidP="00F8373F">
      <w:pPr>
        <w:rPr>
          <w:lang w:val="de-DE"/>
        </w:rPr>
      </w:pPr>
      <w:r>
        <w:rPr>
          <w:lang w:val="de-DE"/>
        </w:rPr>
        <w:t>Stolpersteine:</w:t>
      </w:r>
    </w:p>
    <w:p w14:paraId="743092C6" w14:textId="11FB4859" w:rsidR="00F8373F" w:rsidRDefault="00F8373F" w:rsidP="00F8373F">
      <w:pPr>
        <w:rPr>
          <w:lang w:val="de-DE"/>
        </w:rPr>
      </w:pPr>
      <w:r>
        <w:rPr>
          <w:lang w:val="de-DE"/>
        </w:rPr>
        <w:t xml:space="preserve">Das Konzentrationslager (-) = camp de </w:t>
      </w:r>
      <w:proofErr w:type="spellStart"/>
      <w:r>
        <w:rPr>
          <w:lang w:val="de-DE"/>
        </w:rPr>
        <w:t>concentration</w:t>
      </w:r>
      <w:proofErr w:type="spellEnd"/>
    </w:p>
    <w:p w14:paraId="7B649AD0" w14:textId="10C4A48A" w:rsidR="00F8373F" w:rsidRDefault="009A10F8" w:rsidP="00F8373F">
      <w:pPr>
        <w:rPr>
          <w:lang w:val="de-DE"/>
        </w:rPr>
      </w:pPr>
      <w:r>
        <w:rPr>
          <w:lang w:val="de-DE"/>
        </w:rPr>
        <w:t>Dachau, Ma</w:t>
      </w:r>
      <w:r w:rsidR="003A7AE2">
        <w:rPr>
          <w:lang w:val="de-DE"/>
        </w:rPr>
        <w:t>u</w:t>
      </w:r>
      <w:r>
        <w:rPr>
          <w:lang w:val="de-DE"/>
        </w:rPr>
        <w:t>thausen, Buchenwald, Oranienburg.</w:t>
      </w:r>
    </w:p>
    <w:p w14:paraId="0064B078" w14:textId="410F6C87" w:rsidR="009A10F8" w:rsidRDefault="000B27CA" w:rsidP="00F8373F">
      <w:pPr>
        <w:rPr>
          <w:lang w:val="de-DE"/>
        </w:rPr>
      </w:pPr>
      <w:r>
        <w:rPr>
          <w:lang w:val="de-DE"/>
        </w:rPr>
        <w:t>Das Weißer Haus = la Maison Blanche</w:t>
      </w:r>
    </w:p>
    <w:p w14:paraId="43B03CA6" w14:textId="241C2015" w:rsidR="000B27CA" w:rsidRDefault="000B27CA" w:rsidP="00F8373F">
      <w:pPr>
        <w:rPr>
          <w:lang w:val="de-DE"/>
        </w:rPr>
      </w:pPr>
    </w:p>
    <w:p w14:paraId="66077DF9" w14:textId="2DCC0B8C" w:rsidR="005D445F" w:rsidRDefault="005D445F" w:rsidP="00F8373F">
      <w:pPr>
        <w:rPr>
          <w:lang w:val="de-DE"/>
        </w:rPr>
      </w:pPr>
      <w:r>
        <w:rPr>
          <w:lang w:val="de-DE"/>
        </w:rPr>
        <w:t>Die Stolperstein:</w:t>
      </w:r>
    </w:p>
    <w:p w14:paraId="07E3C52B" w14:textId="58A61F5C" w:rsidR="005D445F" w:rsidRDefault="005D445F" w:rsidP="00F8373F">
      <w:pPr>
        <w:rPr>
          <w:lang w:val="de-DE"/>
        </w:rPr>
      </w:pPr>
      <w:r>
        <w:rPr>
          <w:lang w:val="de-DE"/>
        </w:rPr>
        <w:t xml:space="preserve">Stolpen = </w:t>
      </w:r>
      <w:r w:rsidRPr="005D445F">
        <w:t>faire 1 faux-pas, trébucher</w:t>
      </w:r>
    </w:p>
    <w:p w14:paraId="780DDEEB" w14:textId="37ECC167" w:rsidR="005D445F" w:rsidRDefault="00852268" w:rsidP="00F8373F">
      <w:pPr>
        <w:rPr>
          <w:lang w:val="de-DE"/>
        </w:rPr>
      </w:pPr>
      <w:r>
        <w:rPr>
          <w:lang w:val="de-DE"/>
        </w:rPr>
        <w:t xml:space="preserve">Die Gedenktafel = </w:t>
      </w:r>
      <w:r w:rsidRPr="00852268">
        <w:t>une stèle commémorative.</w:t>
      </w:r>
    </w:p>
    <w:p w14:paraId="4E5A26E9" w14:textId="6858AF88" w:rsidR="00852268" w:rsidRDefault="00852268" w:rsidP="00F8373F">
      <w:pPr>
        <w:rPr>
          <w:lang w:val="de-DE"/>
        </w:rPr>
      </w:pPr>
      <w:r>
        <w:rPr>
          <w:lang w:val="de-DE"/>
        </w:rPr>
        <w:t xml:space="preserve">Das Denkmal (¨er) = </w:t>
      </w:r>
      <w:r w:rsidRPr="00852268">
        <w:t>le monument</w:t>
      </w:r>
    </w:p>
    <w:p w14:paraId="7072B7B1" w14:textId="0A060166" w:rsidR="00852268" w:rsidRDefault="00852268" w:rsidP="00F8373F">
      <w:pPr>
        <w:rPr>
          <w:lang w:val="de-DE"/>
        </w:rPr>
      </w:pPr>
      <w:r>
        <w:rPr>
          <w:lang w:val="de-DE"/>
        </w:rPr>
        <w:t xml:space="preserve">Einzigartig = </w:t>
      </w:r>
      <w:r w:rsidRPr="00852268">
        <w:t>unique en son genre</w:t>
      </w:r>
    </w:p>
    <w:p w14:paraId="2370605A" w14:textId="0823C6CA" w:rsidR="00852268" w:rsidRDefault="0008330F" w:rsidP="00F8373F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opfer</w:t>
      </w:r>
      <w:proofErr w:type="spellEnd"/>
      <w:r>
        <w:rPr>
          <w:lang w:val="de-DE"/>
        </w:rPr>
        <w:t xml:space="preserve"> (-) = la </w:t>
      </w:r>
      <w:proofErr w:type="spellStart"/>
      <w:r>
        <w:rPr>
          <w:lang w:val="de-DE"/>
        </w:rPr>
        <w:t>victime</w:t>
      </w:r>
      <w:proofErr w:type="spellEnd"/>
    </w:p>
    <w:p w14:paraId="5F8DF458" w14:textId="658DCA16" w:rsidR="0008330F" w:rsidRDefault="00A90EE6" w:rsidP="00F8373F">
      <w:pPr>
        <w:rPr>
          <w:lang w:val="de-DE"/>
        </w:rPr>
      </w:pPr>
      <w:r>
        <w:rPr>
          <w:lang w:val="de-DE"/>
        </w:rPr>
        <w:t xml:space="preserve">Weltweit = </w:t>
      </w:r>
      <w:proofErr w:type="spellStart"/>
      <w:r>
        <w:rPr>
          <w:lang w:val="de-DE"/>
        </w:rPr>
        <w:t>mondialement</w:t>
      </w:r>
      <w:proofErr w:type="spellEnd"/>
    </w:p>
    <w:p w14:paraId="0B8E97A5" w14:textId="5FE20529" w:rsidR="00A90EE6" w:rsidRDefault="00967A70" w:rsidP="00F8373F">
      <w:pPr>
        <w:rPr>
          <w:lang w:val="de-DE"/>
        </w:rPr>
      </w:pPr>
      <w:r>
        <w:rPr>
          <w:lang w:val="de-DE"/>
        </w:rPr>
        <w:t xml:space="preserve">Zeit = </w:t>
      </w:r>
      <w:proofErr w:type="spellStart"/>
      <w:r>
        <w:rPr>
          <w:lang w:val="de-DE"/>
        </w:rPr>
        <w:t>depuis</w:t>
      </w:r>
      <w:proofErr w:type="spellEnd"/>
    </w:p>
    <w:p w14:paraId="7CECD6EC" w14:textId="59D55A50" w:rsidR="00967A70" w:rsidRDefault="00967A70" w:rsidP="00F8373F">
      <w:pPr>
        <w:rPr>
          <w:lang w:val="de-DE"/>
        </w:rPr>
      </w:pPr>
      <w:r>
        <w:rPr>
          <w:lang w:val="de-DE"/>
        </w:rPr>
        <w:t xml:space="preserve">Der Bürgersteig (e) = le </w:t>
      </w:r>
      <w:proofErr w:type="spellStart"/>
      <w:r>
        <w:rPr>
          <w:lang w:val="de-DE"/>
        </w:rPr>
        <w:t>trotoire</w:t>
      </w:r>
      <w:proofErr w:type="spellEnd"/>
    </w:p>
    <w:p w14:paraId="68F68E98" w14:textId="6C65049A" w:rsidR="00967A70" w:rsidRDefault="007D312F" w:rsidP="00F8373F">
      <w:pPr>
        <w:rPr>
          <w:lang w:val="de-DE"/>
        </w:rPr>
      </w:pPr>
      <w:r>
        <w:rPr>
          <w:lang w:val="de-DE"/>
        </w:rPr>
        <w:t xml:space="preserve">Das Dorf (¨er) = le </w:t>
      </w:r>
      <w:proofErr w:type="spellStart"/>
      <w:r>
        <w:rPr>
          <w:lang w:val="de-DE"/>
        </w:rPr>
        <w:t>village</w:t>
      </w:r>
      <w:proofErr w:type="spellEnd"/>
    </w:p>
    <w:p w14:paraId="7A6E7BEE" w14:textId="7482A28E" w:rsidR="007D312F" w:rsidRDefault="007D312F" w:rsidP="00F8373F">
      <w:pPr>
        <w:rPr>
          <w:lang w:val="de-DE"/>
        </w:rPr>
      </w:pPr>
      <w:r>
        <w:rPr>
          <w:lang w:val="de-DE"/>
        </w:rPr>
        <w:t xml:space="preserve">Die Farbe (n) = la </w:t>
      </w:r>
      <w:proofErr w:type="spellStart"/>
      <w:r>
        <w:rPr>
          <w:lang w:val="de-DE"/>
        </w:rPr>
        <w:t>couleur</w:t>
      </w:r>
      <w:proofErr w:type="spellEnd"/>
    </w:p>
    <w:p w14:paraId="52A31F8A" w14:textId="78773DBB" w:rsidR="007D312F" w:rsidRDefault="007D312F" w:rsidP="00F8373F">
      <w:pPr>
        <w:rPr>
          <w:lang w:val="de-DE"/>
        </w:rPr>
      </w:pPr>
      <w:r>
        <w:rPr>
          <w:lang w:val="de-DE"/>
        </w:rPr>
        <w:t xml:space="preserve">Die stein (e) = la </w:t>
      </w:r>
      <w:proofErr w:type="spellStart"/>
      <w:r>
        <w:rPr>
          <w:lang w:val="de-DE"/>
        </w:rPr>
        <w:t>pièrre</w:t>
      </w:r>
      <w:proofErr w:type="spellEnd"/>
    </w:p>
    <w:p w14:paraId="1188221A" w14:textId="389A5026" w:rsidR="007D312F" w:rsidRDefault="007D312F" w:rsidP="00F8373F">
      <w:pPr>
        <w:rPr>
          <w:lang w:val="de-DE"/>
        </w:rPr>
      </w:pPr>
      <w:r>
        <w:rPr>
          <w:lang w:val="de-DE"/>
        </w:rPr>
        <w:t xml:space="preserve">Sich erinnern +A = se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14:paraId="7CA037AE" w14:textId="189A5CF4" w:rsidR="007D312F" w:rsidRDefault="007D312F" w:rsidP="00F8373F">
      <w:pPr>
        <w:rPr>
          <w:lang w:val="de-DE"/>
        </w:rPr>
      </w:pPr>
      <w:r>
        <w:rPr>
          <w:lang w:val="de-DE"/>
        </w:rPr>
        <w:t xml:space="preserve">Erinnern an +A = </w:t>
      </w:r>
      <w:proofErr w:type="spellStart"/>
      <w:r>
        <w:rPr>
          <w:lang w:val="de-DE"/>
        </w:rPr>
        <w:t>rappeler</w:t>
      </w:r>
      <w:proofErr w:type="spellEnd"/>
    </w:p>
    <w:p w14:paraId="5748FFB9" w14:textId="38EBDEB2" w:rsidR="007D312F" w:rsidRDefault="0094265E" w:rsidP="00F8373F">
      <w:pPr>
        <w:rPr>
          <w:lang w:val="de-DE"/>
        </w:rPr>
      </w:pPr>
      <w:r>
        <w:rPr>
          <w:lang w:val="de-DE"/>
        </w:rPr>
        <w:t>Das Lager (-) = le camp</w:t>
      </w:r>
    </w:p>
    <w:p w14:paraId="4BCB33C5" w14:textId="4456E096" w:rsidR="0094265E" w:rsidRDefault="0094265E" w:rsidP="00F8373F">
      <w:pPr>
        <w:rPr>
          <w:lang w:val="de-DE"/>
        </w:rPr>
      </w:pPr>
      <w:r>
        <w:rPr>
          <w:lang w:val="de-DE"/>
        </w:rPr>
        <w:t>Sterben (i,</w:t>
      </w:r>
      <w:r w:rsidR="00ED0F6D">
        <w:rPr>
          <w:lang w:val="de-DE"/>
        </w:rPr>
        <w:t xml:space="preserve"> </w:t>
      </w:r>
      <w:r>
        <w:rPr>
          <w:lang w:val="de-DE"/>
        </w:rPr>
        <w:t>a,</w:t>
      </w:r>
      <w:r w:rsidR="00ED0F6D">
        <w:rPr>
          <w:lang w:val="de-DE"/>
        </w:rPr>
        <w:t xml:space="preserve"> </w:t>
      </w:r>
      <w:r>
        <w:rPr>
          <w:lang w:val="de-DE"/>
        </w:rPr>
        <w:t xml:space="preserve">o) = </w:t>
      </w:r>
      <w:proofErr w:type="spellStart"/>
      <w:r>
        <w:rPr>
          <w:lang w:val="de-DE"/>
        </w:rPr>
        <w:t>mourrir</w:t>
      </w:r>
      <w:proofErr w:type="spellEnd"/>
    </w:p>
    <w:p w14:paraId="1D7471CE" w14:textId="09A3569F" w:rsidR="0094265E" w:rsidRDefault="006633EE" w:rsidP="00F8373F">
      <w:pPr>
        <w:rPr>
          <w:lang w:val="de-DE"/>
        </w:rPr>
      </w:pPr>
      <w:r>
        <w:rPr>
          <w:lang w:val="de-DE"/>
        </w:rPr>
        <w:t xml:space="preserve">Entkommen = </w:t>
      </w:r>
      <w:proofErr w:type="spellStart"/>
      <w:r>
        <w:rPr>
          <w:lang w:val="de-DE"/>
        </w:rPr>
        <w:t>s’enfuir</w:t>
      </w:r>
      <w:proofErr w:type="spellEnd"/>
    </w:p>
    <w:p w14:paraId="0CBCBCCD" w14:textId="77FCCDE8" w:rsidR="006633EE" w:rsidRDefault="006633EE" w:rsidP="00F8373F">
      <w:pPr>
        <w:rPr>
          <w:lang w:val="de-DE"/>
        </w:rPr>
      </w:pPr>
      <w:r>
        <w:rPr>
          <w:lang w:val="de-DE"/>
        </w:rPr>
        <w:t xml:space="preserve">Nachdenken = </w:t>
      </w:r>
      <w:proofErr w:type="spellStart"/>
      <w:r>
        <w:rPr>
          <w:lang w:val="de-DE"/>
        </w:rPr>
        <w:t>réflechir</w:t>
      </w:r>
      <w:proofErr w:type="spellEnd"/>
    </w:p>
    <w:p w14:paraId="3874474D" w14:textId="41EBBE56" w:rsidR="006633EE" w:rsidRDefault="008B1A8D" w:rsidP="00F8373F">
      <w:pPr>
        <w:rPr>
          <w:lang w:val="de-DE"/>
        </w:rPr>
      </w:pPr>
      <w:r>
        <w:rPr>
          <w:lang w:val="de-DE"/>
        </w:rPr>
        <w:lastRenderedPageBreak/>
        <w:t xml:space="preserve">Die Zahl (en)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chiffres</w:t>
      </w:r>
      <w:proofErr w:type="spellEnd"/>
    </w:p>
    <w:p w14:paraId="0BF1AE68" w14:textId="3D69385E" w:rsidR="008B1A8D" w:rsidRDefault="008B1A8D" w:rsidP="00F8373F">
      <w:pPr>
        <w:rPr>
          <w:lang w:val="de-DE"/>
        </w:rPr>
      </w:pPr>
      <w:r>
        <w:rPr>
          <w:lang w:val="de-DE"/>
        </w:rPr>
        <w:t xml:space="preserve">Der Rahmen = le </w:t>
      </w:r>
      <w:proofErr w:type="spellStart"/>
      <w:r>
        <w:rPr>
          <w:lang w:val="de-DE"/>
        </w:rPr>
        <w:t>cadre</w:t>
      </w:r>
      <w:proofErr w:type="spellEnd"/>
    </w:p>
    <w:p w14:paraId="08A44C69" w14:textId="38070B35" w:rsidR="008B1A8D" w:rsidRDefault="00773E85" w:rsidP="00F8373F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verwante</w:t>
      </w:r>
      <w:proofErr w:type="spellEnd"/>
      <w:r>
        <w:rPr>
          <w:lang w:val="de-DE"/>
        </w:rPr>
        <w:t xml:space="preserve">, die </w:t>
      </w:r>
      <w:proofErr w:type="spellStart"/>
      <w:r>
        <w:rPr>
          <w:lang w:val="de-DE"/>
        </w:rPr>
        <w:t>verwanten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famille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proche</w:t>
      </w:r>
      <w:proofErr w:type="spellEnd"/>
    </w:p>
    <w:p w14:paraId="0145C30E" w14:textId="170D5C8D" w:rsidR="00773E85" w:rsidRDefault="00CE2F6E" w:rsidP="00F8373F">
      <w:pPr>
        <w:rPr>
          <w:lang w:val="de-DE"/>
        </w:rPr>
      </w:pPr>
      <w:proofErr w:type="spellStart"/>
      <w:r>
        <w:rPr>
          <w:lang w:val="de-DE"/>
        </w:rPr>
        <w:t>Neugerig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curieux</w:t>
      </w:r>
      <w:proofErr w:type="spellEnd"/>
    </w:p>
    <w:p w14:paraId="76A45E11" w14:textId="62B42350" w:rsidR="00CE2F6E" w:rsidRDefault="00140D96" w:rsidP="00F8373F">
      <w:pPr>
        <w:rPr>
          <w:lang w:val="de-DE"/>
        </w:rPr>
      </w:pPr>
      <w:proofErr w:type="spellStart"/>
      <w:r>
        <w:rPr>
          <w:lang w:val="de-DE"/>
        </w:rPr>
        <w:t>Badaud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passant</w:t>
      </w:r>
      <w:proofErr w:type="spellEnd"/>
    </w:p>
    <w:p w14:paraId="33BB93E6" w14:textId="7AD5F7E0" w:rsidR="00876023" w:rsidRDefault="00876023" w:rsidP="00F8373F">
      <w:pPr>
        <w:rPr>
          <w:lang w:val="de-DE"/>
        </w:rPr>
      </w:pPr>
      <w:proofErr w:type="spellStart"/>
      <w:r>
        <w:rPr>
          <w:lang w:val="de-DE"/>
        </w:rPr>
        <w:t>Folgstellbach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immaginable</w:t>
      </w:r>
      <w:proofErr w:type="spellEnd"/>
    </w:p>
    <w:p w14:paraId="40456005" w14:textId="51989DE7" w:rsidR="002A68F3" w:rsidRDefault="002A68F3" w:rsidP="00F8373F">
      <w:pPr>
        <w:rPr>
          <w:lang w:val="de-DE"/>
        </w:rPr>
      </w:pPr>
      <w:r>
        <w:rPr>
          <w:lang w:val="de-DE"/>
        </w:rPr>
        <w:t xml:space="preserve">Entstehen (entstanden) = </w:t>
      </w:r>
      <w:proofErr w:type="spellStart"/>
      <w:r>
        <w:rPr>
          <w:lang w:val="de-DE"/>
        </w:rPr>
        <w:t>naitre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projet</w:t>
      </w:r>
      <w:proofErr w:type="spellEnd"/>
      <w:r>
        <w:rPr>
          <w:lang w:val="de-DE"/>
        </w:rPr>
        <w:t>)</w:t>
      </w:r>
    </w:p>
    <w:p w14:paraId="5DE91A8F" w14:textId="06D31E5D" w:rsidR="001322C6" w:rsidRDefault="001322C6" w:rsidP="00F8373F">
      <w:pPr>
        <w:rPr>
          <w:lang w:val="de-DE"/>
        </w:rPr>
      </w:pPr>
      <w:r>
        <w:rPr>
          <w:lang w:val="de-DE"/>
        </w:rPr>
        <w:t xml:space="preserve">Verschlechtern = </w:t>
      </w:r>
      <w:proofErr w:type="spellStart"/>
      <w:r>
        <w:rPr>
          <w:lang w:val="de-DE"/>
        </w:rPr>
        <w:t>empirer</w:t>
      </w:r>
      <w:proofErr w:type="spellEnd"/>
    </w:p>
    <w:p w14:paraId="106A020A" w14:textId="7DE17CF3" w:rsidR="00876023" w:rsidRPr="00D370A9" w:rsidRDefault="00876023" w:rsidP="00F8373F">
      <w:r w:rsidRPr="00D370A9">
        <w:t>2) Qui a l’idée du projet? Qui y prend part maintenant?</w:t>
      </w:r>
    </w:p>
    <w:p w14:paraId="4E837B93" w14:textId="4C9B0F2D" w:rsidR="00876023" w:rsidRPr="00D370A9" w:rsidRDefault="00876023" w:rsidP="00F8373F">
      <w:r w:rsidRPr="00D370A9">
        <w:t xml:space="preserve">3) Expliquez cette phrase : „…tandis que les pierres </w:t>
      </w:r>
      <w:r w:rsidR="0035122E" w:rsidRPr="00D370A9">
        <w:t>personnalisent</w:t>
      </w:r>
      <w:r w:rsidRPr="00D370A9">
        <w:t xml:space="preserve"> le désastre qu’il y a eu lieu.“</w:t>
      </w:r>
    </w:p>
    <w:p w14:paraId="71587BEC" w14:textId="66F99812" w:rsidR="002A68F3" w:rsidRPr="00D370A9" w:rsidRDefault="00D370A9" w:rsidP="00F8373F">
      <w:r w:rsidRPr="00D370A9">
        <w:t>4) Quel est la réponse qui ne c</w:t>
      </w:r>
      <w:r>
        <w:t>o</w:t>
      </w:r>
      <w:r w:rsidRPr="00D370A9">
        <w:t>nvient pas, écrire la bonne:</w:t>
      </w:r>
    </w:p>
    <w:p w14:paraId="62B89879" w14:textId="496AA6E0" w:rsidR="00D370A9" w:rsidRPr="00D370A9" w:rsidRDefault="00D370A9" w:rsidP="00F8373F">
      <w:proofErr w:type="spellStart"/>
      <w:r w:rsidRPr="00D370A9">
        <w:t>Stolpersteine</w:t>
      </w:r>
      <w:proofErr w:type="spellEnd"/>
      <w:r w:rsidRPr="00D370A9">
        <w:t xml:space="preserve"> doivent rappeler …</w:t>
      </w:r>
    </w:p>
    <w:p w14:paraId="2454D4DF" w14:textId="0E6A5144" w:rsidR="00D370A9" w:rsidRPr="00D370A9" w:rsidRDefault="00D370A9" w:rsidP="00D370A9">
      <w:pPr>
        <w:pStyle w:val="Paragraphedeliste"/>
        <w:numPr>
          <w:ilvl w:val="0"/>
          <w:numId w:val="5"/>
        </w:numPr>
      </w:pPr>
      <w:r w:rsidRPr="00D370A9">
        <w:t>… les victimes juives ainsi que les autres victimes du parti national socialise</w:t>
      </w:r>
    </w:p>
    <w:p w14:paraId="4EDD9994" w14:textId="6C7E3619" w:rsidR="00D370A9" w:rsidRPr="00D370A9" w:rsidRDefault="00D370A9" w:rsidP="00D370A9">
      <w:pPr>
        <w:pStyle w:val="Paragraphedeliste"/>
        <w:numPr>
          <w:ilvl w:val="0"/>
          <w:numId w:val="5"/>
        </w:numPr>
      </w:pPr>
      <w:r w:rsidRPr="00D370A9">
        <w:t xml:space="preserve">… seulement au personnes qui sont mortes à </w:t>
      </w:r>
      <w:proofErr w:type="spellStart"/>
      <w:r w:rsidRPr="00D370A9">
        <w:t>Auschwitch</w:t>
      </w:r>
      <w:proofErr w:type="spellEnd"/>
      <w:r w:rsidRPr="00D370A9">
        <w:t xml:space="preserve">  (Faux)</w:t>
      </w:r>
    </w:p>
    <w:p w14:paraId="5515D25C" w14:textId="7F615DAC" w:rsidR="00D370A9" w:rsidRPr="00D370A9" w:rsidRDefault="00D370A9" w:rsidP="00D370A9">
      <w:pPr>
        <w:pStyle w:val="Paragraphedeliste"/>
        <w:numPr>
          <w:ilvl w:val="0"/>
          <w:numId w:val="5"/>
        </w:numPr>
      </w:pPr>
      <w:r w:rsidRPr="00D370A9">
        <w:t>.</w:t>
      </w:r>
    </w:p>
    <w:p w14:paraId="555396CE" w14:textId="49A0D8E9" w:rsidR="00D370A9" w:rsidRPr="00D370A9" w:rsidRDefault="00D370A9" w:rsidP="00D370A9">
      <w:r w:rsidRPr="00D370A9">
        <w:t>5) Qu’est ce qui est faux? Écrivez la bonne phrase.</w:t>
      </w:r>
    </w:p>
    <w:p w14:paraId="28A77F87" w14:textId="25937C34" w:rsidR="00D370A9" w:rsidRPr="00D370A9" w:rsidRDefault="00D370A9" w:rsidP="00D370A9">
      <w:r w:rsidRPr="00D370A9">
        <w:t xml:space="preserve">„Les </w:t>
      </w:r>
      <w:r w:rsidR="0035122E" w:rsidRPr="00D370A9">
        <w:t>pierres</w:t>
      </w:r>
      <w:r w:rsidRPr="00D370A9">
        <w:t xml:space="preserve"> d’</w:t>
      </w:r>
      <w:r w:rsidR="0035122E" w:rsidRPr="00D370A9">
        <w:t>achoppement</w:t>
      </w:r>
      <w:r w:rsidRPr="00D370A9">
        <w:t xml:space="preserve"> sont </w:t>
      </w:r>
      <w:r w:rsidR="0035122E" w:rsidRPr="00D370A9">
        <w:t>fixées</w:t>
      </w:r>
      <w:r w:rsidRPr="00D370A9">
        <w:t xml:space="preserve"> au sol dev</w:t>
      </w:r>
      <w:r w:rsidR="0035122E">
        <w:t>a</w:t>
      </w:r>
      <w:r w:rsidRPr="00D370A9">
        <w:t>nt les immeubles. Ainsi …</w:t>
      </w:r>
    </w:p>
    <w:p w14:paraId="01B5CAB0" w14:textId="15019147" w:rsidR="00D370A9" w:rsidRPr="00D370A9" w:rsidRDefault="00D370A9" w:rsidP="00D370A9">
      <w:pPr>
        <w:pStyle w:val="Paragraphedeliste"/>
        <w:numPr>
          <w:ilvl w:val="0"/>
          <w:numId w:val="6"/>
        </w:numPr>
      </w:pPr>
      <w:r w:rsidRPr="00D370A9">
        <w:t xml:space="preserve">…Pour que les gens </w:t>
      </w:r>
      <w:r w:rsidR="0035122E" w:rsidRPr="00D370A9">
        <w:t>trébuchent</w:t>
      </w:r>
      <w:r w:rsidRPr="00D370A9">
        <w:t xml:space="preserve"> (faux)</w:t>
      </w:r>
    </w:p>
    <w:p w14:paraId="16586B76" w14:textId="150ED492" w:rsidR="00D370A9" w:rsidRDefault="00D370A9" w:rsidP="00D370A9">
      <w:pPr>
        <w:pStyle w:val="Paragraphedeliste"/>
        <w:numPr>
          <w:ilvl w:val="0"/>
          <w:numId w:val="6"/>
        </w:numPr>
      </w:pPr>
      <w:r w:rsidRPr="00D370A9">
        <w:t>…</w:t>
      </w:r>
      <w:r w:rsidR="0035122E">
        <w:t>on ne doit pas entrer dans le domaine (faux)</w:t>
      </w:r>
    </w:p>
    <w:p w14:paraId="74FD9345" w14:textId="2ECF7CE3" w:rsidR="0035122E" w:rsidRDefault="0035122E" w:rsidP="00D370A9">
      <w:pPr>
        <w:pStyle w:val="Paragraphedeliste"/>
        <w:numPr>
          <w:ilvl w:val="0"/>
          <w:numId w:val="6"/>
        </w:numPr>
      </w:pPr>
      <w:r>
        <w:t>…</w:t>
      </w:r>
      <w:proofErr w:type="spellStart"/>
      <w:r>
        <w:t>ancere</w:t>
      </w:r>
      <w:proofErr w:type="spellEnd"/>
      <w:r>
        <w:t xml:space="preserve"> les </w:t>
      </w:r>
      <w:proofErr w:type="spellStart"/>
      <w:r>
        <w:t>gnsq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ont vécus dans cette maison (Vrai)</w:t>
      </w:r>
    </w:p>
    <w:p w14:paraId="68F6E402" w14:textId="0446CDBF" w:rsidR="00C710AB" w:rsidRPr="00D370A9" w:rsidRDefault="00C710AB" w:rsidP="00C710AB">
      <w:r>
        <w:t xml:space="preserve">Axe 8 Die </w:t>
      </w:r>
      <w:proofErr w:type="spellStart"/>
      <w:r>
        <w:t>Geschichte</w:t>
      </w:r>
      <w:proofErr w:type="spellEnd"/>
      <w:r>
        <w:t xml:space="preserve"> der </w:t>
      </w:r>
      <w:proofErr w:type="spellStart"/>
      <w:r>
        <w:t>Stolpersteine</w:t>
      </w:r>
      <w:proofErr w:type="spellEnd"/>
      <w:r>
        <w:t xml:space="preserve"> _ </w:t>
      </w:r>
      <w:proofErr w:type="spellStart"/>
      <w:r>
        <w:t>Karambolage</w:t>
      </w:r>
      <w:proofErr w:type="spellEnd"/>
      <w:r>
        <w:t>_ Arte</w:t>
      </w:r>
    </w:p>
    <w:sectPr w:rsidR="00C710AB" w:rsidRPr="00D370A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6E913" w14:textId="77777777" w:rsidR="00566928" w:rsidRDefault="00566928" w:rsidP="00F4573B">
      <w:pPr>
        <w:spacing w:after="0" w:line="240" w:lineRule="auto"/>
      </w:pPr>
      <w:r>
        <w:separator/>
      </w:r>
    </w:p>
  </w:endnote>
  <w:endnote w:type="continuationSeparator" w:id="0">
    <w:p w14:paraId="158F5169" w14:textId="77777777" w:rsidR="00566928" w:rsidRDefault="0056692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8EC2416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91EEC97" wp14:editId="126752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76C3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1EEC9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0D76C3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2FF48" w14:textId="77777777" w:rsidR="00566928" w:rsidRDefault="00566928" w:rsidP="00F4573B">
      <w:pPr>
        <w:spacing w:after="0" w:line="240" w:lineRule="auto"/>
      </w:pPr>
      <w:r>
        <w:separator/>
      </w:r>
    </w:p>
  </w:footnote>
  <w:footnote w:type="continuationSeparator" w:id="0">
    <w:p w14:paraId="2E707896" w14:textId="77777777" w:rsidR="00566928" w:rsidRDefault="0056692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1A25E" w14:textId="0F88DA72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2B0991">
          <w:rPr>
            <w:lang w:val="de-DE"/>
          </w:rPr>
          <w:t>Mittwoch, 31. März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F5F"/>
    <w:multiLevelType w:val="hybridMultilevel"/>
    <w:tmpl w:val="D024701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295D"/>
    <w:multiLevelType w:val="hybridMultilevel"/>
    <w:tmpl w:val="EA4051EC"/>
    <w:lvl w:ilvl="0" w:tplc="643248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49C2"/>
    <w:multiLevelType w:val="hybridMultilevel"/>
    <w:tmpl w:val="F446BE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6D52"/>
    <w:multiLevelType w:val="hybridMultilevel"/>
    <w:tmpl w:val="A13AC176"/>
    <w:lvl w:ilvl="0" w:tplc="27C65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15C3C"/>
    <w:multiLevelType w:val="hybridMultilevel"/>
    <w:tmpl w:val="2F260B8C"/>
    <w:lvl w:ilvl="0" w:tplc="F3ACC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345"/>
    <w:multiLevelType w:val="hybridMultilevel"/>
    <w:tmpl w:val="8862BDA8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91"/>
    <w:rsid w:val="0008330F"/>
    <w:rsid w:val="000A13DF"/>
    <w:rsid w:val="000B27CA"/>
    <w:rsid w:val="000E66BB"/>
    <w:rsid w:val="001322C6"/>
    <w:rsid w:val="00140D96"/>
    <w:rsid w:val="00151752"/>
    <w:rsid w:val="00153283"/>
    <w:rsid w:val="001C17E7"/>
    <w:rsid w:val="002811C2"/>
    <w:rsid w:val="002A68F3"/>
    <w:rsid w:val="002B0991"/>
    <w:rsid w:val="0035122E"/>
    <w:rsid w:val="00364DC8"/>
    <w:rsid w:val="003A7AE2"/>
    <w:rsid w:val="00566928"/>
    <w:rsid w:val="005D445F"/>
    <w:rsid w:val="006633EE"/>
    <w:rsid w:val="00773E85"/>
    <w:rsid w:val="0077541F"/>
    <w:rsid w:val="007A0824"/>
    <w:rsid w:val="007D312F"/>
    <w:rsid w:val="00852268"/>
    <w:rsid w:val="00864181"/>
    <w:rsid w:val="00876023"/>
    <w:rsid w:val="008B1A8D"/>
    <w:rsid w:val="0094265E"/>
    <w:rsid w:val="00967A70"/>
    <w:rsid w:val="009A10F8"/>
    <w:rsid w:val="00A90EE6"/>
    <w:rsid w:val="00AF2AD0"/>
    <w:rsid w:val="00B366AE"/>
    <w:rsid w:val="00C05CB6"/>
    <w:rsid w:val="00C3133C"/>
    <w:rsid w:val="00C710AB"/>
    <w:rsid w:val="00CE2F6E"/>
    <w:rsid w:val="00D370A9"/>
    <w:rsid w:val="00ED0F6D"/>
    <w:rsid w:val="00F3124E"/>
    <w:rsid w:val="00F4573B"/>
    <w:rsid w:val="00F8373F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988FD"/>
  <w15:chartTrackingRefBased/>
  <w15:docId w15:val="{7BF69153-6164-40B2-8BCE-2BEADE76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2B0991"/>
    <w:pPr>
      <w:ind w:left="720"/>
      <w:contextualSpacing/>
    </w:pPr>
  </w:style>
  <w:style w:type="table" w:styleId="Grilledutableau">
    <w:name w:val="Table Grid"/>
    <w:basedOn w:val="TableauNormal"/>
    <w:uiPriority w:val="39"/>
    <w:rsid w:val="000A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88</TotalTime>
  <Pages>3</Pages>
  <Words>504</Words>
  <Characters>2251</Characters>
  <Application>Microsoft Office Word</Application>
  <DocSecurity>0</DocSecurity>
  <Lines>187</Lines>
  <Paragraphs>119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21</cp:revision>
  <dcterms:created xsi:type="dcterms:W3CDTF">2021-03-31T06:12:00Z</dcterms:created>
  <dcterms:modified xsi:type="dcterms:W3CDTF">2021-03-31T07:54:00Z</dcterms:modified>
</cp:coreProperties>
</file>