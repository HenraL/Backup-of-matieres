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4B623" w14:textId="77777777" w:rsidR="006705F3" w:rsidRDefault="006705F3"/>
    <w:p w14:paraId="72EC307B" w14:textId="56BDF2A8" w:rsidR="00DE0ED7" w:rsidRPr="00D53DA7" w:rsidRDefault="00AB6F33" w:rsidP="00D53DA7">
      <w:pPr>
        <w:jc w:val="center"/>
      </w:pPr>
      <w:sdt>
        <w:sdtPr>
          <w:rPr>
            <w:u w:val="single"/>
          </w:rPr>
          <w:alias w:val="Matière"/>
          <w:tag w:val="Matière"/>
          <w:id w:val="213808947"/>
          <w:placeholder>
            <w:docPart w:val="DB3DEDD5C11243E7A2A8B1A8F4339280"/>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sidR="003D63DA">
            <w:rPr>
              <w:u w:val="single"/>
            </w:rPr>
            <w:t xml:space="preserve">Numériques et sciences de l’informatique (NSI) </w:t>
          </w:r>
        </w:sdtContent>
      </w:sdt>
    </w:p>
    <w:sdt>
      <w:sdtPr>
        <w:rPr>
          <w:u w:val="single"/>
        </w:rPr>
        <w:alias w:val="Sujet/Titre"/>
        <w:tag w:val="Sujet"/>
        <w:id w:val="1798561544"/>
        <w:placeholder>
          <w:docPart w:val="711EB5AF976B4104B870A1CE1E3C8783"/>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Content>
        <w:p w14:paraId="6A0CE1BB" w14:textId="13A2BC00" w:rsidR="00CB7909" w:rsidRDefault="003D63DA" w:rsidP="00CA0255">
          <w:pPr>
            <w:jc w:val="center"/>
            <w:rPr>
              <w:u w:val="single"/>
            </w:rPr>
          </w:pPr>
          <w:r>
            <w:rPr>
              <w:u w:val="single"/>
            </w:rPr>
            <w:t>DST d’NSI</w:t>
          </w:r>
        </w:p>
      </w:sdtContent>
    </w:sdt>
    <w:p w14:paraId="0B3CB74D" w14:textId="6512FF06"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2B62E8E4" wp14:editId="0C8D4B06">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759C9698" w14:textId="77777777" w:rsidR="00AB6F33" w:rsidRPr="009C3D6D" w:rsidRDefault="00AB6F33"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2E8E4"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759C9698" w14:textId="77777777" w:rsidR="00AB6F33" w:rsidRPr="009C3D6D" w:rsidRDefault="00AB6F33"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2383D0A4" wp14:editId="12E7E48B">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2195A628" w14:textId="77777777" w:rsidR="00AB6F33" w:rsidRDefault="00AB6F33" w:rsidP="008E776B">
                            <w:pPr>
                              <w:rPr>
                                <w:color w:val="FF0000"/>
                                <w:sz w:val="22"/>
                                <w:u w:val="single"/>
                              </w:rPr>
                            </w:pPr>
                            <w:r w:rsidRPr="00B62A3D">
                              <w:rPr>
                                <w:color w:val="FF0000"/>
                                <w:sz w:val="22"/>
                                <w:u w:val="single"/>
                              </w:rPr>
                              <w:t>Note :</w:t>
                            </w:r>
                          </w:p>
                          <w:p w14:paraId="0514239A" w14:textId="77777777" w:rsidR="00AB6F33" w:rsidRPr="00E47626" w:rsidRDefault="00AB6F33" w:rsidP="008E776B">
                            <w:pPr>
                              <w:rPr>
                                <w:color w:val="FF0000"/>
                                <w:sz w:val="12"/>
                                <w:u w:val="single"/>
                              </w:rPr>
                            </w:pPr>
                          </w:p>
                          <w:p w14:paraId="70A680F7" w14:textId="77777777" w:rsidR="00AB6F33" w:rsidRPr="00E47626" w:rsidRDefault="00AB6F33" w:rsidP="008E776B">
                            <w:pPr>
                              <w:rPr>
                                <w:sz w:val="14"/>
                              </w:rPr>
                            </w:pPr>
                            <w:r w:rsidRPr="00E47626">
                              <w:rPr>
                                <w:color w:val="FF0000"/>
                                <w:sz w:val="14"/>
                              </w:rPr>
                              <w:t>_________</w:t>
                            </w:r>
                            <w:r>
                              <w:rPr>
                                <w:color w:val="FF0000"/>
                                <w:sz w:val="14"/>
                              </w:rPr>
                              <w:t>___</w:t>
                            </w:r>
                          </w:p>
                          <w:p w14:paraId="3EAE8282" w14:textId="77777777" w:rsidR="00AB6F33" w:rsidRPr="00E47626" w:rsidRDefault="00AB6F33"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3D0A4"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2195A628" w14:textId="77777777" w:rsidR="00AB6F33" w:rsidRDefault="00AB6F33" w:rsidP="008E776B">
                      <w:pPr>
                        <w:rPr>
                          <w:color w:val="FF0000"/>
                          <w:sz w:val="22"/>
                          <w:u w:val="single"/>
                        </w:rPr>
                      </w:pPr>
                      <w:r w:rsidRPr="00B62A3D">
                        <w:rPr>
                          <w:color w:val="FF0000"/>
                          <w:sz w:val="22"/>
                          <w:u w:val="single"/>
                        </w:rPr>
                        <w:t>Note :</w:t>
                      </w:r>
                    </w:p>
                    <w:p w14:paraId="0514239A" w14:textId="77777777" w:rsidR="00AB6F33" w:rsidRPr="00E47626" w:rsidRDefault="00AB6F33" w:rsidP="008E776B">
                      <w:pPr>
                        <w:rPr>
                          <w:color w:val="FF0000"/>
                          <w:sz w:val="12"/>
                          <w:u w:val="single"/>
                        </w:rPr>
                      </w:pPr>
                    </w:p>
                    <w:p w14:paraId="70A680F7" w14:textId="77777777" w:rsidR="00AB6F33" w:rsidRPr="00E47626" w:rsidRDefault="00AB6F33" w:rsidP="008E776B">
                      <w:pPr>
                        <w:rPr>
                          <w:sz w:val="14"/>
                        </w:rPr>
                      </w:pPr>
                      <w:r w:rsidRPr="00E47626">
                        <w:rPr>
                          <w:color w:val="FF0000"/>
                          <w:sz w:val="14"/>
                        </w:rPr>
                        <w:t>_________</w:t>
                      </w:r>
                      <w:r>
                        <w:rPr>
                          <w:color w:val="FF0000"/>
                          <w:sz w:val="14"/>
                        </w:rPr>
                        <w:t>___</w:t>
                      </w:r>
                    </w:p>
                    <w:p w14:paraId="3EAE8282" w14:textId="77777777" w:rsidR="00AB6F33" w:rsidRPr="00E47626" w:rsidRDefault="00AB6F33"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65376E7A" wp14:editId="1A963130">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4F58BA9A" w14:textId="77777777" w:rsidR="00AB6F33" w:rsidRPr="00646968" w:rsidRDefault="00AB6F33"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76E7A"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4F58BA9A" w14:textId="77777777" w:rsidR="00AB6F33" w:rsidRPr="00646968" w:rsidRDefault="00AB6F33" w:rsidP="008E776B">
                      <w:pPr>
                        <w:rPr>
                          <w:color w:val="FF0000"/>
                          <w:u w:val="single"/>
                        </w:rPr>
                      </w:pPr>
                      <w:r w:rsidRPr="00646968">
                        <w:rPr>
                          <w:color w:val="FF0000"/>
                          <w:u w:val="single"/>
                        </w:rPr>
                        <w:t>Signature :</w:t>
                      </w:r>
                    </w:p>
                  </w:txbxContent>
                </v:textbox>
              </v:rect>
            </w:pict>
          </mc:Fallback>
        </mc:AlternateContent>
      </w:r>
    </w:p>
    <w:p w14:paraId="24CE7DC5" w14:textId="5CE7A7C4" w:rsidR="003D63DA" w:rsidRDefault="003D63DA" w:rsidP="00CA0255"/>
    <w:p w14:paraId="3E1BEB16" w14:textId="50167F83" w:rsidR="003D63DA" w:rsidRDefault="003D63DA" w:rsidP="00CA0255"/>
    <w:p w14:paraId="0A269A3D" w14:textId="05F7BAE1" w:rsidR="003D63DA" w:rsidRDefault="003D63DA" w:rsidP="00CA0255"/>
    <w:p w14:paraId="0BC8FD5E" w14:textId="328E6F96" w:rsidR="003D63DA" w:rsidRDefault="003D63DA" w:rsidP="00CA0255"/>
    <w:p w14:paraId="1D5B9D38" w14:textId="1C6F58C4" w:rsidR="008B2F99" w:rsidRDefault="008B2F99" w:rsidP="00866963">
      <w:pPr>
        <w:pStyle w:val="Titre1"/>
      </w:pPr>
      <w:r>
        <w:t>Exercice 1 :</w:t>
      </w:r>
    </w:p>
    <w:p w14:paraId="2508C96D" w14:textId="05C64B07" w:rsidR="00422C39" w:rsidRDefault="00422C39" w:rsidP="00866963">
      <w:pPr>
        <w:pStyle w:val="Titre2"/>
      </w:pPr>
      <w:r>
        <w:t>1)</w:t>
      </w:r>
    </w:p>
    <w:p w14:paraId="568C0B86" w14:textId="0F7F9F57" w:rsidR="00422C39" w:rsidRDefault="00422C39" w:rsidP="00CA0255">
      <w:r>
        <w:t>A l’initialisation du programme, la pile P contient la suite 4,2,5,8 et la pile Q n’existe pas.</w:t>
      </w:r>
    </w:p>
    <w:p w14:paraId="5796F99F" w14:textId="62165F7B" w:rsidR="00422C39" w:rsidRDefault="00422C39" w:rsidP="00422C39">
      <w:r>
        <w:t>A la fin de l’exécution du programme, la pile P sera vide et la Pile Q contiendras la suite</w:t>
      </w:r>
      <w:r w:rsidR="002C6B69">
        <w:t> :</w:t>
      </w:r>
      <w:r w:rsidR="002C6B69">
        <w:br/>
        <w:t>4,2,5,8</w:t>
      </w:r>
    </w:p>
    <w:p w14:paraId="31A2F88F" w14:textId="0F59CF0C" w:rsidR="002C6B69" w:rsidRDefault="002C6B69" w:rsidP="00422C39"/>
    <w:p w14:paraId="63366F7E" w14:textId="77777777" w:rsidR="00AB6F33" w:rsidRDefault="002C6B69" w:rsidP="00866963">
      <w:pPr>
        <w:pStyle w:val="Titre2"/>
      </w:pPr>
      <w:r>
        <w:t>2)</w:t>
      </w:r>
    </w:p>
    <w:p w14:paraId="20B97C1C" w14:textId="6A448F32" w:rsidR="009734F6" w:rsidRDefault="002C6B69" w:rsidP="00AB6F33">
      <w:pPr>
        <w:pStyle w:val="Titre3"/>
      </w:pPr>
      <w:r>
        <w:t xml:space="preserve">a) </w:t>
      </w:r>
    </w:p>
    <w:tbl>
      <w:tblPr>
        <w:tblStyle w:val="Grilledutableau"/>
        <w:tblW w:w="0" w:type="auto"/>
        <w:tblLook w:val="04A0" w:firstRow="1" w:lastRow="0" w:firstColumn="1" w:lastColumn="0" w:noHBand="0" w:noVBand="1"/>
      </w:tblPr>
      <w:tblGrid>
        <w:gridCol w:w="9056"/>
      </w:tblGrid>
      <w:tr w:rsidR="002C6B69" w14:paraId="6B80963A" w14:textId="77777777" w:rsidTr="002A3D7E">
        <w:tc>
          <w:tcPr>
            <w:tcW w:w="9062" w:type="dxa"/>
            <w:tcBorders>
              <w:top w:val="single" w:sz="6" w:space="0" w:color="C0C0C0"/>
              <w:left w:val="single" w:sz="6" w:space="0" w:color="C0C0C0"/>
              <w:bottom w:val="single" w:sz="6" w:space="0" w:color="C0C0C0"/>
              <w:right w:val="single" w:sz="6" w:space="0" w:color="C0C0C0"/>
            </w:tcBorders>
          </w:tcPr>
          <w:p w14:paraId="49E6CB0E" w14:textId="77777777" w:rsidR="009734F6" w:rsidRDefault="009734F6" w:rsidP="009734F6">
            <w:r>
              <w:t xml:space="preserve">def </w:t>
            </w:r>
            <w:proofErr w:type="spellStart"/>
            <w:r>
              <w:t>hauteur_pile</w:t>
            </w:r>
            <w:proofErr w:type="spellEnd"/>
            <w:r>
              <w:t>(P) :</w:t>
            </w:r>
          </w:p>
          <w:p w14:paraId="3608BC31" w14:textId="77777777" w:rsidR="009734F6" w:rsidRDefault="009734F6" w:rsidP="009734F6">
            <w:r>
              <w:tab/>
              <w:t>Q=</w:t>
            </w:r>
            <w:proofErr w:type="spellStart"/>
            <w:r>
              <w:t>creer_pile_vide</w:t>
            </w:r>
            <w:proofErr w:type="spellEnd"/>
            <w:r>
              <w:t>()</w:t>
            </w:r>
          </w:p>
          <w:p w14:paraId="0828710E" w14:textId="77777777" w:rsidR="009734F6" w:rsidRDefault="009734F6" w:rsidP="009734F6">
            <w:r>
              <w:tab/>
              <w:t>n=0</w:t>
            </w:r>
          </w:p>
          <w:p w14:paraId="1285E3FB" w14:textId="77777777" w:rsidR="009734F6" w:rsidRDefault="009734F6" w:rsidP="009734F6">
            <w:r>
              <w:tab/>
            </w:r>
            <w:proofErr w:type="spellStart"/>
            <w:r>
              <w:t>while</w:t>
            </w:r>
            <w:proofErr w:type="spellEnd"/>
            <w:r>
              <w:t xml:space="preserve"> not(</w:t>
            </w:r>
            <w:proofErr w:type="spellStart"/>
            <w:r>
              <w:t>est_vide</w:t>
            </w:r>
            <w:proofErr w:type="spellEnd"/>
            <w:r>
              <w:t>(P)) :</w:t>
            </w:r>
          </w:p>
          <w:p w14:paraId="3587C902" w14:textId="77777777" w:rsidR="009734F6" w:rsidRPr="009734F6" w:rsidRDefault="009734F6" w:rsidP="009734F6">
            <w:pPr>
              <w:rPr>
                <w:b/>
                <w:bCs/>
              </w:rPr>
            </w:pPr>
            <w:r>
              <w:tab/>
            </w:r>
            <w:r>
              <w:tab/>
            </w:r>
            <w:r w:rsidRPr="009734F6">
              <w:rPr>
                <w:b/>
                <w:bCs/>
              </w:rPr>
              <w:t>n+=1</w:t>
            </w:r>
          </w:p>
          <w:p w14:paraId="35372DBD" w14:textId="77777777" w:rsidR="009734F6" w:rsidRDefault="009734F6" w:rsidP="009734F6">
            <w:r>
              <w:tab/>
            </w:r>
            <w:r>
              <w:tab/>
              <w:t>x=</w:t>
            </w:r>
            <w:proofErr w:type="spellStart"/>
            <w:r>
              <w:t>depiler</w:t>
            </w:r>
            <w:proofErr w:type="spellEnd"/>
            <w:r>
              <w:t>(P)</w:t>
            </w:r>
          </w:p>
          <w:p w14:paraId="20E28799" w14:textId="77777777" w:rsidR="009734F6" w:rsidRDefault="009734F6" w:rsidP="009734F6">
            <w:r>
              <w:tab/>
            </w:r>
            <w:r>
              <w:tab/>
              <w:t>empiler(</w:t>
            </w:r>
            <w:proofErr w:type="spellStart"/>
            <w:r>
              <w:t>Q,x</w:t>
            </w:r>
            <w:proofErr w:type="spellEnd"/>
            <w:r>
              <w:t>)</w:t>
            </w:r>
          </w:p>
          <w:p w14:paraId="2D78CD8D" w14:textId="77777777" w:rsidR="009734F6" w:rsidRDefault="009734F6" w:rsidP="009734F6">
            <w:r>
              <w:tab/>
            </w:r>
            <w:proofErr w:type="spellStart"/>
            <w:r>
              <w:t>while</w:t>
            </w:r>
            <w:proofErr w:type="spellEnd"/>
            <w:r>
              <w:t xml:space="preserve"> not(</w:t>
            </w:r>
            <w:proofErr w:type="spellStart"/>
            <w:r>
              <w:t>est_vide</w:t>
            </w:r>
            <w:proofErr w:type="spellEnd"/>
            <w:r>
              <w:t>(P)) :</w:t>
            </w:r>
          </w:p>
          <w:p w14:paraId="0E727351" w14:textId="77777777" w:rsidR="009734F6" w:rsidRPr="009734F6" w:rsidRDefault="009734F6" w:rsidP="009734F6">
            <w:pPr>
              <w:rPr>
                <w:b/>
                <w:bCs/>
              </w:rPr>
            </w:pPr>
            <w:r>
              <w:tab/>
            </w:r>
            <w:r>
              <w:tab/>
            </w:r>
            <w:r w:rsidRPr="009734F6">
              <w:rPr>
                <w:b/>
                <w:bCs/>
              </w:rPr>
              <w:t>x=</w:t>
            </w:r>
            <w:proofErr w:type="spellStart"/>
            <w:r w:rsidRPr="009734F6">
              <w:rPr>
                <w:b/>
                <w:bCs/>
              </w:rPr>
              <w:t>depiler</w:t>
            </w:r>
            <w:proofErr w:type="spellEnd"/>
            <w:r w:rsidRPr="009734F6">
              <w:rPr>
                <w:b/>
                <w:bCs/>
              </w:rPr>
              <w:t>(Q)</w:t>
            </w:r>
          </w:p>
          <w:p w14:paraId="57BE9CC7" w14:textId="77777777" w:rsidR="009734F6" w:rsidRDefault="009734F6" w:rsidP="009734F6">
            <w:r>
              <w:tab/>
            </w:r>
            <w:r>
              <w:tab/>
              <w:t>empiler(</w:t>
            </w:r>
            <w:proofErr w:type="spellStart"/>
            <w:r>
              <w:t>P,x</w:t>
            </w:r>
            <w:proofErr w:type="spellEnd"/>
            <w:r>
              <w:t>)</w:t>
            </w:r>
          </w:p>
          <w:p w14:paraId="6438A0E0" w14:textId="514ADDE2" w:rsidR="002C6B69" w:rsidRDefault="009734F6" w:rsidP="00422C39">
            <w:r>
              <w:tab/>
              <w:t xml:space="preserve">return </w:t>
            </w:r>
            <w:r w:rsidRPr="009734F6">
              <w:rPr>
                <w:b/>
                <w:bCs/>
              </w:rPr>
              <w:t>n</w:t>
            </w:r>
          </w:p>
        </w:tc>
      </w:tr>
    </w:tbl>
    <w:p w14:paraId="0368BF47" w14:textId="3AFB116D" w:rsidR="002C6B69" w:rsidRDefault="009734F6" w:rsidP="00422C39">
      <w:pPr>
        <w:rPr>
          <w:i/>
          <w:iCs/>
        </w:rPr>
      </w:pPr>
      <w:r>
        <w:rPr>
          <w:i/>
          <w:iCs/>
        </w:rPr>
        <w:t>Les éléments en gras sont ceux qu’il fallait mettre à la place des « ??? ».</w:t>
      </w:r>
    </w:p>
    <w:p w14:paraId="3D35E1DF" w14:textId="2B800B77" w:rsidR="00AB6F33" w:rsidRDefault="009734F6" w:rsidP="00AB6F33">
      <w:pPr>
        <w:spacing w:before="0" w:after="40"/>
        <w:jc w:val="left"/>
      </w:pPr>
      <w:r>
        <w:br w:type="page"/>
      </w:r>
    </w:p>
    <w:p w14:paraId="42E8CC2F" w14:textId="3E722D05" w:rsidR="009734F6" w:rsidRDefault="009734F6" w:rsidP="00AB6F33">
      <w:pPr>
        <w:pStyle w:val="Titre3"/>
      </w:pPr>
      <w:r>
        <w:lastRenderedPageBreak/>
        <w:t>b)</w:t>
      </w:r>
    </w:p>
    <w:p w14:paraId="529EF285" w14:textId="4A325B13" w:rsidR="009734F6" w:rsidRDefault="009734F6">
      <w:r>
        <w:t>L</w:t>
      </w:r>
      <w:r w:rsidR="00616DFF">
        <w:t>e</w:t>
      </w:r>
      <w:r>
        <w:t xml:space="preserve"> code pour </w:t>
      </w:r>
      <w:r w:rsidR="007C3EDC">
        <w:t xml:space="preserve">la fonction </w:t>
      </w:r>
      <w:proofErr w:type="spellStart"/>
      <w:r w:rsidR="007C3EDC" w:rsidRPr="007C3EDC">
        <w:rPr>
          <w:b/>
          <w:bCs/>
        </w:rPr>
        <w:t>max_pile</w:t>
      </w:r>
      <w:proofErr w:type="spellEnd"/>
      <w:r w:rsidR="007C3EDC">
        <w:t xml:space="preserve"> est :</w:t>
      </w:r>
    </w:p>
    <w:tbl>
      <w:tblPr>
        <w:tblStyle w:val="Grilledutableau"/>
        <w:tblW w:w="9351" w:type="dxa"/>
        <w:tblLook w:val="04A0" w:firstRow="1" w:lastRow="0" w:firstColumn="1" w:lastColumn="0" w:noHBand="0" w:noVBand="1"/>
      </w:tblPr>
      <w:tblGrid>
        <w:gridCol w:w="5382"/>
        <w:gridCol w:w="3969"/>
      </w:tblGrid>
      <w:tr w:rsidR="003438F3" w14:paraId="2572633E" w14:textId="693D50D1" w:rsidTr="002A3D7E">
        <w:tc>
          <w:tcPr>
            <w:tcW w:w="5382" w:type="dxa"/>
            <w:tcBorders>
              <w:top w:val="single" w:sz="6" w:space="0" w:color="C0C0C0"/>
              <w:left w:val="single" w:sz="6" w:space="0" w:color="C0C0C0"/>
              <w:bottom w:val="single" w:sz="6" w:space="0" w:color="C0C0C0"/>
              <w:right w:val="single" w:sz="6" w:space="0" w:color="C0C0C0"/>
            </w:tcBorders>
          </w:tcPr>
          <w:p w14:paraId="52C8C440" w14:textId="77777777" w:rsidR="003438F3" w:rsidRDefault="003438F3" w:rsidP="00743609">
            <w:r>
              <w:t xml:space="preserve">def </w:t>
            </w:r>
            <w:proofErr w:type="spellStart"/>
            <w:r>
              <w:t>max_pile</w:t>
            </w:r>
            <w:proofErr w:type="spellEnd"/>
            <w:r>
              <w:t>(</w:t>
            </w:r>
            <w:proofErr w:type="spellStart"/>
            <w:r>
              <w:t>P,i</w:t>
            </w:r>
            <w:proofErr w:type="spellEnd"/>
            <w:r>
              <w:t>):</w:t>
            </w:r>
          </w:p>
          <w:p w14:paraId="7B1DBEB6" w14:textId="3E7A24B2" w:rsidR="003438F3" w:rsidRDefault="003438F3" w:rsidP="00743609">
            <w:pPr>
              <w:ind w:firstLine="708"/>
            </w:pPr>
            <w:proofErr w:type="spellStart"/>
            <w:r>
              <w:t>assert</w:t>
            </w:r>
            <w:proofErr w:type="spellEnd"/>
            <w:r>
              <w:t xml:space="preserve"> i &lt;= </w:t>
            </w:r>
            <w:proofErr w:type="spellStart"/>
            <w:r>
              <w:t>hauteur_pile</w:t>
            </w:r>
            <w:proofErr w:type="spellEnd"/>
            <w:r>
              <w:t>(P), "La liste est vide"</w:t>
            </w:r>
          </w:p>
          <w:p w14:paraId="1555FCA9" w14:textId="54379D8A" w:rsidR="003438F3" w:rsidRDefault="003438F3" w:rsidP="007C3EDC">
            <w:pPr>
              <w:ind w:firstLine="708"/>
            </w:pPr>
            <w:r>
              <w:t>indice=0</w:t>
            </w:r>
          </w:p>
          <w:p w14:paraId="1ECA9DD0" w14:textId="77777777" w:rsidR="003438F3" w:rsidRDefault="003438F3" w:rsidP="007C3EDC">
            <w:pPr>
              <w:ind w:firstLine="708"/>
            </w:pPr>
            <w:proofErr w:type="spellStart"/>
            <w:r>
              <w:t>maxo</w:t>
            </w:r>
            <w:proofErr w:type="spellEnd"/>
            <w:r>
              <w:t>=0</w:t>
            </w:r>
          </w:p>
          <w:p w14:paraId="5E14F3CD" w14:textId="77777777" w:rsidR="003438F3" w:rsidRDefault="003438F3" w:rsidP="007C3EDC">
            <w:pPr>
              <w:ind w:firstLine="708"/>
            </w:pPr>
            <w:r>
              <w:t>j=0</w:t>
            </w:r>
          </w:p>
          <w:p w14:paraId="64D9E500" w14:textId="77777777" w:rsidR="003438F3" w:rsidRDefault="003438F3" w:rsidP="007C3EDC">
            <w:pPr>
              <w:ind w:firstLine="708"/>
            </w:pPr>
            <w:r>
              <w:t>Q=</w:t>
            </w:r>
            <w:proofErr w:type="spellStart"/>
            <w:r>
              <w:t>creer_pile_vide</w:t>
            </w:r>
            <w:proofErr w:type="spellEnd"/>
            <w:r>
              <w:t>()</w:t>
            </w:r>
          </w:p>
          <w:p w14:paraId="16330F90" w14:textId="77777777" w:rsidR="003438F3" w:rsidRDefault="003438F3" w:rsidP="007C3EDC">
            <w:pPr>
              <w:ind w:firstLine="708"/>
            </w:pPr>
            <w:proofErr w:type="spellStart"/>
            <w:r>
              <w:t>while</w:t>
            </w:r>
            <w:proofErr w:type="spellEnd"/>
            <w:r>
              <w:t xml:space="preserve"> j&lt;=i:</w:t>
            </w:r>
          </w:p>
          <w:p w14:paraId="3FE8C3A1" w14:textId="50198A18" w:rsidR="003438F3" w:rsidRDefault="003438F3" w:rsidP="007C3EDC">
            <w:pPr>
              <w:ind w:left="708" w:firstLine="708"/>
            </w:pPr>
            <w:r>
              <w:t>F=</w:t>
            </w:r>
            <w:proofErr w:type="spellStart"/>
            <w:r>
              <w:t>depiler</w:t>
            </w:r>
            <w:proofErr w:type="spellEnd"/>
            <w:r>
              <w:t>(P)</w:t>
            </w:r>
          </w:p>
          <w:p w14:paraId="7ED39C59" w14:textId="77777777" w:rsidR="00882BF0" w:rsidRDefault="00882BF0" w:rsidP="007C3EDC">
            <w:pPr>
              <w:ind w:left="708" w:firstLine="708"/>
            </w:pPr>
          </w:p>
          <w:p w14:paraId="5FA5D9CB" w14:textId="588FA5E6" w:rsidR="003438F3" w:rsidRDefault="003438F3" w:rsidP="007C3EDC">
            <w:pPr>
              <w:ind w:left="708" w:firstLine="708"/>
            </w:pPr>
            <w:r>
              <w:t>if F&gt;=</w:t>
            </w:r>
            <w:proofErr w:type="spellStart"/>
            <w:r>
              <w:t>maxo</w:t>
            </w:r>
            <w:proofErr w:type="spellEnd"/>
            <w:r>
              <w:t>:</w:t>
            </w:r>
          </w:p>
          <w:p w14:paraId="19DC446B" w14:textId="77777777" w:rsidR="00882BF0" w:rsidRDefault="00882BF0" w:rsidP="007C3EDC">
            <w:pPr>
              <w:ind w:left="708" w:firstLine="708"/>
            </w:pPr>
          </w:p>
          <w:p w14:paraId="77665A70" w14:textId="55905D7B" w:rsidR="00882BF0" w:rsidRDefault="003438F3" w:rsidP="007C3EDC">
            <w:r>
              <w:tab/>
            </w:r>
            <w:r>
              <w:tab/>
            </w:r>
            <w:r>
              <w:tab/>
            </w:r>
            <w:proofErr w:type="spellStart"/>
            <w:r>
              <w:t>maxo</w:t>
            </w:r>
            <w:proofErr w:type="spellEnd"/>
            <w:r>
              <w:t>=F</w:t>
            </w:r>
          </w:p>
          <w:p w14:paraId="5951A978" w14:textId="77777777" w:rsidR="003438F3" w:rsidRDefault="003438F3" w:rsidP="007C3EDC">
            <w:pPr>
              <w:ind w:left="1416" w:firstLine="708"/>
            </w:pPr>
            <w:r>
              <w:t>indice=j</w:t>
            </w:r>
          </w:p>
          <w:p w14:paraId="2CDF594E" w14:textId="77777777" w:rsidR="003438F3" w:rsidRDefault="003438F3" w:rsidP="007C3EDC">
            <w:pPr>
              <w:ind w:left="708" w:firstLine="708"/>
            </w:pPr>
            <w:r>
              <w:t>j+=1</w:t>
            </w:r>
          </w:p>
          <w:p w14:paraId="0F71D0B8" w14:textId="77777777" w:rsidR="003438F3" w:rsidRDefault="003438F3" w:rsidP="007C3EDC">
            <w:pPr>
              <w:ind w:left="708" w:firstLine="708"/>
            </w:pPr>
            <w:r>
              <w:t>empiler(Q,F)</w:t>
            </w:r>
          </w:p>
          <w:p w14:paraId="1C60CBFB" w14:textId="77777777" w:rsidR="003438F3" w:rsidRDefault="003438F3" w:rsidP="007C3EDC">
            <w:pPr>
              <w:ind w:firstLine="708"/>
            </w:pPr>
            <w:proofErr w:type="spellStart"/>
            <w:r>
              <w:t>while</w:t>
            </w:r>
            <w:proofErr w:type="spellEnd"/>
            <w:r>
              <w:t xml:space="preserve"> not(</w:t>
            </w:r>
            <w:proofErr w:type="spellStart"/>
            <w:r>
              <w:t>est_vide</w:t>
            </w:r>
            <w:proofErr w:type="spellEnd"/>
            <w:r>
              <w:t>(Q)==</w:t>
            </w:r>
            <w:proofErr w:type="spellStart"/>
            <w:r>
              <w:t>True</w:t>
            </w:r>
            <w:proofErr w:type="spellEnd"/>
            <w:r>
              <w:t>):</w:t>
            </w:r>
          </w:p>
          <w:p w14:paraId="487E2B4F" w14:textId="77777777" w:rsidR="003438F3" w:rsidRDefault="003438F3" w:rsidP="007C3EDC">
            <w:pPr>
              <w:ind w:left="708" w:firstLine="708"/>
            </w:pPr>
            <w:r>
              <w:t>empiler(</w:t>
            </w:r>
            <w:proofErr w:type="spellStart"/>
            <w:r>
              <w:t>P,depiler</w:t>
            </w:r>
            <w:proofErr w:type="spellEnd"/>
            <w:r>
              <w:t>(Q))</w:t>
            </w:r>
          </w:p>
          <w:p w14:paraId="5FB45D76" w14:textId="370285D5" w:rsidR="003438F3" w:rsidRDefault="003438F3" w:rsidP="007C3EDC">
            <w:pPr>
              <w:ind w:firstLine="708"/>
            </w:pPr>
            <w:r>
              <w:t>return indice</w:t>
            </w:r>
          </w:p>
        </w:tc>
        <w:tc>
          <w:tcPr>
            <w:tcW w:w="3969" w:type="dxa"/>
            <w:tcBorders>
              <w:top w:val="single" w:sz="6" w:space="0" w:color="C0C0C0"/>
              <w:left w:val="single" w:sz="6" w:space="0" w:color="C0C0C0"/>
              <w:bottom w:val="single" w:sz="6" w:space="0" w:color="C0C0C0"/>
              <w:right w:val="single" w:sz="6" w:space="0" w:color="C0C0C0"/>
            </w:tcBorders>
          </w:tcPr>
          <w:p w14:paraId="077605F3" w14:textId="7D0F2646" w:rsidR="003438F3" w:rsidRDefault="003438F3" w:rsidP="00743609">
            <w:r>
              <w:t>#</w:t>
            </w:r>
            <w:proofErr w:type="spellStart"/>
            <w:r>
              <w:t>On</w:t>
            </w:r>
            <w:proofErr w:type="spellEnd"/>
            <w:r>
              <w:t xml:space="preserve"> </w:t>
            </w:r>
            <w:proofErr w:type="spellStart"/>
            <w:r>
              <w:t>défini</w:t>
            </w:r>
            <w:proofErr w:type="spellEnd"/>
            <w:r>
              <w:t xml:space="preserve"> un def</w:t>
            </w:r>
          </w:p>
          <w:p w14:paraId="20D75115" w14:textId="77777777" w:rsidR="003438F3" w:rsidRDefault="003438F3" w:rsidP="00743609">
            <w:r>
              <w:t>#On vérifie que la liste est pleine</w:t>
            </w:r>
          </w:p>
          <w:p w14:paraId="0B444EC2" w14:textId="79A086B8" w:rsidR="003438F3" w:rsidRDefault="00882BF0" w:rsidP="00743609">
            <w:r>
              <w:t xml:space="preserve">#On </w:t>
            </w:r>
            <w:proofErr w:type="spellStart"/>
            <w:r>
              <w:t>innitialise</w:t>
            </w:r>
            <w:proofErr w:type="spellEnd"/>
            <w:r>
              <w:t xml:space="preserve"> la variable indice à 0</w:t>
            </w:r>
          </w:p>
          <w:p w14:paraId="1AAFF5B8" w14:textId="77777777" w:rsidR="00882BF0" w:rsidRDefault="00882BF0" w:rsidP="00743609">
            <w:r>
              <w:t xml:space="preserve">#On fait de même pour </w:t>
            </w:r>
            <w:proofErr w:type="spellStart"/>
            <w:r>
              <w:t>maxo</w:t>
            </w:r>
            <w:proofErr w:type="spellEnd"/>
          </w:p>
          <w:p w14:paraId="01C02E87" w14:textId="77777777" w:rsidR="00882BF0" w:rsidRDefault="00882BF0" w:rsidP="00743609">
            <w:r>
              <w:t>#On fait de même pour j</w:t>
            </w:r>
          </w:p>
          <w:p w14:paraId="76E87252" w14:textId="77777777" w:rsidR="00882BF0" w:rsidRDefault="00882BF0" w:rsidP="00743609">
            <w:r>
              <w:t>#</w:t>
            </w:r>
            <w:proofErr w:type="spellStart"/>
            <w:r>
              <w:t>On</w:t>
            </w:r>
            <w:proofErr w:type="spellEnd"/>
            <w:r>
              <w:t xml:space="preserve"> créé une pile Q vide</w:t>
            </w:r>
          </w:p>
          <w:p w14:paraId="30C48348" w14:textId="0CAD4BF9" w:rsidR="00882BF0" w:rsidRDefault="00882BF0" w:rsidP="00743609">
            <w:r>
              <w:t xml:space="preserve">#Tant que </w:t>
            </w:r>
            <w:proofErr w:type="spellStart"/>
            <w:r>
              <w:t>j est</w:t>
            </w:r>
            <w:proofErr w:type="spellEnd"/>
            <w:r>
              <w:t xml:space="preserve"> inférieur à i on boucle</w:t>
            </w:r>
          </w:p>
          <w:p w14:paraId="7753420B" w14:textId="77777777" w:rsidR="00882BF0" w:rsidRDefault="00882BF0" w:rsidP="00743609">
            <w:r>
              <w:t>#On dépile le premier élément de P dans la variable F</w:t>
            </w:r>
          </w:p>
          <w:p w14:paraId="64916A38" w14:textId="77777777" w:rsidR="00882BF0" w:rsidRDefault="00882BF0" w:rsidP="00743609">
            <w:r>
              <w:t xml:space="preserve">#On vérifie que F est supérieur ou égal à </w:t>
            </w:r>
            <w:proofErr w:type="spellStart"/>
            <w:r>
              <w:t>maxo</w:t>
            </w:r>
            <w:proofErr w:type="spellEnd"/>
          </w:p>
          <w:p w14:paraId="53D60D4D" w14:textId="77777777" w:rsidR="00882BF0" w:rsidRDefault="00882BF0" w:rsidP="00743609">
            <w:r>
              <w:t xml:space="preserve">#Si c’est le cas, </w:t>
            </w:r>
            <w:proofErr w:type="spellStart"/>
            <w:r>
              <w:t>maxo</w:t>
            </w:r>
            <w:proofErr w:type="spellEnd"/>
            <w:r>
              <w:t xml:space="preserve"> prend la valeur de F</w:t>
            </w:r>
          </w:p>
          <w:p w14:paraId="718A864A" w14:textId="6A75D41D" w:rsidR="00882BF0" w:rsidRDefault="00882BF0" w:rsidP="00743609">
            <w:r>
              <w:t>#La variable indice prend la valeur de J</w:t>
            </w:r>
          </w:p>
          <w:p w14:paraId="272B4FE6" w14:textId="2BA973BF" w:rsidR="00882BF0" w:rsidRDefault="003301F2" w:rsidP="00743609">
            <w:r>
              <w:t>#On incrémente j de 1</w:t>
            </w:r>
          </w:p>
          <w:p w14:paraId="5CC50F5B" w14:textId="77777777" w:rsidR="003301F2" w:rsidRDefault="003301F2" w:rsidP="00743609">
            <w:r>
              <w:t>#On empile F dans Q</w:t>
            </w:r>
          </w:p>
          <w:p w14:paraId="36F7E351" w14:textId="2E564461" w:rsidR="003301F2" w:rsidRDefault="003301F2" w:rsidP="00743609">
            <w:r>
              <w:t>#Tant que Q est pleine</w:t>
            </w:r>
          </w:p>
          <w:p w14:paraId="0D1B42E3" w14:textId="77777777" w:rsidR="003301F2" w:rsidRDefault="003301F2" w:rsidP="00743609">
            <w:r>
              <w:t>#On dépile Q dans P</w:t>
            </w:r>
          </w:p>
          <w:p w14:paraId="705258FC" w14:textId="2C2698CF" w:rsidR="003301F2" w:rsidRDefault="003301F2" w:rsidP="00743609">
            <w:r>
              <w:t>#A la fin de l’exécution on renvoie la valeur de la variable indice.</w:t>
            </w:r>
          </w:p>
        </w:tc>
      </w:tr>
    </w:tbl>
    <w:p w14:paraId="7D2FA4A6" w14:textId="39A0C146" w:rsidR="008A1E3E" w:rsidRDefault="007C3EDC" w:rsidP="007C3EDC">
      <w:r>
        <w:t>Ainsi, pour la pile P contenant les valeurs 4</w:t>
      </w:r>
      <w:r w:rsidR="0014172D">
        <w:t>,8</w:t>
      </w:r>
      <w:r>
        <w:t>,2</w:t>
      </w:r>
      <w:r w:rsidR="0014172D">
        <w:t>,5</w:t>
      </w:r>
      <w:r>
        <w:t xml:space="preserve"> et un appel </w:t>
      </w:r>
      <w:proofErr w:type="spellStart"/>
      <w:r w:rsidR="0014172D" w:rsidRPr="0014172D">
        <w:rPr>
          <w:b/>
          <w:bCs/>
        </w:rPr>
        <w:t>max_pile</w:t>
      </w:r>
      <w:proofErr w:type="spellEnd"/>
      <w:r w:rsidR="0014172D" w:rsidRPr="0014172D">
        <w:rPr>
          <w:b/>
          <w:bCs/>
        </w:rPr>
        <w:t>(P,</w:t>
      </w:r>
      <w:r w:rsidR="008B2F99">
        <w:rPr>
          <w:b/>
          <w:bCs/>
        </w:rPr>
        <w:t>2</w:t>
      </w:r>
      <w:r w:rsidR="0014172D" w:rsidRPr="0014172D">
        <w:rPr>
          <w:b/>
          <w:bCs/>
        </w:rPr>
        <w:t>)</w:t>
      </w:r>
      <w:r w:rsidR="0014172D">
        <w:t xml:space="preserve"> retourneras </w:t>
      </w:r>
      <w:r w:rsidR="00F225DD" w:rsidRPr="00564A12">
        <w:rPr>
          <w:b/>
          <w:bCs/>
        </w:rPr>
        <w:t>1</w:t>
      </w:r>
      <w:r w:rsidR="00F225DD">
        <w:t xml:space="preserve"> car il retournera l’emplacement de la plus grande valeur qui est </w:t>
      </w:r>
      <w:r w:rsidR="00564A12" w:rsidRPr="00564A12">
        <w:rPr>
          <w:b/>
          <w:bCs/>
        </w:rPr>
        <w:t>8</w:t>
      </w:r>
      <w:r w:rsidR="00F225DD">
        <w:t>.</w:t>
      </w:r>
      <w:r w:rsidR="005B6233">
        <w:t xml:space="preserve"> Dans le cas de figure de ce programme, la liste commence à 0 et non à 1.</w:t>
      </w:r>
    </w:p>
    <w:p w14:paraId="672373AB" w14:textId="77777777" w:rsidR="008A1E3E" w:rsidRDefault="008A1E3E">
      <w:pPr>
        <w:spacing w:before="0" w:after="40"/>
        <w:jc w:val="left"/>
      </w:pPr>
      <w:r>
        <w:br w:type="page"/>
      </w:r>
    </w:p>
    <w:p w14:paraId="68F40813" w14:textId="1E741364" w:rsidR="008A1E3E" w:rsidRDefault="008B2F99" w:rsidP="00866963">
      <w:pPr>
        <w:pStyle w:val="Titre2"/>
      </w:pPr>
      <w:r>
        <w:lastRenderedPageBreak/>
        <w:t>3)</w:t>
      </w:r>
    </w:p>
    <w:p w14:paraId="74E6C05A" w14:textId="5A9B27FC" w:rsidR="008A1E3E" w:rsidRDefault="008A1E3E" w:rsidP="008A1E3E">
      <w:r>
        <w:t>L</w:t>
      </w:r>
      <w:r w:rsidR="00616DFF">
        <w:t>e</w:t>
      </w:r>
      <w:r>
        <w:t xml:space="preserve"> code pour la fonction </w:t>
      </w:r>
      <w:r>
        <w:rPr>
          <w:b/>
          <w:bCs/>
        </w:rPr>
        <w:t>retourner</w:t>
      </w:r>
      <w:r>
        <w:t xml:space="preserve"> est :</w:t>
      </w:r>
    </w:p>
    <w:tbl>
      <w:tblPr>
        <w:tblStyle w:val="Grilledutableau"/>
        <w:tblW w:w="10060" w:type="dxa"/>
        <w:tblLook w:val="04A0" w:firstRow="1" w:lastRow="0" w:firstColumn="1" w:lastColumn="0" w:noHBand="0" w:noVBand="1"/>
      </w:tblPr>
      <w:tblGrid>
        <w:gridCol w:w="5240"/>
        <w:gridCol w:w="4820"/>
      </w:tblGrid>
      <w:tr w:rsidR="005420DF" w14:paraId="3A7149C6" w14:textId="1826DBCD" w:rsidTr="002A3D7E">
        <w:tc>
          <w:tcPr>
            <w:tcW w:w="5240" w:type="dxa"/>
            <w:tcBorders>
              <w:top w:val="single" w:sz="6" w:space="0" w:color="C0C0C0"/>
              <w:left w:val="single" w:sz="6" w:space="0" w:color="C0C0C0"/>
              <w:bottom w:val="single" w:sz="6" w:space="0" w:color="C0C0C0"/>
              <w:right w:val="single" w:sz="6" w:space="0" w:color="C0C0C0"/>
            </w:tcBorders>
          </w:tcPr>
          <w:p w14:paraId="090A19F5" w14:textId="77777777" w:rsidR="005420DF" w:rsidRDefault="005420DF" w:rsidP="00E80589">
            <w:r>
              <w:t xml:space="preserve">def </w:t>
            </w:r>
            <w:r w:rsidRPr="00743609">
              <w:rPr>
                <w:b/>
                <w:bCs/>
              </w:rPr>
              <w:t>retourner</w:t>
            </w:r>
            <w:r>
              <w:t>(</w:t>
            </w:r>
            <w:proofErr w:type="spellStart"/>
            <w:r>
              <w:t>P,j</w:t>
            </w:r>
            <w:proofErr w:type="spellEnd"/>
            <w:r>
              <w:t>):</w:t>
            </w:r>
          </w:p>
          <w:p w14:paraId="639287B8" w14:textId="77777777" w:rsidR="005420DF" w:rsidRDefault="005420DF" w:rsidP="00E80589">
            <w:pPr>
              <w:ind w:firstLine="708"/>
            </w:pPr>
            <w:proofErr w:type="spellStart"/>
            <w:r>
              <w:t>assert</w:t>
            </w:r>
            <w:proofErr w:type="spellEnd"/>
            <w:r>
              <w:t xml:space="preserve"> j &lt;= </w:t>
            </w:r>
            <w:proofErr w:type="spellStart"/>
            <w:r>
              <w:t>hauteur_pile</w:t>
            </w:r>
            <w:proofErr w:type="spellEnd"/>
            <w:r>
              <w:t>(P), "La liste est vide"</w:t>
            </w:r>
          </w:p>
          <w:p w14:paraId="076D9522" w14:textId="77777777" w:rsidR="005420DF" w:rsidRDefault="005420DF" w:rsidP="00E80589">
            <w:pPr>
              <w:ind w:firstLine="708"/>
            </w:pPr>
            <w:r>
              <w:t>Q=</w:t>
            </w:r>
            <w:proofErr w:type="spellStart"/>
            <w:r>
              <w:t>creer_pile_vide</w:t>
            </w:r>
            <w:proofErr w:type="spellEnd"/>
            <w:r>
              <w:t>()</w:t>
            </w:r>
          </w:p>
          <w:p w14:paraId="11FEF36D" w14:textId="77777777" w:rsidR="005420DF" w:rsidRDefault="005420DF" w:rsidP="00E80589">
            <w:pPr>
              <w:ind w:firstLine="708"/>
            </w:pPr>
            <w:r>
              <w:t>T=</w:t>
            </w:r>
            <w:proofErr w:type="spellStart"/>
            <w:r>
              <w:t>creer_pile_vide</w:t>
            </w:r>
            <w:proofErr w:type="spellEnd"/>
            <w:r>
              <w:t>()</w:t>
            </w:r>
          </w:p>
          <w:p w14:paraId="7CCD474E" w14:textId="0333C9DB" w:rsidR="005420DF" w:rsidRDefault="005420DF" w:rsidP="00E80589">
            <w:pPr>
              <w:ind w:firstLine="708"/>
            </w:pPr>
            <w:r>
              <w:t>rang=</w:t>
            </w:r>
            <w:r w:rsidR="00616DFF">
              <w:t>0</w:t>
            </w:r>
          </w:p>
          <w:p w14:paraId="6A3569B4" w14:textId="77777777" w:rsidR="005420DF" w:rsidRDefault="005420DF" w:rsidP="00E80589">
            <w:pPr>
              <w:ind w:firstLine="708"/>
            </w:pPr>
            <w:proofErr w:type="spellStart"/>
            <w:r>
              <w:t>while</w:t>
            </w:r>
            <w:proofErr w:type="spellEnd"/>
            <w:r>
              <w:t xml:space="preserve"> rang&lt;=j:</w:t>
            </w:r>
          </w:p>
          <w:p w14:paraId="4A6A2886" w14:textId="40039249" w:rsidR="00FB04FF" w:rsidRDefault="005420DF" w:rsidP="00FB04FF">
            <w:pPr>
              <w:ind w:left="708" w:firstLine="708"/>
            </w:pPr>
            <w:r>
              <w:t>empiler(</w:t>
            </w:r>
            <w:proofErr w:type="spellStart"/>
            <w:r>
              <w:t>Q,depiler</w:t>
            </w:r>
            <w:proofErr w:type="spellEnd"/>
            <w:r>
              <w:t>(P))</w:t>
            </w:r>
          </w:p>
          <w:p w14:paraId="0E89DC1F" w14:textId="77777777" w:rsidR="005420DF" w:rsidRDefault="005420DF" w:rsidP="00E80589">
            <w:pPr>
              <w:ind w:left="708" w:firstLine="708"/>
            </w:pPr>
            <w:r>
              <w:t>rang+=1</w:t>
            </w:r>
          </w:p>
          <w:p w14:paraId="0D229283" w14:textId="4353F1FD" w:rsidR="00FB04FF" w:rsidRDefault="005420DF" w:rsidP="00FB04FF">
            <w:pPr>
              <w:ind w:firstLine="708"/>
            </w:pPr>
            <w:proofErr w:type="spellStart"/>
            <w:r>
              <w:t>while</w:t>
            </w:r>
            <w:proofErr w:type="spellEnd"/>
            <w:r>
              <w:t xml:space="preserve"> not(</w:t>
            </w:r>
            <w:proofErr w:type="spellStart"/>
            <w:r>
              <w:t>est_vide</w:t>
            </w:r>
            <w:proofErr w:type="spellEnd"/>
            <w:r>
              <w:t>(P)==</w:t>
            </w:r>
            <w:proofErr w:type="spellStart"/>
            <w:r>
              <w:t>True</w:t>
            </w:r>
            <w:proofErr w:type="spellEnd"/>
            <w:r>
              <w:t>):</w:t>
            </w:r>
          </w:p>
          <w:p w14:paraId="5AB6C6BE" w14:textId="77777777" w:rsidR="005420DF" w:rsidRDefault="005420DF" w:rsidP="00E80589">
            <w:pPr>
              <w:ind w:left="708" w:firstLine="708"/>
            </w:pPr>
            <w:r>
              <w:t>empiler(</w:t>
            </w:r>
            <w:proofErr w:type="spellStart"/>
            <w:r>
              <w:t>T,depiler</w:t>
            </w:r>
            <w:proofErr w:type="spellEnd"/>
            <w:r>
              <w:t>(P))</w:t>
            </w:r>
          </w:p>
          <w:p w14:paraId="30F34F66" w14:textId="04B95E3C" w:rsidR="005420DF" w:rsidRDefault="005420DF" w:rsidP="00E80589">
            <w:pPr>
              <w:ind w:firstLine="708"/>
            </w:pPr>
            <w:r>
              <w:t>long=</w:t>
            </w:r>
            <w:proofErr w:type="spellStart"/>
            <w:r>
              <w:t>hauteur_pile</w:t>
            </w:r>
            <w:proofErr w:type="spellEnd"/>
            <w:r>
              <w:t>(Q)</w:t>
            </w:r>
          </w:p>
          <w:p w14:paraId="5660DE64" w14:textId="77777777" w:rsidR="00FB04FF" w:rsidRDefault="00FB04FF" w:rsidP="00E80589">
            <w:pPr>
              <w:ind w:firstLine="708"/>
            </w:pPr>
          </w:p>
          <w:p w14:paraId="0139D6DF" w14:textId="77777777" w:rsidR="005420DF" w:rsidRDefault="005420DF" w:rsidP="00E80589">
            <w:pPr>
              <w:ind w:firstLine="708"/>
            </w:pPr>
            <w:r>
              <w:t>for i in range(long-1):</w:t>
            </w:r>
          </w:p>
          <w:p w14:paraId="22F4E22F" w14:textId="77777777" w:rsidR="005420DF" w:rsidRDefault="005420DF" w:rsidP="00E80589">
            <w:pPr>
              <w:ind w:left="708" w:firstLine="708"/>
            </w:pPr>
            <w:r>
              <w:t>empiler(</w:t>
            </w:r>
            <w:proofErr w:type="spellStart"/>
            <w:r>
              <w:t>Q,depiler</w:t>
            </w:r>
            <w:proofErr w:type="spellEnd"/>
            <w:r>
              <w:t>(Q))</w:t>
            </w:r>
          </w:p>
          <w:p w14:paraId="2795EF42" w14:textId="77777777" w:rsidR="005420DF" w:rsidRDefault="005420DF" w:rsidP="00E80589">
            <w:pPr>
              <w:ind w:firstLine="708"/>
            </w:pPr>
            <w:proofErr w:type="spellStart"/>
            <w:r>
              <w:t>while</w:t>
            </w:r>
            <w:proofErr w:type="spellEnd"/>
            <w:r>
              <w:t xml:space="preserve"> not(</w:t>
            </w:r>
            <w:proofErr w:type="spellStart"/>
            <w:r>
              <w:t>est_vide</w:t>
            </w:r>
            <w:proofErr w:type="spellEnd"/>
            <w:r>
              <w:t>(Q)==</w:t>
            </w:r>
            <w:proofErr w:type="spellStart"/>
            <w:r>
              <w:t>True</w:t>
            </w:r>
            <w:proofErr w:type="spellEnd"/>
            <w:r>
              <w:t>):</w:t>
            </w:r>
          </w:p>
          <w:p w14:paraId="3E086F36" w14:textId="77777777" w:rsidR="005420DF" w:rsidRDefault="005420DF" w:rsidP="00E80589">
            <w:pPr>
              <w:ind w:left="708" w:firstLine="708"/>
            </w:pPr>
            <w:r>
              <w:t>empiler(</w:t>
            </w:r>
            <w:proofErr w:type="spellStart"/>
            <w:r>
              <w:t>P,depiler</w:t>
            </w:r>
            <w:proofErr w:type="spellEnd"/>
            <w:r>
              <w:t>(Q))</w:t>
            </w:r>
          </w:p>
          <w:p w14:paraId="649F3D99" w14:textId="77777777" w:rsidR="005420DF" w:rsidRDefault="005420DF" w:rsidP="00E80589">
            <w:pPr>
              <w:ind w:firstLine="708"/>
            </w:pPr>
            <w:proofErr w:type="spellStart"/>
            <w:r>
              <w:t>while</w:t>
            </w:r>
            <w:proofErr w:type="spellEnd"/>
            <w:r>
              <w:t xml:space="preserve"> not(</w:t>
            </w:r>
            <w:proofErr w:type="spellStart"/>
            <w:r>
              <w:t>est_vide</w:t>
            </w:r>
            <w:proofErr w:type="spellEnd"/>
            <w:r>
              <w:t>(T)==</w:t>
            </w:r>
            <w:proofErr w:type="spellStart"/>
            <w:r>
              <w:t>True</w:t>
            </w:r>
            <w:proofErr w:type="spellEnd"/>
            <w:r>
              <w:t>):</w:t>
            </w:r>
          </w:p>
          <w:p w14:paraId="4C0B09F9" w14:textId="77777777" w:rsidR="005420DF" w:rsidRDefault="005420DF" w:rsidP="00E80589">
            <w:pPr>
              <w:ind w:left="708" w:firstLine="708"/>
            </w:pPr>
            <w:r>
              <w:t>empiler(</w:t>
            </w:r>
            <w:proofErr w:type="spellStart"/>
            <w:r>
              <w:t>P,depiler</w:t>
            </w:r>
            <w:proofErr w:type="spellEnd"/>
            <w:r>
              <w:t>(T))</w:t>
            </w:r>
          </w:p>
          <w:p w14:paraId="6155FA54" w14:textId="0B611B4B" w:rsidR="005420DF" w:rsidRDefault="005420DF" w:rsidP="003438F3">
            <w:pPr>
              <w:ind w:firstLine="708"/>
            </w:pPr>
            <w:r>
              <w:t>return None</w:t>
            </w:r>
          </w:p>
        </w:tc>
        <w:tc>
          <w:tcPr>
            <w:tcW w:w="4820" w:type="dxa"/>
            <w:tcBorders>
              <w:top w:val="single" w:sz="6" w:space="0" w:color="C0C0C0"/>
              <w:left w:val="single" w:sz="6" w:space="0" w:color="C0C0C0"/>
              <w:bottom w:val="single" w:sz="6" w:space="0" w:color="C0C0C0"/>
              <w:right w:val="single" w:sz="6" w:space="0" w:color="C0C0C0"/>
            </w:tcBorders>
          </w:tcPr>
          <w:p w14:paraId="729A6023" w14:textId="77777777" w:rsidR="005420DF" w:rsidRDefault="005420DF" w:rsidP="005420DF">
            <w:r>
              <w:t>#</w:t>
            </w:r>
            <w:proofErr w:type="spellStart"/>
            <w:r>
              <w:t>On</w:t>
            </w:r>
            <w:proofErr w:type="spellEnd"/>
            <w:r>
              <w:t xml:space="preserve"> </w:t>
            </w:r>
            <w:proofErr w:type="spellStart"/>
            <w:r>
              <w:t>défini</w:t>
            </w:r>
            <w:proofErr w:type="spellEnd"/>
            <w:r>
              <w:t xml:space="preserve"> un def</w:t>
            </w:r>
          </w:p>
          <w:p w14:paraId="7497D153" w14:textId="7CE8B713" w:rsidR="005420DF" w:rsidRDefault="005420DF" w:rsidP="005420DF">
            <w:r>
              <w:t>#On vérifie que la liste est pleine</w:t>
            </w:r>
          </w:p>
          <w:p w14:paraId="7F46478C" w14:textId="592B414D" w:rsidR="005420DF" w:rsidRDefault="005420DF" w:rsidP="005420DF">
            <w:r>
              <w:t>#</w:t>
            </w:r>
            <w:proofErr w:type="spellStart"/>
            <w:r>
              <w:t>On</w:t>
            </w:r>
            <w:proofErr w:type="spellEnd"/>
            <w:r>
              <w:t xml:space="preserve"> créé une pile Q vide</w:t>
            </w:r>
          </w:p>
          <w:p w14:paraId="6B750D8C" w14:textId="7F506A77" w:rsidR="005420DF" w:rsidRDefault="005420DF" w:rsidP="005420DF">
            <w:r>
              <w:t>#</w:t>
            </w:r>
            <w:proofErr w:type="spellStart"/>
            <w:r>
              <w:t>On</w:t>
            </w:r>
            <w:proofErr w:type="spellEnd"/>
            <w:r>
              <w:t xml:space="preserve"> créé une pile T vide</w:t>
            </w:r>
          </w:p>
          <w:p w14:paraId="4B114DB1" w14:textId="7C9E3D05" w:rsidR="005420DF" w:rsidRDefault="005420DF" w:rsidP="005420DF">
            <w:r>
              <w:t xml:space="preserve">#On </w:t>
            </w:r>
            <w:proofErr w:type="spellStart"/>
            <w:r>
              <w:t>innitialise</w:t>
            </w:r>
            <w:proofErr w:type="spellEnd"/>
            <w:r>
              <w:t xml:space="preserve"> la variable rang à 1</w:t>
            </w:r>
          </w:p>
          <w:p w14:paraId="4633C35D" w14:textId="33F4A011" w:rsidR="005420DF" w:rsidRDefault="005420DF" w:rsidP="005420DF">
            <w:r>
              <w:t xml:space="preserve">#Tant que </w:t>
            </w:r>
            <w:r w:rsidR="00FB04FF">
              <w:t>rang</w:t>
            </w:r>
            <w:r>
              <w:t xml:space="preserve"> est inférieur à </w:t>
            </w:r>
            <w:r w:rsidR="00FB04FF">
              <w:t>j</w:t>
            </w:r>
            <w:r>
              <w:t xml:space="preserve"> on boucle</w:t>
            </w:r>
          </w:p>
          <w:p w14:paraId="4ADAAA37" w14:textId="2938BEF8" w:rsidR="005420DF" w:rsidRDefault="005420DF" w:rsidP="005420DF">
            <w:r>
              <w:t xml:space="preserve">#On dépile le premier élément de P dans </w:t>
            </w:r>
            <w:r w:rsidR="00FB04FF">
              <w:t>Q</w:t>
            </w:r>
          </w:p>
          <w:p w14:paraId="3DB90DE6" w14:textId="7793C89B" w:rsidR="00FB04FF" w:rsidRDefault="00FB04FF" w:rsidP="005420DF">
            <w:r>
              <w:t>#On incrémente la variable rang de 1</w:t>
            </w:r>
          </w:p>
          <w:p w14:paraId="41C0DB3E" w14:textId="010BF8C9" w:rsidR="005420DF" w:rsidRDefault="00FB04FF" w:rsidP="005420DF">
            <w:r>
              <w:t>#Tant que P est pleine on boucle</w:t>
            </w:r>
          </w:p>
          <w:p w14:paraId="1EA7BC82" w14:textId="083C32FF" w:rsidR="005420DF" w:rsidRDefault="00FB04FF" w:rsidP="005420DF">
            <w:r>
              <w:t>#On dépile le premier élément de Q dans T</w:t>
            </w:r>
          </w:p>
          <w:p w14:paraId="23F778AE" w14:textId="5DB50623" w:rsidR="005420DF" w:rsidRDefault="005420DF" w:rsidP="005420DF">
            <w:r>
              <w:t xml:space="preserve">#La variable </w:t>
            </w:r>
            <w:r w:rsidR="00FB04FF">
              <w:t>long</w:t>
            </w:r>
            <w:r>
              <w:t xml:space="preserve"> prend la valeur de </w:t>
            </w:r>
            <w:r w:rsidR="00FB04FF">
              <w:t>la hauteur de la pile Q</w:t>
            </w:r>
          </w:p>
          <w:p w14:paraId="67DD808D" w14:textId="6A8EAB0C" w:rsidR="005420DF" w:rsidRDefault="005420DF" w:rsidP="005420DF">
            <w:r>
              <w:t>#</w:t>
            </w:r>
            <w:r w:rsidR="00FB04FF">
              <w:t>On boucle pour la valeur -1 de la variable long</w:t>
            </w:r>
          </w:p>
          <w:p w14:paraId="37999D28" w14:textId="18EA66E5" w:rsidR="005420DF" w:rsidRDefault="005420DF" w:rsidP="005420DF">
            <w:r>
              <w:t xml:space="preserve">#On empile </w:t>
            </w:r>
            <w:r w:rsidR="00FB04FF">
              <w:t>Q</w:t>
            </w:r>
            <w:r>
              <w:t xml:space="preserve"> dans Q</w:t>
            </w:r>
          </w:p>
          <w:p w14:paraId="1B2ECBA5" w14:textId="77777777" w:rsidR="005420DF" w:rsidRDefault="005420DF" w:rsidP="005420DF">
            <w:r>
              <w:t>#Tant que Q est pleine</w:t>
            </w:r>
          </w:p>
          <w:p w14:paraId="732BE0A4" w14:textId="6FA66AAF" w:rsidR="00FB04FF" w:rsidRDefault="005420DF" w:rsidP="00FB04FF">
            <w:r>
              <w:t>#On dépile Q dans P</w:t>
            </w:r>
          </w:p>
          <w:p w14:paraId="7555EDA2" w14:textId="63E034AA" w:rsidR="00FB04FF" w:rsidRDefault="00FB04FF" w:rsidP="00FB04FF">
            <w:r>
              <w:t>#Tant que T est pleine</w:t>
            </w:r>
          </w:p>
          <w:p w14:paraId="7C8A5C01" w14:textId="666153A8" w:rsidR="00FB04FF" w:rsidRDefault="00FB04FF" w:rsidP="00FB04FF">
            <w:r>
              <w:t>#On dépile T dans P</w:t>
            </w:r>
          </w:p>
          <w:p w14:paraId="25CB04C4" w14:textId="0EA29CC9" w:rsidR="005420DF" w:rsidRDefault="00FB04FF" w:rsidP="005420DF">
            <w:r>
              <w:t>#On renvoie None.</w:t>
            </w:r>
          </w:p>
        </w:tc>
      </w:tr>
    </w:tbl>
    <w:p w14:paraId="2176B1BA" w14:textId="77777777" w:rsidR="00616DFF" w:rsidRDefault="00FB04FF" w:rsidP="00FB04FF">
      <w:r>
        <w:t>Si on donne la list</w:t>
      </w:r>
      <w:r w:rsidR="00544B9F">
        <w:t>e</w:t>
      </w:r>
      <w:r>
        <w:t xml:space="preserve"> </w:t>
      </w:r>
      <w:r w:rsidR="00544B9F">
        <w:t>P=</w:t>
      </w:r>
      <w:r>
        <w:t>[</w:t>
      </w:r>
      <w:r w:rsidR="00544B9F">
        <w:t>4,2,5,8</w:t>
      </w:r>
      <w:r>
        <w:t xml:space="preserve">] à la </w:t>
      </w:r>
      <w:r w:rsidR="00544B9F">
        <w:t xml:space="preserve">fonction </w:t>
      </w:r>
      <w:r w:rsidR="00544B9F" w:rsidRPr="00544B9F">
        <w:rPr>
          <w:b/>
          <w:bCs/>
        </w:rPr>
        <w:t>retourner(P,3)</w:t>
      </w:r>
      <w:r w:rsidR="00616DFF">
        <w:t>, cette dernière ne retourneras rien.</w:t>
      </w:r>
    </w:p>
    <w:p w14:paraId="133DDE8C" w14:textId="38B59408" w:rsidR="00E80589" w:rsidRDefault="00616DFF" w:rsidP="00FB04FF">
      <w:r>
        <w:t xml:space="preserve">En affichant P, cette dernière vaut alors : </w:t>
      </w:r>
      <w:r w:rsidRPr="00616DFF">
        <w:t>[8, 4, 2, 5]</w:t>
      </w:r>
    </w:p>
    <w:p w14:paraId="1663FF2E" w14:textId="1FF09E6B" w:rsidR="00616DFF" w:rsidRDefault="00616DFF">
      <w:pPr>
        <w:spacing w:before="0" w:after="40"/>
        <w:jc w:val="left"/>
      </w:pPr>
      <w:r>
        <w:br w:type="page"/>
      </w:r>
    </w:p>
    <w:p w14:paraId="0570F09E" w14:textId="4DF46524" w:rsidR="00616DFF" w:rsidRDefault="00616DFF" w:rsidP="00866963">
      <w:pPr>
        <w:pStyle w:val="Titre2"/>
      </w:pPr>
      <w:r>
        <w:lastRenderedPageBreak/>
        <w:t>4)</w:t>
      </w:r>
    </w:p>
    <w:p w14:paraId="3A910C89" w14:textId="09A803EC" w:rsidR="00616DFF" w:rsidRDefault="00616DFF" w:rsidP="00616DFF">
      <w:r>
        <w:t xml:space="preserve">Le code pour la fonction </w:t>
      </w:r>
      <w:proofErr w:type="spellStart"/>
      <w:r>
        <w:rPr>
          <w:b/>
          <w:bCs/>
        </w:rPr>
        <w:t>tri_crepes</w:t>
      </w:r>
      <w:proofErr w:type="spellEnd"/>
      <w:r>
        <w:t xml:space="preserve"> est :</w:t>
      </w:r>
    </w:p>
    <w:tbl>
      <w:tblPr>
        <w:tblStyle w:val="Grilledutableau"/>
        <w:tblW w:w="10065" w:type="dxa"/>
        <w:tblInd w:w="-5" w:type="dxa"/>
        <w:tblLook w:val="04A0" w:firstRow="1" w:lastRow="0" w:firstColumn="1" w:lastColumn="0" w:noHBand="0" w:noVBand="1"/>
      </w:tblPr>
      <w:tblGrid>
        <w:gridCol w:w="5245"/>
        <w:gridCol w:w="4820"/>
      </w:tblGrid>
      <w:tr w:rsidR="00464BF2" w14:paraId="1DEFC7E0" w14:textId="77777777" w:rsidTr="002A3D7E">
        <w:trPr>
          <w:trHeight w:val="1170"/>
        </w:trPr>
        <w:tc>
          <w:tcPr>
            <w:tcW w:w="5245" w:type="dxa"/>
            <w:tcBorders>
              <w:top w:val="single" w:sz="6" w:space="0" w:color="C0C0C0"/>
              <w:left w:val="single" w:sz="6" w:space="0" w:color="C0C0C0"/>
              <w:bottom w:val="single" w:sz="2" w:space="0" w:color="C0C0C0"/>
              <w:right w:val="single" w:sz="6" w:space="0" w:color="C0C0C0"/>
            </w:tcBorders>
          </w:tcPr>
          <w:p w14:paraId="07827300" w14:textId="5E857047" w:rsidR="00464BF2" w:rsidRDefault="00464BF2" w:rsidP="00464BF2">
            <w:bookmarkStart w:id="0" w:name="_Hlk61446514"/>
            <w:r>
              <w:t xml:space="preserve">def </w:t>
            </w:r>
            <w:proofErr w:type="spellStart"/>
            <w:r w:rsidRPr="00464BF2">
              <w:rPr>
                <w:b/>
                <w:bCs/>
              </w:rPr>
              <w:t>tri_crepes</w:t>
            </w:r>
            <w:proofErr w:type="spellEnd"/>
            <w:r>
              <w:t>(P):</w:t>
            </w:r>
          </w:p>
          <w:p w14:paraId="0E02C3C8" w14:textId="6DC13CF3" w:rsidR="00464BF2" w:rsidRDefault="00464BF2" w:rsidP="00464BF2">
            <w:pPr>
              <w:ind w:firstLine="708"/>
            </w:pPr>
            <w:proofErr w:type="spellStart"/>
            <w:r>
              <w:t>assert</w:t>
            </w:r>
            <w:proofErr w:type="spellEnd"/>
            <w:r>
              <w:t xml:space="preserve"> not(</w:t>
            </w:r>
            <w:proofErr w:type="spellStart"/>
            <w:r>
              <w:t>est_vide</w:t>
            </w:r>
            <w:proofErr w:type="spellEnd"/>
            <w:r>
              <w:t>(Ρ)), "Il n'y a pas de crêpes à trier"</w:t>
            </w:r>
          </w:p>
        </w:tc>
        <w:tc>
          <w:tcPr>
            <w:tcW w:w="4820" w:type="dxa"/>
            <w:tcBorders>
              <w:top w:val="single" w:sz="6" w:space="0" w:color="C0C0C0"/>
              <w:left w:val="single" w:sz="6" w:space="0" w:color="C0C0C0"/>
              <w:bottom w:val="single" w:sz="2" w:space="0" w:color="C0C0C0"/>
              <w:right w:val="single" w:sz="6" w:space="0" w:color="C0C0C0"/>
            </w:tcBorders>
          </w:tcPr>
          <w:p w14:paraId="1B1D76B2" w14:textId="77777777" w:rsidR="00464BF2" w:rsidRDefault="00464BF2" w:rsidP="007712B7">
            <w:r>
              <w:t>#</w:t>
            </w:r>
            <w:proofErr w:type="spellStart"/>
            <w:r>
              <w:t>On</w:t>
            </w:r>
            <w:proofErr w:type="spellEnd"/>
            <w:r>
              <w:t xml:space="preserve"> </w:t>
            </w:r>
            <w:proofErr w:type="spellStart"/>
            <w:r>
              <w:t>défini</w:t>
            </w:r>
            <w:proofErr w:type="spellEnd"/>
            <w:r>
              <w:t xml:space="preserve"> un def</w:t>
            </w:r>
          </w:p>
          <w:p w14:paraId="1D4C94A9" w14:textId="335C7097" w:rsidR="00464BF2" w:rsidRDefault="00464BF2" w:rsidP="007712B7">
            <w:r>
              <w:t>#On vérifie que la liste est pleine</w:t>
            </w:r>
          </w:p>
        </w:tc>
      </w:tr>
      <w:tr w:rsidR="00BA70A1" w14:paraId="6756F68D" w14:textId="77777777" w:rsidTr="002A3D7E">
        <w:trPr>
          <w:trHeight w:val="1500"/>
        </w:trPr>
        <w:tc>
          <w:tcPr>
            <w:tcW w:w="5245" w:type="dxa"/>
            <w:tcBorders>
              <w:top w:val="single" w:sz="6" w:space="0" w:color="C0C0C0"/>
              <w:left w:val="single" w:sz="6" w:space="0" w:color="C0C0C0"/>
              <w:bottom w:val="single" w:sz="6" w:space="0" w:color="C0C0C0"/>
              <w:right w:val="single" w:sz="6" w:space="0" w:color="C0C0C0"/>
            </w:tcBorders>
          </w:tcPr>
          <w:p w14:paraId="5446EE46" w14:textId="77777777" w:rsidR="00BA70A1" w:rsidRDefault="00BA70A1" w:rsidP="00464BF2">
            <w:pPr>
              <w:ind w:firstLine="708"/>
            </w:pPr>
            <w:r>
              <w:t>Q=</w:t>
            </w:r>
            <w:proofErr w:type="spellStart"/>
            <w:r>
              <w:t>creer_pile_vide</w:t>
            </w:r>
            <w:proofErr w:type="spellEnd"/>
            <w:r>
              <w:t>()</w:t>
            </w:r>
          </w:p>
          <w:p w14:paraId="402FC447" w14:textId="77777777" w:rsidR="00BA70A1" w:rsidRDefault="00BA70A1" w:rsidP="00464BF2">
            <w:pPr>
              <w:ind w:firstLine="708"/>
            </w:pPr>
            <w:r>
              <w:t>h=</w:t>
            </w:r>
            <w:proofErr w:type="spellStart"/>
            <w:r>
              <w:t>hauteur_pile</w:t>
            </w:r>
            <w:proofErr w:type="spellEnd"/>
            <w:r>
              <w:t>(P)</w:t>
            </w:r>
          </w:p>
          <w:p w14:paraId="66586DF9" w14:textId="76CD67E0" w:rsidR="00BA70A1" w:rsidRDefault="00BA70A1" w:rsidP="00BA70A1">
            <w:pPr>
              <w:ind w:firstLine="708"/>
            </w:pPr>
            <w:r>
              <w:t>for i in range(0,h-1):</w:t>
            </w:r>
          </w:p>
        </w:tc>
        <w:tc>
          <w:tcPr>
            <w:tcW w:w="4820" w:type="dxa"/>
            <w:tcBorders>
              <w:top w:val="single" w:sz="6" w:space="0" w:color="C0C0C0"/>
              <w:left w:val="single" w:sz="6" w:space="0" w:color="C0C0C0"/>
              <w:bottom w:val="single" w:sz="6" w:space="0" w:color="C0C0C0"/>
              <w:right w:val="single" w:sz="6" w:space="0" w:color="C0C0C0"/>
            </w:tcBorders>
          </w:tcPr>
          <w:p w14:paraId="247D58DC" w14:textId="77777777" w:rsidR="00BA70A1" w:rsidRDefault="00BA70A1" w:rsidP="007712B7">
            <w:r>
              <w:t>#</w:t>
            </w:r>
            <w:proofErr w:type="spellStart"/>
            <w:r>
              <w:t>On</w:t>
            </w:r>
            <w:proofErr w:type="spellEnd"/>
            <w:r>
              <w:t xml:space="preserve"> créé une pile Q vide</w:t>
            </w:r>
          </w:p>
          <w:p w14:paraId="77C6C09E" w14:textId="2DB43514" w:rsidR="00BA70A1" w:rsidRDefault="00BA70A1" w:rsidP="007712B7">
            <w:r>
              <w:t xml:space="preserve">#On </w:t>
            </w:r>
            <w:proofErr w:type="spellStart"/>
            <w:r>
              <w:t>innitialise</w:t>
            </w:r>
            <w:proofErr w:type="spellEnd"/>
            <w:r>
              <w:t xml:space="preserve"> h avec la hauteur de la pile P</w:t>
            </w:r>
          </w:p>
          <w:p w14:paraId="697FCFE2" w14:textId="35A07F9A" w:rsidR="00BA70A1" w:rsidRDefault="00BA70A1" w:rsidP="007712B7">
            <w:r>
              <w:t>#On boucle pour la valeur -1 de la variable h tout en commençant par la valeur 0</w:t>
            </w:r>
          </w:p>
        </w:tc>
      </w:tr>
      <w:tr w:rsidR="00BA70A1" w14:paraId="356ECD7B" w14:textId="77777777" w:rsidTr="002A3D7E">
        <w:trPr>
          <w:trHeight w:val="758"/>
        </w:trPr>
        <w:tc>
          <w:tcPr>
            <w:tcW w:w="5245" w:type="dxa"/>
            <w:tcBorders>
              <w:top w:val="single" w:sz="6" w:space="0" w:color="C0C0C0"/>
              <w:left w:val="single" w:sz="6" w:space="0" w:color="C0C0C0"/>
              <w:bottom w:val="single" w:sz="6" w:space="0" w:color="C0C0C0"/>
              <w:right w:val="single" w:sz="6" w:space="0" w:color="C0C0C0"/>
            </w:tcBorders>
          </w:tcPr>
          <w:p w14:paraId="09EDD052" w14:textId="2D1DDFE8" w:rsidR="00BA70A1" w:rsidRDefault="00BA70A1" w:rsidP="00BA70A1">
            <w:pPr>
              <w:ind w:left="708" w:firstLine="708"/>
            </w:pPr>
            <w:proofErr w:type="spellStart"/>
            <w:r>
              <w:t>rang_maxi</w:t>
            </w:r>
            <w:proofErr w:type="spellEnd"/>
            <w:r>
              <w:t>=</w:t>
            </w:r>
            <w:proofErr w:type="spellStart"/>
            <w:r>
              <w:t>max_pile</w:t>
            </w:r>
            <w:proofErr w:type="spellEnd"/>
            <w:r>
              <w:t>(P,h-i-1)</w:t>
            </w:r>
          </w:p>
        </w:tc>
        <w:tc>
          <w:tcPr>
            <w:tcW w:w="4820" w:type="dxa"/>
            <w:tcBorders>
              <w:top w:val="single" w:sz="6" w:space="0" w:color="C0C0C0"/>
              <w:left w:val="single" w:sz="6" w:space="0" w:color="C0C0C0"/>
              <w:bottom w:val="single" w:sz="6" w:space="0" w:color="C0C0C0"/>
              <w:right w:val="single" w:sz="6" w:space="0" w:color="C0C0C0"/>
            </w:tcBorders>
          </w:tcPr>
          <w:p w14:paraId="035D82C7" w14:textId="674B3BB9" w:rsidR="00BA70A1" w:rsidRDefault="00BA70A1" w:rsidP="007712B7">
            <w:r>
              <w:t xml:space="preserve">#On </w:t>
            </w:r>
            <w:proofErr w:type="spellStart"/>
            <w:r>
              <w:t>innitialise</w:t>
            </w:r>
            <w:proofErr w:type="spellEnd"/>
            <w:r>
              <w:t xml:space="preserve"> </w:t>
            </w:r>
            <w:proofErr w:type="spellStart"/>
            <w:r>
              <w:t>rang_maxi</w:t>
            </w:r>
            <w:proofErr w:type="spellEnd"/>
            <w:r>
              <w:t xml:space="preserve"> avec le résultat de la fonction </w:t>
            </w:r>
            <w:proofErr w:type="spellStart"/>
            <w:r>
              <w:t>max_pile</w:t>
            </w:r>
            <w:proofErr w:type="spellEnd"/>
            <w:r>
              <w:t>(P,h-i-1)</w:t>
            </w:r>
          </w:p>
        </w:tc>
      </w:tr>
      <w:tr w:rsidR="00BA70A1" w14:paraId="7BBF2B30" w14:textId="77777777" w:rsidTr="002A3D7E">
        <w:trPr>
          <w:trHeight w:val="1043"/>
        </w:trPr>
        <w:tc>
          <w:tcPr>
            <w:tcW w:w="5245" w:type="dxa"/>
            <w:tcBorders>
              <w:top w:val="single" w:sz="6" w:space="0" w:color="C0C0C0"/>
              <w:left w:val="single" w:sz="6" w:space="0" w:color="C0C0C0"/>
              <w:bottom w:val="single" w:sz="6" w:space="0" w:color="C0C0C0"/>
              <w:right w:val="single" w:sz="6" w:space="0" w:color="C0C0C0"/>
            </w:tcBorders>
          </w:tcPr>
          <w:p w14:paraId="533C365B" w14:textId="1C498BA1" w:rsidR="00BA70A1" w:rsidRDefault="00BA70A1" w:rsidP="00BA70A1">
            <w:pPr>
              <w:tabs>
                <w:tab w:val="left" w:pos="4118"/>
              </w:tabs>
              <w:ind w:left="708" w:firstLine="708"/>
            </w:pPr>
            <w:r>
              <w:t>retourner(</w:t>
            </w:r>
            <w:proofErr w:type="spellStart"/>
            <w:r>
              <w:t>P,rang_maxi</w:t>
            </w:r>
            <w:proofErr w:type="spellEnd"/>
            <w:r>
              <w:t>)</w:t>
            </w:r>
          </w:p>
        </w:tc>
        <w:tc>
          <w:tcPr>
            <w:tcW w:w="4820" w:type="dxa"/>
            <w:tcBorders>
              <w:top w:val="single" w:sz="6" w:space="0" w:color="C0C0C0"/>
              <w:left w:val="single" w:sz="6" w:space="0" w:color="C0C0C0"/>
              <w:bottom w:val="single" w:sz="6" w:space="0" w:color="C0C0C0"/>
              <w:right w:val="single" w:sz="6" w:space="0" w:color="C0C0C0"/>
            </w:tcBorders>
          </w:tcPr>
          <w:p w14:paraId="47FE2430" w14:textId="51C980A9" w:rsidR="00BA70A1" w:rsidRDefault="00BA70A1" w:rsidP="007712B7">
            <w:r>
              <w:t xml:space="preserve">#On retourne la liste P une première fois tout en se servant de la valeur de </w:t>
            </w:r>
            <w:proofErr w:type="spellStart"/>
            <w:r>
              <w:t>rang_maxi</w:t>
            </w:r>
            <w:proofErr w:type="spellEnd"/>
            <w:r>
              <w:t xml:space="preserve"> comme index</w:t>
            </w:r>
          </w:p>
        </w:tc>
      </w:tr>
      <w:tr w:rsidR="00BA70A1" w14:paraId="309599C2" w14:textId="77777777" w:rsidTr="002A3D7E">
        <w:trPr>
          <w:trHeight w:val="1802"/>
        </w:trPr>
        <w:tc>
          <w:tcPr>
            <w:tcW w:w="5245" w:type="dxa"/>
            <w:tcBorders>
              <w:top w:val="single" w:sz="6" w:space="0" w:color="C0C0C0"/>
              <w:left w:val="single" w:sz="6" w:space="0" w:color="C0C0C0"/>
              <w:bottom w:val="single" w:sz="6" w:space="0" w:color="C0C0C0"/>
              <w:right w:val="single" w:sz="6" w:space="0" w:color="C0C0C0"/>
            </w:tcBorders>
          </w:tcPr>
          <w:p w14:paraId="4CEEE584" w14:textId="77777777" w:rsidR="00BA70A1" w:rsidRDefault="00BA70A1" w:rsidP="00464BF2">
            <w:pPr>
              <w:ind w:left="708" w:firstLine="708"/>
            </w:pPr>
            <w:r>
              <w:t>empiler(</w:t>
            </w:r>
            <w:proofErr w:type="spellStart"/>
            <w:r>
              <w:t>Q,depiler</w:t>
            </w:r>
            <w:proofErr w:type="spellEnd"/>
            <w:r>
              <w:t>(P))</w:t>
            </w:r>
          </w:p>
          <w:p w14:paraId="03E7D319" w14:textId="77777777" w:rsidR="00BA70A1" w:rsidRDefault="00BA70A1" w:rsidP="00464BF2">
            <w:pPr>
              <w:ind w:firstLine="708"/>
            </w:pPr>
            <w:proofErr w:type="spellStart"/>
            <w:r>
              <w:t>while</w:t>
            </w:r>
            <w:proofErr w:type="spellEnd"/>
            <w:r>
              <w:t xml:space="preserve"> not(</w:t>
            </w:r>
            <w:proofErr w:type="spellStart"/>
            <w:r>
              <w:t>est_vide</w:t>
            </w:r>
            <w:proofErr w:type="spellEnd"/>
            <w:r>
              <w:t>(Q)==</w:t>
            </w:r>
            <w:proofErr w:type="spellStart"/>
            <w:r>
              <w:t>True</w:t>
            </w:r>
            <w:proofErr w:type="spellEnd"/>
            <w:r>
              <w:t>):</w:t>
            </w:r>
          </w:p>
          <w:p w14:paraId="6F9A06E6" w14:textId="77777777" w:rsidR="00BA70A1" w:rsidRDefault="00BA70A1" w:rsidP="00464BF2">
            <w:pPr>
              <w:ind w:left="708" w:firstLine="708"/>
            </w:pPr>
            <w:r>
              <w:t>empiler(</w:t>
            </w:r>
            <w:proofErr w:type="spellStart"/>
            <w:r>
              <w:t>P,depiler</w:t>
            </w:r>
            <w:proofErr w:type="spellEnd"/>
            <w:r>
              <w:t>(Q))</w:t>
            </w:r>
          </w:p>
          <w:p w14:paraId="126836BB" w14:textId="320A0A38" w:rsidR="00BA70A1" w:rsidRDefault="00BA70A1" w:rsidP="00BA70A1">
            <w:pPr>
              <w:ind w:firstLine="708"/>
            </w:pPr>
            <w:r>
              <w:t>return None</w:t>
            </w:r>
          </w:p>
        </w:tc>
        <w:tc>
          <w:tcPr>
            <w:tcW w:w="4820" w:type="dxa"/>
            <w:tcBorders>
              <w:top w:val="single" w:sz="6" w:space="0" w:color="C0C0C0"/>
              <w:left w:val="single" w:sz="6" w:space="0" w:color="C0C0C0"/>
              <w:bottom w:val="single" w:sz="6" w:space="0" w:color="C0C0C0"/>
              <w:right w:val="single" w:sz="6" w:space="0" w:color="C0C0C0"/>
            </w:tcBorders>
          </w:tcPr>
          <w:p w14:paraId="13A92E07" w14:textId="15B71AA1" w:rsidR="00BA70A1" w:rsidRDefault="00BA70A1" w:rsidP="007712B7">
            <w:r>
              <w:t>#On dépile le premier élément de P dans Q</w:t>
            </w:r>
          </w:p>
          <w:p w14:paraId="1F4EB6F4" w14:textId="77777777" w:rsidR="00BA70A1" w:rsidRDefault="00BA70A1" w:rsidP="007712B7">
            <w:r>
              <w:t>#Tant que Q est pleine</w:t>
            </w:r>
          </w:p>
          <w:p w14:paraId="5A27558E" w14:textId="77777777" w:rsidR="00BA70A1" w:rsidRDefault="00BA70A1" w:rsidP="00BA70A1">
            <w:r>
              <w:t>#On dépile Q dans P</w:t>
            </w:r>
          </w:p>
          <w:p w14:paraId="43084D98" w14:textId="13E1D7FA" w:rsidR="00BA70A1" w:rsidRDefault="00BA70A1" w:rsidP="00BA70A1">
            <w:r>
              <w:t>#On renvoie None.</w:t>
            </w:r>
          </w:p>
        </w:tc>
      </w:tr>
    </w:tbl>
    <w:bookmarkEnd w:id="0"/>
    <w:p w14:paraId="33D8EA86" w14:textId="0FDE852A" w:rsidR="00616DFF" w:rsidRDefault="00BA70A1" w:rsidP="00FB04FF">
      <w:r>
        <w:t xml:space="preserve">L’exécution de la fonction </w:t>
      </w:r>
      <w:proofErr w:type="spellStart"/>
      <w:r w:rsidRPr="002C1FFE">
        <w:rPr>
          <w:b/>
          <w:bCs/>
        </w:rPr>
        <w:t>tri_crepes</w:t>
      </w:r>
      <w:proofErr w:type="spellEnd"/>
      <w:r>
        <w:t xml:space="preserve"> </w:t>
      </w:r>
      <w:r w:rsidR="002C1FFE">
        <w:t xml:space="preserve">avec P contenant </w:t>
      </w:r>
      <w:r w:rsidR="002C1FFE" w:rsidRPr="002C1FFE">
        <w:t>[6,3,9,5]</w:t>
      </w:r>
      <w:r w:rsidR="002C1FFE">
        <w:t xml:space="preserve"> donneras une pile P contenant les valeurs [9,6,5,3].</w:t>
      </w:r>
    </w:p>
    <w:p w14:paraId="66A75E91" w14:textId="3DE3D75D" w:rsidR="002C1FFE" w:rsidRDefault="002C1FFE" w:rsidP="00FB04FF"/>
    <w:p w14:paraId="68C9D9D5" w14:textId="504C2BDF" w:rsidR="002C1FFE" w:rsidRDefault="002C1FFE" w:rsidP="00866963">
      <w:pPr>
        <w:pStyle w:val="Titre1"/>
      </w:pPr>
      <w:r>
        <w:t>Exercice 2 :</w:t>
      </w:r>
    </w:p>
    <w:p w14:paraId="00044FBA" w14:textId="77777777" w:rsidR="00866963" w:rsidRDefault="002C1FFE" w:rsidP="00866963">
      <w:pPr>
        <w:pStyle w:val="Titre2"/>
      </w:pPr>
      <w:r>
        <w:t>1)</w:t>
      </w:r>
    </w:p>
    <w:p w14:paraId="33294E92" w14:textId="77777777" w:rsidR="00866963" w:rsidRDefault="002C1FFE" w:rsidP="00866963">
      <w:pPr>
        <w:pStyle w:val="Titre3"/>
      </w:pPr>
      <w:r>
        <w:t>a)</w:t>
      </w:r>
    </w:p>
    <w:p w14:paraId="769B0561" w14:textId="3F8E2C87" w:rsidR="00866963" w:rsidRDefault="002C1FFE" w:rsidP="00FB04FF">
      <w:r w:rsidRPr="002C1FFE">
        <w:t xml:space="preserve">Pour </w:t>
      </w:r>
      <w:r>
        <w:t>arriver</w:t>
      </w:r>
      <w:r w:rsidRPr="002C1FFE">
        <w:t xml:space="preserve"> </w:t>
      </w:r>
      <w:r>
        <w:t>à</w:t>
      </w:r>
      <w:r w:rsidRPr="002C1FFE">
        <w:t xml:space="preserve"> la case (2,3)</w:t>
      </w:r>
      <w:r>
        <w:t xml:space="preserve"> en partant de </w:t>
      </w:r>
      <w:r w:rsidRPr="002C1FFE">
        <w:t>la case (0,0) à on f</w:t>
      </w:r>
      <w:r>
        <w:t>eras</w:t>
      </w:r>
      <w:r w:rsidRPr="002C1FFE">
        <w:t xml:space="preserve"> 3 déplacements vers la droite et 2 </w:t>
      </w:r>
      <w:r>
        <w:t xml:space="preserve">déplacements </w:t>
      </w:r>
      <w:r w:rsidRPr="002C1FFE">
        <w:t>vers le bas.</w:t>
      </w:r>
    </w:p>
    <w:p w14:paraId="550DD321" w14:textId="77777777" w:rsidR="00866963" w:rsidRDefault="002C1FFE" w:rsidP="00866963">
      <w:pPr>
        <w:pStyle w:val="Titre3"/>
      </w:pPr>
      <w:r>
        <w:t>b)</w:t>
      </w:r>
    </w:p>
    <w:p w14:paraId="15A9ED0F" w14:textId="0E6973CE" w:rsidR="002C1FFE" w:rsidRDefault="002C1FFE" w:rsidP="00FB04FF">
      <w:r>
        <w:t>Comme on</w:t>
      </w:r>
      <w:r w:rsidR="00657026">
        <w:t xml:space="preserve"> se déplace</w:t>
      </w:r>
      <w:r>
        <w:t xml:space="preserve"> d</w:t>
      </w:r>
      <w:r w:rsidR="00657026">
        <w:t>’un</w:t>
      </w:r>
      <w:r>
        <w:t xml:space="preserve"> pas à chaque étape, il fau</w:t>
      </w:r>
      <w:r w:rsidR="00657026">
        <w:t>dra</w:t>
      </w:r>
      <w:r>
        <w:t xml:space="preserve"> faire 2+3</w:t>
      </w:r>
      <w:r w:rsidR="00657026">
        <w:t xml:space="preserve"> cases, soit 5 </w:t>
      </w:r>
      <w:r>
        <w:t>déplacements. Chaque déplacement nous amène une nouvelle case. En n’oubliant pas d’inclure la case (0,0) il faut donc parcourir 2+3+1 cases</w:t>
      </w:r>
      <w:r w:rsidR="00657026">
        <w:t>, soit 6 cases</w:t>
      </w:r>
      <w:r>
        <w:t>.</w:t>
      </w:r>
    </w:p>
    <w:p w14:paraId="69E07805" w14:textId="599E38B6" w:rsidR="00657026" w:rsidRDefault="00657026">
      <w:pPr>
        <w:spacing w:before="0" w:after="40"/>
        <w:jc w:val="left"/>
      </w:pPr>
      <w:r>
        <w:br w:type="page"/>
      </w:r>
    </w:p>
    <w:p w14:paraId="5A5A1563" w14:textId="77E0CA76" w:rsidR="00657026" w:rsidRDefault="00657026" w:rsidP="00866963">
      <w:pPr>
        <w:pStyle w:val="Titre2"/>
      </w:pPr>
      <w:r>
        <w:lastRenderedPageBreak/>
        <w:t>2) Le tableau contenant tous les chemins est :</w:t>
      </w:r>
    </w:p>
    <w:tbl>
      <w:tblPr>
        <w:tblStyle w:val="Grilledetableauclaire"/>
        <w:tblW w:w="9135" w:type="dxa"/>
        <w:tblLook w:val="04A0" w:firstRow="1" w:lastRow="0" w:firstColumn="1" w:lastColumn="0" w:noHBand="0" w:noVBand="1"/>
      </w:tblPr>
      <w:tblGrid>
        <w:gridCol w:w="4919"/>
        <w:gridCol w:w="4216"/>
      </w:tblGrid>
      <w:tr w:rsidR="002A3D7E" w14:paraId="401B8DC6"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366A1641" w14:textId="77777777" w:rsidR="00657026" w:rsidRDefault="00657026" w:rsidP="007712B7">
            <w:pPr>
              <w:pStyle w:val="Paragraphedeliste"/>
              <w:ind w:left="0"/>
              <w:jc w:val="center"/>
            </w:pPr>
            <w:r>
              <w:t>Chemins</w:t>
            </w:r>
          </w:p>
        </w:tc>
        <w:tc>
          <w:tcPr>
            <w:tcW w:w="4216" w:type="dxa"/>
            <w:tcBorders>
              <w:top w:val="single" w:sz="6" w:space="0" w:color="C0C0C0"/>
              <w:left w:val="single" w:sz="6" w:space="0" w:color="C0C0C0"/>
              <w:bottom w:val="single" w:sz="6" w:space="0" w:color="C0C0C0"/>
              <w:right w:val="single" w:sz="6" w:space="0" w:color="C0C0C0"/>
            </w:tcBorders>
          </w:tcPr>
          <w:p w14:paraId="1EE486FE" w14:textId="77777777" w:rsidR="00657026" w:rsidRDefault="00657026" w:rsidP="007712B7">
            <w:pPr>
              <w:pStyle w:val="Paragraphedeliste"/>
              <w:ind w:left="0"/>
            </w:pPr>
            <w:r>
              <w:t>Somme</w:t>
            </w:r>
          </w:p>
        </w:tc>
      </w:tr>
      <w:tr w:rsidR="002A3D7E" w14:paraId="1A51A043"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7C1AB40D" w14:textId="77777777" w:rsidR="00657026" w:rsidRDefault="00657026" w:rsidP="007712B7">
            <w:pPr>
              <w:pStyle w:val="Paragraphedeliste"/>
              <w:ind w:left="0"/>
            </w:pPr>
            <w:r>
              <w:t xml:space="preserve">(0,0) </w:t>
            </w:r>
            <w:r>
              <w:sym w:font="Wingdings" w:char="F0E0"/>
            </w:r>
            <w:r>
              <w:t xml:space="preserve"> (0,1) </w:t>
            </w:r>
            <w:r>
              <w:sym w:font="Wingdings" w:char="F0E0"/>
            </w:r>
            <w:r>
              <w:t xml:space="preserve"> (0,2) </w:t>
            </w:r>
            <w:r>
              <w:sym w:font="Wingdings" w:char="F0E0"/>
            </w:r>
            <w:r>
              <w:t xml:space="preserve"> (0,3) </w:t>
            </w:r>
            <w:r>
              <w:sym w:font="Wingdings" w:char="F0E0"/>
            </w:r>
            <w:r>
              <w:t xml:space="preserve"> (1,3)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277A4FBC" w14:textId="77777777" w:rsidR="00657026" w:rsidRDefault="00657026" w:rsidP="007712B7">
            <w:pPr>
              <w:pStyle w:val="Paragraphedeliste"/>
              <w:ind w:left="0"/>
            </w:pPr>
            <w:r>
              <w:t>11</w:t>
            </w:r>
          </w:p>
        </w:tc>
      </w:tr>
      <w:tr w:rsidR="00657026" w14:paraId="274A2DF8"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487DF053" w14:textId="77777777" w:rsidR="00657026" w:rsidRDefault="00657026" w:rsidP="007712B7">
            <w:pPr>
              <w:pStyle w:val="Paragraphedeliste"/>
              <w:ind w:left="0"/>
            </w:pPr>
            <w:r>
              <w:t xml:space="preserve">(0,0) </w:t>
            </w:r>
            <w:r>
              <w:sym w:font="Wingdings" w:char="F0E0"/>
            </w:r>
            <w:r>
              <w:t xml:space="preserve"> (0,1) </w:t>
            </w:r>
            <w:r>
              <w:sym w:font="Wingdings" w:char="F0E0"/>
            </w:r>
            <w:r>
              <w:t xml:space="preserve"> (0,2) </w:t>
            </w:r>
            <w:r>
              <w:sym w:font="Wingdings" w:char="F0E0"/>
            </w:r>
            <w:r>
              <w:t xml:space="preserve"> (1,2) </w:t>
            </w:r>
            <w:r>
              <w:sym w:font="Wingdings" w:char="F0E0"/>
            </w:r>
            <w:r>
              <w:t xml:space="preserve"> (1,3)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22796CA8" w14:textId="77777777" w:rsidR="00657026" w:rsidRDefault="00657026" w:rsidP="007712B7">
            <w:pPr>
              <w:pStyle w:val="Paragraphedeliste"/>
              <w:ind w:left="0"/>
            </w:pPr>
            <w:r>
              <w:t>10</w:t>
            </w:r>
          </w:p>
        </w:tc>
      </w:tr>
      <w:tr w:rsidR="00657026" w14:paraId="18805963" w14:textId="77777777" w:rsidTr="002A3D7E">
        <w:trPr>
          <w:trHeight w:val="390"/>
        </w:trPr>
        <w:tc>
          <w:tcPr>
            <w:tcW w:w="4919" w:type="dxa"/>
            <w:tcBorders>
              <w:top w:val="single" w:sz="6" w:space="0" w:color="C0C0C0"/>
              <w:left w:val="single" w:sz="6" w:space="0" w:color="C0C0C0"/>
              <w:bottom w:val="single" w:sz="6" w:space="0" w:color="C0C0C0"/>
              <w:right w:val="single" w:sz="6" w:space="0" w:color="C0C0C0"/>
            </w:tcBorders>
          </w:tcPr>
          <w:p w14:paraId="63D23AC3" w14:textId="77777777" w:rsidR="00657026" w:rsidRDefault="00657026" w:rsidP="007712B7">
            <w:pPr>
              <w:pStyle w:val="Paragraphedeliste"/>
              <w:ind w:left="0"/>
            </w:pPr>
            <w:r>
              <w:t xml:space="preserve">(0,0) </w:t>
            </w:r>
            <w:r>
              <w:sym w:font="Wingdings" w:char="F0E0"/>
            </w:r>
            <w:r>
              <w:t xml:space="preserve"> (0,1) </w:t>
            </w:r>
            <w:r>
              <w:sym w:font="Wingdings" w:char="F0E0"/>
            </w:r>
            <w:r>
              <w:t xml:space="preserve"> (0,2) </w:t>
            </w:r>
            <w:r>
              <w:sym w:font="Wingdings" w:char="F0E0"/>
            </w:r>
            <w:r>
              <w:t xml:space="preserve"> (1,2) </w:t>
            </w:r>
            <w:r>
              <w:sym w:font="Wingdings" w:char="F0E0"/>
            </w:r>
            <w:r>
              <w:t xml:space="preserve"> (2,2)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13254979" w14:textId="77777777" w:rsidR="00657026" w:rsidRDefault="00657026" w:rsidP="007712B7">
            <w:pPr>
              <w:pStyle w:val="Paragraphedeliste"/>
              <w:ind w:left="0"/>
            </w:pPr>
            <w:r>
              <w:t>14</w:t>
            </w:r>
          </w:p>
        </w:tc>
      </w:tr>
      <w:tr w:rsidR="00657026" w14:paraId="26A654EE"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0EF1E7CF" w14:textId="77777777" w:rsidR="00657026" w:rsidRDefault="00657026" w:rsidP="007712B7">
            <w:pPr>
              <w:pStyle w:val="Paragraphedeliste"/>
              <w:ind w:left="0"/>
            </w:pPr>
            <w:r>
              <w:t xml:space="preserve">(0,0) </w:t>
            </w:r>
            <w:r>
              <w:sym w:font="Wingdings" w:char="F0E0"/>
            </w:r>
            <w:r>
              <w:t xml:space="preserve"> (0,1) </w:t>
            </w:r>
            <w:r>
              <w:sym w:font="Wingdings" w:char="F0E0"/>
            </w:r>
            <w:r>
              <w:t xml:space="preserve"> (1,1) </w:t>
            </w:r>
            <w:r>
              <w:sym w:font="Wingdings" w:char="F0E0"/>
            </w:r>
            <w:r>
              <w:t xml:space="preserve"> (1,2) </w:t>
            </w:r>
            <w:r>
              <w:sym w:font="Wingdings" w:char="F0E0"/>
            </w:r>
            <w:r>
              <w:t xml:space="preserve"> (1,3)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7156B68E" w14:textId="77777777" w:rsidR="00657026" w:rsidRDefault="00657026" w:rsidP="007712B7">
            <w:pPr>
              <w:pStyle w:val="Paragraphedeliste"/>
              <w:ind w:left="0"/>
            </w:pPr>
            <w:r>
              <w:t>9</w:t>
            </w:r>
          </w:p>
        </w:tc>
      </w:tr>
      <w:tr w:rsidR="00657026" w14:paraId="6AEB5EB4"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5615054D" w14:textId="77777777" w:rsidR="00657026" w:rsidRDefault="00657026" w:rsidP="007712B7">
            <w:pPr>
              <w:pStyle w:val="Paragraphedeliste"/>
              <w:ind w:left="0"/>
            </w:pPr>
            <w:r>
              <w:t xml:space="preserve">(0,0) </w:t>
            </w:r>
            <w:r>
              <w:sym w:font="Wingdings" w:char="F0E0"/>
            </w:r>
            <w:r>
              <w:t xml:space="preserve"> (0,1) </w:t>
            </w:r>
            <w:r>
              <w:sym w:font="Wingdings" w:char="F0E0"/>
            </w:r>
            <w:r>
              <w:t xml:space="preserve"> (1,1) </w:t>
            </w:r>
            <w:r>
              <w:sym w:font="Wingdings" w:char="F0E0"/>
            </w:r>
            <w:r>
              <w:t xml:space="preserve"> (1,2) </w:t>
            </w:r>
            <w:r>
              <w:sym w:font="Wingdings" w:char="F0E0"/>
            </w:r>
            <w:r>
              <w:t xml:space="preserve"> (2,2)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7F7948D0" w14:textId="77777777" w:rsidR="00657026" w:rsidRDefault="00657026" w:rsidP="007712B7">
            <w:pPr>
              <w:pStyle w:val="Paragraphedeliste"/>
              <w:ind w:left="0"/>
            </w:pPr>
            <w:r>
              <w:t>13</w:t>
            </w:r>
          </w:p>
        </w:tc>
      </w:tr>
      <w:tr w:rsidR="00657026" w14:paraId="509205CB"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629D0511" w14:textId="77777777" w:rsidR="00657026" w:rsidRDefault="00657026" w:rsidP="007712B7">
            <w:pPr>
              <w:pStyle w:val="Paragraphedeliste"/>
              <w:ind w:left="0"/>
            </w:pPr>
            <w:r>
              <w:t xml:space="preserve">(0,0) </w:t>
            </w:r>
            <w:r>
              <w:sym w:font="Wingdings" w:char="F0E0"/>
            </w:r>
            <w:r>
              <w:t xml:space="preserve"> (0,1) </w:t>
            </w:r>
            <w:r>
              <w:sym w:font="Wingdings" w:char="F0E0"/>
            </w:r>
            <w:r>
              <w:t xml:space="preserve"> (1,1) </w:t>
            </w:r>
            <w:r>
              <w:sym w:font="Wingdings" w:char="F0E0"/>
            </w:r>
            <w:r>
              <w:t xml:space="preserve"> (2,1) </w:t>
            </w:r>
            <w:r>
              <w:sym w:font="Wingdings" w:char="F0E0"/>
            </w:r>
            <w:r>
              <w:t xml:space="preserve"> (2,2)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3CD849BF" w14:textId="77777777" w:rsidR="00657026" w:rsidRDefault="00657026" w:rsidP="007712B7">
            <w:pPr>
              <w:pStyle w:val="Paragraphedeliste"/>
              <w:ind w:left="0"/>
            </w:pPr>
            <w:r>
              <w:t>12</w:t>
            </w:r>
          </w:p>
        </w:tc>
      </w:tr>
      <w:tr w:rsidR="00657026" w14:paraId="068E2737"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0CF51BAF" w14:textId="77777777" w:rsidR="00657026" w:rsidRDefault="00657026" w:rsidP="007712B7">
            <w:pPr>
              <w:pStyle w:val="Paragraphedeliste"/>
              <w:ind w:left="0"/>
            </w:pPr>
            <w:r>
              <w:t xml:space="preserve">(0,0) </w:t>
            </w:r>
            <w:r>
              <w:sym w:font="Wingdings" w:char="F0E0"/>
            </w:r>
            <w:r>
              <w:t xml:space="preserve"> (1,0) </w:t>
            </w:r>
            <w:r>
              <w:sym w:font="Wingdings" w:char="F0E0"/>
            </w:r>
            <w:r>
              <w:t xml:space="preserve"> (1,1) </w:t>
            </w:r>
            <w:r>
              <w:sym w:font="Wingdings" w:char="F0E0"/>
            </w:r>
            <w:r>
              <w:t xml:space="preserve"> (1,2) </w:t>
            </w:r>
            <w:r>
              <w:sym w:font="Wingdings" w:char="F0E0"/>
            </w:r>
            <w:r>
              <w:t xml:space="preserve"> (1,3)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3233C15F" w14:textId="77777777" w:rsidR="00657026" w:rsidRDefault="00657026" w:rsidP="007712B7">
            <w:pPr>
              <w:pStyle w:val="Paragraphedeliste"/>
              <w:ind w:left="0"/>
            </w:pPr>
            <w:r>
              <w:t>10</w:t>
            </w:r>
          </w:p>
        </w:tc>
      </w:tr>
      <w:tr w:rsidR="00657026" w14:paraId="03F5CB84"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16832A52" w14:textId="77777777" w:rsidR="00657026" w:rsidRDefault="00657026" w:rsidP="007712B7">
            <w:pPr>
              <w:pStyle w:val="Paragraphedeliste"/>
              <w:ind w:left="0"/>
            </w:pPr>
            <w:r>
              <w:t xml:space="preserve">(0,0) </w:t>
            </w:r>
            <w:r>
              <w:sym w:font="Wingdings" w:char="F0E0"/>
            </w:r>
            <w:r>
              <w:t xml:space="preserve"> (1,0) </w:t>
            </w:r>
            <w:r>
              <w:sym w:font="Wingdings" w:char="F0E0"/>
            </w:r>
            <w:r>
              <w:t xml:space="preserve"> (1,1) </w:t>
            </w:r>
            <w:r>
              <w:sym w:font="Wingdings" w:char="F0E0"/>
            </w:r>
            <w:r>
              <w:t xml:space="preserve"> (1,2) </w:t>
            </w:r>
            <w:r>
              <w:sym w:font="Wingdings" w:char="F0E0"/>
            </w:r>
            <w:r>
              <w:t xml:space="preserve"> (2,2)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40FB4E40" w14:textId="77777777" w:rsidR="00657026" w:rsidRDefault="00657026" w:rsidP="007712B7">
            <w:pPr>
              <w:pStyle w:val="Paragraphedeliste"/>
              <w:ind w:left="0"/>
            </w:pPr>
            <w:r>
              <w:t>14</w:t>
            </w:r>
          </w:p>
        </w:tc>
      </w:tr>
      <w:tr w:rsidR="00657026" w14:paraId="5C0F9303" w14:textId="77777777" w:rsidTr="002A3D7E">
        <w:trPr>
          <w:trHeight w:val="381"/>
        </w:trPr>
        <w:tc>
          <w:tcPr>
            <w:tcW w:w="4919" w:type="dxa"/>
            <w:tcBorders>
              <w:top w:val="single" w:sz="6" w:space="0" w:color="C0C0C0"/>
              <w:left w:val="single" w:sz="6" w:space="0" w:color="C0C0C0"/>
              <w:bottom w:val="single" w:sz="6" w:space="0" w:color="C0C0C0"/>
              <w:right w:val="single" w:sz="6" w:space="0" w:color="C0C0C0"/>
            </w:tcBorders>
          </w:tcPr>
          <w:p w14:paraId="078D2767" w14:textId="77777777" w:rsidR="00657026" w:rsidRDefault="00657026" w:rsidP="007712B7">
            <w:pPr>
              <w:pStyle w:val="Paragraphedeliste"/>
              <w:ind w:left="0"/>
            </w:pPr>
            <w:r>
              <w:t xml:space="preserve">(0,0) </w:t>
            </w:r>
            <w:r>
              <w:sym w:font="Wingdings" w:char="F0E0"/>
            </w:r>
            <w:r>
              <w:t xml:space="preserve"> (1,0) </w:t>
            </w:r>
            <w:r>
              <w:sym w:font="Wingdings" w:char="F0E0"/>
            </w:r>
            <w:r>
              <w:t xml:space="preserve"> (1,1) </w:t>
            </w:r>
            <w:r>
              <w:sym w:font="Wingdings" w:char="F0E0"/>
            </w:r>
            <w:r>
              <w:t xml:space="preserve"> (2,1) </w:t>
            </w:r>
            <w:r>
              <w:sym w:font="Wingdings" w:char="F0E0"/>
            </w:r>
            <w:r>
              <w:t xml:space="preserve"> (2,2) </w:t>
            </w:r>
            <w:r>
              <w:sym w:font="Wingdings" w:char="F0E0"/>
            </w:r>
            <w:r>
              <w:t xml:space="preserve"> (2,3)</w:t>
            </w:r>
          </w:p>
        </w:tc>
        <w:tc>
          <w:tcPr>
            <w:tcW w:w="4216" w:type="dxa"/>
            <w:tcBorders>
              <w:top w:val="single" w:sz="6" w:space="0" w:color="C0C0C0"/>
              <w:left w:val="single" w:sz="6" w:space="0" w:color="C0C0C0"/>
              <w:bottom w:val="single" w:sz="6" w:space="0" w:color="C0C0C0"/>
              <w:right w:val="single" w:sz="6" w:space="0" w:color="C0C0C0"/>
            </w:tcBorders>
          </w:tcPr>
          <w:p w14:paraId="4D2D407B" w14:textId="77777777" w:rsidR="00657026" w:rsidRDefault="00657026" w:rsidP="007712B7">
            <w:pPr>
              <w:pStyle w:val="Paragraphedeliste"/>
              <w:ind w:left="0"/>
            </w:pPr>
            <w:r>
              <w:t>13</w:t>
            </w:r>
          </w:p>
        </w:tc>
      </w:tr>
      <w:tr w:rsidR="00657026" w14:paraId="6151729A" w14:textId="77777777" w:rsidTr="002A3D7E">
        <w:trPr>
          <w:trHeight w:val="390"/>
        </w:trPr>
        <w:tc>
          <w:tcPr>
            <w:tcW w:w="4919" w:type="dxa"/>
            <w:tcBorders>
              <w:top w:val="single" w:sz="6" w:space="0" w:color="C0C0C0"/>
              <w:left w:val="single" w:sz="6" w:space="0" w:color="C0C0C0"/>
              <w:bottom w:val="single" w:sz="6" w:space="0" w:color="C0C0C0"/>
              <w:right w:val="single" w:sz="6" w:space="0" w:color="C0C0C0"/>
            </w:tcBorders>
            <w:shd w:val="clear" w:color="auto" w:fill="FFFF00"/>
          </w:tcPr>
          <w:p w14:paraId="5C87BC3F" w14:textId="77777777" w:rsidR="00657026" w:rsidRDefault="00657026" w:rsidP="007712B7">
            <w:pPr>
              <w:pStyle w:val="Paragraphedeliste"/>
              <w:ind w:left="0"/>
            </w:pPr>
            <w:r>
              <w:t xml:space="preserve">(0,0) </w:t>
            </w:r>
            <w:r>
              <w:sym w:font="Wingdings" w:char="F0E0"/>
            </w:r>
            <w:r>
              <w:t xml:space="preserve"> (1,0) </w:t>
            </w:r>
            <w:r>
              <w:sym w:font="Wingdings" w:char="F0E0"/>
            </w:r>
            <w:r>
              <w:t xml:space="preserve"> (2,0) </w:t>
            </w:r>
            <w:r>
              <w:sym w:font="Wingdings" w:char="F0E0"/>
            </w:r>
            <w:r>
              <w:t xml:space="preserve"> (2,1) </w:t>
            </w:r>
            <w:r>
              <w:sym w:font="Wingdings" w:char="F0E0"/>
            </w:r>
            <w:r>
              <w:t xml:space="preserve"> (2,2) </w:t>
            </w:r>
            <w:r>
              <w:sym w:font="Wingdings" w:char="F0E0"/>
            </w:r>
            <w:r>
              <w:t xml:space="preserve"> (2,3)</w:t>
            </w:r>
          </w:p>
        </w:tc>
        <w:tc>
          <w:tcPr>
            <w:tcW w:w="4216" w:type="dxa"/>
            <w:tcBorders>
              <w:left w:val="single" w:sz="6" w:space="0" w:color="C0C0C0"/>
              <w:bottom w:val="single" w:sz="6" w:space="0" w:color="C0C0C0"/>
              <w:right w:val="single" w:sz="6" w:space="0" w:color="C0C0C0"/>
            </w:tcBorders>
            <w:shd w:val="clear" w:color="auto" w:fill="FFFF00"/>
          </w:tcPr>
          <w:p w14:paraId="5E4D94C7" w14:textId="77777777" w:rsidR="00657026" w:rsidRDefault="00657026" w:rsidP="007712B7">
            <w:pPr>
              <w:pStyle w:val="Paragraphedeliste"/>
              <w:ind w:left="0"/>
            </w:pPr>
            <w:r>
              <w:t>16</w:t>
            </w:r>
          </w:p>
        </w:tc>
      </w:tr>
    </w:tbl>
    <w:p w14:paraId="05C406BC" w14:textId="15B192A5" w:rsidR="00657026" w:rsidRDefault="00657026" w:rsidP="00FB04FF">
      <w:r>
        <w:t>La plus grande valeur est de la somme maximal est 16.</w:t>
      </w:r>
    </w:p>
    <w:p w14:paraId="58538D98" w14:textId="186BEF44" w:rsidR="00657026" w:rsidRDefault="00657026" w:rsidP="00FB04FF"/>
    <w:p w14:paraId="5F10CAC6" w14:textId="77777777" w:rsidR="00657026" w:rsidRDefault="00657026" w:rsidP="00866963">
      <w:pPr>
        <w:pStyle w:val="Titre2"/>
      </w:pPr>
      <w:r>
        <w:t>3)</w:t>
      </w:r>
    </w:p>
    <w:p w14:paraId="5792AC94" w14:textId="04DF1A5A" w:rsidR="00657026" w:rsidRPr="00657026" w:rsidRDefault="00657026" w:rsidP="00866963">
      <w:pPr>
        <w:pStyle w:val="Titre3"/>
        <w:rPr>
          <w:rFonts w:eastAsia="Times New Roman"/>
          <w:lang w:eastAsia="fr-FR"/>
        </w:rPr>
      </w:pPr>
      <w:r>
        <w:rPr>
          <w:rFonts w:eastAsia="Times New Roman"/>
          <w:lang w:eastAsia="fr-FR"/>
        </w:rPr>
        <w:t xml:space="preserve">a. </w:t>
      </w:r>
      <w:r w:rsidRPr="00657026">
        <w:rPr>
          <w:rFonts w:eastAsia="Times New Roman"/>
          <w:lang w:eastAsia="fr-FR"/>
        </w:rPr>
        <w:t>Le Tableau T’ est le suivant :</w:t>
      </w:r>
    </w:p>
    <w:tbl>
      <w:tblPr>
        <w:tblStyle w:val="Grilledetableauclaire"/>
        <w:tblW w:w="0" w:type="auto"/>
        <w:tblLook w:val="04A0" w:firstRow="1" w:lastRow="0" w:firstColumn="1" w:lastColumn="0" w:noHBand="0" w:noVBand="1"/>
      </w:tblPr>
      <w:tblGrid>
        <w:gridCol w:w="937"/>
        <w:gridCol w:w="937"/>
        <w:gridCol w:w="937"/>
        <w:gridCol w:w="937"/>
      </w:tblGrid>
      <w:tr w:rsidR="00657026" w:rsidRPr="00657026" w14:paraId="3D86B0CC" w14:textId="77777777" w:rsidTr="002A3D7E">
        <w:trPr>
          <w:trHeight w:val="386"/>
        </w:trPr>
        <w:tc>
          <w:tcPr>
            <w:tcW w:w="937" w:type="dxa"/>
            <w:tcBorders>
              <w:top w:val="single" w:sz="6" w:space="0" w:color="C0C0C0"/>
              <w:left w:val="single" w:sz="6" w:space="0" w:color="C0C0C0"/>
              <w:bottom w:val="single" w:sz="6" w:space="0" w:color="C0C0C0"/>
              <w:right w:val="single" w:sz="6" w:space="0" w:color="C0C0C0"/>
            </w:tcBorders>
          </w:tcPr>
          <w:p w14:paraId="30F39BE2"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4</w:t>
            </w:r>
          </w:p>
        </w:tc>
        <w:tc>
          <w:tcPr>
            <w:tcW w:w="937" w:type="dxa"/>
            <w:tcBorders>
              <w:top w:val="single" w:sz="6" w:space="0" w:color="C0C0C0"/>
              <w:left w:val="single" w:sz="6" w:space="0" w:color="C0C0C0"/>
              <w:bottom w:val="single" w:sz="6" w:space="0" w:color="C0C0C0"/>
              <w:right w:val="single" w:sz="6" w:space="0" w:color="C0C0C0"/>
            </w:tcBorders>
          </w:tcPr>
          <w:p w14:paraId="0CAFF915"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5</w:t>
            </w:r>
          </w:p>
        </w:tc>
        <w:tc>
          <w:tcPr>
            <w:tcW w:w="937" w:type="dxa"/>
            <w:tcBorders>
              <w:top w:val="single" w:sz="6" w:space="0" w:color="C0C0C0"/>
              <w:left w:val="single" w:sz="6" w:space="0" w:color="C0C0C0"/>
              <w:bottom w:val="single" w:sz="6" w:space="0" w:color="C0C0C0"/>
              <w:right w:val="single" w:sz="6" w:space="0" w:color="C0C0C0"/>
            </w:tcBorders>
          </w:tcPr>
          <w:p w14:paraId="55F35526"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6</w:t>
            </w:r>
          </w:p>
        </w:tc>
        <w:tc>
          <w:tcPr>
            <w:tcW w:w="937" w:type="dxa"/>
            <w:tcBorders>
              <w:top w:val="single" w:sz="6" w:space="0" w:color="C0C0C0"/>
              <w:left w:val="single" w:sz="6" w:space="0" w:color="C0C0C0"/>
              <w:bottom w:val="single" w:sz="6" w:space="0" w:color="C0C0C0"/>
              <w:right w:val="single" w:sz="6" w:space="0" w:color="C0C0C0"/>
            </w:tcBorders>
          </w:tcPr>
          <w:p w14:paraId="73166752"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9</w:t>
            </w:r>
          </w:p>
        </w:tc>
      </w:tr>
      <w:tr w:rsidR="00657026" w:rsidRPr="00657026" w14:paraId="4F71F46A" w14:textId="77777777" w:rsidTr="002A3D7E">
        <w:trPr>
          <w:trHeight w:val="386"/>
        </w:trPr>
        <w:tc>
          <w:tcPr>
            <w:tcW w:w="937" w:type="dxa"/>
            <w:tcBorders>
              <w:top w:val="single" w:sz="6" w:space="0" w:color="C0C0C0"/>
              <w:left w:val="single" w:sz="6" w:space="0" w:color="C0C0C0"/>
              <w:bottom w:val="single" w:sz="6" w:space="0" w:color="C0C0C0"/>
              <w:right w:val="single" w:sz="6" w:space="0" w:color="C0C0C0"/>
            </w:tcBorders>
          </w:tcPr>
          <w:p w14:paraId="73394D42"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6</w:t>
            </w:r>
          </w:p>
        </w:tc>
        <w:tc>
          <w:tcPr>
            <w:tcW w:w="937" w:type="dxa"/>
            <w:tcBorders>
              <w:top w:val="single" w:sz="6" w:space="0" w:color="C0C0C0"/>
              <w:left w:val="single" w:sz="6" w:space="0" w:color="C0C0C0"/>
              <w:bottom w:val="single" w:sz="6" w:space="0" w:color="C0C0C0"/>
              <w:right w:val="single" w:sz="6" w:space="0" w:color="C0C0C0"/>
            </w:tcBorders>
          </w:tcPr>
          <w:p w14:paraId="7855E44B"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6</w:t>
            </w:r>
          </w:p>
        </w:tc>
        <w:tc>
          <w:tcPr>
            <w:tcW w:w="937" w:type="dxa"/>
            <w:tcBorders>
              <w:top w:val="single" w:sz="6" w:space="0" w:color="C0C0C0"/>
              <w:left w:val="single" w:sz="6" w:space="0" w:color="C0C0C0"/>
              <w:bottom w:val="single" w:sz="6" w:space="0" w:color="C0C0C0"/>
              <w:right w:val="single" w:sz="6" w:space="0" w:color="C0C0C0"/>
            </w:tcBorders>
          </w:tcPr>
          <w:p w14:paraId="12241340"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8</w:t>
            </w:r>
          </w:p>
        </w:tc>
        <w:tc>
          <w:tcPr>
            <w:tcW w:w="937" w:type="dxa"/>
            <w:tcBorders>
              <w:top w:val="single" w:sz="6" w:space="0" w:color="C0C0C0"/>
              <w:left w:val="single" w:sz="6" w:space="0" w:color="C0C0C0"/>
              <w:bottom w:val="single" w:sz="6" w:space="0" w:color="C0C0C0"/>
              <w:right w:val="single" w:sz="6" w:space="0" w:color="C0C0C0"/>
            </w:tcBorders>
          </w:tcPr>
          <w:p w14:paraId="0D03376C"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10</w:t>
            </w:r>
          </w:p>
        </w:tc>
      </w:tr>
      <w:tr w:rsidR="00657026" w:rsidRPr="00657026" w14:paraId="21550F27" w14:textId="77777777" w:rsidTr="002A3D7E">
        <w:trPr>
          <w:trHeight w:val="396"/>
        </w:trPr>
        <w:tc>
          <w:tcPr>
            <w:tcW w:w="937" w:type="dxa"/>
            <w:tcBorders>
              <w:top w:val="single" w:sz="6" w:space="0" w:color="C0C0C0"/>
              <w:left w:val="single" w:sz="6" w:space="0" w:color="C0C0C0"/>
              <w:bottom w:val="single" w:sz="6" w:space="0" w:color="C0C0C0"/>
              <w:right w:val="single" w:sz="6" w:space="0" w:color="C0C0C0"/>
            </w:tcBorders>
          </w:tcPr>
          <w:p w14:paraId="61BA599A"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9</w:t>
            </w:r>
          </w:p>
        </w:tc>
        <w:tc>
          <w:tcPr>
            <w:tcW w:w="937" w:type="dxa"/>
            <w:tcBorders>
              <w:top w:val="single" w:sz="6" w:space="0" w:color="C0C0C0"/>
              <w:left w:val="single" w:sz="6" w:space="0" w:color="C0C0C0"/>
              <w:bottom w:val="single" w:sz="6" w:space="0" w:color="C0C0C0"/>
              <w:right w:val="single" w:sz="6" w:space="0" w:color="C0C0C0"/>
            </w:tcBorders>
          </w:tcPr>
          <w:p w14:paraId="450C53A5"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10</w:t>
            </w:r>
          </w:p>
        </w:tc>
        <w:tc>
          <w:tcPr>
            <w:tcW w:w="937" w:type="dxa"/>
            <w:tcBorders>
              <w:top w:val="single" w:sz="6" w:space="0" w:color="C0C0C0"/>
              <w:left w:val="single" w:sz="6" w:space="0" w:color="C0C0C0"/>
              <w:bottom w:val="single" w:sz="6" w:space="0" w:color="C0C0C0"/>
              <w:right w:val="single" w:sz="6" w:space="0" w:color="C0C0C0"/>
            </w:tcBorders>
          </w:tcPr>
          <w:p w14:paraId="04F1AD99"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15</w:t>
            </w:r>
          </w:p>
        </w:tc>
        <w:tc>
          <w:tcPr>
            <w:tcW w:w="937" w:type="dxa"/>
            <w:tcBorders>
              <w:top w:val="single" w:sz="6" w:space="0" w:color="C0C0C0"/>
              <w:left w:val="single" w:sz="6" w:space="0" w:color="C0C0C0"/>
              <w:bottom w:val="single" w:sz="6" w:space="0" w:color="C0C0C0"/>
              <w:right w:val="single" w:sz="6" w:space="0" w:color="C0C0C0"/>
            </w:tcBorders>
          </w:tcPr>
          <w:p w14:paraId="469D7317" w14:textId="77777777" w:rsidR="00657026" w:rsidRPr="00657026" w:rsidRDefault="00657026" w:rsidP="00657026">
            <w:pPr>
              <w:spacing w:before="0" w:after="0"/>
              <w:contextualSpacing/>
              <w:jc w:val="center"/>
              <w:rPr>
                <w:rFonts w:cs="Times New Roman"/>
                <w:color w:val="000000"/>
                <w:kern w:val="28"/>
                <w:szCs w:val="20"/>
                <w:lang w:eastAsia="fr-FR"/>
                <w14:ligatures w14:val="standard"/>
                <w14:cntxtAlts/>
              </w:rPr>
            </w:pPr>
            <w:r w:rsidRPr="00657026">
              <w:rPr>
                <w:rFonts w:cs="Times New Roman"/>
                <w:color w:val="000000"/>
                <w:kern w:val="28"/>
                <w:szCs w:val="20"/>
                <w:lang w:eastAsia="fr-FR"/>
                <w14:ligatures w14:val="standard"/>
                <w14:cntxtAlts/>
              </w:rPr>
              <w:t>16</w:t>
            </w:r>
          </w:p>
        </w:tc>
      </w:tr>
    </w:tbl>
    <w:p w14:paraId="4A63F39A" w14:textId="77777777" w:rsidR="00657026" w:rsidRDefault="00657026" w:rsidP="00657026">
      <w:pPr>
        <w:spacing w:before="0" w:after="0"/>
        <w:contextualSpacing/>
        <w:rPr>
          <w:rFonts w:eastAsia="Times New Roman" w:cs="Times New Roman"/>
          <w:color w:val="000000"/>
          <w:kern w:val="28"/>
          <w:szCs w:val="20"/>
          <w:lang w:eastAsia="fr-FR"/>
          <w14:ligatures w14:val="standard"/>
          <w14:cntxtAlts/>
        </w:rPr>
      </w:pPr>
    </w:p>
    <w:p w14:paraId="54D50D5E" w14:textId="77777777" w:rsidR="00AB6F33" w:rsidRDefault="00657026" w:rsidP="00866963">
      <w:pPr>
        <w:pStyle w:val="Titre3"/>
        <w:rPr>
          <w:rFonts w:eastAsia="Times New Roman"/>
          <w:lang w:eastAsia="fr-FR"/>
        </w:rPr>
      </w:pPr>
      <w:r>
        <w:rPr>
          <w:rFonts w:eastAsia="Times New Roman"/>
          <w:lang w:eastAsia="fr-FR"/>
        </w:rPr>
        <w:t>b.</w:t>
      </w:r>
    </w:p>
    <w:p w14:paraId="2FC72BC3" w14:textId="13879E6A" w:rsidR="002A3D7E" w:rsidRDefault="00657026" w:rsidP="00AB6F33">
      <w:pPr>
        <w:rPr>
          <w:lang w:eastAsia="fr-FR"/>
        </w:rPr>
      </w:pPr>
      <w:r w:rsidRPr="00657026">
        <w:rPr>
          <w:lang w:eastAsia="fr-FR"/>
        </w:rPr>
        <w:t xml:space="preserve">La valeur T’[0][j] où </w:t>
      </w:r>
      <w:proofErr w:type="spellStart"/>
      <w:r w:rsidRPr="00657026">
        <w:rPr>
          <w:lang w:eastAsia="fr-FR"/>
        </w:rPr>
        <w:t>j est</w:t>
      </w:r>
      <w:proofErr w:type="spellEnd"/>
      <w:r w:rsidRPr="00657026">
        <w:rPr>
          <w:lang w:eastAsia="fr-FR"/>
        </w:rPr>
        <w:t xml:space="preserve"> non nul correspond</w:t>
      </w:r>
      <w:r>
        <w:rPr>
          <w:lang w:eastAsia="fr-FR"/>
        </w:rPr>
        <w:t>ra</w:t>
      </w:r>
      <w:r w:rsidRPr="00657026">
        <w:rPr>
          <w:lang w:eastAsia="fr-FR"/>
        </w:rPr>
        <w:t xml:space="preserve"> à la somme des cases (0,0) à (0,j), </w:t>
      </w:r>
      <w:r>
        <w:rPr>
          <w:lang w:eastAsia="fr-FR"/>
        </w:rPr>
        <w:t>soit les case</w:t>
      </w:r>
      <w:r w:rsidR="00FF18E4">
        <w:rPr>
          <w:lang w:eastAsia="fr-FR"/>
        </w:rPr>
        <w:t>s de</w:t>
      </w:r>
      <w:r w:rsidRPr="00657026">
        <w:rPr>
          <w:lang w:eastAsia="fr-FR"/>
        </w:rPr>
        <w:t xml:space="preserve"> la première ligne du tableau.</w:t>
      </w:r>
    </w:p>
    <w:p w14:paraId="502916B6" w14:textId="60797D42" w:rsidR="002A3D7E" w:rsidRDefault="00657026" w:rsidP="00FF18E4">
      <w:pPr>
        <w:spacing w:before="0" w:after="0"/>
        <w:contextualSpacing/>
        <w:rPr>
          <w:rFonts w:eastAsia="Times New Roman" w:cs="Times New Roman"/>
          <w:color w:val="000000"/>
          <w:kern w:val="28"/>
          <w:szCs w:val="20"/>
          <w:lang w:eastAsia="fr-FR"/>
          <w14:ligatures w14:val="standard"/>
          <w14:cntxtAlts/>
        </w:rPr>
      </w:pPr>
      <w:r w:rsidRPr="00657026">
        <w:rPr>
          <w:rFonts w:eastAsia="Times New Roman" w:cs="Times New Roman"/>
          <w:color w:val="000000"/>
          <w:kern w:val="28"/>
          <w:szCs w:val="20"/>
          <w:lang w:eastAsia="fr-FR"/>
          <w14:ligatures w14:val="standard"/>
          <w14:cntxtAlts/>
        </w:rPr>
        <w:t xml:space="preserve">Il n’y a qu’un seul chemin qui corresponde à cette somme </w:t>
      </w:r>
      <w:r w:rsidR="00FF18E4">
        <w:rPr>
          <w:rFonts w:eastAsia="Times New Roman" w:cs="Times New Roman"/>
          <w:color w:val="000000"/>
          <w:kern w:val="28"/>
          <w:szCs w:val="20"/>
          <w:lang w:eastAsia="fr-FR"/>
          <w14:ligatures w14:val="standard"/>
          <w14:cntxtAlts/>
        </w:rPr>
        <w:t>mais</w:t>
      </w:r>
      <w:r w:rsidRPr="00657026">
        <w:rPr>
          <w:rFonts w:eastAsia="Times New Roman" w:cs="Times New Roman"/>
          <w:color w:val="000000"/>
          <w:kern w:val="28"/>
          <w:szCs w:val="20"/>
          <w:lang w:eastAsia="fr-FR"/>
          <w14:ligatures w14:val="standard"/>
          <w14:cntxtAlts/>
        </w:rPr>
        <w:t xml:space="preserve"> il passe obligatoirement par la case à gauche (d’indice j-i)</w:t>
      </w:r>
      <w:r w:rsidR="00FF18E4">
        <w:rPr>
          <w:rFonts w:eastAsia="Times New Roman" w:cs="Times New Roman"/>
          <w:color w:val="000000"/>
          <w:kern w:val="28"/>
          <w:szCs w:val="20"/>
          <w:lang w:eastAsia="fr-FR"/>
          <w14:ligatures w14:val="standard"/>
          <w14:cntxtAlts/>
        </w:rPr>
        <w:t>.</w:t>
      </w:r>
    </w:p>
    <w:p w14:paraId="231187EE" w14:textId="77777777" w:rsidR="002A3D7E" w:rsidRDefault="00657026" w:rsidP="00FF18E4">
      <w:pPr>
        <w:spacing w:before="0" w:after="0"/>
        <w:contextualSpacing/>
        <w:rPr>
          <w:rFonts w:eastAsia="Times New Roman" w:cs="Times New Roman"/>
          <w:color w:val="000000"/>
          <w:kern w:val="28"/>
          <w:szCs w:val="20"/>
          <w:lang w:eastAsia="fr-FR"/>
          <w14:ligatures w14:val="standard"/>
          <w14:cntxtAlts/>
        </w:rPr>
      </w:pPr>
      <w:r w:rsidRPr="00657026">
        <w:rPr>
          <w:rFonts w:eastAsia="Times New Roman" w:cs="Times New Roman"/>
          <w:color w:val="000000"/>
          <w:kern w:val="28"/>
          <w:szCs w:val="20"/>
          <w:lang w:eastAsia="fr-FR"/>
          <w14:ligatures w14:val="standard"/>
          <w14:cntxtAlts/>
        </w:rPr>
        <w:t>Donc pour calculer la somme T’[0][j] on ajoute simplement la valeur de la case (0,j) (c’est-à-dire T[0][j]) à la somme obtenue à la case précédente (c’est-à-dire T’ [0][j-1]).</w:t>
      </w:r>
    </w:p>
    <w:p w14:paraId="0BEABAC0" w14:textId="2153B348" w:rsidR="00657026" w:rsidRDefault="00657026" w:rsidP="00FF18E4">
      <w:pPr>
        <w:spacing w:before="0" w:after="0"/>
        <w:contextualSpacing/>
        <w:rPr>
          <w:rFonts w:eastAsia="Times New Roman" w:cs="Times New Roman"/>
          <w:color w:val="000000"/>
          <w:kern w:val="28"/>
          <w:szCs w:val="20"/>
          <w:lang w:eastAsia="fr-FR"/>
          <w14:ligatures w14:val="standard"/>
          <w14:cntxtAlts/>
        </w:rPr>
      </w:pPr>
      <w:r w:rsidRPr="00657026">
        <w:rPr>
          <w:rFonts w:eastAsia="Times New Roman" w:cs="Times New Roman"/>
          <w:color w:val="000000"/>
          <w:kern w:val="28"/>
          <w:szCs w:val="20"/>
          <w:lang w:eastAsia="fr-FR"/>
          <w14:ligatures w14:val="standard"/>
          <w14:cntxtAlts/>
        </w:rPr>
        <w:t>On a donc bien T’[0][j] = T[0][j]+T’[0][j-1].</w:t>
      </w:r>
    </w:p>
    <w:p w14:paraId="718DE592" w14:textId="6BAD117D" w:rsidR="00FF18E4" w:rsidRDefault="00FF18E4" w:rsidP="00FF18E4">
      <w:pPr>
        <w:spacing w:before="0" w:after="0"/>
        <w:contextualSpacing/>
        <w:rPr>
          <w:rFonts w:eastAsia="Times New Roman" w:cs="Times New Roman"/>
          <w:color w:val="000000"/>
          <w:kern w:val="28"/>
          <w:szCs w:val="20"/>
          <w:lang w:eastAsia="fr-FR"/>
          <w14:ligatures w14:val="standard"/>
          <w14:cntxtAlts/>
        </w:rPr>
      </w:pPr>
    </w:p>
    <w:p w14:paraId="6984E790" w14:textId="110175B9" w:rsidR="00FF18E4" w:rsidRDefault="00FF18E4" w:rsidP="00AB6F33">
      <w:pPr>
        <w:pStyle w:val="Titre2"/>
        <w:rPr>
          <w:rFonts w:eastAsia="Times New Roman"/>
          <w:lang w:eastAsia="fr-FR"/>
        </w:rPr>
      </w:pPr>
      <w:r>
        <w:rPr>
          <w:rFonts w:eastAsia="Times New Roman"/>
          <w:lang w:eastAsia="fr-FR"/>
        </w:rPr>
        <w:t>4)</w:t>
      </w:r>
    </w:p>
    <w:p w14:paraId="7F53F310" w14:textId="576EEF79" w:rsidR="002A3D7E" w:rsidRDefault="002A3D7E" w:rsidP="002A3D7E">
      <w:pPr>
        <w:spacing w:before="0" w:after="0"/>
        <w:contextualSpacing/>
      </w:pPr>
      <w:r>
        <w:t>Si i et j sont non-nuls, il y aura deux chemins menant à la case (i, j).</w:t>
      </w:r>
    </w:p>
    <w:p w14:paraId="0B035D96" w14:textId="249D55EF" w:rsidR="002A3D7E" w:rsidRDefault="002A3D7E" w:rsidP="002A3D7E">
      <w:pPr>
        <w:spacing w:before="0" w:after="0"/>
        <w:contextualSpacing/>
      </w:pPr>
      <w:r>
        <w:t>Le premier proviendra de la case du dessus (i-1,j), le second de la case de gauche (i,j-1).</w:t>
      </w:r>
    </w:p>
    <w:p w14:paraId="000DEAEA" w14:textId="3494AC70" w:rsidR="00FF18E4" w:rsidRDefault="002A3D7E" w:rsidP="002A3D7E">
      <w:pPr>
        <w:spacing w:before="0" w:after="0"/>
        <w:contextualSpacing/>
      </w:pPr>
      <w:r>
        <w:t>La valeur de T’[i][j] s’obtiendra donc en ajoutant la valeur de T[i][j] au maximum des deux chemins menant à cette case</w:t>
      </w:r>
      <w:r w:rsidR="007712B7">
        <w:t xml:space="preserve">, soit : </w:t>
      </w:r>
      <w:r>
        <w:t>max(T’[i-1][j],T’[i][j-1]).</w:t>
      </w:r>
    </w:p>
    <w:p w14:paraId="46A8251F" w14:textId="41FD4C90" w:rsidR="007712B7" w:rsidRDefault="007712B7">
      <w:pPr>
        <w:spacing w:before="0" w:after="40"/>
        <w:jc w:val="left"/>
      </w:pPr>
      <w:r>
        <w:br w:type="page"/>
      </w:r>
    </w:p>
    <w:p w14:paraId="3F20D9EC" w14:textId="77777777" w:rsidR="007712B7" w:rsidRDefault="007712B7" w:rsidP="00AB6F33">
      <w:pPr>
        <w:pStyle w:val="Titre2"/>
      </w:pPr>
      <w:r>
        <w:lastRenderedPageBreak/>
        <w:t>5)</w:t>
      </w:r>
    </w:p>
    <w:p w14:paraId="610FB690" w14:textId="77777777" w:rsidR="00AB6F33" w:rsidRDefault="007712B7" w:rsidP="00AB6F33">
      <w:pPr>
        <w:pStyle w:val="Titre3"/>
      </w:pPr>
      <w:r>
        <w:t>a.</w:t>
      </w:r>
    </w:p>
    <w:p w14:paraId="655A91FC" w14:textId="0BEB685F" w:rsidR="007712B7" w:rsidRDefault="007712B7" w:rsidP="007712B7">
      <w:r>
        <w:t xml:space="preserve">Le cas de base est atteint lorsque l’on atteint une case de la première ligne (i vaut 0) ou de la première colonne (j vaut 0). Dans ce cas on calcule la somme en additionnant la valeur de la case en question avec le résultat de somme_max avec comme argument T est la case précédente (sur la ligne si i=0 ou la colonne si </w:t>
      </w:r>
      <w:proofErr w:type="spellStart"/>
      <w:r>
        <w:t>j</w:t>
      </w:r>
      <w:proofErr w:type="spellEnd"/>
      <w:r>
        <w:t>=0).</w:t>
      </w:r>
    </w:p>
    <w:p w14:paraId="461687B0" w14:textId="77777777" w:rsidR="00AB6F33" w:rsidRDefault="007712B7" w:rsidP="00AB6F33">
      <w:pPr>
        <w:pStyle w:val="Titre3"/>
      </w:pPr>
      <w:r>
        <w:t>b.</w:t>
      </w:r>
    </w:p>
    <w:p w14:paraId="5E9F5C5E" w14:textId="2D8AEF99" w:rsidR="007712B7" w:rsidRDefault="00193679" w:rsidP="007712B7">
      <w:r>
        <w:t xml:space="preserve">Le code pour la fonction </w:t>
      </w:r>
      <w:r>
        <w:rPr>
          <w:b/>
          <w:bCs/>
        </w:rPr>
        <w:t>somme_max</w:t>
      </w:r>
      <w:r>
        <w:t xml:space="preserve"> est </w:t>
      </w:r>
      <w:r w:rsidR="007712B7">
        <w:t>:</w:t>
      </w:r>
    </w:p>
    <w:tbl>
      <w:tblPr>
        <w:tblStyle w:val="Grilledutableau"/>
        <w:tblW w:w="0" w:type="auto"/>
        <w:tblInd w:w="-5" w:type="dxa"/>
        <w:tblLook w:val="04A0" w:firstRow="1" w:lastRow="0" w:firstColumn="1" w:lastColumn="0" w:noHBand="0" w:noVBand="1"/>
      </w:tblPr>
      <w:tblGrid>
        <w:gridCol w:w="5526"/>
        <w:gridCol w:w="3535"/>
      </w:tblGrid>
      <w:tr w:rsidR="007712B7" w14:paraId="1CC1E6A8" w14:textId="542C4CD5" w:rsidTr="007712B7">
        <w:trPr>
          <w:trHeight w:val="370"/>
        </w:trPr>
        <w:tc>
          <w:tcPr>
            <w:tcW w:w="5526" w:type="dxa"/>
            <w:tcBorders>
              <w:top w:val="single" w:sz="6" w:space="0" w:color="C0C0C0"/>
              <w:left w:val="single" w:sz="6" w:space="0" w:color="C0C0C0"/>
              <w:bottom w:val="single" w:sz="6" w:space="0" w:color="C0C0C0"/>
              <w:right w:val="single" w:sz="6" w:space="0" w:color="C0C0C0"/>
            </w:tcBorders>
          </w:tcPr>
          <w:p w14:paraId="2239C186" w14:textId="75377075" w:rsidR="007712B7" w:rsidRDefault="007712B7" w:rsidP="007712B7">
            <w:pPr>
              <w:pStyle w:val="Paragraphedeliste"/>
              <w:ind w:left="0"/>
            </w:pPr>
            <w:r>
              <w:t xml:space="preserve">def </w:t>
            </w:r>
            <w:r w:rsidRPr="00193679">
              <w:rPr>
                <w:b/>
                <w:bCs/>
              </w:rPr>
              <w:t>somme_max</w:t>
            </w:r>
            <w:r>
              <w:t>(T,i,j):</w:t>
            </w:r>
          </w:p>
        </w:tc>
        <w:tc>
          <w:tcPr>
            <w:tcW w:w="3535" w:type="dxa"/>
            <w:tcBorders>
              <w:top w:val="single" w:sz="6" w:space="0" w:color="C0C0C0"/>
              <w:left w:val="single" w:sz="6" w:space="0" w:color="C0C0C0"/>
              <w:bottom w:val="single" w:sz="6" w:space="0" w:color="C0C0C0"/>
              <w:right w:val="single" w:sz="6" w:space="0" w:color="C0C0C0"/>
            </w:tcBorders>
          </w:tcPr>
          <w:p w14:paraId="428C7466" w14:textId="11522DDB" w:rsidR="007712B7" w:rsidRDefault="007712B7" w:rsidP="007712B7">
            <w:r>
              <w:t>#</w:t>
            </w:r>
            <w:proofErr w:type="spellStart"/>
            <w:r>
              <w:t>On</w:t>
            </w:r>
            <w:proofErr w:type="spellEnd"/>
            <w:r>
              <w:t xml:space="preserve"> </w:t>
            </w:r>
            <w:proofErr w:type="spellStart"/>
            <w:r>
              <w:t>défini</w:t>
            </w:r>
            <w:proofErr w:type="spellEnd"/>
            <w:r>
              <w:t xml:space="preserve"> un def</w:t>
            </w:r>
          </w:p>
        </w:tc>
      </w:tr>
      <w:tr w:rsidR="007712B7" w14:paraId="3AD8E8BC" w14:textId="77777777" w:rsidTr="007712B7">
        <w:trPr>
          <w:trHeight w:val="443"/>
        </w:trPr>
        <w:tc>
          <w:tcPr>
            <w:tcW w:w="5526" w:type="dxa"/>
            <w:tcBorders>
              <w:top w:val="single" w:sz="6" w:space="0" w:color="C0C0C0"/>
              <w:left w:val="single" w:sz="6" w:space="0" w:color="C0C0C0"/>
              <w:bottom w:val="single" w:sz="6" w:space="0" w:color="C0C0C0"/>
              <w:right w:val="single" w:sz="6" w:space="0" w:color="C0C0C0"/>
            </w:tcBorders>
          </w:tcPr>
          <w:p w14:paraId="704FC1AA" w14:textId="76856269" w:rsidR="007712B7" w:rsidRDefault="007712B7" w:rsidP="007712B7">
            <w:pPr>
              <w:pStyle w:val="Paragraphedeliste"/>
              <w:ind w:left="708"/>
            </w:pPr>
            <w:r>
              <w:t>if i==0 and j==0 :</w:t>
            </w:r>
          </w:p>
        </w:tc>
        <w:tc>
          <w:tcPr>
            <w:tcW w:w="3535" w:type="dxa"/>
            <w:tcBorders>
              <w:top w:val="single" w:sz="6" w:space="0" w:color="C0C0C0"/>
              <w:left w:val="single" w:sz="6" w:space="0" w:color="C0C0C0"/>
              <w:bottom w:val="single" w:sz="6" w:space="0" w:color="C0C0C0"/>
              <w:right w:val="single" w:sz="6" w:space="0" w:color="C0C0C0"/>
            </w:tcBorders>
          </w:tcPr>
          <w:p w14:paraId="3EC58700" w14:textId="7BEFB016" w:rsidR="007712B7" w:rsidRDefault="00561A4D" w:rsidP="007712B7">
            <w:r>
              <w:t>#Si i et j sont nul</w:t>
            </w:r>
          </w:p>
        </w:tc>
      </w:tr>
      <w:tr w:rsidR="007712B7" w14:paraId="4316FC5E" w14:textId="77777777" w:rsidTr="007712B7">
        <w:trPr>
          <w:trHeight w:val="453"/>
        </w:trPr>
        <w:tc>
          <w:tcPr>
            <w:tcW w:w="5526" w:type="dxa"/>
            <w:tcBorders>
              <w:top w:val="single" w:sz="6" w:space="0" w:color="C0C0C0"/>
              <w:left w:val="single" w:sz="6" w:space="0" w:color="C0C0C0"/>
              <w:bottom w:val="single" w:sz="6" w:space="0" w:color="C0C0C0"/>
              <w:right w:val="single" w:sz="6" w:space="0" w:color="C0C0C0"/>
            </w:tcBorders>
          </w:tcPr>
          <w:p w14:paraId="229708A9" w14:textId="4609F60C" w:rsidR="007712B7" w:rsidRDefault="007712B7" w:rsidP="007712B7">
            <w:pPr>
              <w:pStyle w:val="Paragraphedeliste"/>
              <w:ind w:left="1416"/>
            </w:pPr>
            <w:r>
              <w:t>return T[0][0]</w:t>
            </w:r>
          </w:p>
        </w:tc>
        <w:tc>
          <w:tcPr>
            <w:tcW w:w="3535" w:type="dxa"/>
            <w:tcBorders>
              <w:top w:val="single" w:sz="6" w:space="0" w:color="C0C0C0"/>
              <w:left w:val="single" w:sz="6" w:space="0" w:color="C0C0C0"/>
              <w:bottom w:val="single" w:sz="6" w:space="0" w:color="C0C0C0"/>
              <w:right w:val="single" w:sz="6" w:space="0" w:color="C0C0C0"/>
            </w:tcBorders>
          </w:tcPr>
          <w:p w14:paraId="17340E58" w14:textId="131F518F" w:rsidR="007712B7" w:rsidRDefault="00561A4D" w:rsidP="007712B7">
            <w:r>
              <w:t>#On renvoie T[0][0]</w:t>
            </w:r>
          </w:p>
        </w:tc>
      </w:tr>
      <w:tr w:rsidR="007712B7" w14:paraId="7CF420A9" w14:textId="77777777" w:rsidTr="00561A4D">
        <w:trPr>
          <w:trHeight w:val="377"/>
        </w:trPr>
        <w:tc>
          <w:tcPr>
            <w:tcW w:w="5526" w:type="dxa"/>
            <w:tcBorders>
              <w:top w:val="single" w:sz="6" w:space="0" w:color="C0C0C0"/>
              <w:left w:val="single" w:sz="6" w:space="0" w:color="C0C0C0"/>
              <w:bottom w:val="single" w:sz="6" w:space="0" w:color="C0C0C0"/>
              <w:right w:val="single" w:sz="6" w:space="0" w:color="C0C0C0"/>
            </w:tcBorders>
          </w:tcPr>
          <w:p w14:paraId="47AEE96B" w14:textId="69D618B7" w:rsidR="007712B7" w:rsidRDefault="007712B7" w:rsidP="007712B7">
            <w:pPr>
              <w:ind w:left="708"/>
            </w:pPr>
            <w:r>
              <w:t>elif i==0 :</w:t>
            </w:r>
          </w:p>
        </w:tc>
        <w:tc>
          <w:tcPr>
            <w:tcW w:w="3535" w:type="dxa"/>
            <w:tcBorders>
              <w:top w:val="single" w:sz="6" w:space="0" w:color="C0C0C0"/>
              <w:left w:val="single" w:sz="6" w:space="0" w:color="C0C0C0"/>
              <w:bottom w:val="single" w:sz="6" w:space="0" w:color="C0C0C0"/>
              <w:right w:val="single" w:sz="6" w:space="0" w:color="C0C0C0"/>
            </w:tcBorders>
          </w:tcPr>
          <w:p w14:paraId="1C3D7667" w14:textId="1310FAB3" w:rsidR="007712B7" w:rsidRDefault="00561A4D" w:rsidP="007712B7">
            <w:r>
              <w:t>#Sinon, si i est nul</w:t>
            </w:r>
          </w:p>
        </w:tc>
      </w:tr>
      <w:tr w:rsidR="007712B7" w14:paraId="35E2DA60" w14:textId="77777777" w:rsidTr="00561A4D">
        <w:trPr>
          <w:trHeight w:val="1122"/>
        </w:trPr>
        <w:tc>
          <w:tcPr>
            <w:tcW w:w="5526" w:type="dxa"/>
            <w:tcBorders>
              <w:top w:val="single" w:sz="6" w:space="0" w:color="C0C0C0"/>
              <w:left w:val="single" w:sz="6" w:space="0" w:color="C0C0C0"/>
              <w:bottom w:val="single" w:sz="6" w:space="0" w:color="C0C0C0"/>
              <w:right w:val="single" w:sz="6" w:space="0" w:color="C0C0C0"/>
            </w:tcBorders>
          </w:tcPr>
          <w:p w14:paraId="3C71F44D" w14:textId="0094E89C" w:rsidR="007712B7" w:rsidRDefault="007712B7" w:rsidP="007712B7">
            <w:pPr>
              <w:ind w:left="1416"/>
            </w:pPr>
            <w:r>
              <w:t>return T[0][j]+somme_max(T,0,j-1)</w:t>
            </w:r>
          </w:p>
        </w:tc>
        <w:tc>
          <w:tcPr>
            <w:tcW w:w="3535" w:type="dxa"/>
            <w:tcBorders>
              <w:top w:val="single" w:sz="6" w:space="0" w:color="C0C0C0"/>
              <w:left w:val="single" w:sz="6" w:space="0" w:color="C0C0C0"/>
              <w:bottom w:val="single" w:sz="6" w:space="0" w:color="C0C0C0"/>
              <w:right w:val="single" w:sz="6" w:space="0" w:color="C0C0C0"/>
            </w:tcBorders>
          </w:tcPr>
          <w:p w14:paraId="3D2B0DA6" w14:textId="77777777" w:rsidR="00561A4D" w:rsidRDefault="00561A4D" w:rsidP="007712B7">
            <w:r>
              <w:t>#On renvoie</w:t>
            </w:r>
          </w:p>
          <w:p w14:paraId="5910D1F9" w14:textId="77777777" w:rsidR="00561A4D" w:rsidRDefault="00561A4D" w:rsidP="007712B7">
            <w:r>
              <w:t>T[0][j] plus la fonction</w:t>
            </w:r>
          </w:p>
          <w:p w14:paraId="7AB61224" w14:textId="75540FE0" w:rsidR="007712B7" w:rsidRDefault="00561A4D" w:rsidP="007712B7">
            <w:r>
              <w:t>somme_max(T,0,j-1)</w:t>
            </w:r>
          </w:p>
        </w:tc>
      </w:tr>
      <w:tr w:rsidR="007712B7" w14:paraId="45F03C6B" w14:textId="77777777" w:rsidTr="00561A4D">
        <w:trPr>
          <w:trHeight w:val="219"/>
        </w:trPr>
        <w:tc>
          <w:tcPr>
            <w:tcW w:w="5526" w:type="dxa"/>
            <w:tcBorders>
              <w:top w:val="single" w:sz="6" w:space="0" w:color="C0C0C0"/>
              <w:left w:val="single" w:sz="6" w:space="0" w:color="C0C0C0"/>
              <w:bottom w:val="single" w:sz="6" w:space="0" w:color="C0C0C0"/>
              <w:right w:val="single" w:sz="6" w:space="0" w:color="C0C0C0"/>
            </w:tcBorders>
          </w:tcPr>
          <w:p w14:paraId="403280A7" w14:textId="5E2C1D0C" w:rsidR="007712B7" w:rsidRDefault="007712B7" w:rsidP="007712B7">
            <w:pPr>
              <w:ind w:left="708"/>
            </w:pPr>
            <w:r>
              <w:t>elif j==0 :</w:t>
            </w:r>
          </w:p>
        </w:tc>
        <w:tc>
          <w:tcPr>
            <w:tcW w:w="3535" w:type="dxa"/>
            <w:tcBorders>
              <w:top w:val="single" w:sz="6" w:space="0" w:color="C0C0C0"/>
              <w:left w:val="single" w:sz="6" w:space="0" w:color="C0C0C0"/>
              <w:bottom w:val="single" w:sz="6" w:space="0" w:color="C0C0C0"/>
              <w:right w:val="single" w:sz="6" w:space="0" w:color="C0C0C0"/>
            </w:tcBorders>
          </w:tcPr>
          <w:p w14:paraId="6C7E5783" w14:textId="6CB5BC98" w:rsidR="007712B7" w:rsidRDefault="00561A4D" w:rsidP="007712B7">
            <w:r>
              <w:t xml:space="preserve">#Sinon si </w:t>
            </w:r>
            <w:proofErr w:type="spellStart"/>
            <w:r>
              <w:t>j est</w:t>
            </w:r>
            <w:proofErr w:type="spellEnd"/>
            <w:r>
              <w:t xml:space="preserve"> nul</w:t>
            </w:r>
          </w:p>
        </w:tc>
      </w:tr>
      <w:tr w:rsidR="007712B7" w14:paraId="1B1DF482" w14:textId="77777777" w:rsidTr="00561A4D">
        <w:trPr>
          <w:trHeight w:val="1119"/>
        </w:trPr>
        <w:tc>
          <w:tcPr>
            <w:tcW w:w="5526" w:type="dxa"/>
            <w:tcBorders>
              <w:top w:val="single" w:sz="6" w:space="0" w:color="C0C0C0"/>
              <w:left w:val="single" w:sz="6" w:space="0" w:color="C0C0C0"/>
              <w:bottom w:val="single" w:sz="6" w:space="0" w:color="C0C0C0"/>
              <w:right w:val="single" w:sz="6" w:space="0" w:color="C0C0C0"/>
            </w:tcBorders>
          </w:tcPr>
          <w:p w14:paraId="7A947226" w14:textId="79F6FBA1" w:rsidR="007712B7" w:rsidRDefault="007712B7" w:rsidP="007712B7">
            <w:pPr>
              <w:ind w:left="1416"/>
            </w:pPr>
            <w:r>
              <w:t>return T[i][0]+somme_max(T,i-1,0)</w:t>
            </w:r>
          </w:p>
        </w:tc>
        <w:tc>
          <w:tcPr>
            <w:tcW w:w="3535" w:type="dxa"/>
            <w:tcBorders>
              <w:top w:val="single" w:sz="6" w:space="0" w:color="C0C0C0"/>
              <w:left w:val="single" w:sz="6" w:space="0" w:color="C0C0C0"/>
              <w:bottom w:val="single" w:sz="6" w:space="0" w:color="C0C0C0"/>
              <w:right w:val="single" w:sz="6" w:space="0" w:color="C0C0C0"/>
            </w:tcBorders>
          </w:tcPr>
          <w:p w14:paraId="0BBC5C26" w14:textId="77777777" w:rsidR="00561A4D" w:rsidRDefault="00561A4D" w:rsidP="00561A4D">
            <w:r>
              <w:t>#On renvoie</w:t>
            </w:r>
          </w:p>
          <w:p w14:paraId="5427DE51" w14:textId="642A669D" w:rsidR="00561A4D" w:rsidRDefault="00561A4D" w:rsidP="00561A4D">
            <w:r>
              <w:t>T[i][0] plus la fonction</w:t>
            </w:r>
          </w:p>
          <w:p w14:paraId="2BEC163D" w14:textId="28281AF9" w:rsidR="007712B7" w:rsidRDefault="00561A4D" w:rsidP="00561A4D">
            <w:r>
              <w:t>somme_max(T,i-1,0)</w:t>
            </w:r>
          </w:p>
        </w:tc>
      </w:tr>
      <w:tr w:rsidR="007712B7" w14:paraId="35D940FB" w14:textId="77777777" w:rsidTr="00561A4D">
        <w:trPr>
          <w:trHeight w:val="359"/>
        </w:trPr>
        <w:tc>
          <w:tcPr>
            <w:tcW w:w="5526" w:type="dxa"/>
            <w:tcBorders>
              <w:top w:val="single" w:sz="6" w:space="0" w:color="C0C0C0"/>
              <w:left w:val="single" w:sz="6" w:space="0" w:color="C0C0C0"/>
              <w:bottom w:val="single" w:sz="6" w:space="0" w:color="C0C0C0"/>
              <w:right w:val="single" w:sz="6" w:space="0" w:color="C0C0C0"/>
            </w:tcBorders>
          </w:tcPr>
          <w:p w14:paraId="17B9276E" w14:textId="38371489" w:rsidR="007712B7" w:rsidRDefault="007712B7" w:rsidP="007712B7">
            <w:pPr>
              <w:ind w:left="708"/>
            </w:pPr>
            <w:r>
              <w:t>else :</w:t>
            </w:r>
          </w:p>
        </w:tc>
        <w:tc>
          <w:tcPr>
            <w:tcW w:w="3535" w:type="dxa"/>
            <w:tcBorders>
              <w:top w:val="single" w:sz="6" w:space="0" w:color="C0C0C0"/>
              <w:left w:val="single" w:sz="6" w:space="0" w:color="C0C0C0"/>
              <w:bottom w:val="single" w:sz="6" w:space="0" w:color="C0C0C0"/>
              <w:right w:val="single" w:sz="6" w:space="0" w:color="C0C0C0"/>
            </w:tcBorders>
          </w:tcPr>
          <w:p w14:paraId="352A6108" w14:textId="5FA6DA3F" w:rsidR="007712B7" w:rsidRDefault="00561A4D" w:rsidP="00561A4D">
            <w:r>
              <w:t>#Sinon</w:t>
            </w:r>
          </w:p>
        </w:tc>
      </w:tr>
      <w:tr w:rsidR="007712B7" w14:paraId="5070D60C" w14:textId="77777777" w:rsidTr="007712B7">
        <w:trPr>
          <w:trHeight w:val="1320"/>
        </w:trPr>
        <w:tc>
          <w:tcPr>
            <w:tcW w:w="5526" w:type="dxa"/>
            <w:tcBorders>
              <w:top w:val="single" w:sz="6" w:space="0" w:color="C0C0C0"/>
              <w:left w:val="single" w:sz="6" w:space="0" w:color="C0C0C0"/>
              <w:bottom w:val="single" w:sz="6" w:space="0" w:color="C0C0C0"/>
              <w:right w:val="single" w:sz="6" w:space="0" w:color="C0C0C0"/>
            </w:tcBorders>
          </w:tcPr>
          <w:p w14:paraId="56ADDF1E" w14:textId="0B878A6C" w:rsidR="007712B7" w:rsidRDefault="007712B7" w:rsidP="007712B7">
            <w:pPr>
              <w:ind w:left="1416"/>
            </w:pPr>
            <w:r>
              <w:t>return T[i][j]+max(somme_max(T,i-1,j), somme_max(T,i,j-1))</w:t>
            </w:r>
          </w:p>
        </w:tc>
        <w:tc>
          <w:tcPr>
            <w:tcW w:w="3535" w:type="dxa"/>
            <w:tcBorders>
              <w:top w:val="single" w:sz="6" w:space="0" w:color="C0C0C0"/>
              <w:left w:val="single" w:sz="6" w:space="0" w:color="C0C0C0"/>
              <w:bottom w:val="single" w:sz="6" w:space="0" w:color="C0C0C0"/>
              <w:right w:val="single" w:sz="6" w:space="0" w:color="C0C0C0"/>
            </w:tcBorders>
          </w:tcPr>
          <w:p w14:paraId="66B776DA" w14:textId="57A94B27" w:rsidR="00561A4D" w:rsidRDefault="00561A4D" w:rsidP="00561A4D">
            <w:r>
              <w:t># On renvoie</w:t>
            </w:r>
          </w:p>
          <w:p w14:paraId="33DE9AA2" w14:textId="7DDF014E" w:rsidR="00561A4D" w:rsidRDefault="00561A4D" w:rsidP="00561A4D">
            <w:r>
              <w:t>T[i][j] plus la fonction</w:t>
            </w:r>
          </w:p>
          <w:p w14:paraId="67555A29" w14:textId="0BDFAE0D" w:rsidR="007712B7" w:rsidRDefault="00561A4D" w:rsidP="00561A4D">
            <w:r>
              <w:t>max de somme_max(T,i-1,j) et  somme_max(T,i,j-1)</w:t>
            </w:r>
          </w:p>
        </w:tc>
      </w:tr>
    </w:tbl>
    <w:p w14:paraId="7BC04D04" w14:textId="77777777" w:rsidR="00AB6F33" w:rsidRDefault="0017565B" w:rsidP="00AB6F33">
      <w:pPr>
        <w:pStyle w:val="Titre3"/>
      </w:pPr>
      <w:r>
        <w:t>c.</w:t>
      </w:r>
    </w:p>
    <w:p w14:paraId="5F69A69C" w14:textId="2F661F02" w:rsidR="0017565B" w:rsidRDefault="007712B7" w:rsidP="00561A4D">
      <w:r>
        <w:t>On appelle somme_max(T,2,3)</w:t>
      </w:r>
      <w:r w:rsidR="0017565B">
        <w:t>,</w:t>
      </w:r>
    </w:p>
    <w:p w14:paraId="55BA7E9E" w14:textId="58F58E87" w:rsidR="007712B7" w:rsidRDefault="0017565B" w:rsidP="00561A4D">
      <w:r>
        <w:t xml:space="preserve">avec T étant égal aux valeurs suivantes [[4,1,1,3],[2,0,2,1],[3,1,5,1]] </w:t>
      </w:r>
      <w:r w:rsidR="00561A4D">
        <w:t>pour exécuter la fonction.</w:t>
      </w:r>
    </w:p>
    <w:p w14:paraId="40B5D44C" w14:textId="6631FE43" w:rsidR="0017565B" w:rsidRDefault="0017565B" w:rsidP="00AB6F33">
      <w:pPr>
        <w:pStyle w:val="Titre1"/>
      </w:pPr>
      <w:r>
        <w:t>Exercice 3 :</w:t>
      </w:r>
    </w:p>
    <w:p w14:paraId="795B160C" w14:textId="77777777" w:rsidR="00AB6F33" w:rsidRDefault="0017565B" w:rsidP="00AB6F33">
      <w:pPr>
        <w:pStyle w:val="Titre2"/>
      </w:pPr>
      <w:r>
        <w:t>1)</w:t>
      </w:r>
    </w:p>
    <w:p w14:paraId="357D3F10" w14:textId="073AE475" w:rsidR="0024452C" w:rsidRDefault="0017565B" w:rsidP="0017565B">
      <w:pPr>
        <w:spacing w:before="0" w:after="0"/>
        <w:contextualSpacing/>
      </w:pPr>
      <w:r>
        <w:t>La taille d’un arbre dépend d</w:t>
      </w:r>
      <w:r w:rsidR="0024452C">
        <w:t>u</w:t>
      </w:r>
      <w:r>
        <w:t xml:space="preserve"> nombre de nœuds</w:t>
      </w:r>
      <w:r w:rsidR="0024452C">
        <w:t xml:space="preserve"> qu’il comporte</w:t>
      </w:r>
      <w:r>
        <w:t xml:space="preserve">. </w:t>
      </w:r>
      <w:r w:rsidR="0024452C">
        <w:t xml:space="preserve">Dans le cas présent, </w:t>
      </w:r>
      <w:r>
        <w:t>l’a</w:t>
      </w:r>
      <w:r w:rsidR="0024452C">
        <w:t>r</w:t>
      </w:r>
      <w:r>
        <w:t xml:space="preserve">bre vaut 9. La hauteur est la longueur du </w:t>
      </w:r>
      <w:r w:rsidR="0024452C">
        <w:t xml:space="preserve">plus long </w:t>
      </w:r>
      <w:r>
        <w:t>chemin entre la racine et l’une des feuilles.</w:t>
      </w:r>
      <w:r w:rsidR="0024452C">
        <w:t xml:space="preserve"> Dans notre cas : </w:t>
      </w:r>
      <w:r>
        <w:t>4.</w:t>
      </w:r>
    </w:p>
    <w:p w14:paraId="3457E2A7" w14:textId="77777777" w:rsidR="0024452C" w:rsidRDefault="0024452C">
      <w:pPr>
        <w:spacing w:before="0" w:after="40"/>
        <w:jc w:val="left"/>
      </w:pPr>
      <w:r>
        <w:br w:type="page"/>
      </w:r>
    </w:p>
    <w:p w14:paraId="20E91FA8" w14:textId="33252417" w:rsidR="0017565B" w:rsidRDefault="0017565B" w:rsidP="00AB6F33">
      <w:pPr>
        <w:pStyle w:val="Titre2"/>
      </w:pPr>
      <w:r>
        <w:lastRenderedPageBreak/>
        <w:t>2)</w:t>
      </w:r>
    </w:p>
    <w:p w14:paraId="2132EBAD" w14:textId="77777777" w:rsidR="00AB6F33" w:rsidRDefault="0017565B" w:rsidP="00AB6F33">
      <w:pPr>
        <w:pStyle w:val="Titre3"/>
      </w:pPr>
      <w:r>
        <w:t>a.</w:t>
      </w:r>
    </w:p>
    <w:p w14:paraId="2A703784" w14:textId="4C4C2BA3" w:rsidR="0017565B" w:rsidRDefault="0024452C" w:rsidP="0017565B">
      <w:r>
        <w:t>1010 est l</w:t>
      </w:r>
      <w:r w:rsidR="0017565B">
        <w:t xml:space="preserve">e numéro </w:t>
      </w:r>
      <w:r>
        <w:t xml:space="preserve">qui est </w:t>
      </w:r>
      <w:r w:rsidR="0017565B">
        <w:t>associé à G</w:t>
      </w:r>
      <w:r>
        <w:t>.</w:t>
      </w:r>
    </w:p>
    <w:p w14:paraId="7CCC2914" w14:textId="77777777" w:rsidR="00AB6F33" w:rsidRDefault="0017565B" w:rsidP="00AB6F33">
      <w:pPr>
        <w:pStyle w:val="Titre3"/>
      </w:pPr>
      <w:r>
        <w:t>b.</w:t>
      </w:r>
    </w:p>
    <w:p w14:paraId="2E0E815F" w14:textId="33B689AB" w:rsidR="0017565B" w:rsidRDefault="0024452C" w:rsidP="0017565B">
      <w:r>
        <w:t>en binaire 1101 est l</w:t>
      </w:r>
      <w:r w:rsidR="0017565B">
        <w:t xml:space="preserve">e </w:t>
      </w:r>
      <w:r>
        <w:t>chiffre</w:t>
      </w:r>
      <w:r w:rsidR="0017565B">
        <w:t xml:space="preserve"> 13. </w:t>
      </w:r>
      <w:r>
        <w:t>Ce dernier correspondra donc au nœud numéro 1</w:t>
      </w:r>
    </w:p>
    <w:p w14:paraId="1BE6D21A" w14:textId="77777777" w:rsidR="00AB6F33" w:rsidRDefault="0017565B" w:rsidP="00AB6F33">
      <w:pPr>
        <w:pStyle w:val="Titre3"/>
      </w:pPr>
      <w:r>
        <w:t>c.</w:t>
      </w:r>
    </w:p>
    <w:p w14:paraId="7D85D8BF" w14:textId="0116EAF1" w:rsidR="0017565B" w:rsidRDefault="0017565B" w:rsidP="0017565B">
      <w:r>
        <w:t xml:space="preserve">Les nœuds les plus bas sont numérotés sur </w:t>
      </w:r>
      <w:r w:rsidR="0024452C">
        <w:t>plusieurs</w:t>
      </w:r>
      <w:r>
        <w:t xml:space="preserve"> bit (</w:t>
      </w:r>
      <w:r w:rsidR="0024452C">
        <w:t xml:space="preserve">ici : </w:t>
      </w:r>
      <w:r>
        <w:t>4).</w:t>
      </w:r>
    </w:p>
    <w:p w14:paraId="36519B5F" w14:textId="77777777" w:rsidR="00AB6F33" w:rsidRDefault="0017565B" w:rsidP="00AB6F33">
      <w:pPr>
        <w:pStyle w:val="Titre3"/>
      </w:pPr>
      <w:r>
        <w:t>d.</w:t>
      </w:r>
    </w:p>
    <w:p w14:paraId="4E6EE491" w14:textId="17D7367A" w:rsidR="003E714A" w:rsidRDefault="0017565B" w:rsidP="003E714A">
      <w:r>
        <w:t>Un arbre de hauteur h peut avoir au minimum n nœuds (nœud par niveau).</w:t>
      </w:r>
    </w:p>
    <w:p w14:paraId="2F2B396E" w14:textId="2BA75B86" w:rsidR="0017565B" w:rsidRDefault="0017565B" w:rsidP="003E714A">
      <w:r>
        <w:t>Donc h≤n.</w:t>
      </w:r>
    </w:p>
    <w:p w14:paraId="0E582DE8" w14:textId="77777777" w:rsidR="009A4CA3" w:rsidRDefault="0017565B" w:rsidP="003E714A">
      <w:r>
        <w:t>A l’autre extrême, si l’arbre est complet</w:t>
      </w:r>
      <w:r w:rsidR="009A4CA3">
        <w:t xml:space="preserve">, c’est-à-dire que </w:t>
      </w:r>
      <w:r>
        <w:t>tous les niveaux sont remplis</w:t>
      </w:r>
      <w:r w:rsidR="009A4CA3">
        <w:t>,</w:t>
      </w:r>
      <w:r>
        <w:t xml:space="preserve"> alors la racine a</w:t>
      </w:r>
      <w:r w:rsidR="009A4CA3">
        <w:t>ura</w:t>
      </w:r>
      <w:r>
        <w:t xml:space="preserve"> pour </w:t>
      </w:r>
      <w:r w:rsidR="009A4CA3">
        <w:t>identifiant</w:t>
      </w:r>
      <w:r>
        <w:t xml:space="preserve"> 1</w:t>
      </w:r>
      <w:r w:rsidR="009A4CA3">
        <w:t xml:space="preserve">. </w:t>
      </w:r>
    </w:p>
    <w:p w14:paraId="4514F312" w14:textId="04D579FA" w:rsidR="0017565B" w:rsidRDefault="009A4CA3" w:rsidP="009A4CA3">
      <w:r>
        <w:t>L</w:t>
      </w:r>
      <w:r w:rsidR="0017565B">
        <w:t>es nœuds du premier niveau</w:t>
      </w:r>
      <w:r>
        <w:t xml:space="preserve"> auront</w:t>
      </w:r>
      <w:r w:rsidR="0017565B">
        <w:t xml:space="preserve"> pour </w:t>
      </w:r>
      <w:r>
        <w:t>identifiant</w:t>
      </w:r>
      <w:r w:rsidR="0017565B">
        <w:t xml:space="preserve"> 10 et 11, ceux du deuxième niveau 100, 101, 110 et 111</w:t>
      </w:r>
      <w:r>
        <w:t>, et ainsi de suite.</w:t>
      </w:r>
    </w:p>
    <w:p w14:paraId="423D4C92" w14:textId="53C7D8FC" w:rsidR="0017565B" w:rsidRDefault="0017565B" w:rsidP="009A4CA3">
      <w:r>
        <w:t>Les</w:t>
      </w:r>
      <w:r w:rsidR="009A4CA3">
        <w:t xml:space="preserve"> identifiants</w:t>
      </w:r>
      <w:r>
        <w:t xml:space="preserve"> des nœuds du niveau h s’é</w:t>
      </w:r>
      <w:r w:rsidR="009A4CA3">
        <w:t>crirons</w:t>
      </w:r>
      <w:r>
        <w:t xml:space="preserve"> sur h bits.</w:t>
      </w:r>
    </w:p>
    <w:p w14:paraId="1728D5F4" w14:textId="5CE7F6D5" w:rsidR="0017565B" w:rsidRDefault="0017565B" w:rsidP="009A4CA3">
      <w:r>
        <w:t>L’arbre étant complet, tous les nombres entier pouvant s’écrire sur h bits correspond</w:t>
      </w:r>
      <w:r w:rsidR="009A4CA3">
        <w:t>rons</w:t>
      </w:r>
      <w:r>
        <w:t xml:space="preserve"> à des </w:t>
      </w:r>
      <w:r w:rsidR="009A4CA3">
        <w:t>identifiants</w:t>
      </w:r>
      <w:r>
        <w:t xml:space="preserve"> sauf la valeur 0 car la racine est le 1.</w:t>
      </w:r>
    </w:p>
    <w:p w14:paraId="371DC633" w14:textId="77777777" w:rsidR="009A4CA3" w:rsidRDefault="0017565B" w:rsidP="003E714A">
      <w:r>
        <w:t>Il y a</w:t>
      </w:r>
      <w:r w:rsidR="009A4CA3">
        <w:t>ura</w:t>
      </w:r>
      <w:r>
        <w:t xml:space="preserve"> 2</w:t>
      </w:r>
      <w:r w:rsidRPr="003E714A">
        <w:rPr>
          <w:vertAlign w:val="superscript"/>
        </w:rPr>
        <w:t>h</w:t>
      </w:r>
      <w:r>
        <w:t xml:space="preserve"> valeurs possibles sur h bits.</w:t>
      </w:r>
    </w:p>
    <w:p w14:paraId="0E2B015F" w14:textId="39AB5F41" w:rsidR="0017565B" w:rsidRDefault="0017565B" w:rsidP="009A4CA3">
      <w:r>
        <w:t>Donc en retirant le 0 on obtien</w:t>
      </w:r>
      <w:r w:rsidR="009A4CA3">
        <w:t>dra</w:t>
      </w:r>
      <w:r>
        <w:t xml:space="preserve"> 2</w:t>
      </w:r>
      <w:r w:rsidRPr="003E714A">
        <w:rPr>
          <w:vertAlign w:val="superscript"/>
        </w:rPr>
        <w:t>h</w:t>
      </w:r>
      <w:r>
        <w:t>-1.</w:t>
      </w:r>
    </w:p>
    <w:p w14:paraId="22E05635" w14:textId="34C620B7" w:rsidR="0017565B" w:rsidRDefault="0017565B" w:rsidP="003E714A">
      <w:r>
        <w:t>On a</w:t>
      </w:r>
      <w:r w:rsidR="009A4CA3">
        <w:t>ura</w:t>
      </w:r>
      <w:r>
        <w:t xml:space="preserve"> donc bien : h≤n≤2</w:t>
      </w:r>
      <w:r w:rsidRPr="003E714A">
        <w:rPr>
          <w:vertAlign w:val="superscript"/>
        </w:rPr>
        <w:t>h</w:t>
      </w:r>
      <w:r>
        <w:t>-1.</w:t>
      </w:r>
    </w:p>
    <w:p w14:paraId="1357E7AE" w14:textId="44E15D0D" w:rsidR="0017565B" w:rsidRDefault="009A4CA3" w:rsidP="00AB6F33">
      <w:pPr>
        <w:pStyle w:val="Titre2"/>
      </w:pPr>
      <w:r>
        <w:t>3)</w:t>
      </w:r>
    </w:p>
    <w:p w14:paraId="3E5330FE" w14:textId="77777777" w:rsidR="00AB6F33" w:rsidRDefault="009A4CA3" w:rsidP="00AB6F33">
      <w:pPr>
        <w:pStyle w:val="Titre3"/>
      </w:pPr>
      <w:r>
        <w:t>a.</w:t>
      </w:r>
    </w:p>
    <w:p w14:paraId="1225FE8F" w14:textId="016C99C1" w:rsidR="00B536EC" w:rsidRDefault="0017565B" w:rsidP="00B536EC">
      <w:r>
        <w:t>Le tableau est</w:t>
      </w:r>
      <w:r w:rsidR="009A4CA3">
        <w:t xml:space="preserve"> </w:t>
      </w:r>
      <w:r w:rsidR="00B536EC">
        <w:t>qui représente l’arbre binaire est :</w:t>
      </w:r>
    </w:p>
    <w:p w14:paraId="26E5ED7C" w14:textId="6825EDF0" w:rsidR="0017565B" w:rsidRDefault="0017565B" w:rsidP="00B536EC">
      <w:r>
        <w:t>[None,</w:t>
      </w:r>
      <w:r w:rsidRPr="00652AD2">
        <w:t>"A","B","C","D","E","F","G","H","I","J","K","L","M","N","O"</w:t>
      </w:r>
      <w:r>
        <w:t>]</w:t>
      </w:r>
    </w:p>
    <w:p w14:paraId="5EC0FD07" w14:textId="77777777" w:rsidR="00AB6F33" w:rsidRDefault="00B536EC" w:rsidP="00AB6F33">
      <w:pPr>
        <w:pStyle w:val="Titre3"/>
      </w:pPr>
      <w:r>
        <w:t>b.</w:t>
      </w:r>
    </w:p>
    <w:p w14:paraId="04671A86" w14:textId="35A46F56" w:rsidR="00AB6F33" w:rsidRDefault="0017565B" w:rsidP="00866963">
      <w:r>
        <w:t xml:space="preserve">L’indice du père d’un nœud d’indice i≥2 </w:t>
      </w:r>
      <w:r w:rsidR="00B536EC">
        <w:t>sera</w:t>
      </w:r>
      <w:r>
        <w:t xml:space="preserve"> le quotient entier de i </w:t>
      </w:r>
      <w:r w:rsidR="00B536EC">
        <w:t xml:space="preserve">divisé </w:t>
      </w:r>
      <w:r>
        <w:t>par 2</w:t>
      </w:r>
      <w:r w:rsidR="00B536EC">
        <w:t xml:space="preserve">, soit </w:t>
      </w:r>
      <w:r>
        <w:t>i//2 en python.</w:t>
      </w:r>
    </w:p>
    <w:p w14:paraId="0050084B" w14:textId="77777777" w:rsidR="00AB6F33" w:rsidRDefault="00AB6F33">
      <w:pPr>
        <w:spacing w:before="0" w:after="40"/>
        <w:jc w:val="left"/>
      </w:pPr>
      <w:r>
        <w:br w:type="page"/>
      </w:r>
    </w:p>
    <w:p w14:paraId="412D3702" w14:textId="77777777" w:rsidR="00B536EC" w:rsidRDefault="00B536EC" w:rsidP="00AB6F33">
      <w:pPr>
        <w:pStyle w:val="Titre2"/>
      </w:pPr>
      <w:r>
        <w:lastRenderedPageBreak/>
        <w:t>4)</w:t>
      </w:r>
    </w:p>
    <w:p w14:paraId="6034751F" w14:textId="4DE89B00" w:rsidR="0017565B" w:rsidRDefault="003850EF" w:rsidP="003850EF">
      <w:r>
        <w:t xml:space="preserve">Le code pour la fonction </w:t>
      </w:r>
      <w:r>
        <w:rPr>
          <w:b/>
          <w:bCs/>
        </w:rPr>
        <w:t>recherche</w:t>
      </w:r>
      <w:r>
        <w:t xml:space="preserve"> est :</w:t>
      </w:r>
    </w:p>
    <w:tbl>
      <w:tblPr>
        <w:tblStyle w:val="Grilledutableau"/>
        <w:tblW w:w="0" w:type="auto"/>
        <w:tblInd w:w="-5" w:type="dxa"/>
        <w:tblLook w:val="04A0" w:firstRow="1" w:lastRow="0" w:firstColumn="1" w:lastColumn="0" w:noHBand="0" w:noVBand="1"/>
      </w:tblPr>
      <w:tblGrid>
        <w:gridCol w:w="5197"/>
        <w:gridCol w:w="3145"/>
      </w:tblGrid>
      <w:tr w:rsidR="00193679" w14:paraId="79CE35B8" w14:textId="5DDCD681" w:rsidTr="00974FE6">
        <w:trPr>
          <w:trHeight w:val="352"/>
        </w:trPr>
        <w:tc>
          <w:tcPr>
            <w:tcW w:w="5197" w:type="dxa"/>
            <w:tcBorders>
              <w:top w:val="single" w:sz="4" w:space="0" w:color="B2B2B2"/>
              <w:left w:val="single" w:sz="4" w:space="0" w:color="B2B2B2"/>
              <w:bottom w:val="single" w:sz="4" w:space="0" w:color="B2B2B2"/>
              <w:right w:val="single" w:sz="4" w:space="0" w:color="B2B2B2"/>
            </w:tcBorders>
          </w:tcPr>
          <w:p w14:paraId="393D2556" w14:textId="68E9DD8A" w:rsidR="00193679" w:rsidRDefault="00193679" w:rsidP="00974FE6">
            <w:pPr>
              <w:pStyle w:val="Paragraphedeliste"/>
              <w:ind w:left="0"/>
            </w:pPr>
            <w:r>
              <w:t xml:space="preserve">def </w:t>
            </w:r>
            <w:r w:rsidRPr="00193679">
              <w:rPr>
                <w:b/>
                <w:bCs/>
              </w:rPr>
              <w:t>recherche</w:t>
            </w:r>
            <w:r>
              <w:t xml:space="preserve">(arbre, </w:t>
            </w:r>
            <w:proofErr w:type="spellStart"/>
            <w:r>
              <w:t>element</w:t>
            </w:r>
            <w:proofErr w:type="spellEnd"/>
            <w:r>
              <w:t>) :</w:t>
            </w:r>
          </w:p>
        </w:tc>
        <w:tc>
          <w:tcPr>
            <w:tcW w:w="3145" w:type="dxa"/>
            <w:tcBorders>
              <w:top w:val="single" w:sz="4" w:space="0" w:color="B2B2B2"/>
              <w:left w:val="single" w:sz="4" w:space="0" w:color="B2B2B2"/>
              <w:bottom w:val="single" w:sz="4" w:space="0" w:color="B2B2B2"/>
              <w:right w:val="single" w:sz="4" w:space="0" w:color="B2B2B2"/>
            </w:tcBorders>
          </w:tcPr>
          <w:p w14:paraId="7C1E0606" w14:textId="5027C3FC" w:rsidR="00193679" w:rsidRDefault="00974FE6" w:rsidP="00193679">
            <w:pPr>
              <w:pStyle w:val="Paragraphedeliste"/>
              <w:ind w:left="0"/>
            </w:pPr>
            <w:r>
              <w:t>#</w:t>
            </w:r>
            <w:proofErr w:type="spellStart"/>
            <w:r>
              <w:t>On</w:t>
            </w:r>
            <w:proofErr w:type="spellEnd"/>
            <w:r>
              <w:t xml:space="preserve"> </w:t>
            </w:r>
            <w:proofErr w:type="spellStart"/>
            <w:r>
              <w:t>défini</w:t>
            </w:r>
            <w:proofErr w:type="spellEnd"/>
            <w:r>
              <w:t xml:space="preserve"> un def</w:t>
            </w:r>
          </w:p>
        </w:tc>
      </w:tr>
      <w:tr w:rsidR="00974FE6" w14:paraId="1A9CE457" w14:textId="77777777" w:rsidTr="00193679">
        <w:trPr>
          <w:trHeight w:val="473"/>
        </w:trPr>
        <w:tc>
          <w:tcPr>
            <w:tcW w:w="5197" w:type="dxa"/>
            <w:tcBorders>
              <w:top w:val="single" w:sz="4" w:space="0" w:color="B2B2B2"/>
              <w:left w:val="single" w:sz="4" w:space="0" w:color="B2B2B2"/>
              <w:bottom w:val="single" w:sz="4" w:space="0" w:color="B2B2B2"/>
              <w:right w:val="single" w:sz="4" w:space="0" w:color="B2B2B2"/>
            </w:tcBorders>
          </w:tcPr>
          <w:p w14:paraId="58B07172" w14:textId="0108EDBC" w:rsidR="00974FE6" w:rsidRDefault="00974FE6" w:rsidP="00AB6F33">
            <w:pPr>
              <w:pStyle w:val="Paragraphedeliste"/>
              <w:ind w:left="708"/>
            </w:pPr>
            <w:r>
              <w:t>taille=</w:t>
            </w:r>
            <w:proofErr w:type="spellStart"/>
            <w:r>
              <w:t>len</w:t>
            </w:r>
            <w:proofErr w:type="spellEnd"/>
            <w:r>
              <w:t>(arbre)</w:t>
            </w:r>
          </w:p>
        </w:tc>
        <w:tc>
          <w:tcPr>
            <w:tcW w:w="3145" w:type="dxa"/>
            <w:tcBorders>
              <w:top w:val="single" w:sz="4" w:space="0" w:color="B2B2B2"/>
              <w:left w:val="single" w:sz="4" w:space="0" w:color="B2B2B2"/>
              <w:bottom w:val="single" w:sz="4" w:space="0" w:color="B2B2B2"/>
              <w:right w:val="single" w:sz="4" w:space="0" w:color="B2B2B2"/>
            </w:tcBorders>
          </w:tcPr>
          <w:p w14:paraId="03FCF703" w14:textId="486C8C1B" w:rsidR="00974FE6" w:rsidRDefault="00974FE6" w:rsidP="00193679">
            <w:pPr>
              <w:pStyle w:val="Paragraphedeliste"/>
              <w:ind w:left="0"/>
            </w:pPr>
            <w:r>
              <w:t xml:space="preserve">#On </w:t>
            </w:r>
            <w:proofErr w:type="spellStart"/>
            <w:r>
              <w:t>innitialise</w:t>
            </w:r>
            <w:proofErr w:type="spellEnd"/>
            <w:r>
              <w:t xml:space="preserve"> taille avec la </w:t>
            </w:r>
            <w:proofErr w:type="spellStart"/>
            <w:r>
              <w:t>longeur</w:t>
            </w:r>
            <w:proofErr w:type="spellEnd"/>
            <w:r>
              <w:t xml:space="preserve"> de la pile P</w:t>
            </w:r>
          </w:p>
        </w:tc>
      </w:tr>
      <w:tr w:rsidR="00974FE6" w14:paraId="4FDAE885" w14:textId="77777777" w:rsidTr="00974FE6">
        <w:trPr>
          <w:trHeight w:val="352"/>
        </w:trPr>
        <w:tc>
          <w:tcPr>
            <w:tcW w:w="5197" w:type="dxa"/>
            <w:tcBorders>
              <w:top w:val="single" w:sz="4" w:space="0" w:color="B2B2B2"/>
              <w:left w:val="single" w:sz="4" w:space="0" w:color="B2B2B2"/>
              <w:bottom w:val="single" w:sz="4" w:space="0" w:color="B2B2B2"/>
              <w:right w:val="single" w:sz="4" w:space="0" w:color="B2B2B2"/>
            </w:tcBorders>
          </w:tcPr>
          <w:p w14:paraId="17DADB7C" w14:textId="75685181" w:rsidR="00974FE6" w:rsidRDefault="00974FE6" w:rsidP="00974FE6">
            <w:pPr>
              <w:pStyle w:val="Paragraphedeliste"/>
              <w:ind w:left="708"/>
            </w:pPr>
            <w:r>
              <w:t>i=1</w:t>
            </w:r>
          </w:p>
        </w:tc>
        <w:tc>
          <w:tcPr>
            <w:tcW w:w="3145" w:type="dxa"/>
            <w:tcBorders>
              <w:top w:val="single" w:sz="4" w:space="0" w:color="B2B2B2"/>
              <w:left w:val="single" w:sz="4" w:space="0" w:color="B2B2B2"/>
              <w:bottom w:val="single" w:sz="4" w:space="0" w:color="B2B2B2"/>
              <w:right w:val="single" w:sz="4" w:space="0" w:color="B2B2B2"/>
            </w:tcBorders>
          </w:tcPr>
          <w:p w14:paraId="4222E5E9" w14:textId="612AC92B" w:rsidR="00974FE6" w:rsidRDefault="00974FE6" w:rsidP="00974FE6">
            <w:pPr>
              <w:pStyle w:val="Paragraphedeliste"/>
              <w:ind w:left="0"/>
            </w:pPr>
            <w:r>
              <w:t xml:space="preserve">#On </w:t>
            </w:r>
            <w:proofErr w:type="spellStart"/>
            <w:r>
              <w:t>innitialise</w:t>
            </w:r>
            <w:proofErr w:type="spellEnd"/>
            <w:r>
              <w:t xml:space="preserve"> i à 1</w:t>
            </w:r>
          </w:p>
        </w:tc>
      </w:tr>
      <w:tr w:rsidR="00974FE6" w14:paraId="1609F471" w14:textId="77777777" w:rsidTr="00974FE6">
        <w:trPr>
          <w:trHeight w:val="304"/>
        </w:trPr>
        <w:tc>
          <w:tcPr>
            <w:tcW w:w="5197" w:type="dxa"/>
            <w:tcBorders>
              <w:top w:val="single" w:sz="4" w:space="0" w:color="B2B2B2"/>
              <w:left w:val="single" w:sz="4" w:space="0" w:color="B2B2B2"/>
              <w:bottom w:val="single" w:sz="4" w:space="0" w:color="B2B2B2"/>
              <w:right w:val="single" w:sz="4" w:space="0" w:color="B2B2B2"/>
            </w:tcBorders>
          </w:tcPr>
          <w:p w14:paraId="4180E045" w14:textId="6E473643" w:rsidR="00974FE6" w:rsidRDefault="00974FE6" w:rsidP="00974FE6">
            <w:pPr>
              <w:pStyle w:val="Paragraphedeliste"/>
              <w:ind w:left="708"/>
            </w:pPr>
            <w:proofErr w:type="spellStart"/>
            <w:r>
              <w:t>while</w:t>
            </w:r>
            <w:proofErr w:type="spellEnd"/>
            <w:r>
              <w:t xml:space="preserve"> i&lt;taille :</w:t>
            </w:r>
          </w:p>
        </w:tc>
        <w:tc>
          <w:tcPr>
            <w:tcW w:w="3145" w:type="dxa"/>
            <w:tcBorders>
              <w:top w:val="single" w:sz="4" w:space="0" w:color="B2B2B2"/>
              <w:left w:val="single" w:sz="4" w:space="0" w:color="B2B2B2"/>
              <w:bottom w:val="single" w:sz="4" w:space="0" w:color="B2B2B2"/>
              <w:right w:val="single" w:sz="4" w:space="0" w:color="B2B2B2"/>
            </w:tcBorders>
          </w:tcPr>
          <w:p w14:paraId="08288884" w14:textId="255DDEA5" w:rsidR="00974FE6" w:rsidRDefault="00974FE6" w:rsidP="00974FE6">
            <w:pPr>
              <w:pStyle w:val="Paragraphedeliste"/>
              <w:ind w:left="0"/>
            </w:pPr>
            <w:r>
              <w:t>#On boucle tant que i est inférieur à taille.</w:t>
            </w:r>
          </w:p>
        </w:tc>
      </w:tr>
      <w:tr w:rsidR="00974FE6" w14:paraId="5EEF7B8F" w14:textId="77777777" w:rsidTr="00974FE6">
        <w:trPr>
          <w:trHeight w:val="300"/>
        </w:trPr>
        <w:tc>
          <w:tcPr>
            <w:tcW w:w="5197" w:type="dxa"/>
            <w:tcBorders>
              <w:top w:val="single" w:sz="4" w:space="0" w:color="B2B2B2"/>
              <w:left w:val="single" w:sz="4" w:space="0" w:color="B2B2B2"/>
              <w:bottom w:val="single" w:sz="4" w:space="0" w:color="B2B2B2"/>
              <w:right w:val="single" w:sz="4" w:space="0" w:color="B2B2B2"/>
            </w:tcBorders>
          </w:tcPr>
          <w:p w14:paraId="396D14C8" w14:textId="3C385C53" w:rsidR="00974FE6" w:rsidRDefault="00974FE6" w:rsidP="00974FE6">
            <w:pPr>
              <w:pStyle w:val="Paragraphedeliste"/>
              <w:ind w:left="1416"/>
            </w:pPr>
            <w:r>
              <w:t xml:space="preserve">if </w:t>
            </w:r>
            <w:proofErr w:type="spellStart"/>
            <w:r>
              <w:t>abre</w:t>
            </w:r>
            <w:proofErr w:type="spellEnd"/>
            <w:r>
              <w:t>[i]==</w:t>
            </w:r>
            <w:proofErr w:type="spellStart"/>
            <w:r>
              <w:t>element</w:t>
            </w:r>
            <w:proofErr w:type="spellEnd"/>
            <w:r>
              <w:t> :</w:t>
            </w:r>
          </w:p>
        </w:tc>
        <w:tc>
          <w:tcPr>
            <w:tcW w:w="3145" w:type="dxa"/>
            <w:tcBorders>
              <w:top w:val="single" w:sz="4" w:space="0" w:color="B2B2B2"/>
              <w:left w:val="single" w:sz="4" w:space="0" w:color="B2B2B2"/>
              <w:bottom w:val="single" w:sz="4" w:space="0" w:color="B2B2B2"/>
              <w:right w:val="single" w:sz="4" w:space="0" w:color="B2B2B2"/>
            </w:tcBorders>
          </w:tcPr>
          <w:p w14:paraId="28C31453" w14:textId="340F1220" w:rsidR="00974FE6" w:rsidRDefault="00866963" w:rsidP="00974FE6">
            <w:pPr>
              <w:pStyle w:val="Paragraphedeliste"/>
              <w:ind w:left="0"/>
            </w:pPr>
            <w:r>
              <w:t xml:space="preserve">#Si </w:t>
            </w:r>
            <w:proofErr w:type="spellStart"/>
            <w:r>
              <w:t>abre</w:t>
            </w:r>
            <w:proofErr w:type="spellEnd"/>
            <w:r>
              <w:t xml:space="preserve">[i] est égal à </w:t>
            </w:r>
            <w:proofErr w:type="spellStart"/>
            <w:r>
              <w:t>element</w:t>
            </w:r>
            <w:proofErr w:type="spellEnd"/>
          </w:p>
        </w:tc>
      </w:tr>
      <w:tr w:rsidR="00974FE6" w14:paraId="11195C6D" w14:textId="77777777" w:rsidTr="00974FE6">
        <w:trPr>
          <w:trHeight w:val="285"/>
        </w:trPr>
        <w:tc>
          <w:tcPr>
            <w:tcW w:w="5197" w:type="dxa"/>
            <w:tcBorders>
              <w:top w:val="single" w:sz="4" w:space="0" w:color="B2B2B2"/>
              <w:left w:val="single" w:sz="4" w:space="0" w:color="B2B2B2"/>
              <w:bottom w:val="single" w:sz="4" w:space="0" w:color="B2B2B2"/>
              <w:right w:val="single" w:sz="4" w:space="0" w:color="B2B2B2"/>
            </w:tcBorders>
          </w:tcPr>
          <w:p w14:paraId="4459A6B3" w14:textId="0FE96CA8" w:rsidR="00974FE6" w:rsidRDefault="00974FE6" w:rsidP="00974FE6">
            <w:pPr>
              <w:pStyle w:val="Paragraphedeliste"/>
              <w:ind w:left="2124"/>
            </w:pPr>
            <w:r>
              <w:t xml:space="preserve">return </w:t>
            </w:r>
            <w:proofErr w:type="spellStart"/>
            <w:r>
              <w:t>True</w:t>
            </w:r>
            <w:proofErr w:type="spellEnd"/>
          </w:p>
        </w:tc>
        <w:tc>
          <w:tcPr>
            <w:tcW w:w="3145" w:type="dxa"/>
            <w:tcBorders>
              <w:top w:val="single" w:sz="4" w:space="0" w:color="B2B2B2"/>
              <w:left w:val="single" w:sz="4" w:space="0" w:color="B2B2B2"/>
              <w:bottom w:val="single" w:sz="4" w:space="0" w:color="B2B2B2"/>
              <w:right w:val="single" w:sz="4" w:space="0" w:color="B2B2B2"/>
            </w:tcBorders>
          </w:tcPr>
          <w:p w14:paraId="3E5D01C3" w14:textId="1AA8A04F" w:rsidR="00974FE6" w:rsidRDefault="00866963" w:rsidP="00974FE6">
            <w:pPr>
              <w:pStyle w:val="Paragraphedeliste"/>
              <w:ind w:left="0"/>
            </w:pPr>
            <w:r>
              <w:t xml:space="preserve">#On retourne </w:t>
            </w:r>
            <w:proofErr w:type="spellStart"/>
            <w:r>
              <w:t>True</w:t>
            </w:r>
            <w:proofErr w:type="spellEnd"/>
          </w:p>
        </w:tc>
      </w:tr>
      <w:tr w:rsidR="00974FE6" w14:paraId="6CA641A7" w14:textId="77777777" w:rsidTr="00974FE6">
        <w:trPr>
          <w:trHeight w:val="307"/>
        </w:trPr>
        <w:tc>
          <w:tcPr>
            <w:tcW w:w="5197" w:type="dxa"/>
            <w:tcBorders>
              <w:top w:val="single" w:sz="4" w:space="0" w:color="B2B2B2"/>
              <w:left w:val="single" w:sz="4" w:space="0" w:color="B2B2B2"/>
              <w:bottom w:val="single" w:sz="4" w:space="0" w:color="B2B2B2"/>
              <w:right w:val="single" w:sz="4" w:space="0" w:color="B2B2B2"/>
            </w:tcBorders>
          </w:tcPr>
          <w:p w14:paraId="595D500F" w14:textId="08FA1624" w:rsidR="00974FE6" w:rsidRDefault="00974FE6" w:rsidP="00974FE6">
            <w:pPr>
              <w:pStyle w:val="Paragraphedeliste"/>
              <w:ind w:left="1416"/>
            </w:pPr>
            <w:r>
              <w:t xml:space="preserve">elif </w:t>
            </w:r>
            <w:proofErr w:type="spellStart"/>
            <w:r>
              <w:t>element</w:t>
            </w:r>
            <w:proofErr w:type="spellEnd"/>
            <w:r>
              <w:t>&lt;arbre[i] :</w:t>
            </w:r>
          </w:p>
        </w:tc>
        <w:tc>
          <w:tcPr>
            <w:tcW w:w="3145" w:type="dxa"/>
            <w:tcBorders>
              <w:top w:val="single" w:sz="4" w:space="0" w:color="B2B2B2"/>
              <w:left w:val="single" w:sz="4" w:space="0" w:color="B2B2B2"/>
              <w:bottom w:val="single" w:sz="4" w:space="0" w:color="B2B2B2"/>
              <w:right w:val="single" w:sz="4" w:space="0" w:color="B2B2B2"/>
            </w:tcBorders>
          </w:tcPr>
          <w:p w14:paraId="6BD5302E" w14:textId="667144C2" w:rsidR="00974FE6" w:rsidRDefault="00866963" w:rsidP="00974FE6">
            <w:pPr>
              <w:pStyle w:val="Paragraphedeliste"/>
              <w:ind w:left="0"/>
            </w:pPr>
            <w:r>
              <w:t xml:space="preserve">#Sinon si </w:t>
            </w:r>
            <w:proofErr w:type="spellStart"/>
            <w:r>
              <w:t>element</w:t>
            </w:r>
            <w:proofErr w:type="spellEnd"/>
            <w:r>
              <w:t xml:space="preserve"> est inférieur à arbre[i]</w:t>
            </w:r>
          </w:p>
        </w:tc>
      </w:tr>
      <w:tr w:rsidR="00974FE6" w14:paraId="5166BF66" w14:textId="77777777" w:rsidTr="00974FE6">
        <w:trPr>
          <w:trHeight w:val="345"/>
        </w:trPr>
        <w:tc>
          <w:tcPr>
            <w:tcW w:w="5197" w:type="dxa"/>
            <w:tcBorders>
              <w:top w:val="single" w:sz="4" w:space="0" w:color="B2B2B2"/>
              <w:left w:val="single" w:sz="4" w:space="0" w:color="B2B2B2"/>
              <w:bottom w:val="single" w:sz="4" w:space="0" w:color="B2B2B2"/>
              <w:right w:val="single" w:sz="4" w:space="0" w:color="B2B2B2"/>
            </w:tcBorders>
          </w:tcPr>
          <w:p w14:paraId="1401CC64" w14:textId="7D3023E3" w:rsidR="00974FE6" w:rsidRDefault="00974FE6" w:rsidP="00974FE6">
            <w:pPr>
              <w:pStyle w:val="Paragraphedeliste"/>
              <w:ind w:left="2124"/>
            </w:pPr>
            <w:r>
              <w:t>i=2*i</w:t>
            </w:r>
          </w:p>
        </w:tc>
        <w:tc>
          <w:tcPr>
            <w:tcW w:w="3145" w:type="dxa"/>
            <w:tcBorders>
              <w:top w:val="single" w:sz="4" w:space="0" w:color="B2B2B2"/>
              <w:left w:val="single" w:sz="4" w:space="0" w:color="B2B2B2"/>
              <w:bottom w:val="single" w:sz="4" w:space="0" w:color="B2B2B2"/>
              <w:right w:val="single" w:sz="4" w:space="0" w:color="B2B2B2"/>
            </w:tcBorders>
          </w:tcPr>
          <w:p w14:paraId="240AE7AE" w14:textId="5EB14C89" w:rsidR="00974FE6" w:rsidRDefault="00866963" w:rsidP="00974FE6">
            <w:pPr>
              <w:pStyle w:val="Paragraphedeliste"/>
              <w:ind w:left="0"/>
            </w:pPr>
            <w:r>
              <w:t>#On affecte à i l’opération 2*i</w:t>
            </w:r>
          </w:p>
        </w:tc>
      </w:tr>
      <w:tr w:rsidR="00974FE6" w14:paraId="364890B4" w14:textId="77777777" w:rsidTr="00974FE6">
        <w:trPr>
          <w:trHeight w:val="420"/>
        </w:trPr>
        <w:tc>
          <w:tcPr>
            <w:tcW w:w="5197" w:type="dxa"/>
            <w:tcBorders>
              <w:top w:val="single" w:sz="4" w:space="0" w:color="B2B2B2"/>
              <w:left w:val="single" w:sz="4" w:space="0" w:color="B2B2B2"/>
              <w:bottom w:val="single" w:sz="4" w:space="0" w:color="B2B2B2"/>
              <w:right w:val="single" w:sz="4" w:space="0" w:color="B2B2B2"/>
            </w:tcBorders>
          </w:tcPr>
          <w:p w14:paraId="13BB2D5F" w14:textId="3ADDC03D" w:rsidR="00974FE6" w:rsidRDefault="00974FE6" w:rsidP="00974FE6">
            <w:pPr>
              <w:pStyle w:val="Paragraphedeliste"/>
              <w:ind w:left="1416"/>
            </w:pPr>
            <w:r>
              <w:t>else :</w:t>
            </w:r>
          </w:p>
        </w:tc>
        <w:tc>
          <w:tcPr>
            <w:tcW w:w="3145" w:type="dxa"/>
            <w:tcBorders>
              <w:top w:val="single" w:sz="4" w:space="0" w:color="B2B2B2"/>
              <w:left w:val="single" w:sz="4" w:space="0" w:color="B2B2B2"/>
              <w:bottom w:val="single" w:sz="4" w:space="0" w:color="B2B2B2"/>
              <w:right w:val="single" w:sz="4" w:space="0" w:color="B2B2B2"/>
            </w:tcBorders>
          </w:tcPr>
          <w:p w14:paraId="0EC853EE" w14:textId="3230FC7B" w:rsidR="00974FE6" w:rsidRDefault="00866963" w:rsidP="00974FE6">
            <w:pPr>
              <w:pStyle w:val="Paragraphedeliste"/>
              <w:ind w:left="0"/>
            </w:pPr>
            <w:r>
              <w:t>#Sinon</w:t>
            </w:r>
          </w:p>
        </w:tc>
      </w:tr>
      <w:tr w:rsidR="00974FE6" w14:paraId="403F264D" w14:textId="77777777" w:rsidTr="00974FE6">
        <w:trPr>
          <w:trHeight w:val="405"/>
        </w:trPr>
        <w:tc>
          <w:tcPr>
            <w:tcW w:w="5197" w:type="dxa"/>
            <w:tcBorders>
              <w:top w:val="single" w:sz="4" w:space="0" w:color="B2B2B2"/>
              <w:left w:val="single" w:sz="4" w:space="0" w:color="B2B2B2"/>
              <w:bottom w:val="single" w:sz="4" w:space="0" w:color="B2B2B2"/>
              <w:right w:val="single" w:sz="4" w:space="0" w:color="B2B2B2"/>
            </w:tcBorders>
          </w:tcPr>
          <w:p w14:paraId="3E8F3492" w14:textId="6824B8E7" w:rsidR="00974FE6" w:rsidRDefault="00974FE6" w:rsidP="00974FE6">
            <w:pPr>
              <w:pStyle w:val="Paragraphedeliste"/>
              <w:ind w:left="2124"/>
            </w:pPr>
            <w:r>
              <w:t>i=2*i+1</w:t>
            </w:r>
          </w:p>
        </w:tc>
        <w:tc>
          <w:tcPr>
            <w:tcW w:w="3145" w:type="dxa"/>
            <w:tcBorders>
              <w:top w:val="single" w:sz="4" w:space="0" w:color="B2B2B2"/>
              <w:left w:val="single" w:sz="4" w:space="0" w:color="B2B2B2"/>
              <w:bottom w:val="single" w:sz="4" w:space="0" w:color="B2B2B2"/>
              <w:right w:val="single" w:sz="4" w:space="0" w:color="B2B2B2"/>
            </w:tcBorders>
          </w:tcPr>
          <w:p w14:paraId="16E0919E" w14:textId="7E544DCA" w:rsidR="00974FE6" w:rsidRDefault="00974FE6" w:rsidP="00974FE6">
            <w:pPr>
              <w:pStyle w:val="Paragraphedeliste"/>
              <w:ind w:left="0"/>
            </w:pPr>
            <w:r>
              <w:t xml:space="preserve">#On affecte la l’opérations 2*i+1 </w:t>
            </w:r>
            <w:proofErr w:type="spellStart"/>
            <w:r>
              <w:t>à</w:t>
            </w:r>
            <w:proofErr w:type="spellEnd"/>
            <w:r>
              <w:t xml:space="preserve"> i</w:t>
            </w:r>
          </w:p>
        </w:tc>
      </w:tr>
      <w:tr w:rsidR="00974FE6" w14:paraId="2EB9D2CC" w14:textId="77777777" w:rsidTr="00866963">
        <w:trPr>
          <w:trHeight w:val="40"/>
        </w:trPr>
        <w:tc>
          <w:tcPr>
            <w:tcW w:w="5197" w:type="dxa"/>
            <w:tcBorders>
              <w:top w:val="single" w:sz="4" w:space="0" w:color="B2B2B2"/>
              <w:left w:val="single" w:sz="4" w:space="0" w:color="B2B2B2"/>
              <w:bottom w:val="single" w:sz="4" w:space="0" w:color="B2B2B2"/>
              <w:right w:val="single" w:sz="4" w:space="0" w:color="B2B2B2"/>
            </w:tcBorders>
          </w:tcPr>
          <w:p w14:paraId="19D9B02E" w14:textId="650B2098" w:rsidR="00974FE6" w:rsidRDefault="00974FE6" w:rsidP="00974FE6">
            <w:pPr>
              <w:ind w:left="708"/>
            </w:pPr>
            <w:r>
              <w:t>return False</w:t>
            </w:r>
          </w:p>
        </w:tc>
        <w:tc>
          <w:tcPr>
            <w:tcW w:w="3145" w:type="dxa"/>
            <w:tcBorders>
              <w:top w:val="single" w:sz="4" w:space="0" w:color="B2B2B2"/>
              <w:left w:val="single" w:sz="4" w:space="0" w:color="B2B2B2"/>
              <w:bottom w:val="single" w:sz="4" w:space="0" w:color="B2B2B2"/>
              <w:right w:val="single" w:sz="4" w:space="0" w:color="B2B2B2"/>
            </w:tcBorders>
          </w:tcPr>
          <w:p w14:paraId="4F489646" w14:textId="79C3BBDE" w:rsidR="00974FE6" w:rsidRDefault="00974FE6" w:rsidP="00974FE6">
            <w:r>
              <w:t>#On retourne False</w:t>
            </w:r>
          </w:p>
        </w:tc>
      </w:tr>
    </w:tbl>
    <w:p w14:paraId="209B41A3" w14:textId="79DCF434" w:rsidR="00866963" w:rsidRDefault="00866963" w:rsidP="002A3D7E">
      <w:pPr>
        <w:spacing w:before="0" w:after="0"/>
        <w:contextualSpacing/>
      </w:pPr>
    </w:p>
    <w:p w14:paraId="137B227B" w14:textId="07015BA6" w:rsidR="00866963" w:rsidRDefault="00866963" w:rsidP="00AB6F33">
      <w:pPr>
        <w:pStyle w:val="Titre1"/>
      </w:pPr>
      <w:r>
        <w:t>Exercice 4 :</w:t>
      </w:r>
    </w:p>
    <w:p w14:paraId="3461C2BB" w14:textId="4B2B47A9" w:rsidR="00866963" w:rsidRDefault="00AB6F33" w:rsidP="00AB6F33">
      <w:pPr>
        <w:pStyle w:val="Titre2"/>
      </w:pPr>
      <w:r>
        <w:t>1)</w:t>
      </w:r>
    </w:p>
    <w:p w14:paraId="116331D7" w14:textId="77777777" w:rsidR="00AB6F33" w:rsidRDefault="00AB6F33" w:rsidP="00AB6F33">
      <w:pPr>
        <w:pStyle w:val="Titre3"/>
      </w:pPr>
      <w:r>
        <w:t>a.</w:t>
      </w:r>
    </w:p>
    <w:p w14:paraId="25783F1A" w14:textId="3E03FC50" w:rsidR="00866963" w:rsidRDefault="00866963" w:rsidP="00AB6F33">
      <w:r>
        <w:t xml:space="preserve">L’attribut </w:t>
      </w:r>
      <w:r w:rsidRPr="008D0660">
        <w:rPr>
          <w:b/>
          <w:bCs/>
        </w:rPr>
        <w:t>num_eleve</w:t>
      </w:r>
      <w:r>
        <w:t xml:space="preserve"> est la clé </w:t>
      </w:r>
      <w:r w:rsidR="008D0660">
        <w:t xml:space="preserve">primaire, cette dernière permettras </w:t>
      </w:r>
      <w:r>
        <w:t>d’identifier de façon certaine des objets de la table</w:t>
      </w:r>
      <w:r w:rsidR="008D0660">
        <w:t xml:space="preserve"> (ou </w:t>
      </w:r>
      <w:r>
        <w:t>relation</w:t>
      </w:r>
      <w:r w:rsidR="008D0660">
        <w:t>)</w:t>
      </w:r>
      <w:r>
        <w:t>.</w:t>
      </w:r>
    </w:p>
    <w:p w14:paraId="59E11F9E" w14:textId="4C877B1F" w:rsidR="00AB6F33" w:rsidRDefault="00AB6F33" w:rsidP="00AB6F33">
      <w:pPr>
        <w:pStyle w:val="Titre3"/>
      </w:pPr>
      <w:r>
        <w:t>b.</w:t>
      </w:r>
    </w:p>
    <w:p w14:paraId="111980A5" w14:textId="1BA978CF" w:rsidR="00866963" w:rsidRDefault="008D0660" w:rsidP="00AB6F33">
      <w:r>
        <w:t>La requête SQL permettant d’enregistrer l’élève ACHIR Mussa est :</w:t>
      </w:r>
    </w:p>
    <w:tbl>
      <w:tblPr>
        <w:tblStyle w:val="Grilledutableau"/>
        <w:tblW w:w="9498" w:type="dxa"/>
        <w:tblInd w:w="-5" w:type="dxa"/>
        <w:tblLook w:val="04A0" w:firstRow="1" w:lastRow="0" w:firstColumn="1" w:lastColumn="0" w:noHBand="0" w:noVBand="1"/>
      </w:tblPr>
      <w:tblGrid>
        <w:gridCol w:w="6096"/>
        <w:gridCol w:w="3402"/>
      </w:tblGrid>
      <w:tr w:rsidR="008D0660" w14:paraId="17C8C3FD" w14:textId="4EB18BAB" w:rsidTr="008D0660">
        <w:tc>
          <w:tcPr>
            <w:tcW w:w="6096" w:type="dxa"/>
            <w:tcBorders>
              <w:top w:val="single" w:sz="4" w:space="0" w:color="B2B2B2"/>
              <w:left w:val="single" w:sz="4" w:space="0" w:color="B2B2B2"/>
              <w:bottom w:val="single" w:sz="4" w:space="0" w:color="B2B2B2"/>
              <w:right w:val="single" w:sz="4" w:space="0" w:color="B2B2B2"/>
            </w:tcBorders>
          </w:tcPr>
          <w:p w14:paraId="1A68F643" w14:textId="01C29C62" w:rsidR="008D0660" w:rsidRDefault="008D0660" w:rsidP="00AB6F33">
            <w:pPr>
              <w:pStyle w:val="Paragraphedeliste"/>
              <w:ind w:left="0"/>
            </w:pPr>
            <w:r>
              <w:t>INSERT INTO seconde(num_eleve, langue1,langue2,classe)</w:t>
            </w:r>
          </w:p>
          <w:p w14:paraId="21F60C88" w14:textId="774B8855" w:rsidR="004D5D9D" w:rsidRDefault="004D5D9D" w:rsidP="00AB6F33">
            <w:pPr>
              <w:pStyle w:val="Paragraphedeliste"/>
              <w:ind w:left="0"/>
            </w:pPr>
          </w:p>
          <w:p w14:paraId="27BA2E4D" w14:textId="77777777" w:rsidR="004D5D9D" w:rsidRDefault="004D5D9D" w:rsidP="00AB6F33">
            <w:pPr>
              <w:pStyle w:val="Paragraphedeliste"/>
              <w:ind w:left="0"/>
            </w:pPr>
          </w:p>
          <w:p w14:paraId="47BC2448" w14:textId="77777777" w:rsidR="008D0660" w:rsidRDefault="008D0660" w:rsidP="00AB6F33">
            <w:pPr>
              <w:pStyle w:val="Paragraphedeliste"/>
              <w:ind w:left="0"/>
            </w:pPr>
            <w:r>
              <w:t>VALUES (</w:t>
            </w:r>
            <w:r w:rsidRPr="00DC4D85">
              <w:t>"133310FE","anglais","espagnol","2A"</w:t>
            </w:r>
            <w:r>
              <w:t>)</w:t>
            </w:r>
          </w:p>
        </w:tc>
        <w:tc>
          <w:tcPr>
            <w:tcW w:w="3402" w:type="dxa"/>
            <w:tcBorders>
              <w:top w:val="single" w:sz="4" w:space="0" w:color="B2B2B2"/>
              <w:left w:val="single" w:sz="4" w:space="0" w:color="B2B2B2"/>
              <w:bottom w:val="single" w:sz="4" w:space="0" w:color="B2B2B2"/>
              <w:right w:val="single" w:sz="4" w:space="0" w:color="B2B2B2"/>
            </w:tcBorders>
          </w:tcPr>
          <w:p w14:paraId="3B77E616" w14:textId="5A09126D" w:rsidR="008D0660" w:rsidRDefault="008D0660" w:rsidP="00AB6F33">
            <w:pPr>
              <w:pStyle w:val="Paragraphedeliste"/>
              <w:ind w:left="0"/>
            </w:pPr>
            <w:r>
              <w:t>#On insère dans seconde les va</w:t>
            </w:r>
            <w:r w:rsidR="004D5D9D">
              <w:t>riables</w:t>
            </w:r>
            <w:r>
              <w:t xml:space="preserve"> </w:t>
            </w:r>
            <w:r>
              <w:t>num_eleve, langue1,</w:t>
            </w:r>
            <w:r w:rsidR="004D5D9D">
              <w:t xml:space="preserve"> </w:t>
            </w:r>
            <w:r>
              <w:t>langue2,</w:t>
            </w:r>
            <w:r w:rsidR="004D5D9D">
              <w:t xml:space="preserve"> </w:t>
            </w:r>
            <w:r>
              <w:t>classe</w:t>
            </w:r>
          </w:p>
          <w:p w14:paraId="0C47FB96" w14:textId="08FFC6A3" w:rsidR="004D5D9D" w:rsidRDefault="004D5D9D" w:rsidP="00AB6F33">
            <w:pPr>
              <w:pStyle w:val="Paragraphedeliste"/>
              <w:ind w:left="0"/>
            </w:pPr>
            <w:r>
              <w:t>#On affecte des données à ces variables.</w:t>
            </w:r>
          </w:p>
        </w:tc>
      </w:tr>
    </w:tbl>
    <w:p w14:paraId="7F84042E" w14:textId="76501817" w:rsidR="00AB6F33" w:rsidRDefault="00AB6F33" w:rsidP="00AB6F33">
      <w:pPr>
        <w:pStyle w:val="Titre3"/>
      </w:pPr>
      <w:r>
        <w:t>c.</w:t>
      </w:r>
    </w:p>
    <w:p w14:paraId="0C136E9F" w14:textId="060650DB" w:rsidR="00866963" w:rsidRDefault="004D5D9D" w:rsidP="00AB6F33">
      <w:r>
        <w:t>La requête SQL de mises à jour permettant de corriger les données étonnées est :</w:t>
      </w:r>
    </w:p>
    <w:tbl>
      <w:tblPr>
        <w:tblStyle w:val="Grilledutableau"/>
        <w:tblW w:w="0" w:type="auto"/>
        <w:tblInd w:w="-5" w:type="dxa"/>
        <w:tblLook w:val="04A0" w:firstRow="1" w:lastRow="0" w:firstColumn="1" w:lastColumn="0" w:noHBand="0" w:noVBand="1"/>
      </w:tblPr>
      <w:tblGrid>
        <w:gridCol w:w="4253"/>
        <w:gridCol w:w="4814"/>
      </w:tblGrid>
      <w:tr w:rsidR="004D5D9D" w14:paraId="5789611C" w14:textId="592E74AA" w:rsidTr="004D5D9D">
        <w:tc>
          <w:tcPr>
            <w:tcW w:w="4253" w:type="dxa"/>
            <w:tcBorders>
              <w:top w:val="single" w:sz="4" w:space="0" w:color="B2B2B2"/>
              <w:left w:val="single" w:sz="4" w:space="0" w:color="B2B2B2"/>
              <w:bottom w:val="single" w:sz="4" w:space="0" w:color="B2B2B2"/>
              <w:right w:val="single" w:sz="4" w:space="0" w:color="B2B2B2"/>
            </w:tcBorders>
          </w:tcPr>
          <w:p w14:paraId="60877598" w14:textId="254E5D86" w:rsidR="004D5D9D" w:rsidRDefault="004D5D9D" w:rsidP="00AB6F33">
            <w:pPr>
              <w:pStyle w:val="Paragraphedeliste"/>
              <w:ind w:left="0"/>
            </w:pPr>
            <w:r>
              <w:t>UPDATE seconde</w:t>
            </w:r>
          </w:p>
          <w:p w14:paraId="4A66AC6E" w14:textId="77777777" w:rsidR="004D5D9D" w:rsidRDefault="004D5D9D" w:rsidP="00AB6F33">
            <w:pPr>
              <w:pStyle w:val="Paragraphedeliste"/>
              <w:ind w:left="0"/>
            </w:pPr>
          </w:p>
          <w:p w14:paraId="47B72C06" w14:textId="1F168D94" w:rsidR="004D5D9D" w:rsidRDefault="004D5D9D" w:rsidP="00AB6F33">
            <w:pPr>
              <w:pStyle w:val="Paragraphedeliste"/>
              <w:ind w:left="0"/>
            </w:pPr>
            <w:r>
              <w:t>SET langue1=</w:t>
            </w:r>
            <w:r w:rsidRPr="00DC4D85">
              <w:t>"</w:t>
            </w:r>
            <w:r>
              <w:t>allemand</w:t>
            </w:r>
            <w:r w:rsidRPr="00DC4D85">
              <w:t>"</w:t>
            </w:r>
          </w:p>
          <w:p w14:paraId="6B2912CD" w14:textId="77777777" w:rsidR="004D5D9D" w:rsidRDefault="004D5D9D" w:rsidP="00AB6F33">
            <w:pPr>
              <w:pStyle w:val="Paragraphedeliste"/>
              <w:ind w:left="0"/>
            </w:pPr>
          </w:p>
          <w:p w14:paraId="5920B9EB" w14:textId="77777777" w:rsidR="004D5D9D" w:rsidRDefault="004D5D9D" w:rsidP="00AB6F33">
            <w:pPr>
              <w:pStyle w:val="Paragraphedeliste"/>
              <w:ind w:left="0"/>
            </w:pPr>
            <w:r>
              <w:t xml:space="preserve">WHERE num_eleve = </w:t>
            </w:r>
            <w:r w:rsidRPr="00DC4D85">
              <w:t>"</w:t>
            </w:r>
            <w:r>
              <w:t>156929JJ</w:t>
            </w:r>
            <w:r w:rsidRPr="00DC4D85">
              <w:t>"</w:t>
            </w:r>
          </w:p>
        </w:tc>
        <w:tc>
          <w:tcPr>
            <w:tcW w:w="4814" w:type="dxa"/>
            <w:tcBorders>
              <w:top w:val="single" w:sz="4" w:space="0" w:color="B2B2B2"/>
              <w:left w:val="single" w:sz="4" w:space="0" w:color="B2B2B2"/>
              <w:bottom w:val="single" w:sz="4" w:space="0" w:color="B2B2B2"/>
              <w:right w:val="single" w:sz="4" w:space="0" w:color="B2B2B2"/>
            </w:tcBorders>
          </w:tcPr>
          <w:p w14:paraId="7DCC6512" w14:textId="77777777" w:rsidR="004D5D9D" w:rsidRDefault="004D5D9D" w:rsidP="00AB6F33">
            <w:pPr>
              <w:pStyle w:val="Paragraphedeliste"/>
              <w:ind w:left="0"/>
            </w:pPr>
            <w:r>
              <w:t>#On informe SQL que l’on va modifier le tableau seconde</w:t>
            </w:r>
          </w:p>
          <w:p w14:paraId="0AACB7DF" w14:textId="4E964586" w:rsidR="004D5D9D" w:rsidRDefault="004D5D9D" w:rsidP="00AB6F33">
            <w:pPr>
              <w:pStyle w:val="Paragraphedeliste"/>
              <w:ind w:left="0"/>
            </w:pPr>
            <w:r>
              <w:t>#On affecte une nouvelle valeur à la variable langue1 (variable qui était erronée)</w:t>
            </w:r>
          </w:p>
          <w:p w14:paraId="663E70B4" w14:textId="0EC506AE" w:rsidR="004D5D9D" w:rsidRDefault="004D5D9D" w:rsidP="00AB6F33">
            <w:pPr>
              <w:pStyle w:val="Paragraphedeliste"/>
              <w:ind w:left="0"/>
            </w:pPr>
            <w:r>
              <w:t>#On donne l’identifiant de la ligne à changer.</w:t>
            </w:r>
          </w:p>
        </w:tc>
      </w:tr>
    </w:tbl>
    <w:p w14:paraId="40314796" w14:textId="77777777" w:rsidR="004D5D9D" w:rsidRDefault="004D5D9D" w:rsidP="004D5D9D"/>
    <w:p w14:paraId="03874C4D" w14:textId="379DEA46" w:rsidR="00AB6F33" w:rsidRPr="00A90193" w:rsidRDefault="00AB6F33" w:rsidP="004D5D9D">
      <w:r>
        <w:br w:type="page"/>
      </w:r>
    </w:p>
    <w:p w14:paraId="4C5F48DC" w14:textId="3C898A31" w:rsidR="00866963" w:rsidRDefault="00AB6F33" w:rsidP="00AB6F33">
      <w:pPr>
        <w:pStyle w:val="Titre2"/>
      </w:pPr>
      <w:r>
        <w:lastRenderedPageBreak/>
        <w:t>2)</w:t>
      </w:r>
    </w:p>
    <w:p w14:paraId="44CC5F54" w14:textId="7EFB2993" w:rsidR="00AB6F33" w:rsidRDefault="00AB6F33" w:rsidP="00AB6F33">
      <w:pPr>
        <w:pStyle w:val="Titre3"/>
      </w:pPr>
      <w:r>
        <w:t>a.</w:t>
      </w:r>
    </w:p>
    <w:p w14:paraId="7E7B0A04" w14:textId="424339D7" w:rsidR="00866963" w:rsidRDefault="00A950F3" w:rsidP="00AB6F33">
      <w:r>
        <w:t xml:space="preserve">Le résultat de la requête </w:t>
      </w:r>
      <w:r w:rsidRPr="00A950F3">
        <w:rPr>
          <w:b/>
          <w:bCs/>
        </w:rPr>
        <w:t>SELECT num_eleve FROM seconde;</w:t>
      </w:r>
      <w:r>
        <w:t xml:space="preserve"> r</w:t>
      </w:r>
      <w:r w:rsidR="00866963">
        <w:t>env</w:t>
      </w:r>
      <w:r>
        <w:t>erras</w:t>
      </w:r>
      <w:r w:rsidR="00866963">
        <w:t xml:space="preserve"> les numéros d’identification de tous les élèves de seconde. Il s’agit donc de</w:t>
      </w:r>
      <w:r>
        <w:t xml:space="preserve"> toutes les </w:t>
      </w:r>
      <w:r w:rsidR="00866963">
        <w:t xml:space="preserve"> données de la première </w:t>
      </w:r>
      <w:r w:rsidR="00866963" w:rsidRPr="00DC4D85">
        <w:t>"</w:t>
      </w:r>
      <w:r w:rsidR="00866963">
        <w:t>colonne</w:t>
      </w:r>
      <w:r w:rsidR="00866963" w:rsidRPr="00DC4D85">
        <w:t>"</w:t>
      </w:r>
      <w:r w:rsidR="00866963">
        <w:t xml:space="preserve"> du fichier csv</w:t>
      </w:r>
    </w:p>
    <w:p w14:paraId="249F8510" w14:textId="738379F5" w:rsidR="00AB6F33" w:rsidRDefault="00AB6F33" w:rsidP="00AB6F33">
      <w:pPr>
        <w:pStyle w:val="Titre3"/>
      </w:pPr>
      <w:r>
        <w:t>b.</w:t>
      </w:r>
    </w:p>
    <w:p w14:paraId="513C4372" w14:textId="5F24A598" w:rsidR="00866963" w:rsidRDefault="00A950F3" w:rsidP="00AB6F33">
      <w:r>
        <w:t xml:space="preserve">Le résultat de la requête </w:t>
      </w:r>
      <w:r w:rsidRPr="00A950F3">
        <w:rPr>
          <w:b/>
          <w:bCs/>
        </w:rPr>
        <w:t>SELECT COUNT(num_eleve) FROM seconde;</w:t>
      </w:r>
      <w:r>
        <w:t xml:space="preserve"> compteras le nombre d’élèves de seconde</w:t>
      </w:r>
      <w:r w:rsidR="00866963">
        <w:t xml:space="preserve">. </w:t>
      </w:r>
      <w:r>
        <w:t>Pour pouvoir afficher un résultat valide de cette fonction sur la base seconde.csv, il faudrait que nous disposions de la totalité du tableau, et non d’un extrait qui se trouve sur la page précédente.</w:t>
      </w:r>
    </w:p>
    <w:p w14:paraId="2D2BBD0B" w14:textId="5740388C" w:rsidR="00AB6F33" w:rsidRDefault="00AB6F33" w:rsidP="00AB6F33">
      <w:pPr>
        <w:pStyle w:val="Titre3"/>
      </w:pPr>
      <w:r>
        <w:t>c.</w:t>
      </w:r>
    </w:p>
    <w:p w14:paraId="0FF46055" w14:textId="556FBFB8" w:rsidR="00866963" w:rsidRDefault="00A950F3" w:rsidP="00AB6F33">
      <w:r>
        <w:t>La requête qui permettras de connaitre tous les élèves qui font allemand</w:t>
      </w:r>
      <w:r w:rsidR="00EB7B42">
        <w:t xml:space="preserve"> </w:t>
      </w:r>
      <w:r>
        <w:t xml:space="preserve"> en </w:t>
      </w:r>
      <w:r w:rsidR="00EB7B42">
        <w:t xml:space="preserve"> </w:t>
      </w:r>
      <w:r>
        <w:t>langue1</w:t>
      </w:r>
      <w:r w:rsidR="00EB7B42">
        <w:t xml:space="preserve">  ou  langue2</w:t>
      </w:r>
      <w:r>
        <w:t xml:space="preserve"> est :</w:t>
      </w:r>
    </w:p>
    <w:tbl>
      <w:tblPr>
        <w:tblStyle w:val="Grilledutableau"/>
        <w:tblW w:w="9640" w:type="dxa"/>
        <w:tblInd w:w="-289" w:type="dxa"/>
        <w:tblLook w:val="04A0" w:firstRow="1" w:lastRow="0" w:firstColumn="1" w:lastColumn="0" w:noHBand="0" w:noVBand="1"/>
      </w:tblPr>
      <w:tblGrid>
        <w:gridCol w:w="5671"/>
        <w:gridCol w:w="3969"/>
      </w:tblGrid>
      <w:tr w:rsidR="00EB7B42" w14:paraId="6C25696E" w14:textId="691C969B" w:rsidTr="00EB7B42">
        <w:tc>
          <w:tcPr>
            <w:tcW w:w="5671" w:type="dxa"/>
            <w:tcBorders>
              <w:top w:val="single" w:sz="4" w:space="0" w:color="B2B2B2"/>
              <w:left w:val="single" w:sz="4" w:space="0" w:color="B2B2B2"/>
              <w:bottom w:val="single" w:sz="4" w:space="0" w:color="B2B2B2"/>
              <w:right w:val="single" w:sz="4" w:space="0" w:color="B2B2B2"/>
            </w:tcBorders>
          </w:tcPr>
          <w:p w14:paraId="2D205048" w14:textId="5EE2914E" w:rsidR="00EB7B42" w:rsidRDefault="00EB7B42" w:rsidP="00AB6F33">
            <w:pPr>
              <w:pStyle w:val="Paragraphedeliste"/>
              <w:ind w:left="0"/>
            </w:pPr>
            <w:r>
              <w:t>SELECT COUNT(*) FROM seconde</w:t>
            </w:r>
          </w:p>
          <w:p w14:paraId="34ED4629" w14:textId="269CA6AC" w:rsidR="00EB7B42" w:rsidRDefault="00EB7B42" w:rsidP="00AB6F33">
            <w:pPr>
              <w:pStyle w:val="Paragraphedeliste"/>
              <w:ind w:left="0"/>
            </w:pPr>
          </w:p>
          <w:p w14:paraId="62B2CB8E" w14:textId="77777777" w:rsidR="00EB7B42" w:rsidRDefault="00EB7B42" w:rsidP="00AB6F33">
            <w:pPr>
              <w:pStyle w:val="Paragraphedeliste"/>
              <w:ind w:left="0"/>
            </w:pPr>
          </w:p>
          <w:p w14:paraId="4BB4A4DC" w14:textId="77777777" w:rsidR="00EB7B42" w:rsidRDefault="00EB7B42" w:rsidP="00AB6F33">
            <w:pPr>
              <w:pStyle w:val="Paragraphedeliste"/>
              <w:ind w:left="0"/>
            </w:pPr>
            <w:r>
              <w:t xml:space="preserve">WHERE langue1 = </w:t>
            </w:r>
            <w:r w:rsidRPr="00DC4D85">
              <w:t>"</w:t>
            </w:r>
            <w:r>
              <w:t>allemand</w:t>
            </w:r>
            <w:r w:rsidRPr="00DC4D85">
              <w:t>"</w:t>
            </w:r>
            <w:r>
              <w:t xml:space="preserve"> OR langue2=</w:t>
            </w:r>
            <w:r w:rsidRPr="00DC4D85">
              <w:t>"</w:t>
            </w:r>
            <w:r>
              <w:t>allemand</w:t>
            </w:r>
            <w:r w:rsidRPr="00DC4D85">
              <w:t>"</w:t>
            </w:r>
          </w:p>
        </w:tc>
        <w:tc>
          <w:tcPr>
            <w:tcW w:w="3969" w:type="dxa"/>
            <w:tcBorders>
              <w:top w:val="single" w:sz="4" w:space="0" w:color="B2B2B2"/>
              <w:left w:val="single" w:sz="4" w:space="0" w:color="B2B2B2"/>
              <w:bottom w:val="single" w:sz="4" w:space="0" w:color="B2B2B2"/>
              <w:right w:val="single" w:sz="4" w:space="0" w:color="B2B2B2"/>
            </w:tcBorders>
          </w:tcPr>
          <w:p w14:paraId="6ACD3E79" w14:textId="68EA81B4" w:rsidR="00EB7B42" w:rsidRDefault="00EB7B42" w:rsidP="00AB6F33">
            <w:pPr>
              <w:pStyle w:val="Paragraphedeliste"/>
              <w:ind w:left="0"/>
            </w:pPr>
            <w:r>
              <w:t>#On sélectionne tous les éléments du tableau seconde</w:t>
            </w:r>
          </w:p>
          <w:p w14:paraId="077ECD75" w14:textId="77777777" w:rsidR="00EB7B42" w:rsidRDefault="00EB7B42" w:rsidP="00AB6F33">
            <w:pPr>
              <w:pStyle w:val="Paragraphedeliste"/>
              <w:ind w:left="0"/>
            </w:pPr>
          </w:p>
          <w:p w14:paraId="100ABFD1" w14:textId="4028C374" w:rsidR="00EB7B42" w:rsidRDefault="00EB7B42" w:rsidP="00AB6F33">
            <w:pPr>
              <w:pStyle w:val="Paragraphedeliste"/>
              <w:ind w:left="0"/>
            </w:pPr>
            <w:r>
              <w:t xml:space="preserve">#On localise la colonne langue1 puis vérifie si la donnée est </w:t>
            </w:r>
            <w:proofErr w:type="gramStart"/>
            <w:r>
              <w:t>allemand</w:t>
            </w:r>
            <w:proofErr w:type="gramEnd"/>
            <w:r>
              <w:t>, on localise aussi la colonne langue2 puis on vérifie si la donnée est allemand</w:t>
            </w:r>
          </w:p>
          <w:p w14:paraId="76DF2064" w14:textId="77777777" w:rsidR="00EB7B42" w:rsidRDefault="00EB7B42" w:rsidP="00AB6F33">
            <w:pPr>
              <w:pStyle w:val="Paragraphedeliste"/>
              <w:ind w:left="0"/>
            </w:pPr>
          </w:p>
          <w:p w14:paraId="08CAA9D4" w14:textId="0AC60A76" w:rsidR="00EB7B42" w:rsidRDefault="00EB7B42" w:rsidP="00AB6F33">
            <w:pPr>
              <w:pStyle w:val="Paragraphedeliste"/>
              <w:ind w:left="0"/>
            </w:pPr>
            <w:r>
              <w:t>#Si l’une des deux conditions est validée, rien d’autre ne se passe pour permettre d’en informer l’utilisateur.</w:t>
            </w:r>
          </w:p>
        </w:tc>
      </w:tr>
    </w:tbl>
    <w:p w14:paraId="724A952C" w14:textId="60A246CE" w:rsidR="00866963" w:rsidRDefault="00AB6F33" w:rsidP="00AB6F33">
      <w:pPr>
        <w:pStyle w:val="Titre2"/>
      </w:pPr>
      <w:r>
        <w:t>3)</w:t>
      </w:r>
    </w:p>
    <w:p w14:paraId="7A3F135B" w14:textId="229CB16A" w:rsidR="00AB6F33" w:rsidRDefault="00AB6F33" w:rsidP="00AB6F33">
      <w:pPr>
        <w:pStyle w:val="Titre3"/>
      </w:pPr>
      <w:r>
        <w:t>a.</w:t>
      </w:r>
    </w:p>
    <w:p w14:paraId="3249AEB3" w14:textId="1287AE86" w:rsidR="00866963" w:rsidRDefault="00866963" w:rsidP="00AB6F33">
      <w:r>
        <w:t>L’ajout d’une clé étrangère  permet de s’assurer que les données des tables se correspondent. Elle peut aussi permettre d’empêcher d’ajouter des objets dans une table s’ils ne sont pas présents dans l’autre.</w:t>
      </w:r>
    </w:p>
    <w:p w14:paraId="0D6BB91E" w14:textId="78A96E1D" w:rsidR="00AB6F33" w:rsidRDefault="00AB6F33" w:rsidP="00AB6F33">
      <w:pPr>
        <w:pStyle w:val="Titre3"/>
      </w:pPr>
      <w:r>
        <w:t>b.</w:t>
      </w:r>
    </w:p>
    <w:p w14:paraId="4FBFCA4A" w14:textId="5D620F83" w:rsidR="00866963" w:rsidRDefault="00C77380" w:rsidP="00AB6F33">
      <w:r>
        <w:t>La commande qui permet d’établir cette liste est</w:t>
      </w:r>
      <w:r w:rsidR="00866963">
        <w:t> :</w:t>
      </w:r>
    </w:p>
    <w:tbl>
      <w:tblPr>
        <w:tblStyle w:val="Grilledutableau"/>
        <w:tblW w:w="0" w:type="auto"/>
        <w:tblInd w:w="-431" w:type="dxa"/>
        <w:tblLook w:val="04A0" w:firstRow="1" w:lastRow="0" w:firstColumn="1" w:lastColumn="0" w:noHBand="0" w:noVBand="1"/>
      </w:tblPr>
      <w:tblGrid>
        <w:gridCol w:w="6014"/>
        <w:gridCol w:w="3479"/>
      </w:tblGrid>
      <w:tr w:rsidR="00C77380" w14:paraId="0CEFE6EA" w14:textId="295751AC" w:rsidTr="00C77380">
        <w:tc>
          <w:tcPr>
            <w:tcW w:w="6014" w:type="dxa"/>
            <w:tcBorders>
              <w:top w:val="single" w:sz="4" w:space="0" w:color="B2B2B2"/>
              <w:left w:val="single" w:sz="4" w:space="0" w:color="B2B2B2"/>
              <w:bottom w:val="single" w:sz="4" w:space="0" w:color="B2B2B2"/>
              <w:right w:val="single" w:sz="4" w:space="0" w:color="B2B2B2"/>
            </w:tcBorders>
          </w:tcPr>
          <w:p w14:paraId="0BC05ABE" w14:textId="62549BE0" w:rsidR="00C77380" w:rsidRDefault="00C77380" w:rsidP="00AB6F33">
            <w:pPr>
              <w:pStyle w:val="Paragraphedeliste"/>
              <w:ind w:left="0"/>
            </w:pPr>
            <w:r>
              <w:t xml:space="preserve">SELECT nom, </w:t>
            </w:r>
            <w:proofErr w:type="spellStart"/>
            <w:r>
              <w:t>prenom</w:t>
            </w:r>
            <w:proofErr w:type="spellEnd"/>
            <w:r>
              <w:t xml:space="preserve">, </w:t>
            </w:r>
            <w:proofErr w:type="spellStart"/>
            <w:r>
              <w:t>datedenaissance</w:t>
            </w:r>
            <w:proofErr w:type="spellEnd"/>
            <w:r>
              <w:t xml:space="preserve"> FROM </w:t>
            </w:r>
            <w:proofErr w:type="spellStart"/>
            <w:r>
              <w:t>eleve</w:t>
            </w:r>
            <w:proofErr w:type="spellEnd"/>
          </w:p>
          <w:p w14:paraId="62ECCFCB" w14:textId="46B2030D" w:rsidR="00C77380" w:rsidRDefault="00C77380" w:rsidP="00AB6F33">
            <w:pPr>
              <w:pStyle w:val="Paragraphedeliste"/>
              <w:ind w:left="0"/>
            </w:pPr>
          </w:p>
          <w:p w14:paraId="362BF3F9" w14:textId="77777777" w:rsidR="00C77380" w:rsidRDefault="00C77380" w:rsidP="00AB6F33">
            <w:pPr>
              <w:pStyle w:val="Paragraphedeliste"/>
              <w:ind w:left="0"/>
            </w:pPr>
          </w:p>
          <w:p w14:paraId="586D7D91" w14:textId="77777777" w:rsidR="00C77380" w:rsidRDefault="00C77380" w:rsidP="00AB6F33">
            <w:pPr>
              <w:pStyle w:val="Paragraphedeliste"/>
              <w:ind w:left="0"/>
            </w:pPr>
          </w:p>
          <w:p w14:paraId="6D65E70A" w14:textId="6E354ABB" w:rsidR="00C77380" w:rsidRDefault="00C77380" w:rsidP="00AB6F33">
            <w:pPr>
              <w:pStyle w:val="Paragraphedeliste"/>
              <w:ind w:left="0"/>
            </w:pPr>
            <w:r>
              <w:t xml:space="preserve">JOIN seconde ON </w:t>
            </w:r>
            <w:proofErr w:type="spellStart"/>
            <w:r>
              <w:t>seconde.num_eleve</w:t>
            </w:r>
            <w:proofErr w:type="spellEnd"/>
            <w:r>
              <w:t>=</w:t>
            </w:r>
            <w:proofErr w:type="spellStart"/>
            <w:r>
              <w:t>eleve.num_eleve</w:t>
            </w:r>
            <w:proofErr w:type="spellEnd"/>
          </w:p>
          <w:p w14:paraId="0D80D87B" w14:textId="22FD9391" w:rsidR="00C77380" w:rsidRDefault="00C77380" w:rsidP="00AB6F33">
            <w:pPr>
              <w:pStyle w:val="Paragraphedeliste"/>
              <w:ind w:left="0"/>
            </w:pPr>
          </w:p>
          <w:p w14:paraId="7512F3F2" w14:textId="003F923C" w:rsidR="00C77380" w:rsidRDefault="00C77380" w:rsidP="00AB6F33">
            <w:pPr>
              <w:pStyle w:val="Paragraphedeliste"/>
              <w:ind w:left="0"/>
            </w:pPr>
          </w:p>
          <w:p w14:paraId="21D9BA13" w14:textId="77777777" w:rsidR="00C77380" w:rsidRDefault="00C77380" w:rsidP="00AB6F33">
            <w:pPr>
              <w:pStyle w:val="Paragraphedeliste"/>
              <w:ind w:left="0"/>
            </w:pPr>
          </w:p>
          <w:p w14:paraId="795D576D" w14:textId="77777777" w:rsidR="00C77380" w:rsidRDefault="00C77380" w:rsidP="00AB6F33">
            <w:pPr>
              <w:pStyle w:val="Paragraphedeliste"/>
              <w:ind w:left="0"/>
            </w:pPr>
            <w:r>
              <w:t xml:space="preserve">WHERE </w:t>
            </w:r>
            <w:proofErr w:type="spellStart"/>
            <w:r>
              <w:t>seconde.classe</w:t>
            </w:r>
            <w:proofErr w:type="spellEnd"/>
            <w:r>
              <w:t>=</w:t>
            </w:r>
            <w:r w:rsidRPr="00DC4D85">
              <w:t>"2A"</w:t>
            </w:r>
          </w:p>
        </w:tc>
        <w:tc>
          <w:tcPr>
            <w:tcW w:w="3479" w:type="dxa"/>
            <w:tcBorders>
              <w:top w:val="single" w:sz="4" w:space="0" w:color="B2B2B2"/>
              <w:left w:val="single" w:sz="4" w:space="0" w:color="B2B2B2"/>
              <w:bottom w:val="single" w:sz="4" w:space="0" w:color="B2B2B2"/>
              <w:right w:val="single" w:sz="4" w:space="0" w:color="B2B2B2"/>
            </w:tcBorders>
          </w:tcPr>
          <w:p w14:paraId="27221A38" w14:textId="77777777" w:rsidR="00C77380" w:rsidRDefault="00C77380" w:rsidP="00AB6F33">
            <w:pPr>
              <w:pStyle w:val="Paragraphedeliste"/>
              <w:ind w:left="0"/>
            </w:pPr>
            <w:r>
              <w:t xml:space="preserve">#On sélectionne les variables </w:t>
            </w:r>
            <w:r>
              <w:t xml:space="preserve">nom, </w:t>
            </w:r>
            <w:proofErr w:type="spellStart"/>
            <w:r>
              <w:t>prenom</w:t>
            </w:r>
            <w:proofErr w:type="spellEnd"/>
            <w:r>
              <w:t xml:space="preserve">, </w:t>
            </w:r>
            <w:proofErr w:type="spellStart"/>
            <w:r>
              <w:t>datedenaissance</w:t>
            </w:r>
            <w:proofErr w:type="spellEnd"/>
            <w:r>
              <w:t xml:space="preserve"> du tableau </w:t>
            </w:r>
            <w:proofErr w:type="spellStart"/>
            <w:r>
              <w:t>eleve</w:t>
            </w:r>
            <w:proofErr w:type="spellEnd"/>
          </w:p>
          <w:p w14:paraId="21D6C0E0" w14:textId="77777777" w:rsidR="00C77380" w:rsidRDefault="00C77380" w:rsidP="00AB6F33">
            <w:pPr>
              <w:pStyle w:val="Paragraphedeliste"/>
              <w:ind w:left="0"/>
            </w:pPr>
          </w:p>
          <w:p w14:paraId="3B0C9ECF" w14:textId="64D95285" w:rsidR="00C77380" w:rsidRDefault="00C77380" w:rsidP="00AB6F33">
            <w:pPr>
              <w:pStyle w:val="Paragraphedeliste"/>
              <w:ind w:left="0"/>
            </w:pPr>
            <w:r>
              <w:t>#On lie les variables num_eleve de la colonne num_eleve sur le tableau seconde</w:t>
            </w:r>
          </w:p>
          <w:p w14:paraId="7F20B4A1" w14:textId="77777777" w:rsidR="00C77380" w:rsidRDefault="00C77380" w:rsidP="00AB6F33">
            <w:pPr>
              <w:pStyle w:val="Paragraphedeliste"/>
              <w:ind w:left="0"/>
            </w:pPr>
          </w:p>
          <w:p w14:paraId="15E5010A" w14:textId="1F4BDEC6" w:rsidR="00C77380" w:rsidRDefault="00C77380" w:rsidP="00AB6F33">
            <w:pPr>
              <w:pStyle w:val="Paragraphedeliste"/>
              <w:ind w:left="0"/>
            </w:pPr>
            <w:r>
              <w:t xml:space="preserve">#On informe que la colonne classe </w:t>
            </w:r>
            <w:r w:rsidRPr="00DC4D85">
              <w:t>"2A"</w:t>
            </w:r>
            <w:r>
              <w:t xml:space="preserve"> est la destination.</w:t>
            </w:r>
          </w:p>
        </w:tc>
      </w:tr>
    </w:tbl>
    <w:p w14:paraId="6A7A4B4A" w14:textId="25490FF0" w:rsidR="00C77380" w:rsidRDefault="00C77380" w:rsidP="00866963"/>
    <w:p w14:paraId="7EF534E3" w14:textId="77777777" w:rsidR="00C77380" w:rsidRDefault="00C77380">
      <w:pPr>
        <w:spacing w:before="0" w:after="40"/>
        <w:jc w:val="left"/>
      </w:pPr>
      <w:r>
        <w:br w:type="page"/>
      </w:r>
    </w:p>
    <w:p w14:paraId="25B08F0D" w14:textId="77777777" w:rsidR="00AB6F33" w:rsidRDefault="00AB6F33" w:rsidP="00AB6F33">
      <w:pPr>
        <w:pStyle w:val="Titre2"/>
      </w:pPr>
      <w:r>
        <w:lastRenderedPageBreak/>
        <w:t>4)</w:t>
      </w:r>
    </w:p>
    <w:p w14:paraId="70A73D22" w14:textId="13D2390F" w:rsidR="00866963" w:rsidRDefault="006A0807" w:rsidP="00AB6F33">
      <w:r>
        <w:t xml:space="preserve">La structure d’une table </w:t>
      </w:r>
      <w:proofErr w:type="spellStart"/>
      <w:r w:rsidRPr="006A0807">
        <w:rPr>
          <w:b/>
          <w:bCs/>
        </w:rPr>
        <w:t>coordonnees</w:t>
      </w:r>
      <w:proofErr w:type="spellEnd"/>
      <w:r>
        <w:t xml:space="preserve"> est la suivante</w:t>
      </w:r>
      <w:r w:rsidR="00866963">
        <w:t> :</w:t>
      </w:r>
    </w:p>
    <w:tbl>
      <w:tblPr>
        <w:tblStyle w:val="Grilledutableau"/>
        <w:tblW w:w="0" w:type="auto"/>
        <w:tblInd w:w="279" w:type="dxa"/>
        <w:tblLook w:val="04A0" w:firstRow="1" w:lastRow="0" w:firstColumn="1" w:lastColumn="0" w:noHBand="0" w:noVBand="1"/>
      </w:tblPr>
      <w:tblGrid>
        <w:gridCol w:w="2268"/>
        <w:gridCol w:w="1559"/>
        <w:gridCol w:w="4956"/>
      </w:tblGrid>
      <w:tr w:rsidR="00866963" w14:paraId="0A97A4A3" w14:textId="77777777" w:rsidTr="00EB7B42">
        <w:tc>
          <w:tcPr>
            <w:tcW w:w="8783" w:type="dxa"/>
            <w:gridSpan w:val="3"/>
            <w:tcBorders>
              <w:top w:val="single" w:sz="4" w:space="0" w:color="B2B2B2"/>
              <w:left w:val="single" w:sz="4" w:space="0" w:color="B2B2B2"/>
              <w:bottom w:val="single" w:sz="4" w:space="0" w:color="B2B2B2"/>
              <w:right w:val="single" w:sz="4" w:space="0" w:color="B2B2B2"/>
            </w:tcBorders>
          </w:tcPr>
          <w:p w14:paraId="5AE126BA" w14:textId="77777777" w:rsidR="00866963" w:rsidRDefault="00866963" w:rsidP="00AB6F33">
            <w:pPr>
              <w:pStyle w:val="Paragraphedeliste"/>
              <w:ind w:left="0"/>
            </w:pPr>
            <w:r>
              <w:t>coordonnées</w:t>
            </w:r>
          </w:p>
        </w:tc>
      </w:tr>
      <w:tr w:rsidR="00866963" w14:paraId="50301433" w14:textId="77777777" w:rsidTr="00EB7B42">
        <w:tc>
          <w:tcPr>
            <w:tcW w:w="2268" w:type="dxa"/>
            <w:tcBorders>
              <w:top w:val="single" w:sz="4" w:space="0" w:color="B2B2B2"/>
              <w:left w:val="single" w:sz="4" w:space="0" w:color="B2B2B2"/>
              <w:bottom w:val="single" w:sz="4" w:space="0" w:color="B2B2B2"/>
              <w:right w:val="single" w:sz="4" w:space="0" w:color="B2B2B2"/>
            </w:tcBorders>
          </w:tcPr>
          <w:p w14:paraId="7693A660" w14:textId="77777777" w:rsidR="00866963" w:rsidRDefault="00866963" w:rsidP="00AB6F33">
            <w:pPr>
              <w:pStyle w:val="Paragraphedeliste"/>
              <w:ind w:left="0"/>
            </w:pPr>
            <w:r>
              <w:t>num_eleve</w:t>
            </w:r>
          </w:p>
        </w:tc>
        <w:tc>
          <w:tcPr>
            <w:tcW w:w="1559" w:type="dxa"/>
            <w:tcBorders>
              <w:top w:val="single" w:sz="4" w:space="0" w:color="B2B2B2"/>
              <w:left w:val="single" w:sz="4" w:space="0" w:color="B2B2B2"/>
              <w:bottom w:val="single" w:sz="4" w:space="0" w:color="B2B2B2"/>
              <w:right w:val="single" w:sz="4" w:space="0" w:color="B2B2B2"/>
            </w:tcBorders>
          </w:tcPr>
          <w:p w14:paraId="1962B4AD" w14:textId="77777777" w:rsidR="00866963" w:rsidRDefault="00866963" w:rsidP="00AB6F33">
            <w:pPr>
              <w:pStyle w:val="Paragraphedeliste"/>
              <w:ind w:left="0"/>
            </w:pPr>
            <w:r>
              <w:t>clé primaire</w:t>
            </w:r>
          </w:p>
        </w:tc>
        <w:tc>
          <w:tcPr>
            <w:tcW w:w="4956" w:type="dxa"/>
            <w:tcBorders>
              <w:top w:val="single" w:sz="4" w:space="0" w:color="B2B2B2"/>
              <w:left w:val="single" w:sz="4" w:space="0" w:color="B2B2B2"/>
              <w:bottom w:val="single" w:sz="4" w:space="0" w:color="B2B2B2"/>
              <w:right w:val="single" w:sz="4" w:space="0" w:color="B2B2B2"/>
            </w:tcBorders>
          </w:tcPr>
          <w:p w14:paraId="7ABA17CD" w14:textId="77777777" w:rsidR="00866963" w:rsidRDefault="00866963" w:rsidP="00AB6F33">
            <w:pPr>
              <w:pStyle w:val="Paragraphedeliste"/>
              <w:ind w:left="0"/>
            </w:pPr>
            <w:r>
              <w:t>clé étrangère de la table seconde</w:t>
            </w:r>
          </w:p>
        </w:tc>
      </w:tr>
      <w:tr w:rsidR="00866963" w14:paraId="289D7DED" w14:textId="77777777" w:rsidTr="00EB7B42">
        <w:tc>
          <w:tcPr>
            <w:tcW w:w="2268" w:type="dxa"/>
            <w:tcBorders>
              <w:top w:val="single" w:sz="4" w:space="0" w:color="B2B2B2"/>
              <w:left w:val="single" w:sz="4" w:space="0" w:color="B2B2B2"/>
              <w:bottom w:val="single" w:sz="4" w:space="0" w:color="B2B2B2"/>
              <w:right w:val="single" w:sz="4" w:space="0" w:color="B2B2B2"/>
            </w:tcBorders>
          </w:tcPr>
          <w:p w14:paraId="5F83C4C3" w14:textId="77777777" w:rsidR="00866963" w:rsidRDefault="00866963" w:rsidP="00AB6F33">
            <w:pPr>
              <w:pStyle w:val="Paragraphedeliste"/>
              <w:ind w:left="0"/>
            </w:pPr>
            <w:r>
              <w:t>adresse</w:t>
            </w:r>
          </w:p>
        </w:tc>
        <w:tc>
          <w:tcPr>
            <w:tcW w:w="1559" w:type="dxa"/>
            <w:tcBorders>
              <w:top w:val="single" w:sz="4" w:space="0" w:color="B2B2B2"/>
              <w:left w:val="single" w:sz="4" w:space="0" w:color="B2B2B2"/>
              <w:bottom w:val="single" w:sz="4" w:space="0" w:color="B2B2B2"/>
              <w:right w:val="single" w:sz="4" w:space="0" w:color="B2B2B2"/>
            </w:tcBorders>
          </w:tcPr>
          <w:p w14:paraId="5D205DAE" w14:textId="77777777" w:rsidR="00866963" w:rsidRDefault="00866963" w:rsidP="00AB6F33">
            <w:pPr>
              <w:pStyle w:val="Paragraphedeliste"/>
              <w:ind w:left="0"/>
            </w:pPr>
          </w:p>
        </w:tc>
        <w:tc>
          <w:tcPr>
            <w:tcW w:w="4956" w:type="dxa"/>
            <w:tcBorders>
              <w:top w:val="single" w:sz="4" w:space="0" w:color="B2B2B2"/>
              <w:left w:val="single" w:sz="4" w:space="0" w:color="B2B2B2"/>
              <w:bottom w:val="single" w:sz="4" w:space="0" w:color="B2B2B2"/>
              <w:right w:val="single" w:sz="4" w:space="0" w:color="B2B2B2"/>
            </w:tcBorders>
          </w:tcPr>
          <w:p w14:paraId="3DB6CB2E" w14:textId="77777777" w:rsidR="00866963" w:rsidRDefault="00866963" w:rsidP="00AB6F33">
            <w:pPr>
              <w:pStyle w:val="Paragraphedeliste"/>
              <w:ind w:left="0"/>
            </w:pPr>
          </w:p>
        </w:tc>
      </w:tr>
      <w:tr w:rsidR="00866963" w14:paraId="77AFBEA7" w14:textId="77777777" w:rsidTr="00EB7B42">
        <w:tc>
          <w:tcPr>
            <w:tcW w:w="2268" w:type="dxa"/>
            <w:tcBorders>
              <w:top w:val="single" w:sz="4" w:space="0" w:color="B2B2B2"/>
              <w:left w:val="single" w:sz="4" w:space="0" w:color="B2B2B2"/>
              <w:bottom w:val="single" w:sz="4" w:space="0" w:color="B2B2B2"/>
              <w:right w:val="single" w:sz="4" w:space="0" w:color="B2B2B2"/>
            </w:tcBorders>
          </w:tcPr>
          <w:p w14:paraId="3CF4BB40" w14:textId="77777777" w:rsidR="00866963" w:rsidRDefault="00866963" w:rsidP="00AB6F33">
            <w:pPr>
              <w:pStyle w:val="Paragraphedeliste"/>
              <w:ind w:left="0"/>
            </w:pPr>
            <w:r>
              <w:t>code postal</w:t>
            </w:r>
          </w:p>
        </w:tc>
        <w:tc>
          <w:tcPr>
            <w:tcW w:w="1559" w:type="dxa"/>
            <w:tcBorders>
              <w:top w:val="single" w:sz="4" w:space="0" w:color="B2B2B2"/>
              <w:left w:val="single" w:sz="4" w:space="0" w:color="B2B2B2"/>
              <w:bottom w:val="single" w:sz="4" w:space="0" w:color="B2B2B2"/>
              <w:right w:val="single" w:sz="4" w:space="0" w:color="B2B2B2"/>
            </w:tcBorders>
          </w:tcPr>
          <w:p w14:paraId="13C04B0A" w14:textId="77777777" w:rsidR="00866963" w:rsidRDefault="00866963" w:rsidP="00AB6F33">
            <w:pPr>
              <w:pStyle w:val="Paragraphedeliste"/>
              <w:ind w:left="0"/>
            </w:pPr>
          </w:p>
        </w:tc>
        <w:tc>
          <w:tcPr>
            <w:tcW w:w="4956" w:type="dxa"/>
            <w:tcBorders>
              <w:top w:val="single" w:sz="4" w:space="0" w:color="B2B2B2"/>
              <w:left w:val="single" w:sz="4" w:space="0" w:color="B2B2B2"/>
              <w:bottom w:val="single" w:sz="4" w:space="0" w:color="B2B2B2"/>
              <w:right w:val="single" w:sz="4" w:space="0" w:color="B2B2B2"/>
            </w:tcBorders>
          </w:tcPr>
          <w:p w14:paraId="530B685E" w14:textId="77777777" w:rsidR="00866963" w:rsidRDefault="00866963" w:rsidP="00AB6F33">
            <w:pPr>
              <w:pStyle w:val="Paragraphedeliste"/>
              <w:ind w:left="0"/>
            </w:pPr>
          </w:p>
        </w:tc>
      </w:tr>
      <w:tr w:rsidR="00866963" w14:paraId="7C2198FA" w14:textId="77777777" w:rsidTr="000622E6">
        <w:tc>
          <w:tcPr>
            <w:tcW w:w="2268" w:type="dxa"/>
            <w:tcBorders>
              <w:top w:val="single" w:sz="4" w:space="0" w:color="B2B2B2"/>
              <w:left w:val="single" w:sz="4" w:space="0" w:color="B2B2B2"/>
              <w:bottom w:val="single" w:sz="4" w:space="0" w:color="B2B2B2"/>
              <w:right w:val="single" w:sz="4" w:space="0" w:color="B2B2B2"/>
            </w:tcBorders>
          </w:tcPr>
          <w:p w14:paraId="2C320B13" w14:textId="77777777" w:rsidR="00866963" w:rsidRDefault="00866963" w:rsidP="00AB6F33">
            <w:pPr>
              <w:pStyle w:val="Paragraphedeliste"/>
              <w:ind w:left="0"/>
            </w:pPr>
            <w:r>
              <w:t>ville</w:t>
            </w:r>
          </w:p>
        </w:tc>
        <w:tc>
          <w:tcPr>
            <w:tcW w:w="1559" w:type="dxa"/>
            <w:tcBorders>
              <w:top w:val="single" w:sz="4" w:space="0" w:color="B2B2B2"/>
              <w:left w:val="single" w:sz="4" w:space="0" w:color="B2B2B2"/>
              <w:bottom w:val="single" w:sz="4" w:space="0" w:color="B2B2B2"/>
              <w:right w:val="single" w:sz="4" w:space="0" w:color="B2B2B2"/>
            </w:tcBorders>
          </w:tcPr>
          <w:p w14:paraId="16DF9BDD" w14:textId="77777777" w:rsidR="00866963" w:rsidRDefault="00866963" w:rsidP="00AB6F33">
            <w:pPr>
              <w:pStyle w:val="Paragraphedeliste"/>
              <w:ind w:left="0"/>
            </w:pPr>
          </w:p>
        </w:tc>
        <w:tc>
          <w:tcPr>
            <w:tcW w:w="4956" w:type="dxa"/>
            <w:tcBorders>
              <w:top w:val="single" w:sz="4" w:space="0" w:color="B2B2B2"/>
              <w:left w:val="single" w:sz="4" w:space="0" w:color="B2B2B2"/>
              <w:bottom w:val="single" w:sz="4" w:space="0" w:color="B2B2B2"/>
              <w:right w:val="single" w:sz="4" w:space="0" w:color="B2B2B2"/>
            </w:tcBorders>
          </w:tcPr>
          <w:p w14:paraId="1B6B3D76" w14:textId="77777777" w:rsidR="00866963" w:rsidRDefault="00866963" w:rsidP="00AB6F33">
            <w:pPr>
              <w:pStyle w:val="Paragraphedeliste"/>
              <w:ind w:left="0"/>
            </w:pPr>
          </w:p>
        </w:tc>
      </w:tr>
      <w:tr w:rsidR="00866963" w14:paraId="042096B4" w14:textId="77777777" w:rsidTr="00EB7B42">
        <w:tc>
          <w:tcPr>
            <w:tcW w:w="2268" w:type="dxa"/>
            <w:tcBorders>
              <w:top w:val="single" w:sz="4" w:space="0" w:color="B2B2B2"/>
              <w:left w:val="single" w:sz="4" w:space="0" w:color="B2B2B2"/>
              <w:bottom w:val="single" w:sz="4" w:space="0" w:color="B2B2B2"/>
              <w:right w:val="single" w:sz="4" w:space="0" w:color="B2B2B2"/>
            </w:tcBorders>
          </w:tcPr>
          <w:p w14:paraId="2FF6A91B" w14:textId="77777777" w:rsidR="00866963" w:rsidRDefault="00866963" w:rsidP="00AB6F33">
            <w:pPr>
              <w:pStyle w:val="Paragraphedeliste"/>
              <w:ind w:left="0"/>
            </w:pPr>
            <w:r>
              <w:t>mail</w:t>
            </w:r>
          </w:p>
        </w:tc>
        <w:tc>
          <w:tcPr>
            <w:tcW w:w="1559" w:type="dxa"/>
            <w:tcBorders>
              <w:top w:val="single" w:sz="4" w:space="0" w:color="B2B2B2"/>
              <w:left w:val="single" w:sz="4" w:space="0" w:color="B2B2B2"/>
              <w:bottom w:val="single" w:sz="4" w:space="0" w:color="B2B2B2"/>
              <w:right w:val="single" w:sz="4" w:space="0" w:color="B2B2B2"/>
            </w:tcBorders>
          </w:tcPr>
          <w:p w14:paraId="24C23512" w14:textId="77777777" w:rsidR="00866963" w:rsidRDefault="00866963" w:rsidP="00AB6F33">
            <w:pPr>
              <w:pStyle w:val="Paragraphedeliste"/>
              <w:ind w:left="0"/>
            </w:pPr>
          </w:p>
        </w:tc>
        <w:tc>
          <w:tcPr>
            <w:tcW w:w="4956" w:type="dxa"/>
            <w:tcBorders>
              <w:top w:val="single" w:sz="4" w:space="0" w:color="B2B2B2"/>
              <w:left w:val="single" w:sz="4" w:space="0" w:color="B2B2B2"/>
              <w:bottom w:val="single" w:sz="4" w:space="0" w:color="B2B2B2"/>
              <w:right w:val="single" w:sz="4" w:space="0" w:color="B2B2B2"/>
            </w:tcBorders>
          </w:tcPr>
          <w:p w14:paraId="497AB939" w14:textId="77777777" w:rsidR="00866963" w:rsidRDefault="00866963" w:rsidP="00AB6F33">
            <w:pPr>
              <w:pStyle w:val="Paragraphedeliste"/>
              <w:ind w:left="0"/>
            </w:pPr>
          </w:p>
        </w:tc>
      </w:tr>
    </w:tbl>
    <w:p w14:paraId="03D5B3B5" w14:textId="77777777" w:rsidR="00866963" w:rsidRDefault="00866963" w:rsidP="00A24F84">
      <w:pPr>
        <w:pStyle w:val="Titre1"/>
      </w:pPr>
      <w:r>
        <w:t>Exercice 5 :</w:t>
      </w:r>
    </w:p>
    <w:p w14:paraId="385BE5D8" w14:textId="74069368" w:rsidR="00866963" w:rsidRDefault="00A24F84" w:rsidP="00A24F84">
      <w:pPr>
        <w:pStyle w:val="Titre2"/>
      </w:pPr>
      <w:r>
        <w:t>1)</w:t>
      </w:r>
    </w:p>
    <w:p w14:paraId="48347FE5" w14:textId="77777777" w:rsidR="00A24F84" w:rsidRDefault="00A24F84" w:rsidP="00A24F84">
      <w:pPr>
        <w:pStyle w:val="Titre3"/>
      </w:pPr>
      <w:r>
        <w:t>a.</w:t>
      </w:r>
    </w:p>
    <w:p w14:paraId="388D6710" w14:textId="3A94FE12" w:rsidR="00866963" w:rsidRDefault="00866963" w:rsidP="00A24F84">
      <w:r>
        <w:t xml:space="preserve">En lisant la table de routage de A </w:t>
      </w:r>
      <w:r w:rsidR="00A24F84">
        <w:t xml:space="preserve">suivie de celle de </w:t>
      </w:r>
      <w:r>
        <w:t xml:space="preserve"> C et</w:t>
      </w:r>
      <w:r w:rsidR="00A24F84">
        <w:t xml:space="preserve"> de</w:t>
      </w:r>
      <w:r>
        <w:t xml:space="preserve"> F on obtient A</w:t>
      </w:r>
      <w:r>
        <w:sym w:font="Wingdings" w:char="F0E0"/>
      </w:r>
      <w:r>
        <w:t>C</w:t>
      </w:r>
      <w:r>
        <w:sym w:font="Wingdings" w:char="F0E0"/>
      </w:r>
      <w:r>
        <w:t>F</w:t>
      </w:r>
      <w:r>
        <w:sym w:font="Wingdings" w:char="F0E0"/>
      </w:r>
      <w:r>
        <w:t>G.</w:t>
      </w:r>
    </w:p>
    <w:p w14:paraId="5BEB7D21" w14:textId="77777777" w:rsidR="00A24F84" w:rsidRDefault="00A24F84" w:rsidP="00A24F84">
      <w:pPr>
        <w:pStyle w:val="Titre3"/>
      </w:pPr>
      <w:r>
        <w:t>b.</w:t>
      </w:r>
    </w:p>
    <w:p w14:paraId="23B79141" w14:textId="4A9BAB2A" w:rsidR="00866963" w:rsidRDefault="00A24F84" w:rsidP="00A24F84">
      <w:r>
        <w:t>On pourras donc avoir comme trajet</w:t>
      </w:r>
      <w:r w:rsidR="00866963">
        <w:t>:</w:t>
      </w:r>
    </w:p>
    <w:tbl>
      <w:tblPr>
        <w:tblStyle w:val="Grilledutableau"/>
        <w:tblW w:w="0" w:type="auto"/>
        <w:tblInd w:w="-5" w:type="dxa"/>
        <w:tblLook w:val="04A0" w:firstRow="1" w:lastRow="0" w:firstColumn="1" w:lastColumn="0" w:noHBand="0" w:noVBand="1"/>
      </w:tblPr>
      <w:tblGrid>
        <w:gridCol w:w="2591"/>
        <w:gridCol w:w="2507"/>
        <w:gridCol w:w="2524"/>
      </w:tblGrid>
      <w:tr w:rsidR="00A24F84" w14:paraId="38529FF3" w14:textId="77777777" w:rsidTr="00A24F84">
        <w:tc>
          <w:tcPr>
            <w:tcW w:w="7622" w:type="dxa"/>
            <w:gridSpan w:val="3"/>
            <w:tcBorders>
              <w:top w:val="single" w:sz="4" w:space="0" w:color="B2B2B2"/>
              <w:left w:val="single" w:sz="4" w:space="0" w:color="B2B2B2"/>
              <w:bottom w:val="single" w:sz="4" w:space="0" w:color="B2B2B2"/>
              <w:right w:val="single" w:sz="4" w:space="0" w:color="B2B2B2"/>
            </w:tcBorders>
          </w:tcPr>
          <w:p w14:paraId="23ACD420" w14:textId="101F574C" w:rsidR="00A24F84" w:rsidRDefault="00A24F84" w:rsidP="00A24F84">
            <w:pPr>
              <w:pStyle w:val="Paragraphedeliste"/>
              <w:ind w:left="0"/>
              <w:jc w:val="center"/>
            </w:pPr>
            <w:r>
              <w:t>Table de routage du routeur G</w:t>
            </w:r>
          </w:p>
        </w:tc>
      </w:tr>
      <w:tr w:rsidR="00866963" w14:paraId="2694B1FD" w14:textId="77777777" w:rsidTr="00A24F84">
        <w:tc>
          <w:tcPr>
            <w:tcW w:w="2591" w:type="dxa"/>
            <w:tcBorders>
              <w:top w:val="single" w:sz="4" w:space="0" w:color="B2B2B2"/>
              <w:left w:val="single" w:sz="4" w:space="0" w:color="B2B2B2"/>
              <w:bottom w:val="single" w:sz="4" w:space="0" w:color="B2B2B2"/>
              <w:right w:val="single" w:sz="4" w:space="0" w:color="B2B2B2"/>
            </w:tcBorders>
          </w:tcPr>
          <w:p w14:paraId="54CEFC53" w14:textId="77777777" w:rsidR="00866963" w:rsidRDefault="00866963" w:rsidP="00AB6F33">
            <w:pPr>
              <w:pStyle w:val="Paragraphedeliste"/>
              <w:ind w:left="0"/>
            </w:pPr>
            <w:r>
              <w:t>Destination</w:t>
            </w:r>
          </w:p>
        </w:tc>
        <w:tc>
          <w:tcPr>
            <w:tcW w:w="2507" w:type="dxa"/>
            <w:tcBorders>
              <w:top w:val="single" w:sz="4" w:space="0" w:color="B2B2B2"/>
              <w:left w:val="single" w:sz="4" w:space="0" w:color="B2B2B2"/>
              <w:bottom w:val="single" w:sz="4" w:space="0" w:color="B2B2B2"/>
              <w:right w:val="single" w:sz="4" w:space="0" w:color="B2B2B2"/>
            </w:tcBorders>
          </w:tcPr>
          <w:p w14:paraId="23B2EE32" w14:textId="77777777" w:rsidR="00866963" w:rsidRDefault="00866963" w:rsidP="00AB6F33">
            <w:pPr>
              <w:pStyle w:val="Paragraphedeliste"/>
              <w:ind w:left="0"/>
            </w:pPr>
            <w:r>
              <w:t>Routeur suivant</w:t>
            </w:r>
          </w:p>
        </w:tc>
        <w:tc>
          <w:tcPr>
            <w:tcW w:w="2524" w:type="dxa"/>
            <w:tcBorders>
              <w:top w:val="single" w:sz="4" w:space="0" w:color="B2B2B2"/>
              <w:left w:val="single" w:sz="4" w:space="0" w:color="B2B2B2"/>
              <w:bottom w:val="single" w:sz="4" w:space="0" w:color="B2B2B2"/>
              <w:right w:val="single" w:sz="4" w:space="0" w:color="B2B2B2"/>
            </w:tcBorders>
          </w:tcPr>
          <w:p w14:paraId="2268B92D" w14:textId="77777777" w:rsidR="00866963" w:rsidRDefault="00866963" w:rsidP="00AB6F33">
            <w:pPr>
              <w:pStyle w:val="Paragraphedeliste"/>
              <w:ind w:left="0"/>
            </w:pPr>
            <w:r>
              <w:t>Distance</w:t>
            </w:r>
          </w:p>
        </w:tc>
      </w:tr>
      <w:tr w:rsidR="00866963" w14:paraId="564CBFF0" w14:textId="77777777" w:rsidTr="00A24F84">
        <w:tc>
          <w:tcPr>
            <w:tcW w:w="2591" w:type="dxa"/>
            <w:tcBorders>
              <w:top w:val="single" w:sz="4" w:space="0" w:color="B2B2B2"/>
              <w:left w:val="single" w:sz="4" w:space="0" w:color="B2B2B2"/>
              <w:bottom w:val="single" w:sz="4" w:space="0" w:color="B2B2B2"/>
              <w:right w:val="single" w:sz="4" w:space="0" w:color="B2B2B2"/>
            </w:tcBorders>
          </w:tcPr>
          <w:p w14:paraId="317D0B0E" w14:textId="77777777" w:rsidR="00866963" w:rsidRDefault="00866963" w:rsidP="00AB6F33">
            <w:pPr>
              <w:pStyle w:val="Paragraphedeliste"/>
              <w:ind w:left="0"/>
            </w:pPr>
            <w:r>
              <w:t>A</w:t>
            </w:r>
          </w:p>
        </w:tc>
        <w:tc>
          <w:tcPr>
            <w:tcW w:w="2507" w:type="dxa"/>
            <w:tcBorders>
              <w:top w:val="single" w:sz="4" w:space="0" w:color="B2B2B2"/>
              <w:left w:val="single" w:sz="4" w:space="0" w:color="B2B2B2"/>
              <w:bottom w:val="single" w:sz="4" w:space="0" w:color="B2B2B2"/>
              <w:right w:val="single" w:sz="4" w:space="0" w:color="B2B2B2"/>
            </w:tcBorders>
          </w:tcPr>
          <w:p w14:paraId="251DF141" w14:textId="77777777" w:rsidR="00866963" w:rsidRDefault="00866963" w:rsidP="00AB6F33">
            <w:pPr>
              <w:pStyle w:val="Paragraphedeliste"/>
              <w:ind w:left="0"/>
            </w:pPr>
            <w:r>
              <w:t>E</w:t>
            </w:r>
          </w:p>
        </w:tc>
        <w:tc>
          <w:tcPr>
            <w:tcW w:w="2524" w:type="dxa"/>
            <w:tcBorders>
              <w:top w:val="single" w:sz="4" w:space="0" w:color="B2B2B2"/>
              <w:left w:val="single" w:sz="4" w:space="0" w:color="B2B2B2"/>
              <w:bottom w:val="single" w:sz="4" w:space="0" w:color="B2B2B2"/>
              <w:right w:val="single" w:sz="4" w:space="0" w:color="B2B2B2"/>
            </w:tcBorders>
          </w:tcPr>
          <w:p w14:paraId="08BD03F0" w14:textId="77777777" w:rsidR="00866963" w:rsidRDefault="00866963" w:rsidP="00AB6F33">
            <w:pPr>
              <w:pStyle w:val="Paragraphedeliste"/>
              <w:ind w:left="0"/>
            </w:pPr>
            <w:r>
              <w:t>3</w:t>
            </w:r>
          </w:p>
        </w:tc>
      </w:tr>
      <w:tr w:rsidR="00866963" w14:paraId="58B67700" w14:textId="77777777" w:rsidTr="00A24F84">
        <w:tc>
          <w:tcPr>
            <w:tcW w:w="2591" w:type="dxa"/>
            <w:tcBorders>
              <w:top w:val="single" w:sz="4" w:space="0" w:color="B2B2B2"/>
              <w:left w:val="single" w:sz="4" w:space="0" w:color="B2B2B2"/>
              <w:bottom w:val="single" w:sz="4" w:space="0" w:color="B2B2B2"/>
              <w:right w:val="single" w:sz="4" w:space="0" w:color="B2B2B2"/>
            </w:tcBorders>
          </w:tcPr>
          <w:p w14:paraId="596C4B67" w14:textId="77777777" w:rsidR="00866963" w:rsidRDefault="00866963" w:rsidP="00AB6F33">
            <w:pPr>
              <w:pStyle w:val="Paragraphedeliste"/>
              <w:ind w:left="0"/>
            </w:pPr>
            <w:r>
              <w:t>B</w:t>
            </w:r>
          </w:p>
        </w:tc>
        <w:tc>
          <w:tcPr>
            <w:tcW w:w="2507" w:type="dxa"/>
            <w:tcBorders>
              <w:top w:val="single" w:sz="4" w:space="0" w:color="B2B2B2"/>
              <w:left w:val="single" w:sz="4" w:space="0" w:color="B2B2B2"/>
              <w:bottom w:val="single" w:sz="4" w:space="0" w:color="B2B2B2"/>
              <w:right w:val="single" w:sz="4" w:space="0" w:color="B2B2B2"/>
            </w:tcBorders>
          </w:tcPr>
          <w:p w14:paraId="2A9599DE" w14:textId="77777777" w:rsidR="00866963" w:rsidRDefault="00866963" w:rsidP="00AB6F33">
            <w:pPr>
              <w:pStyle w:val="Paragraphedeliste"/>
              <w:ind w:left="0"/>
            </w:pPr>
            <w:r>
              <w:t>E</w:t>
            </w:r>
          </w:p>
        </w:tc>
        <w:tc>
          <w:tcPr>
            <w:tcW w:w="2524" w:type="dxa"/>
            <w:tcBorders>
              <w:top w:val="single" w:sz="4" w:space="0" w:color="B2B2B2"/>
              <w:left w:val="single" w:sz="4" w:space="0" w:color="B2B2B2"/>
              <w:bottom w:val="single" w:sz="4" w:space="0" w:color="B2B2B2"/>
              <w:right w:val="single" w:sz="4" w:space="0" w:color="B2B2B2"/>
            </w:tcBorders>
          </w:tcPr>
          <w:p w14:paraId="483C9F42" w14:textId="77777777" w:rsidR="00866963" w:rsidRDefault="00866963" w:rsidP="00AB6F33">
            <w:pPr>
              <w:pStyle w:val="Paragraphedeliste"/>
              <w:ind w:left="0"/>
            </w:pPr>
            <w:r>
              <w:t>3</w:t>
            </w:r>
          </w:p>
        </w:tc>
      </w:tr>
      <w:tr w:rsidR="00866963" w14:paraId="317F1ACE" w14:textId="77777777" w:rsidTr="00A24F84">
        <w:tc>
          <w:tcPr>
            <w:tcW w:w="2591" w:type="dxa"/>
            <w:tcBorders>
              <w:top w:val="single" w:sz="4" w:space="0" w:color="B2B2B2"/>
              <w:left w:val="single" w:sz="4" w:space="0" w:color="B2B2B2"/>
              <w:bottom w:val="single" w:sz="4" w:space="0" w:color="B2B2B2"/>
              <w:right w:val="single" w:sz="4" w:space="0" w:color="B2B2B2"/>
            </w:tcBorders>
          </w:tcPr>
          <w:p w14:paraId="6B001489" w14:textId="77777777" w:rsidR="00866963" w:rsidRDefault="00866963" w:rsidP="00AB6F33">
            <w:pPr>
              <w:pStyle w:val="Paragraphedeliste"/>
              <w:ind w:left="0"/>
            </w:pPr>
            <w:r>
              <w:t>C</w:t>
            </w:r>
          </w:p>
        </w:tc>
        <w:tc>
          <w:tcPr>
            <w:tcW w:w="2507" w:type="dxa"/>
            <w:tcBorders>
              <w:top w:val="single" w:sz="4" w:space="0" w:color="B2B2B2"/>
              <w:left w:val="single" w:sz="4" w:space="0" w:color="B2B2B2"/>
              <w:bottom w:val="single" w:sz="4" w:space="0" w:color="B2B2B2"/>
              <w:right w:val="single" w:sz="4" w:space="0" w:color="B2B2B2"/>
            </w:tcBorders>
          </w:tcPr>
          <w:p w14:paraId="7D20CE4B" w14:textId="77777777" w:rsidR="00866963" w:rsidRDefault="00866963" w:rsidP="00AB6F33">
            <w:pPr>
              <w:pStyle w:val="Paragraphedeliste"/>
              <w:ind w:left="0"/>
            </w:pPr>
            <w:r>
              <w:t>E</w:t>
            </w:r>
          </w:p>
        </w:tc>
        <w:tc>
          <w:tcPr>
            <w:tcW w:w="2524" w:type="dxa"/>
            <w:tcBorders>
              <w:top w:val="single" w:sz="4" w:space="0" w:color="B2B2B2"/>
              <w:left w:val="single" w:sz="4" w:space="0" w:color="B2B2B2"/>
              <w:bottom w:val="single" w:sz="4" w:space="0" w:color="B2B2B2"/>
              <w:right w:val="single" w:sz="4" w:space="0" w:color="B2B2B2"/>
            </w:tcBorders>
          </w:tcPr>
          <w:p w14:paraId="6E96FD44" w14:textId="77777777" w:rsidR="00866963" w:rsidRDefault="00866963" w:rsidP="00AB6F33">
            <w:pPr>
              <w:pStyle w:val="Paragraphedeliste"/>
              <w:ind w:left="0"/>
            </w:pPr>
            <w:r>
              <w:t>2</w:t>
            </w:r>
          </w:p>
        </w:tc>
      </w:tr>
      <w:tr w:rsidR="00866963" w14:paraId="7060F579" w14:textId="77777777" w:rsidTr="00A24F84">
        <w:tc>
          <w:tcPr>
            <w:tcW w:w="2591" w:type="dxa"/>
            <w:tcBorders>
              <w:top w:val="single" w:sz="4" w:space="0" w:color="B2B2B2"/>
              <w:left w:val="single" w:sz="4" w:space="0" w:color="B2B2B2"/>
              <w:bottom w:val="single" w:sz="4" w:space="0" w:color="B2B2B2"/>
              <w:right w:val="single" w:sz="4" w:space="0" w:color="B2B2B2"/>
            </w:tcBorders>
          </w:tcPr>
          <w:p w14:paraId="74342979" w14:textId="77777777" w:rsidR="00866963" w:rsidRDefault="00866963" w:rsidP="00AB6F33">
            <w:pPr>
              <w:pStyle w:val="Paragraphedeliste"/>
              <w:ind w:left="0"/>
            </w:pPr>
            <w:r>
              <w:t>D</w:t>
            </w:r>
          </w:p>
        </w:tc>
        <w:tc>
          <w:tcPr>
            <w:tcW w:w="2507" w:type="dxa"/>
            <w:tcBorders>
              <w:top w:val="single" w:sz="4" w:space="0" w:color="B2B2B2"/>
              <w:left w:val="single" w:sz="4" w:space="0" w:color="B2B2B2"/>
              <w:bottom w:val="single" w:sz="4" w:space="0" w:color="B2B2B2"/>
              <w:right w:val="single" w:sz="4" w:space="0" w:color="B2B2B2"/>
            </w:tcBorders>
          </w:tcPr>
          <w:p w14:paraId="10280298" w14:textId="77777777" w:rsidR="00866963" w:rsidRDefault="00866963" w:rsidP="00AB6F33">
            <w:pPr>
              <w:pStyle w:val="Paragraphedeliste"/>
              <w:ind w:left="0"/>
            </w:pPr>
            <w:r>
              <w:t>E</w:t>
            </w:r>
          </w:p>
        </w:tc>
        <w:tc>
          <w:tcPr>
            <w:tcW w:w="2524" w:type="dxa"/>
            <w:tcBorders>
              <w:top w:val="single" w:sz="4" w:space="0" w:color="B2B2B2"/>
              <w:left w:val="single" w:sz="4" w:space="0" w:color="B2B2B2"/>
              <w:bottom w:val="single" w:sz="4" w:space="0" w:color="B2B2B2"/>
              <w:right w:val="single" w:sz="4" w:space="0" w:color="B2B2B2"/>
            </w:tcBorders>
          </w:tcPr>
          <w:p w14:paraId="69F8299A" w14:textId="77777777" w:rsidR="00866963" w:rsidRDefault="00866963" w:rsidP="00AB6F33">
            <w:pPr>
              <w:pStyle w:val="Paragraphedeliste"/>
              <w:ind w:left="0"/>
            </w:pPr>
            <w:r>
              <w:t>2</w:t>
            </w:r>
          </w:p>
        </w:tc>
      </w:tr>
      <w:tr w:rsidR="00866963" w14:paraId="54FB3188" w14:textId="77777777" w:rsidTr="00A24F84">
        <w:tc>
          <w:tcPr>
            <w:tcW w:w="2591" w:type="dxa"/>
            <w:tcBorders>
              <w:top w:val="single" w:sz="4" w:space="0" w:color="B2B2B2"/>
              <w:left w:val="single" w:sz="4" w:space="0" w:color="B2B2B2"/>
              <w:bottom w:val="single" w:sz="4" w:space="0" w:color="B2B2B2"/>
              <w:right w:val="single" w:sz="4" w:space="0" w:color="B2B2B2"/>
            </w:tcBorders>
          </w:tcPr>
          <w:p w14:paraId="52B61ED0" w14:textId="77777777" w:rsidR="00866963" w:rsidRDefault="00866963" w:rsidP="00AB6F33">
            <w:pPr>
              <w:pStyle w:val="Paragraphedeliste"/>
              <w:ind w:left="0"/>
            </w:pPr>
            <w:r>
              <w:t>E</w:t>
            </w:r>
          </w:p>
        </w:tc>
        <w:tc>
          <w:tcPr>
            <w:tcW w:w="2507" w:type="dxa"/>
            <w:tcBorders>
              <w:top w:val="single" w:sz="4" w:space="0" w:color="B2B2B2"/>
              <w:left w:val="single" w:sz="4" w:space="0" w:color="B2B2B2"/>
              <w:bottom w:val="single" w:sz="4" w:space="0" w:color="B2B2B2"/>
              <w:right w:val="single" w:sz="4" w:space="0" w:color="B2B2B2"/>
            </w:tcBorders>
          </w:tcPr>
          <w:p w14:paraId="2FC8F525" w14:textId="77777777" w:rsidR="00866963" w:rsidRDefault="00866963" w:rsidP="00AB6F33">
            <w:pPr>
              <w:pStyle w:val="Paragraphedeliste"/>
              <w:ind w:left="0"/>
            </w:pPr>
            <w:r>
              <w:t>E</w:t>
            </w:r>
          </w:p>
        </w:tc>
        <w:tc>
          <w:tcPr>
            <w:tcW w:w="2524" w:type="dxa"/>
            <w:tcBorders>
              <w:top w:val="single" w:sz="4" w:space="0" w:color="B2B2B2"/>
              <w:left w:val="single" w:sz="4" w:space="0" w:color="B2B2B2"/>
              <w:bottom w:val="single" w:sz="4" w:space="0" w:color="B2B2B2"/>
              <w:right w:val="single" w:sz="4" w:space="0" w:color="B2B2B2"/>
            </w:tcBorders>
          </w:tcPr>
          <w:p w14:paraId="4B714F47" w14:textId="77777777" w:rsidR="00866963" w:rsidRDefault="00866963" w:rsidP="00AB6F33">
            <w:pPr>
              <w:pStyle w:val="Paragraphedeliste"/>
              <w:ind w:left="0"/>
            </w:pPr>
            <w:r>
              <w:t>1</w:t>
            </w:r>
          </w:p>
        </w:tc>
      </w:tr>
      <w:tr w:rsidR="00866963" w14:paraId="76C24961" w14:textId="77777777" w:rsidTr="00A24F84">
        <w:tc>
          <w:tcPr>
            <w:tcW w:w="2591" w:type="dxa"/>
            <w:tcBorders>
              <w:top w:val="single" w:sz="4" w:space="0" w:color="B2B2B2"/>
              <w:left w:val="single" w:sz="4" w:space="0" w:color="B2B2B2"/>
              <w:bottom w:val="single" w:sz="4" w:space="0" w:color="B2B2B2"/>
              <w:right w:val="single" w:sz="4" w:space="0" w:color="B2B2B2"/>
            </w:tcBorders>
          </w:tcPr>
          <w:p w14:paraId="43A806F9" w14:textId="77777777" w:rsidR="00866963" w:rsidRDefault="00866963" w:rsidP="00AB6F33">
            <w:pPr>
              <w:pStyle w:val="Paragraphedeliste"/>
              <w:ind w:left="0"/>
            </w:pPr>
            <w:r>
              <w:t>F</w:t>
            </w:r>
          </w:p>
        </w:tc>
        <w:tc>
          <w:tcPr>
            <w:tcW w:w="2507" w:type="dxa"/>
            <w:tcBorders>
              <w:top w:val="single" w:sz="4" w:space="0" w:color="B2B2B2"/>
              <w:left w:val="single" w:sz="4" w:space="0" w:color="B2B2B2"/>
              <w:bottom w:val="single" w:sz="4" w:space="0" w:color="B2B2B2"/>
              <w:right w:val="single" w:sz="4" w:space="0" w:color="B2B2B2"/>
            </w:tcBorders>
          </w:tcPr>
          <w:p w14:paraId="20204CC2" w14:textId="77777777" w:rsidR="00866963" w:rsidRDefault="00866963" w:rsidP="00AB6F33">
            <w:pPr>
              <w:pStyle w:val="Paragraphedeliste"/>
              <w:ind w:left="0"/>
            </w:pPr>
            <w:r>
              <w:t>F</w:t>
            </w:r>
          </w:p>
        </w:tc>
        <w:tc>
          <w:tcPr>
            <w:tcW w:w="2524" w:type="dxa"/>
            <w:tcBorders>
              <w:top w:val="single" w:sz="4" w:space="0" w:color="B2B2B2"/>
              <w:left w:val="single" w:sz="4" w:space="0" w:color="B2B2B2"/>
              <w:bottom w:val="single" w:sz="4" w:space="0" w:color="B2B2B2"/>
              <w:right w:val="single" w:sz="4" w:space="0" w:color="B2B2B2"/>
            </w:tcBorders>
          </w:tcPr>
          <w:p w14:paraId="122D8133" w14:textId="77777777" w:rsidR="00866963" w:rsidRDefault="00866963" w:rsidP="00AB6F33">
            <w:pPr>
              <w:pStyle w:val="Paragraphedeliste"/>
              <w:ind w:left="0"/>
            </w:pPr>
            <w:r>
              <w:t>1</w:t>
            </w:r>
          </w:p>
        </w:tc>
      </w:tr>
    </w:tbl>
    <w:p w14:paraId="7F9DE14D" w14:textId="77777777" w:rsidR="00A24F84" w:rsidRDefault="00A24F84" w:rsidP="00A24F84"/>
    <w:p w14:paraId="168615DD" w14:textId="000CA18A" w:rsidR="00866963" w:rsidRDefault="00A24F84" w:rsidP="00A24F84">
      <w:pPr>
        <w:pStyle w:val="Titre2"/>
      </w:pPr>
      <w:r>
        <w:t>2)</w:t>
      </w:r>
    </w:p>
    <w:p w14:paraId="1C623EB7" w14:textId="764B719C" w:rsidR="00A24F84" w:rsidRPr="00A24F84" w:rsidRDefault="00A24F84" w:rsidP="00A24F84">
      <w:r>
        <w:t>On aura donc la table suivante</w:t>
      </w:r>
    </w:p>
    <w:tbl>
      <w:tblPr>
        <w:tblStyle w:val="Grilledetableauclaire"/>
        <w:tblW w:w="0" w:type="auto"/>
        <w:tblLook w:val="04A0" w:firstRow="1" w:lastRow="0" w:firstColumn="1" w:lastColumn="0" w:noHBand="0" w:noVBand="1"/>
      </w:tblPr>
      <w:tblGrid>
        <w:gridCol w:w="2591"/>
        <w:gridCol w:w="2507"/>
        <w:gridCol w:w="2524"/>
      </w:tblGrid>
      <w:tr w:rsidR="00A24F84" w14:paraId="290179E4" w14:textId="77777777" w:rsidTr="00AA2324">
        <w:tc>
          <w:tcPr>
            <w:tcW w:w="7622" w:type="dxa"/>
            <w:gridSpan w:val="3"/>
            <w:tcBorders>
              <w:top w:val="single" w:sz="4" w:space="0" w:color="B2B2B2"/>
              <w:left w:val="single" w:sz="4" w:space="0" w:color="B2B2B2"/>
            </w:tcBorders>
          </w:tcPr>
          <w:p w14:paraId="5846A3A9" w14:textId="3D556D8A" w:rsidR="00A24F84" w:rsidRDefault="00A24F84" w:rsidP="00A24F84">
            <w:pPr>
              <w:pStyle w:val="Paragraphedeliste"/>
              <w:ind w:left="0"/>
              <w:jc w:val="center"/>
            </w:pPr>
            <w:r>
              <w:t>Table de routage du routeur A</w:t>
            </w:r>
          </w:p>
        </w:tc>
      </w:tr>
      <w:tr w:rsidR="00866963" w14:paraId="6ADE6952" w14:textId="77777777" w:rsidTr="00AA2324">
        <w:tc>
          <w:tcPr>
            <w:tcW w:w="2591" w:type="dxa"/>
            <w:tcBorders>
              <w:top w:val="single" w:sz="4" w:space="0" w:color="B2B2B2"/>
              <w:left w:val="single" w:sz="4" w:space="0" w:color="B2B2B2"/>
            </w:tcBorders>
          </w:tcPr>
          <w:p w14:paraId="38ADDE18" w14:textId="77777777" w:rsidR="00866963" w:rsidRDefault="00866963" w:rsidP="00AB6F33">
            <w:pPr>
              <w:pStyle w:val="Paragraphedeliste"/>
              <w:ind w:left="0"/>
            </w:pPr>
            <w:r>
              <w:t>Destination</w:t>
            </w:r>
          </w:p>
        </w:tc>
        <w:tc>
          <w:tcPr>
            <w:tcW w:w="2507" w:type="dxa"/>
          </w:tcPr>
          <w:p w14:paraId="012E1664" w14:textId="77777777" w:rsidR="00866963" w:rsidRDefault="00866963" w:rsidP="00AB6F33">
            <w:pPr>
              <w:pStyle w:val="Paragraphedeliste"/>
              <w:ind w:left="0"/>
            </w:pPr>
            <w:r>
              <w:t>Routeur suivant</w:t>
            </w:r>
          </w:p>
        </w:tc>
        <w:tc>
          <w:tcPr>
            <w:tcW w:w="2524" w:type="dxa"/>
          </w:tcPr>
          <w:p w14:paraId="601D9B5F" w14:textId="77777777" w:rsidR="00866963" w:rsidRDefault="00866963" w:rsidP="00AB6F33">
            <w:pPr>
              <w:pStyle w:val="Paragraphedeliste"/>
              <w:ind w:left="0"/>
            </w:pPr>
            <w:r>
              <w:t>Distance</w:t>
            </w:r>
          </w:p>
        </w:tc>
      </w:tr>
      <w:tr w:rsidR="00866963" w14:paraId="7AD7A89F" w14:textId="77777777" w:rsidTr="00AA2324">
        <w:tc>
          <w:tcPr>
            <w:tcW w:w="2591" w:type="dxa"/>
            <w:tcBorders>
              <w:left w:val="single" w:sz="4" w:space="0" w:color="B2B2B2"/>
            </w:tcBorders>
          </w:tcPr>
          <w:p w14:paraId="717B63F9" w14:textId="77777777" w:rsidR="00866963" w:rsidRDefault="00866963" w:rsidP="00AB6F33">
            <w:pPr>
              <w:pStyle w:val="Paragraphedeliste"/>
              <w:ind w:left="0"/>
            </w:pPr>
            <w:r>
              <w:t>B</w:t>
            </w:r>
          </w:p>
        </w:tc>
        <w:tc>
          <w:tcPr>
            <w:tcW w:w="2507" w:type="dxa"/>
          </w:tcPr>
          <w:p w14:paraId="25B74AF5" w14:textId="77777777" w:rsidR="00866963" w:rsidRDefault="00866963" w:rsidP="00AB6F33">
            <w:pPr>
              <w:pStyle w:val="Paragraphedeliste"/>
              <w:ind w:left="0"/>
            </w:pPr>
            <w:r>
              <w:t>B</w:t>
            </w:r>
          </w:p>
        </w:tc>
        <w:tc>
          <w:tcPr>
            <w:tcW w:w="2524" w:type="dxa"/>
          </w:tcPr>
          <w:p w14:paraId="03C36A74" w14:textId="77777777" w:rsidR="00866963" w:rsidRDefault="00866963" w:rsidP="00AB6F33">
            <w:pPr>
              <w:pStyle w:val="Paragraphedeliste"/>
              <w:ind w:left="0"/>
            </w:pPr>
            <w:r>
              <w:t>1</w:t>
            </w:r>
          </w:p>
        </w:tc>
      </w:tr>
      <w:tr w:rsidR="00866963" w14:paraId="09FD0B59" w14:textId="77777777" w:rsidTr="00AA2324">
        <w:tc>
          <w:tcPr>
            <w:tcW w:w="2591" w:type="dxa"/>
            <w:tcBorders>
              <w:left w:val="single" w:sz="4" w:space="0" w:color="B2B2B2"/>
            </w:tcBorders>
          </w:tcPr>
          <w:p w14:paraId="3E6CDCB7" w14:textId="77777777" w:rsidR="00866963" w:rsidRDefault="00866963" w:rsidP="00AB6F33">
            <w:pPr>
              <w:pStyle w:val="Paragraphedeliste"/>
              <w:ind w:left="0"/>
            </w:pPr>
            <w:r>
              <w:t>D</w:t>
            </w:r>
          </w:p>
        </w:tc>
        <w:tc>
          <w:tcPr>
            <w:tcW w:w="2507" w:type="dxa"/>
          </w:tcPr>
          <w:p w14:paraId="715C232E" w14:textId="77777777" w:rsidR="00866963" w:rsidRDefault="00866963" w:rsidP="00AB6F33">
            <w:pPr>
              <w:pStyle w:val="Paragraphedeliste"/>
              <w:ind w:left="0"/>
            </w:pPr>
            <w:r>
              <w:t>D</w:t>
            </w:r>
          </w:p>
        </w:tc>
        <w:tc>
          <w:tcPr>
            <w:tcW w:w="2524" w:type="dxa"/>
          </w:tcPr>
          <w:p w14:paraId="76BE9F95" w14:textId="77777777" w:rsidR="00866963" w:rsidRDefault="00866963" w:rsidP="00AB6F33">
            <w:pPr>
              <w:pStyle w:val="Paragraphedeliste"/>
              <w:ind w:left="0"/>
            </w:pPr>
            <w:r>
              <w:t>1</w:t>
            </w:r>
          </w:p>
        </w:tc>
      </w:tr>
      <w:tr w:rsidR="00866963" w14:paraId="083D4342" w14:textId="77777777" w:rsidTr="00AA2324">
        <w:tc>
          <w:tcPr>
            <w:tcW w:w="2591" w:type="dxa"/>
            <w:tcBorders>
              <w:left w:val="single" w:sz="4" w:space="0" w:color="B2B2B2"/>
            </w:tcBorders>
          </w:tcPr>
          <w:p w14:paraId="4BA8FE51" w14:textId="77777777" w:rsidR="00866963" w:rsidRDefault="00866963" w:rsidP="00AB6F33">
            <w:pPr>
              <w:pStyle w:val="Paragraphedeliste"/>
              <w:ind w:left="0"/>
            </w:pPr>
            <w:r>
              <w:t>E</w:t>
            </w:r>
          </w:p>
        </w:tc>
        <w:tc>
          <w:tcPr>
            <w:tcW w:w="2507" w:type="dxa"/>
          </w:tcPr>
          <w:p w14:paraId="2D3150FA" w14:textId="77777777" w:rsidR="00866963" w:rsidRDefault="00866963" w:rsidP="00AB6F33">
            <w:pPr>
              <w:pStyle w:val="Paragraphedeliste"/>
              <w:ind w:left="0"/>
            </w:pPr>
            <w:r>
              <w:t>D</w:t>
            </w:r>
          </w:p>
        </w:tc>
        <w:tc>
          <w:tcPr>
            <w:tcW w:w="2524" w:type="dxa"/>
          </w:tcPr>
          <w:p w14:paraId="57FC61B5" w14:textId="77777777" w:rsidR="00866963" w:rsidRDefault="00866963" w:rsidP="00AB6F33">
            <w:pPr>
              <w:pStyle w:val="Paragraphedeliste"/>
              <w:ind w:left="0"/>
            </w:pPr>
            <w:r>
              <w:t>2</w:t>
            </w:r>
          </w:p>
        </w:tc>
      </w:tr>
      <w:tr w:rsidR="00866963" w14:paraId="3A73363A" w14:textId="77777777" w:rsidTr="00AA2324">
        <w:tc>
          <w:tcPr>
            <w:tcW w:w="2591" w:type="dxa"/>
            <w:tcBorders>
              <w:left w:val="single" w:sz="4" w:space="0" w:color="B2B2B2"/>
            </w:tcBorders>
          </w:tcPr>
          <w:p w14:paraId="314A0109" w14:textId="77777777" w:rsidR="00866963" w:rsidRDefault="00866963" w:rsidP="00AB6F33">
            <w:pPr>
              <w:pStyle w:val="Paragraphedeliste"/>
              <w:ind w:left="0"/>
            </w:pPr>
            <w:r>
              <w:t>F</w:t>
            </w:r>
          </w:p>
        </w:tc>
        <w:tc>
          <w:tcPr>
            <w:tcW w:w="2507" w:type="dxa"/>
          </w:tcPr>
          <w:p w14:paraId="7F1689BC" w14:textId="77777777" w:rsidR="00866963" w:rsidRDefault="00866963" w:rsidP="00AB6F33">
            <w:pPr>
              <w:pStyle w:val="Paragraphedeliste"/>
              <w:ind w:left="0"/>
            </w:pPr>
            <w:r>
              <w:t>D</w:t>
            </w:r>
          </w:p>
        </w:tc>
        <w:tc>
          <w:tcPr>
            <w:tcW w:w="2524" w:type="dxa"/>
          </w:tcPr>
          <w:p w14:paraId="1EAEFED7" w14:textId="77777777" w:rsidR="00866963" w:rsidRDefault="00866963" w:rsidP="00AB6F33">
            <w:pPr>
              <w:pStyle w:val="Paragraphedeliste"/>
              <w:ind w:left="0"/>
            </w:pPr>
            <w:r>
              <w:t>4</w:t>
            </w:r>
          </w:p>
        </w:tc>
      </w:tr>
      <w:tr w:rsidR="00866963" w14:paraId="4169C517" w14:textId="77777777" w:rsidTr="00AA2324">
        <w:tc>
          <w:tcPr>
            <w:tcW w:w="2591" w:type="dxa"/>
          </w:tcPr>
          <w:p w14:paraId="70F42AC8" w14:textId="77777777" w:rsidR="00866963" w:rsidRDefault="00866963" w:rsidP="00AB6F33">
            <w:pPr>
              <w:pStyle w:val="Paragraphedeliste"/>
              <w:ind w:left="0"/>
            </w:pPr>
            <w:r>
              <w:t>G</w:t>
            </w:r>
          </w:p>
        </w:tc>
        <w:tc>
          <w:tcPr>
            <w:tcW w:w="2507" w:type="dxa"/>
          </w:tcPr>
          <w:p w14:paraId="621A2115" w14:textId="77777777" w:rsidR="00866963" w:rsidRDefault="00866963" w:rsidP="00AB6F33">
            <w:pPr>
              <w:pStyle w:val="Paragraphedeliste"/>
              <w:ind w:left="0"/>
            </w:pPr>
            <w:r>
              <w:t>D</w:t>
            </w:r>
          </w:p>
        </w:tc>
        <w:tc>
          <w:tcPr>
            <w:tcW w:w="2524" w:type="dxa"/>
          </w:tcPr>
          <w:p w14:paraId="1F740829" w14:textId="77777777" w:rsidR="00866963" w:rsidRDefault="00866963" w:rsidP="00AB6F33">
            <w:pPr>
              <w:pStyle w:val="Paragraphedeliste"/>
              <w:ind w:left="0"/>
            </w:pPr>
            <w:r>
              <w:t>3</w:t>
            </w:r>
          </w:p>
        </w:tc>
      </w:tr>
    </w:tbl>
    <w:p w14:paraId="11BAE60A" w14:textId="21A2CB34" w:rsidR="00866963" w:rsidRPr="00B53A84" w:rsidRDefault="00A24F84" w:rsidP="00A24F84">
      <w:pPr>
        <w:pStyle w:val="Titre2"/>
        <w:rPr>
          <w:color w:val="FFFFFF" w:themeColor="background1"/>
        </w:rPr>
      </w:pPr>
      <w:r w:rsidRPr="00B53A84">
        <w:rPr>
          <w:color w:val="FFFFFF" w:themeColor="background1"/>
        </w:rPr>
        <w:t>3)</w:t>
      </w:r>
    </w:p>
    <w:p w14:paraId="15695B60" w14:textId="77777777" w:rsidR="00A24F84" w:rsidRPr="00B53A84" w:rsidRDefault="00A24F84" w:rsidP="00A24F84">
      <w:pPr>
        <w:pStyle w:val="Titre3"/>
        <w:rPr>
          <w:color w:val="FFFFFF" w:themeColor="background1"/>
        </w:rPr>
      </w:pPr>
      <w:r w:rsidRPr="00B53A84">
        <w:rPr>
          <w:color w:val="FFFFFF" w:themeColor="background1"/>
        </w:rPr>
        <w:t>a.</w:t>
      </w:r>
    </w:p>
    <w:p w14:paraId="4A17C993" w14:textId="47CB769A" w:rsidR="00866963" w:rsidRPr="00B53A84" w:rsidRDefault="00866963" w:rsidP="00A24F84">
      <w:pPr>
        <w:rPr>
          <w:color w:val="FFFFFF" w:themeColor="background1"/>
        </w:rPr>
      </w:pPr>
      <w:r w:rsidRPr="00B53A84">
        <w:rPr>
          <w:color w:val="FFFFFF" w:themeColor="background1"/>
        </w:rPr>
        <w:t>La liaison ent</w:t>
      </w:r>
      <w:r w:rsidR="00AA2324" w:rsidRPr="00B53A84">
        <w:rPr>
          <w:color w:val="FFFFFF" w:themeColor="background1"/>
        </w:rPr>
        <w:t>r</w:t>
      </w:r>
      <w:r w:rsidRPr="00B53A84">
        <w:rPr>
          <w:color w:val="FFFFFF" w:themeColor="background1"/>
        </w:rPr>
        <w:t>e A et B a un débit de 10Gb/s</w:t>
      </w:r>
      <w:r w:rsidR="00AA2324" w:rsidRPr="00B53A84">
        <w:rPr>
          <w:color w:val="FFFFFF" w:themeColor="background1"/>
        </w:rPr>
        <w:t xml:space="preserve">, soit </w:t>
      </w:r>
      <w:r w:rsidRPr="00B53A84">
        <w:rPr>
          <w:color w:val="FFFFFF" w:themeColor="background1"/>
        </w:rPr>
        <w:t>10</w:t>
      </w:r>
      <w:r w:rsidRPr="00B53A84">
        <w:rPr>
          <w:color w:val="FFFFFF" w:themeColor="background1"/>
          <w:vertAlign w:val="superscript"/>
        </w:rPr>
        <w:t>10</w:t>
      </w:r>
      <w:r w:rsidRPr="00B53A84">
        <w:rPr>
          <w:color w:val="FFFFFF" w:themeColor="background1"/>
        </w:rPr>
        <w:t>b/s. Donc son coût vau</w:t>
      </w:r>
      <w:r w:rsidR="00AA2324" w:rsidRPr="00B53A84">
        <w:rPr>
          <w:color w:val="FFFFFF" w:themeColor="background1"/>
        </w:rPr>
        <w:t xml:space="preserve">dra </w:t>
      </w:r>
      <w:r w:rsidRPr="00B53A84">
        <w:rPr>
          <w:color w:val="FFFFFF" w:themeColor="background1"/>
        </w:rPr>
        <w:t xml:space="preserve"> </w:t>
      </w:r>
      <w:r w:rsidRPr="00B53A84">
        <w:rPr>
          <w:color w:val="FFFFFF" w:themeColor="background1"/>
        </w:rPr>
        <w:fldChar w:fldCharType="begin"/>
      </w:r>
      <w:r w:rsidRPr="00B53A84">
        <w:rPr>
          <w:color w:val="FFFFFF" w:themeColor="background1"/>
        </w:rPr>
        <w:instrText xml:space="preserve"> EQ \s\do2(\f(10</w:instrText>
      </w:r>
      <w:r w:rsidRPr="00B53A84">
        <w:rPr>
          <w:color w:val="FFFFFF" w:themeColor="background1"/>
          <w:vertAlign w:val="superscript"/>
        </w:rPr>
        <w:instrText>8</w:instrText>
      </w:r>
      <w:r w:rsidRPr="00B53A84">
        <w:rPr>
          <w:color w:val="FFFFFF" w:themeColor="background1"/>
        </w:rPr>
        <w:instrText>;10</w:instrText>
      </w:r>
      <w:r w:rsidRPr="00B53A84">
        <w:rPr>
          <w:color w:val="FFFFFF" w:themeColor="background1"/>
          <w:vertAlign w:val="superscript"/>
        </w:rPr>
        <w:instrText>10</w:instrText>
      </w:r>
      <w:r w:rsidRPr="00B53A84">
        <w:rPr>
          <w:color w:val="FFFFFF" w:themeColor="background1"/>
        </w:rPr>
        <w:instrText>))</w:instrText>
      </w:r>
      <w:r w:rsidRPr="00B53A84">
        <w:rPr>
          <w:color w:val="FFFFFF" w:themeColor="background1"/>
        </w:rPr>
        <w:fldChar w:fldCharType="end"/>
      </w:r>
      <w:r w:rsidRPr="00B53A84">
        <w:rPr>
          <w:color w:val="FFFFFF" w:themeColor="background1"/>
        </w:rPr>
        <w:t>=</w:t>
      </w:r>
      <w:r w:rsidRPr="00B53A84">
        <w:rPr>
          <w:color w:val="FFFFFF" w:themeColor="background1"/>
        </w:rPr>
        <w:fldChar w:fldCharType="begin"/>
      </w:r>
      <w:r w:rsidRPr="00B53A84">
        <w:rPr>
          <w:color w:val="FFFFFF" w:themeColor="background1"/>
        </w:rPr>
        <w:instrText xml:space="preserve"> EQ \s\do2(\f(1;100))</w:instrText>
      </w:r>
      <w:r w:rsidRPr="00B53A84">
        <w:rPr>
          <w:color w:val="FFFFFF" w:themeColor="background1"/>
        </w:rPr>
        <w:fldChar w:fldCharType="end"/>
      </w:r>
      <w:r w:rsidRPr="00B53A84">
        <w:rPr>
          <w:color w:val="FFFFFF" w:themeColor="background1"/>
        </w:rPr>
        <w:t>=0,01.</w:t>
      </w:r>
    </w:p>
    <w:p w14:paraId="10FFD2DA" w14:textId="77777777" w:rsidR="00A24F84" w:rsidRPr="00B53A84" w:rsidRDefault="00A24F84" w:rsidP="00A24F84">
      <w:pPr>
        <w:pStyle w:val="Titre3"/>
        <w:rPr>
          <w:color w:val="FFFFFF" w:themeColor="background1"/>
        </w:rPr>
      </w:pPr>
      <w:r w:rsidRPr="00B53A84">
        <w:rPr>
          <w:color w:val="FFFFFF" w:themeColor="background1"/>
        </w:rPr>
        <w:t>b.</w:t>
      </w:r>
    </w:p>
    <w:p w14:paraId="0D9CF23C" w14:textId="6CF48EB7" w:rsidR="00866963" w:rsidRPr="00B53A84" w:rsidRDefault="00866963" w:rsidP="00A24F84">
      <w:pPr>
        <w:rPr>
          <w:color w:val="FFFFFF" w:themeColor="background1"/>
        </w:rPr>
      </w:pPr>
      <w:r w:rsidRPr="00B53A84">
        <w:rPr>
          <w:color w:val="FFFFFF" w:themeColor="background1"/>
        </w:rPr>
        <w:t>Si le coût est de 5 alors on a</w:t>
      </w:r>
      <w:r w:rsidR="00AA2324" w:rsidRPr="00B53A84">
        <w:rPr>
          <w:color w:val="FFFFFF" w:themeColor="background1"/>
        </w:rPr>
        <w:t xml:space="preserve"> </w:t>
      </w:r>
      <w:r w:rsidRPr="00B53A84">
        <w:rPr>
          <w:color w:val="FFFFFF" w:themeColor="background1"/>
        </w:rPr>
        <w:t xml:space="preserve"> </w:t>
      </w:r>
      <w:r w:rsidRPr="00B53A84">
        <w:rPr>
          <w:color w:val="FFFFFF" w:themeColor="background1"/>
        </w:rPr>
        <w:fldChar w:fldCharType="begin"/>
      </w:r>
      <w:r w:rsidRPr="00B53A84">
        <w:rPr>
          <w:color w:val="FFFFFF" w:themeColor="background1"/>
        </w:rPr>
        <w:instrText xml:space="preserve"> EQ \s\do2(\f(10</w:instrText>
      </w:r>
      <w:r w:rsidRPr="00B53A84">
        <w:rPr>
          <w:color w:val="FFFFFF" w:themeColor="background1"/>
          <w:vertAlign w:val="superscript"/>
        </w:rPr>
        <w:instrText>8</w:instrText>
      </w:r>
      <w:r w:rsidRPr="00B53A84">
        <w:rPr>
          <w:color w:val="FFFFFF" w:themeColor="background1"/>
        </w:rPr>
        <w:instrText>;d))</w:instrText>
      </w:r>
      <w:r w:rsidRPr="00B53A84">
        <w:rPr>
          <w:color w:val="FFFFFF" w:themeColor="background1"/>
        </w:rPr>
        <w:fldChar w:fldCharType="end"/>
      </w:r>
      <w:r w:rsidRPr="00B53A84">
        <w:rPr>
          <w:color w:val="FFFFFF" w:themeColor="background1"/>
        </w:rPr>
        <w:t xml:space="preserve"> = 5</w:t>
      </w:r>
      <w:r w:rsidR="00AA2324" w:rsidRPr="00B53A84">
        <w:rPr>
          <w:color w:val="FFFFFF" w:themeColor="background1"/>
        </w:rPr>
        <w:t>,</w:t>
      </w:r>
      <w:r w:rsidRPr="00B53A84">
        <w:rPr>
          <w:color w:val="FFFFFF" w:themeColor="background1"/>
        </w:rPr>
        <w:t xml:space="preserve"> ce qui donne d=</w:t>
      </w:r>
      <w:r w:rsidRPr="00B53A84">
        <w:rPr>
          <w:color w:val="FFFFFF" w:themeColor="background1"/>
        </w:rPr>
        <w:fldChar w:fldCharType="begin"/>
      </w:r>
      <w:r w:rsidRPr="00B53A84">
        <w:rPr>
          <w:color w:val="FFFFFF" w:themeColor="background1"/>
        </w:rPr>
        <w:instrText xml:space="preserve"> EQ \s\do2(\f(10</w:instrText>
      </w:r>
      <w:r w:rsidRPr="00B53A84">
        <w:rPr>
          <w:color w:val="FFFFFF" w:themeColor="background1"/>
          <w:vertAlign w:val="superscript"/>
        </w:rPr>
        <w:instrText>8</w:instrText>
      </w:r>
      <w:r w:rsidRPr="00B53A84">
        <w:rPr>
          <w:color w:val="FFFFFF" w:themeColor="background1"/>
        </w:rPr>
        <w:instrText>;5))</w:instrText>
      </w:r>
      <w:r w:rsidRPr="00B53A84">
        <w:rPr>
          <w:color w:val="FFFFFF" w:themeColor="background1"/>
        </w:rPr>
        <w:fldChar w:fldCharType="end"/>
      </w:r>
      <w:r w:rsidR="00AA2324" w:rsidRPr="00B53A84">
        <w:rPr>
          <w:color w:val="FFFFFF" w:themeColor="background1"/>
        </w:rPr>
        <w:t xml:space="preserve">, soit </w:t>
      </w:r>
      <w:r w:rsidRPr="00B53A84">
        <w:rPr>
          <w:color w:val="FFFFFF" w:themeColor="background1"/>
        </w:rPr>
        <w:t>20Mb/s.</w:t>
      </w:r>
    </w:p>
    <w:sectPr w:rsidR="00866963" w:rsidRPr="00B53A84"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AE411" w14:textId="77777777" w:rsidR="003E15A2" w:rsidRDefault="003E15A2" w:rsidP="007E6A72">
      <w:pPr>
        <w:spacing w:before="0" w:after="0"/>
      </w:pPr>
      <w:r>
        <w:separator/>
      </w:r>
    </w:p>
  </w:endnote>
  <w:endnote w:type="continuationSeparator" w:id="0">
    <w:p w14:paraId="2307E7F9" w14:textId="77777777" w:rsidR="003E15A2" w:rsidRDefault="003E15A2"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Content>
      <w:p w14:paraId="7C0729A9" w14:textId="77777777" w:rsidR="00AB6F33" w:rsidRDefault="00AB6F33">
        <w:pPr>
          <w:pStyle w:val="Pieddepage"/>
        </w:pPr>
        <w:r>
          <w:rPr>
            <w:noProof/>
            <w:lang w:eastAsia="zh-TW"/>
          </w:rPr>
          <mc:AlternateContent>
            <mc:Choice Requires="wps">
              <w:drawing>
                <wp:anchor distT="0" distB="0" distL="114300" distR="114300" simplePos="0" relativeHeight="251660288" behindDoc="0" locked="0" layoutInCell="0" allowOverlap="1" wp14:anchorId="21E996FB" wp14:editId="27D82383">
                  <wp:simplePos x="0" y="0"/>
                  <wp:positionH relativeFrom="rightMargin">
                    <wp:posOffset>14288</wp:posOffset>
                  </wp:positionH>
                  <wp:positionV relativeFrom="bottomMargin">
                    <wp:posOffset>67627</wp:posOffset>
                  </wp:positionV>
                  <wp:extent cx="478472" cy="460375"/>
                  <wp:effectExtent l="0" t="0" r="17145" b="158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472" cy="460375"/>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09AAA60C" w14:textId="77777777" w:rsidR="00AB6F33" w:rsidRDefault="00AB6F33">
                              <w:pPr>
                                <w:jc w:val="center"/>
                              </w:pPr>
                              <w:r>
                                <w:fldChar w:fldCharType="begin"/>
                              </w:r>
                              <w:r>
                                <w:instrText xml:space="preserve"> PAGE    \* MERGEFORMAT </w:instrText>
                              </w:r>
                              <w:r>
                                <w:fldChar w:fldCharType="separate"/>
                              </w:r>
                              <w:r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996F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1.15pt;margin-top:5.3pt;width:37.65pt;height:36.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" o:allowincell="f" adj="14135" strokecolor="gray [1629]" strokeweight=".25pt">
                  <v:textbox>
                    <w:txbxContent>
                      <w:p w14:paraId="09AAA60C" w14:textId="77777777" w:rsidR="00AB6F33" w:rsidRDefault="00AB6F33">
                        <w:pPr>
                          <w:jc w:val="center"/>
                        </w:pPr>
                        <w:r>
                          <w:fldChar w:fldCharType="begin"/>
                        </w:r>
                        <w:r>
                          <w:instrText xml:space="preserve"> PAGE    \* MERGEFORMAT </w:instrText>
                        </w:r>
                        <w:r>
                          <w:fldChar w:fldCharType="separate"/>
                        </w:r>
                        <w:r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D3182" w14:textId="77777777" w:rsidR="003E15A2" w:rsidRDefault="003E15A2" w:rsidP="007E6A72">
      <w:pPr>
        <w:spacing w:before="0" w:after="0"/>
      </w:pPr>
      <w:r>
        <w:separator/>
      </w:r>
    </w:p>
  </w:footnote>
  <w:footnote w:type="continuationSeparator" w:id="0">
    <w:p w14:paraId="24E52593" w14:textId="77777777" w:rsidR="003E15A2" w:rsidRDefault="003E15A2"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EA986" w14:textId="44D5ECD1" w:rsidR="00AB6F33" w:rsidRPr="002D308F" w:rsidRDefault="00AB6F33"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711EB5AF976B4104B870A1CE1E3C8783"/>
        </w:placeholder>
        <w:date w:fullDate="2021-01-13T00:00:00Z">
          <w:dateFormat w:val="dddd d MMMM yyyy"/>
          <w:lid w:val="fr-FR"/>
          <w:storeMappedDataAs w:val="dateTime"/>
          <w:calendar w:val="gregorian"/>
        </w:date>
      </w:sdtPr>
      <w:sdtContent>
        <w:r>
          <w:rPr>
            <w:color w:val="FF0000"/>
            <w:u w:val="single"/>
          </w:rPr>
          <w:t>mercredi 13 janvier 2021</w:t>
        </w:r>
      </w:sdtContent>
    </w:sdt>
    <w:r w:rsidRPr="002D308F">
      <w:rPr>
        <w:color w:val="FF0000"/>
      </w:rPr>
      <w:t xml:space="preserve"> </w:t>
    </w:r>
  </w:p>
  <w:p w14:paraId="0CCA4EBA" w14:textId="58A32BD5" w:rsidR="00AB6F33" w:rsidRPr="002D308F" w:rsidRDefault="00AB6F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Pr>
            <w:color w:val="FF0000"/>
            <w:u w:val="single"/>
          </w:rPr>
          <w:t xml:space="preserve">Numériques et sciences de l’informatique (NSI) </w:t>
        </w:r>
      </w:sdtContent>
    </w:sdt>
  </w:p>
  <w:p w14:paraId="483AEF44" w14:textId="4E89DC0D" w:rsidR="00AB6F33" w:rsidRPr="002D308F" w:rsidRDefault="00AB6F33" w:rsidP="00742FED">
    <w:pPr>
      <w:pStyle w:val="En-tte"/>
      <w:rPr>
        <w:color w:val="FF0000"/>
      </w:rPr>
    </w:pPr>
    <w:sdt>
      <w:sdtPr>
        <w:rPr>
          <w:color w:val="FF0000"/>
        </w:rPr>
        <w:alias w:val="classe"/>
        <w:tag w:val="classe"/>
        <w:id w:val="213808923"/>
      </w:sdtPr>
      <w:sdtContent>
        <w:r>
          <w:rPr>
            <w:color w:val="FF0000"/>
            <w:u w:val="single"/>
          </w:rPr>
          <w:t>T1</w:t>
        </w:r>
      </w:sdtContent>
    </w:sdt>
    <w:r w:rsidRPr="002D308F">
      <w:rPr>
        <w:color w:val="FF0000"/>
      </w:rPr>
      <w:tab/>
    </w:r>
    <w:sdt>
      <w:sdtPr>
        <w:rPr>
          <w:color w:val="FF0000"/>
          <w:u w:val="single"/>
        </w:rPr>
        <w:alias w:val="Sujet/Titre"/>
        <w:tag w:val="sujet"/>
        <w:id w:val="1979417869"/>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Content>
        <w:r>
          <w:rPr>
            <w:color w:val="FF0000"/>
            <w:u w:val="single"/>
          </w:rPr>
          <w:t xml:space="preserve">DST d’NSI </w:t>
        </w:r>
      </w:sdtContent>
    </w:sdt>
  </w:p>
  <w:sdt>
    <w:sdtPr>
      <w:rPr>
        <w:color w:val="FF0000"/>
        <w:u w:val="single"/>
      </w:rPr>
      <w:alias w:val="Tiers temps OUI/NON"/>
      <w:tag w:val="Tiers temps OUI/NON"/>
      <w:id w:val="213808951"/>
      <w:comboBox>
        <w:listItem w:displayText="Tiers Temps" w:value="Tiers Temps"/>
        <w:listItem w:displayText="                         " w:value="                                                 "/>
      </w:comboBox>
    </w:sdtPr>
    <w:sdtContent>
      <w:p w14:paraId="17F9D84D" w14:textId="77777777" w:rsidR="00AB6F33" w:rsidRPr="002D308F" w:rsidRDefault="00AB6F33"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B2A"/>
    <w:multiLevelType w:val="hybridMultilevel"/>
    <w:tmpl w:val="D17ABC6C"/>
    <w:lvl w:ilvl="0" w:tplc="A524D96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680C89"/>
    <w:multiLevelType w:val="hybridMultilevel"/>
    <w:tmpl w:val="5A3ADF78"/>
    <w:lvl w:ilvl="0" w:tplc="D7DE143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ED152AB"/>
    <w:multiLevelType w:val="hybridMultilevel"/>
    <w:tmpl w:val="DC146E92"/>
    <w:lvl w:ilvl="0" w:tplc="F9827D7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CA93B01"/>
    <w:multiLevelType w:val="hybridMultilevel"/>
    <w:tmpl w:val="3D88F93C"/>
    <w:lvl w:ilvl="0" w:tplc="00DEC23C">
      <w:start w:val="1"/>
      <w:numFmt w:val="decimal"/>
      <w:lvlText w:val="%1)"/>
      <w:lvlJc w:val="left"/>
      <w:pPr>
        <w:ind w:left="1068" w:hanging="360"/>
      </w:pPr>
      <w:rPr>
        <w:rFonts w:ascii="Times New Roman" w:eastAsia="Times New Roman" w:hAnsi="Times New Roman" w:cs="Times New Roman"/>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EBA020A"/>
    <w:multiLevelType w:val="hybridMultilevel"/>
    <w:tmpl w:val="2A6A9B1A"/>
    <w:lvl w:ilvl="0" w:tplc="D816441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283311F"/>
    <w:multiLevelType w:val="hybridMultilevel"/>
    <w:tmpl w:val="3A0EA808"/>
    <w:lvl w:ilvl="0" w:tplc="BA84067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5863699"/>
    <w:multiLevelType w:val="hybridMultilevel"/>
    <w:tmpl w:val="9EF221E0"/>
    <w:lvl w:ilvl="0" w:tplc="283A8B6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670C38"/>
    <w:multiLevelType w:val="hybridMultilevel"/>
    <w:tmpl w:val="67629FAE"/>
    <w:lvl w:ilvl="0" w:tplc="5382F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A82834"/>
    <w:multiLevelType w:val="hybridMultilevel"/>
    <w:tmpl w:val="D3CE03DC"/>
    <w:lvl w:ilvl="0" w:tplc="78B63D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6"/>
  </w:num>
  <w:num w:numId="3">
    <w:abstractNumId w:val="7"/>
  </w:num>
  <w:num w:numId="4">
    <w:abstractNumId w:val="5"/>
  </w:num>
  <w:num w:numId="5">
    <w:abstractNumId w:val="8"/>
  </w:num>
  <w:num w:numId="6">
    <w:abstractNumId w:val="0"/>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DA"/>
    <w:rsid w:val="000622E6"/>
    <w:rsid w:val="00096B4B"/>
    <w:rsid w:val="0014172D"/>
    <w:rsid w:val="0017565B"/>
    <w:rsid w:val="00193679"/>
    <w:rsid w:val="001D565E"/>
    <w:rsid w:val="0024452C"/>
    <w:rsid w:val="0024605F"/>
    <w:rsid w:val="00266F96"/>
    <w:rsid w:val="00286DE3"/>
    <w:rsid w:val="002A3D7E"/>
    <w:rsid w:val="002B2BC1"/>
    <w:rsid w:val="002C1FFE"/>
    <w:rsid w:val="002C31C7"/>
    <w:rsid w:val="002C3BCF"/>
    <w:rsid w:val="002C6B69"/>
    <w:rsid w:val="002D308F"/>
    <w:rsid w:val="00316CCC"/>
    <w:rsid w:val="0032533A"/>
    <w:rsid w:val="003301F2"/>
    <w:rsid w:val="003438F3"/>
    <w:rsid w:val="003511D8"/>
    <w:rsid w:val="003826E5"/>
    <w:rsid w:val="00384AFA"/>
    <w:rsid w:val="003850EF"/>
    <w:rsid w:val="003A4BD3"/>
    <w:rsid w:val="003D63DA"/>
    <w:rsid w:val="003E15A2"/>
    <w:rsid w:val="003E714A"/>
    <w:rsid w:val="00422C39"/>
    <w:rsid w:val="00464BF2"/>
    <w:rsid w:val="004D5D9D"/>
    <w:rsid w:val="005420DF"/>
    <w:rsid w:val="00544B9F"/>
    <w:rsid w:val="00556637"/>
    <w:rsid w:val="00561A4D"/>
    <w:rsid w:val="00564A12"/>
    <w:rsid w:val="0057086E"/>
    <w:rsid w:val="005864F5"/>
    <w:rsid w:val="005B6233"/>
    <w:rsid w:val="00616DFF"/>
    <w:rsid w:val="00620033"/>
    <w:rsid w:val="006240BA"/>
    <w:rsid w:val="0064274E"/>
    <w:rsid w:val="00643555"/>
    <w:rsid w:val="00657026"/>
    <w:rsid w:val="006705F3"/>
    <w:rsid w:val="00696649"/>
    <w:rsid w:val="006A0807"/>
    <w:rsid w:val="00742FED"/>
    <w:rsid w:val="00743609"/>
    <w:rsid w:val="007712B7"/>
    <w:rsid w:val="00791FD2"/>
    <w:rsid w:val="007C3EDC"/>
    <w:rsid w:val="007E5F82"/>
    <w:rsid w:val="007E6A72"/>
    <w:rsid w:val="007F51FF"/>
    <w:rsid w:val="00804546"/>
    <w:rsid w:val="00854BCA"/>
    <w:rsid w:val="00866963"/>
    <w:rsid w:val="00882254"/>
    <w:rsid w:val="00882BF0"/>
    <w:rsid w:val="008A1E3E"/>
    <w:rsid w:val="008B2F99"/>
    <w:rsid w:val="008B4300"/>
    <w:rsid w:val="008D0660"/>
    <w:rsid w:val="008E2B13"/>
    <w:rsid w:val="008E6E35"/>
    <w:rsid w:val="008E776B"/>
    <w:rsid w:val="00927F0D"/>
    <w:rsid w:val="0095107C"/>
    <w:rsid w:val="009734F6"/>
    <w:rsid w:val="00974FE6"/>
    <w:rsid w:val="009A4CA3"/>
    <w:rsid w:val="009C7E72"/>
    <w:rsid w:val="009E43F2"/>
    <w:rsid w:val="00A24F84"/>
    <w:rsid w:val="00A5406E"/>
    <w:rsid w:val="00A90193"/>
    <w:rsid w:val="00A950F3"/>
    <w:rsid w:val="00A9528F"/>
    <w:rsid w:val="00AA2324"/>
    <w:rsid w:val="00AB6F33"/>
    <w:rsid w:val="00AD18F8"/>
    <w:rsid w:val="00B5121A"/>
    <w:rsid w:val="00B536EC"/>
    <w:rsid w:val="00B53A84"/>
    <w:rsid w:val="00BA2AD3"/>
    <w:rsid w:val="00BA70A1"/>
    <w:rsid w:val="00BB1BBE"/>
    <w:rsid w:val="00BD64C6"/>
    <w:rsid w:val="00C77380"/>
    <w:rsid w:val="00C9092A"/>
    <w:rsid w:val="00CA0255"/>
    <w:rsid w:val="00CB7909"/>
    <w:rsid w:val="00CB7CE4"/>
    <w:rsid w:val="00CC530F"/>
    <w:rsid w:val="00CF1DAB"/>
    <w:rsid w:val="00D53DA7"/>
    <w:rsid w:val="00DE0ED7"/>
    <w:rsid w:val="00DE7532"/>
    <w:rsid w:val="00E80589"/>
    <w:rsid w:val="00EB7B42"/>
    <w:rsid w:val="00F1547F"/>
    <w:rsid w:val="00F225DD"/>
    <w:rsid w:val="00F50B03"/>
    <w:rsid w:val="00F85960"/>
    <w:rsid w:val="00FB04FF"/>
    <w:rsid w:val="00FC2796"/>
    <w:rsid w:val="00FE2AF9"/>
    <w:rsid w:val="00FF18E4"/>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25B37"/>
  <w15:docId w15:val="{B9E18816-EBC0-4E7F-A535-F4753284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3850EF"/>
    <w:pPr>
      <w:spacing w:before="120" w:after="120"/>
      <w:jc w:val="both"/>
    </w:pPr>
    <w:rPr>
      <w:rFonts w:ascii="Times New Roman" w:hAnsi="Times New Roman"/>
      <w:sz w:val="24"/>
    </w:rPr>
  </w:style>
  <w:style w:type="paragraph" w:styleId="Titre1">
    <w:name w:val="heading 1"/>
    <w:basedOn w:val="Normal"/>
    <w:next w:val="Normal"/>
    <w:link w:val="Titre1Car"/>
    <w:autoRedefine/>
    <w:uiPriority w:val="9"/>
    <w:qFormat/>
    <w:rsid w:val="001D565E"/>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autoRedefine/>
    <w:uiPriority w:val="9"/>
    <w:unhideWhenUsed/>
    <w:qFormat/>
    <w:rsid w:val="001D565E"/>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autoRedefine/>
    <w:uiPriority w:val="9"/>
    <w:unhideWhenUsed/>
    <w:qFormat/>
    <w:rsid w:val="001D565E"/>
    <w:pPr>
      <w:keepNext/>
      <w:keepLines/>
      <w:spacing w:before="40" w:after="0"/>
      <w:outlineLvl w:val="2"/>
    </w:pPr>
    <w:rPr>
      <w:rFonts w:eastAsiaTheme="majorEastAsia" w:cstheme="majorBid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table" w:styleId="Grilledutableau">
    <w:name w:val="Table Grid"/>
    <w:basedOn w:val="TableauNormal"/>
    <w:uiPriority w:val="39"/>
    <w:rsid w:val="002C6B6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57026"/>
    <w:pPr>
      <w:spacing w:before="0" w:after="0"/>
      <w:ind w:left="720"/>
      <w:contextualSpacing/>
    </w:pPr>
    <w:rPr>
      <w:rFonts w:eastAsia="Times New Roman" w:cs="Times New Roman"/>
      <w:color w:val="000000"/>
      <w:kern w:val="28"/>
      <w:szCs w:val="20"/>
      <w:lang w:eastAsia="fr-FR"/>
      <w14:ligatures w14:val="standard"/>
      <w14:cntxtAlts/>
    </w:rPr>
  </w:style>
  <w:style w:type="table" w:styleId="Grilledetableauclaire">
    <w:name w:val="Grid Table Light"/>
    <w:basedOn w:val="TableauNormal"/>
    <w:uiPriority w:val="40"/>
    <w:rsid w:val="00657026"/>
    <w:pPr>
      <w:spacing w:after="0"/>
    </w:pPr>
    <w:rPr>
      <w:rFonts w:eastAsia="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21">
    <w:name w:val="Tableau simple 21"/>
    <w:basedOn w:val="TableauNormal"/>
    <w:next w:val="Tableausimple2"/>
    <w:uiPriority w:val="42"/>
    <w:rsid w:val="00657026"/>
    <w:pPr>
      <w:spacing w:after="0"/>
    </w:pPr>
    <w:rPr>
      <w:rFonts w:eastAsia="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2">
    <w:name w:val="Plain Table 2"/>
    <w:basedOn w:val="TableauNormal"/>
    <w:uiPriority w:val="42"/>
    <w:rsid w:val="0065702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1Car">
    <w:name w:val="Titre 1 Car"/>
    <w:basedOn w:val="Policepardfaut"/>
    <w:link w:val="Titre1"/>
    <w:uiPriority w:val="9"/>
    <w:rsid w:val="001D565E"/>
    <w:rPr>
      <w:rFonts w:ascii="Times New Roman" w:eastAsiaTheme="majorEastAsia" w:hAnsi="Times New Roman" w:cstheme="majorBidi"/>
      <w:sz w:val="32"/>
      <w:szCs w:val="32"/>
      <w:u w:val="single"/>
    </w:rPr>
  </w:style>
  <w:style w:type="character" w:customStyle="1" w:styleId="Titre2Car">
    <w:name w:val="Titre 2 Car"/>
    <w:basedOn w:val="Policepardfaut"/>
    <w:link w:val="Titre2"/>
    <w:uiPriority w:val="9"/>
    <w:rsid w:val="001D565E"/>
    <w:rPr>
      <w:rFonts w:ascii="Times New Roman" w:eastAsiaTheme="majorEastAsia" w:hAnsi="Times New Roman" w:cstheme="majorBidi"/>
      <w:sz w:val="26"/>
      <w:szCs w:val="26"/>
    </w:rPr>
  </w:style>
  <w:style w:type="character" w:customStyle="1" w:styleId="Titre3Car">
    <w:name w:val="Titre 3 Car"/>
    <w:basedOn w:val="Policepardfaut"/>
    <w:link w:val="Titre3"/>
    <w:uiPriority w:val="9"/>
    <w:rsid w:val="001D565E"/>
    <w:rPr>
      <w:rFonts w:ascii="Times New Roman" w:eastAsiaTheme="majorEastAsia" w:hAnsi="Times New Roman" w:cstheme="majorBidi"/>
      <w:sz w:val="24"/>
      <w:szCs w:val="24"/>
    </w:rPr>
  </w:style>
  <w:style w:type="paragraph" w:styleId="Sansinterligne">
    <w:name w:val="No Spacing"/>
    <w:uiPriority w:val="1"/>
    <w:qFormat/>
    <w:rsid w:val="00A90193"/>
    <w:pPr>
      <w:spacing w:after="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3DEDD5C11243E7A2A8B1A8F4339280"/>
        <w:category>
          <w:name w:val="Général"/>
          <w:gallery w:val="placeholder"/>
        </w:category>
        <w:types>
          <w:type w:val="bbPlcHdr"/>
        </w:types>
        <w:behaviors>
          <w:behavior w:val="content"/>
        </w:behaviors>
        <w:guid w:val="{CF675625-F4AC-482B-9300-20486133AC2D}"/>
      </w:docPartPr>
      <w:docPartBody>
        <w:p w:rsidR="00884F8E" w:rsidRDefault="00B569B0">
          <w:pPr>
            <w:pStyle w:val="DB3DEDD5C11243E7A2A8B1A8F4339280"/>
          </w:pPr>
          <w:r w:rsidRPr="00456C14">
            <w:rPr>
              <w:rStyle w:val="Textedelespacerserv"/>
            </w:rPr>
            <w:t>Choisissez un élément.</w:t>
          </w:r>
        </w:p>
      </w:docPartBody>
    </w:docPart>
    <w:docPart>
      <w:docPartPr>
        <w:name w:val="711EB5AF976B4104B870A1CE1E3C8783"/>
        <w:category>
          <w:name w:val="Général"/>
          <w:gallery w:val="placeholder"/>
        </w:category>
        <w:types>
          <w:type w:val="bbPlcHdr"/>
        </w:types>
        <w:behaviors>
          <w:behavior w:val="content"/>
        </w:behaviors>
        <w:guid w:val="{5A5A52EF-E9CE-4B93-830B-0EB62CA70E2C}"/>
      </w:docPartPr>
      <w:docPartBody>
        <w:p w:rsidR="00884F8E" w:rsidRDefault="00B569B0">
          <w:pPr>
            <w:pStyle w:val="711EB5AF976B4104B870A1CE1E3C8783"/>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B0"/>
    <w:rsid w:val="00884F8E"/>
    <w:rsid w:val="00B569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B3DEDD5C11243E7A2A8B1A8F4339280">
    <w:name w:val="DB3DEDD5C11243E7A2A8B1A8F4339280"/>
  </w:style>
  <w:style w:type="paragraph" w:customStyle="1" w:styleId="711EB5AF976B4104B870A1CE1E3C8783">
    <w:name w:val="711EB5AF976B4104B870A1CE1E3C8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195</TotalTime>
  <Pages>10</Pages>
  <Words>1811</Words>
  <Characters>9965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24</cp:revision>
  <dcterms:created xsi:type="dcterms:W3CDTF">2021-01-13T13:05:00Z</dcterms:created>
  <dcterms:modified xsi:type="dcterms:W3CDTF">2021-01-13T16:39:00Z</dcterms:modified>
</cp:coreProperties>
</file>