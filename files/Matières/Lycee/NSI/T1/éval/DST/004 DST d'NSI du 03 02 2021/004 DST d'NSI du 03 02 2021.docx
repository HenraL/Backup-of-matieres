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BA91" w14:textId="77777777" w:rsidR="006705F3" w:rsidRDefault="006705F3"/>
    <w:p w14:paraId="72B8326D" w14:textId="5BED3EB0" w:rsidR="00DE0ED7" w:rsidRPr="00D53DA7" w:rsidRDefault="00C000E5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59AEEA12A9DC40E3BC99DF75F5A2868C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9923CB">
            <w:rPr>
              <w:u w:val="single"/>
            </w:rPr>
            <w:t xml:space="preserve">Numériques et sciences de l’informatique 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322E1E53279E412D8DCE54B0E06241B7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1F737311" w14:textId="4D7A144D" w:rsidR="00CB7909" w:rsidRDefault="009923CB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d’NSI</w:t>
          </w:r>
        </w:p>
      </w:sdtContent>
    </w:sdt>
    <w:p w14:paraId="2B120335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64D2F" wp14:editId="366C088C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87E0C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4D2F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03D87E0C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0C217" wp14:editId="7172E763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B272A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710A65C0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6EE5B61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71346FFA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0C217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70AB272A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710A65C0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6EE5B61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71346FFA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3A48B" wp14:editId="526C51C5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34DC9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3A48B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61734DC9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6D11CC49" w14:textId="77777777" w:rsidR="008E776B" w:rsidRDefault="008E776B"/>
    <w:p w14:paraId="5ED70A06" w14:textId="77777777" w:rsidR="008E776B" w:rsidRDefault="008E776B"/>
    <w:p w14:paraId="7AA86B9B" w14:textId="77777777" w:rsidR="008E776B" w:rsidRDefault="008E776B"/>
    <w:p w14:paraId="2A351AF0" w14:textId="77777777" w:rsidR="008E776B" w:rsidRDefault="008E776B"/>
    <w:p w14:paraId="72D0D33E" w14:textId="6BB9539C" w:rsidR="002620CF" w:rsidRDefault="002620CF" w:rsidP="007C6219">
      <w:pPr>
        <w:pStyle w:val="Titre1"/>
      </w:pPr>
      <w:r>
        <w:t>Problème 1 :</w:t>
      </w:r>
      <w:r w:rsidR="007C6219">
        <w:t xml:space="preserve"> Récursivité (Python)</w:t>
      </w:r>
    </w:p>
    <w:p w14:paraId="2A6DEF66" w14:textId="3FFFF92C" w:rsidR="002620CF" w:rsidRDefault="002620CF" w:rsidP="007C6219">
      <w:pPr>
        <w:pStyle w:val="Titre2"/>
      </w:pPr>
      <w:r>
        <w:t>1)</w:t>
      </w:r>
    </w:p>
    <w:p w14:paraId="5A06DDAE" w14:textId="67CE2F3C" w:rsidR="002620CF" w:rsidRDefault="002620CF">
      <w:r>
        <w:t xml:space="preserve">Le gros problème avec la fonction </w:t>
      </w:r>
      <w:r w:rsidRPr="00E9033F">
        <w:rPr>
          <w:b/>
          <w:bCs/>
        </w:rPr>
        <w:t>pyramide_inversee</w:t>
      </w:r>
      <w:r w:rsidRPr="00E9033F">
        <w:rPr>
          <w:b/>
          <w:bCs/>
        </w:rPr>
        <w:t>(</w:t>
      </w:r>
      <w:r w:rsidRPr="00E9033F">
        <w:rPr>
          <w:i/>
          <w:iCs/>
        </w:rPr>
        <w:t>n</w:t>
      </w:r>
      <w:r w:rsidRPr="00E9033F">
        <w:rPr>
          <w:b/>
          <w:bCs/>
        </w:rPr>
        <w:t>)</w:t>
      </w:r>
      <w:r>
        <w:t xml:space="preserve"> est qu’elle est sans fin.</w:t>
      </w:r>
    </w:p>
    <w:p w14:paraId="6BF6F666" w14:textId="7C578C94" w:rsidR="002620CF" w:rsidRDefault="002620CF"/>
    <w:p w14:paraId="45B90EC3" w14:textId="5B56A44F" w:rsidR="002620CF" w:rsidRDefault="002620CF" w:rsidP="007C6219">
      <w:pPr>
        <w:pStyle w:val="Titre2"/>
      </w:pPr>
      <w:r>
        <w:t>2)</w:t>
      </w:r>
    </w:p>
    <w:p w14:paraId="25EA61FD" w14:textId="69B84F24" w:rsidR="002620CF" w:rsidRDefault="003A22DC" w:rsidP="003A22DC">
      <w:r>
        <w:t>A cette question je n’avais pas de none mais seulement le transfert du dernier élément de la première liste (</w:t>
      </w:r>
      <w:r w:rsidRPr="00E9033F">
        <w:rPr>
          <w:i/>
          <w:iCs/>
        </w:rPr>
        <w:t>troupeau1</w:t>
      </w:r>
      <w:r>
        <w:t>) sur la fin de la seconde liste (</w:t>
      </w:r>
      <w:r w:rsidRPr="00E9033F">
        <w:rPr>
          <w:i/>
          <w:iCs/>
        </w:rPr>
        <w:t>troupeau2</w:t>
      </w:r>
      <w:r>
        <w:t>). Pour résoudre ce problème là il suffit de rajouter la ligne « </w:t>
      </w:r>
      <w:r w:rsidRPr="00E9033F">
        <w:rPr>
          <w:i/>
          <w:iCs/>
        </w:rPr>
        <w:t>for i in range(</w:t>
      </w:r>
      <w:r w:rsidRPr="00E26124">
        <w:rPr>
          <w:i/>
          <w:iCs/>
          <w:lang w:val="en-GB"/>
        </w:rPr>
        <w:t>len</w:t>
      </w:r>
      <w:r w:rsidRPr="00E9033F">
        <w:rPr>
          <w:i/>
          <w:iCs/>
        </w:rPr>
        <w:t>(troupeau1)) :</w:t>
      </w:r>
      <w:r>
        <w:t xml:space="preserve"> » et d’indenter les lignes </w:t>
      </w:r>
      <w:r w:rsidRPr="00E9033F">
        <w:rPr>
          <w:i/>
          <w:iCs/>
        </w:rPr>
        <w:t>mouton=</w:t>
      </w:r>
      <w:r w:rsidRPr="00E9033F">
        <w:rPr>
          <w:i/>
          <w:iCs/>
        </w:rPr>
        <w:t>troupeau1.pop()</w:t>
      </w:r>
      <w:r>
        <w:t xml:space="preserve"> et </w:t>
      </w:r>
      <w:r w:rsidRPr="00E9033F">
        <w:rPr>
          <w:i/>
          <w:iCs/>
        </w:rPr>
        <w:t>troupeau2.append(</w:t>
      </w:r>
      <w:r w:rsidRPr="00E9033F">
        <w:rPr>
          <w:i/>
          <w:iCs/>
        </w:rPr>
        <w:t>mouton</w:t>
      </w:r>
      <w:r w:rsidRPr="00E9033F">
        <w:rPr>
          <w:i/>
          <w:iCs/>
        </w:rPr>
        <w:t>)</w:t>
      </w:r>
      <w:r>
        <w:t>.</w:t>
      </w:r>
    </w:p>
    <w:p w14:paraId="5EC0F789" w14:textId="2365C8F9" w:rsidR="003A22DC" w:rsidRDefault="003A22DC" w:rsidP="003A22DC">
      <w:r>
        <w:t>Le code sera donc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22DC" w:rsidRPr="003566CC" w14:paraId="4D325386" w14:textId="77777777" w:rsidTr="003A22DC">
        <w:tc>
          <w:tcPr>
            <w:tcW w:w="4531" w:type="dxa"/>
          </w:tcPr>
          <w:p w14:paraId="01FAFB80" w14:textId="53FDA704" w:rsidR="003A22DC" w:rsidRPr="003566CC" w:rsidRDefault="003A22DC" w:rsidP="003566CC">
            <w:pPr>
              <w:jc w:val="center"/>
              <w:rPr>
                <w:b/>
                <w:bCs/>
              </w:rPr>
            </w:pPr>
            <w:r w:rsidRPr="003566CC">
              <w:rPr>
                <w:b/>
                <w:bCs/>
              </w:rPr>
              <w:t>code</w:t>
            </w:r>
          </w:p>
        </w:tc>
        <w:tc>
          <w:tcPr>
            <w:tcW w:w="4531" w:type="dxa"/>
          </w:tcPr>
          <w:p w14:paraId="148F0152" w14:textId="36C66833" w:rsidR="003A22DC" w:rsidRPr="003566CC" w:rsidRDefault="003A22DC" w:rsidP="003566CC">
            <w:pPr>
              <w:jc w:val="center"/>
              <w:rPr>
                <w:b/>
                <w:bCs/>
              </w:rPr>
            </w:pPr>
            <w:r w:rsidRPr="003566CC">
              <w:rPr>
                <w:b/>
                <w:bCs/>
              </w:rPr>
              <w:t>Légende</w:t>
            </w:r>
          </w:p>
        </w:tc>
      </w:tr>
      <w:tr w:rsidR="003A22DC" w14:paraId="5A56E91D" w14:textId="77777777" w:rsidTr="003A22DC">
        <w:tc>
          <w:tcPr>
            <w:tcW w:w="4531" w:type="dxa"/>
          </w:tcPr>
          <w:p w14:paraId="6287140C" w14:textId="77777777" w:rsidR="003A22DC" w:rsidRDefault="003A22DC" w:rsidP="003A22DC">
            <w:r>
              <w:t xml:space="preserve">def </w:t>
            </w:r>
            <w:r w:rsidRPr="003566CC">
              <w:rPr>
                <w:b/>
                <w:bCs/>
                <w:sz w:val="22"/>
                <w:szCs w:val="20"/>
              </w:rPr>
              <w:t>saute_rep</w:t>
            </w:r>
            <w:r>
              <w:t>(</w:t>
            </w:r>
            <w:r w:rsidRPr="003566CC">
              <w:rPr>
                <w:i/>
                <w:iCs/>
                <w:sz w:val="22"/>
                <w:szCs w:val="20"/>
              </w:rPr>
              <w:t>troupeau1:list, troupeau2:list</w:t>
            </w:r>
            <w:r>
              <w:t>):</w:t>
            </w:r>
          </w:p>
          <w:p w14:paraId="7318ECE5" w14:textId="26B5E3D6" w:rsidR="003A22DC" w:rsidRDefault="003A22DC" w:rsidP="003A22DC">
            <w:r>
              <w:t xml:space="preserve">        for i in range(len(troupeau1)):</w:t>
            </w:r>
          </w:p>
          <w:p w14:paraId="2AF24B35" w14:textId="77777777" w:rsidR="003A22DC" w:rsidRDefault="003A22DC" w:rsidP="003A22DC"/>
          <w:p w14:paraId="1E44F38C" w14:textId="6D8BDB3A" w:rsidR="003A22DC" w:rsidRDefault="003A22DC" w:rsidP="003A22DC">
            <w:r>
              <w:t xml:space="preserve">            </w:t>
            </w:r>
            <w:r w:rsidR="002F07A3">
              <w:t>mouton</w:t>
            </w:r>
            <w:r>
              <w:t>=troupeau1.pop()</w:t>
            </w:r>
          </w:p>
          <w:p w14:paraId="29662A65" w14:textId="6022CBAF" w:rsidR="002F07A3" w:rsidRDefault="002F07A3" w:rsidP="003A22DC"/>
          <w:p w14:paraId="31ECF51B" w14:textId="77777777" w:rsidR="002F07A3" w:rsidRDefault="002F07A3" w:rsidP="003A22DC"/>
          <w:p w14:paraId="70AF84D6" w14:textId="77777777" w:rsidR="003A22DC" w:rsidRDefault="003A22DC" w:rsidP="003A22DC">
            <w:r>
              <w:t xml:space="preserve">            troupeau2.append(</w:t>
            </w:r>
            <w:r w:rsidR="002F07A3">
              <w:t>mouton</w:t>
            </w:r>
            <w:r>
              <w:t>)</w:t>
            </w:r>
          </w:p>
          <w:p w14:paraId="1EBB1705" w14:textId="3B380F4B" w:rsidR="002E08D6" w:rsidRDefault="002E08D6" w:rsidP="003A22DC"/>
        </w:tc>
        <w:tc>
          <w:tcPr>
            <w:tcW w:w="4531" w:type="dxa"/>
          </w:tcPr>
          <w:p w14:paraId="7DE791C8" w14:textId="77777777" w:rsidR="003A22DC" w:rsidRPr="003566CC" w:rsidRDefault="003A22DC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#On définit la fonction</w:t>
            </w:r>
          </w:p>
          <w:p w14:paraId="010EC327" w14:textId="77777777" w:rsidR="003A22DC" w:rsidRPr="003566CC" w:rsidRDefault="003A22DC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 xml:space="preserve">#On boucle pour la longueur de la liste </w:t>
            </w:r>
          </w:p>
          <w:p w14:paraId="2A44A68B" w14:textId="41F221FD" w:rsidR="003A22DC" w:rsidRPr="003566CC" w:rsidRDefault="003A22DC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troupeau1</w:t>
            </w:r>
          </w:p>
          <w:p w14:paraId="19A86DE0" w14:textId="77777777" w:rsidR="002F07A3" w:rsidRPr="003566CC" w:rsidRDefault="003A22DC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 xml:space="preserve">#On </w:t>
            </w:r>
            <w:r w:rsidR="002F07A3" w:rsidRPr="003566CC">
              <w:rPr>
                <w:b/>
                <w:bCs/>
                <w:sz w:val="22"/>
                <w:szCs w:val="20"/>
              </w:rPr>
              <w:t xml:space="preserve">supprime le premier élément de la </w:t>
            </w:r>
          </w:p>
          <w:p w14:paraId="2B3C0345" w14:textId="385641B0" w:rsidR="002F07A3" w:rsidRPr="003566CC" w:rsidRDefault="002F07A3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première liste que l’on stockera dans une</w:t>
            </w:r>
          </w:p>
          <w:p w14:paraId="5E7CC9A1" w14:textId="59D7148B" w:rsidR="003A22DC" w:rsidRPr="003566CC" w:rsidRDefault="002F07A3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variable du nom de mouton</w:t>
            </w:r>
          </w:p>
          <w:p w14:paraId="30BF74BE" w14:textId="77777777" w:rsidR="002F07A3" w:rsidRPr="003566CC" w:rsidRDefault="002F07A3" w:rsidP="003A22DC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 xml:space="preserve">#On ajoute le contenu de la variable mouton </w:t>
            </w:r>
          </w:p>
          <w:p w14:paraId="0A6EDE68" w14:textId="13048DC5" w:rsidR="002F07A3" w:rsidRDefault="002F07A3" w:rsidP="003A22DC">
            <w:r w:rsidRPr="003566CC">
              <w:rPr>
                <w:b/>
                <w:bCs/>
                <w:sz w:val="22"/>
                <w:szCs w:val="20"/>
              </w:rPr>
              <w:t>à la liste troupeau 2</w:t>
            </w:r>
          </w:p>
        </w:tc>
      </w:tr>
    </w:tbl>
    <w:p w14:paraId="12DBC5A3" w14:textId="188808B8" w:rsidR="003A22DC" w:rsidRDefault="003A22DC" w:rsidP="003A22DC"/>
    <w:p w14:paraId="35C341CD" w14:textId="3E44A7EC" w:rsidR="002E08D6" w:rsidRDefault="002E08D6" w:rsidP="007C6219">
      <w:pPr>
        <w:pStyle w:val="Titre2"/>
      </w:pPr>
      <w:r>
        <w:t>3)</w:t>
      </w:r>
    </w:p>
    <w:p w14:paraId="6AEAD994" w14:textId="5E649C24" w:rsidR="002E08D6" w:rsidRDefault="005F1EAE" w:rsidP="003A22DC">
      <w:r>
        <w:t xml:space="preserve">Pour résoudre le problème de ce petit programme il suffit de remplacer </w:t>
      </w:r>
      <w:r w:rsidRPr="003566CC">
        <w:rPr>
          <w:i/>
          <w:iCs/>
        </w:rPr>
        <w:t>n/2</w:t>
      </w:r>
      <w:r>
        <w:t xml:space="preserve"> par </w:t>
      </w:r>
      <w:r w:rsidRPr="003566CC">
        <w:rPr>
          <w:i/>
          <w:iCs/>
        </w:rPr>
        <w:t>n//2</w:t>
      </w:r>
      <w:r>
        <w:t>, ce dernier renverras un nombre entier et ne générera donc pas d’erreur.</w:t>
      </w:r>
    </w:p>
    <w:p w14:paraId="54C6EEE3" w14:textId="6EC76430" w:rsidR="005F1EAE" w:rsidRDefault="005F1EAE" w:rsidP="003A22DC"/>
    <w:p w14:paraId="725B6A97" w14:textId="1E7D9242" w:rsidR="005F1EAE" w:rsidRDefault="005F1EAE" w:rsidP="007C6219">
      <w:pPr>
        <w:pStyle w:val="Titre2"/>
      </w:pPr>
      <w:r>
        <w:lastRenderedPageBreak/>
        <w:t>4)</w:t>
      </w:r>
    </w:p>
    <w:p w14:paraId="5260BBAD" w14:textId="64F1490A" w:rsidR="005F1EAE" w:rsidRDefault="003B6114" w:rsidP="003A22DC">
      <w:r>
        <w:t>Pour résoudre le problème il suffit de faire vérifier le tour suivant pour savoir si le programme peut faire le tour actuel.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6114" w:rsidRPr="003566CC" w14:paraId="3BDFB53B" w14:textId="77777777" w:rsidTr="00DA624A">
        <w:tc>
          <w:tcPr>
            <w:tcW w:w="4531" w:type="dxa"/>
          </w:tcPr>
          <w:p w14:paraId="108DAE6F" w14:textId="77777777" w:rsidR="003B6114" w:rsidRPr="003566CC" w:rsidRDefault="003B6114" w:rsidP="003566CC">
            <w:pPr>
              <w:jc w:val="center"/>
              <w:rPr>
                <w:b/>
                <w:bCs/>
              </w:rPr>
            </w:pPr>
            <w:r w:rsidRPr="003566CC">
              <w:rPr>
                <w:b/>
                <w:bCs/>
              </w:rPr>
              <w:t>code</w:t>
            </w:r>
          </w:p>
        </w:tc>
        <w:tc>
          <w:tcPr>
            <w:tcW w:w="4531" w:type="dxa"/>
          </w:tcPr>
          <w:p w14:paraId="26699757" w14:textId="77777777" w:rsidR="003B6114" w:rsidRPr="003566CC" w:rsidRDefault="003B6114" w:rsidP="003566CC">
            <w:pPr>
              <w:jc w:val="center"/>
              <w:rPr>
                <w:b/>
                <w:bCs/>
              </w:rPr>
            </w:pPr>
            <w:r w:rsidRPr="003566CC">
              <w:rPr>
                <w:b/>
                <w:bCs/>
              </w:rPr>
              <w:t>Légende</w:t>
            </w:r>
          </w:p>
        </w:tc>
      </w:tr>
      <w:tr w:rsidR="003B6114" w14:paraId="42A2A0D2" w14:textId="77777777" w:rsidTr="00DA624A">
        <w:tc>
          <w:tcPr>
            <w:tcW w:w="4531" w:type="dxa"/>
          </w:tcPr>
          <w:p w14:paraId="44279285" w14:textId="77777777" w:rsidR="003B6114" w:rsidRDefault="003B6114" w:rsidP="003B6114">
            <w:r>
              <w:t>i=0</w:t>
            </w:r>
          </w:p>
          <w:p w14:paraId="3D2CDA2C" w14:textId="3D124D3D" w:rsidR="003B6114" w:rsidRDefault="003B6114" w:rsidP="003B6114">
            <w:r>
              <w:t xml:space="preserve">        while i+1&lt;len(tab1) or i+1&lt;len(tab2):</w:t>
            </w:r>
          </w:p>
          <w:p w14:paraId="0229F1E8" w14:textId="77777777" w:rsidR="003B6114" w:rsidRDefault="003B6114" w:rsidP="003B6114"/>
          <w:p w14:paraId="20735895" w14:textId="264682B0" w:rsidR="003B6114" w:rsidRDefault="003B6114" w:rsidP="003B6114">
            <w:r>
              <w:t xml:space="preserve">            tab1[i]=tab1[i]-tab2[i]</w:t>
            </w:r>
          </w:p>
          <w:p w14:paraId="7A106B9B" w14:textId="77777777" w:rsidR="003B6114" w:rsidRDefault="003B6114" w:rsidP="003B6114"/>
          <w:p w14:paraId="2D715110" w14:textId="0C2D5A90" w:rsidR="003B6114" w:rsidRDefault="003B6114" w:rsidP="003B6114">
            <w:r>
              <w:t xml:space="preserve">            i+=1</w:t>
            </w:r>
          </w:p>
        </w:tc>
        <w:tc>
          <w:tcPr>
            <w:tcW w:w="4531" w:type="dxa"/>
          </w:tcPr>
          <w:p w14:paraId="6F3FA3BC" w14:textId="5A6E5838" w:rsidR="003B6114" w:rsidRPr="003566CC" w:rsidRDefault="003B6114" w:rsidP="00DA624A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#</w:t>
            </w:r>
            <w:r w:rsidRPr="003566CC">
              <w:rPr>
                <w:b/>
                <w:bCs/>
                <w:sz w:val="22"/>
                <w:szCs w:val="20"/>
              </w:rPr>
              <w:t>On initialise i à 0</w:t>
            </w:r>
          </w:p>
          <w:p w14:paraId="67B138E7" w14:textId="77777777" w:rsidR="003B6114" w:rsidRPr="003566CC" w:rsidRDefault="003B6114" w:rsidP="00DA624A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#On boucl</w:t>
            </w:r>
            <w:r w:rsidRPr="003566CC">
              <w:rPr>
                <w:b/>
                <w:bCs/>
                <w:sz w:val="22"/>
                <w:szCs w:val="20"/>
              </w:rPr>
              <w:t xml:space="preserve">e tant que les deux conditions sont </w:t>
            </w:r>
          </w:p>
          <w:p w14:paraId="02282E16" w14:textId="5EB1D7D0" w:rsidR="003B6114" w:rsidRPr="003566CC" w:rsidRDefault="003B6114" w:rsidP="00DA624A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vérifiées</w:t>
            </w:r>
          </w:p>
          <w:p w14:paraId="46AAECAD" w14:textId="77777777" w:rsidR="003B6114" w:rsidRPr="003566CC" w:rsidRDefault="003B6114" w:rsidP="00DA624A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#On ajoute</w:t>
            </w:r>
            <w:r w:rsidRPr="003566CC">
              <w:rPr>
                <w:b/>
                <w:bCs/>
                <w:sz w:val="22"/>
                <w:szCs w:val="20"/>
              </w:rPr>
              <w:t xml:space="preserve"> à tab1[i]</w:t>
            </w:r>
            <w:r w:rsidRPr="003566CC">
              <w:rPr>
                <w:b/>
                <w:bCs/>
                <w:sz w:val="22"/>
                <w:szCs w:val="20"/>
              </w:rPr>
              <w:t xml:space="preserve"> </w:t>
            </w:r>
            <w:r w:rsidRPr="003566CC">
              <w:rPr>
                <w:b/>
                <w:bCs/>
                <w:sz w:val="22"/>
                <w:szCs w:val="20"/>
              </w:rPr>
              <w:t>la différence</w:t>
            </w:r>
            <w:r w:rsidRPr="003566CC">
              <w:rPr>
                <w:b/>
                <w:bCs/>
                <w:sz w:val="22"/>
                <w:szCs w:val="20"/>
              </w:rPr>
              <w:t xml:space="preserve"> </w:t>
            </w:r>
            <w:r w:rsidRPr="003566CC">
              <w:rPr>
                <w:b/>
                <w:bCs/>
                <w:sz w:val="22"/>
                <w:szCs w:val="20"/>
              </w:rPr>
              <w:t xml:space="preserve">de tab1[i] </w:t>
            </w:r>
          </w:p>
          <w:p w14:paraId="6C7CB041" w14:textId="77777777" w:rsidR="003B6114" w:rsidRPr="003566CC" w:rsidRDefault="003B6114" w:rsidP="003B6114">
            <w:pPr>
              <w:rPr>
                <w:b/>
                <w:bCs/>
                <w:sz w:val="22"/>
                <w:szCs w:val="20"/>
              </w:rPr>
            </w:pPr>
            <w:r w:rsidRPr="003566CC">
              <w:rPr>
                <w:b/>
                <w:bCs/>
                <w:sz w:val="22"/>
                <w:szCs w:val="20"/>
              </w:rPr>
              <w:t>et tab2[i]</w:t>
            </w:r>
          </w:p>
          <w:p w14:paraId="5C1F94F7" w14:textId="5ECB46DF" w:rsidR="003B6114" w:rsidRDefault="003B6114" w:rsidP="003B6114">
            <w:r w:rsidRPr="003566CC">
              <w:rPr>
                <w:b/>
                <w:bCs/>
                <w:sz w:val="22"/>
                <w:szCs w:val="20"/>
              </w:rPr>
              <w:t>#On incrémente i de 1</w:t>
            </w:r>
          </w:p>
        </w:tc>
      </w:tr>
    </w:tbl>
    <w:p w14:paraId="178BE1FF" w14:textId="0E82D601" w:rsidR="003B6114" w:rsidRDefault="003B6114" w:rsidP="003A22DC"/>
    <w:p w14:paraId="4C58A301" w14:textId="7C3803A8" w:rsidR="004135E7" w:rsidRDefault="004135E7" w:rsidP="007C6219">
      <w:pPr>
        <w:pStyle w:val="Titre2"/>
      </w:pPr>
      <w:r>
        <w:t>5)</w:t>
      </w:r>
    </w:p>
    <w:p w14:paraId="03C2DFF3" w14:textId="41788543" w:rsidR="004135E7" w:rsidRDefault="00BF79ED" w:rsidP="003A22DC">
      <w:r>
        <w:t xml:space="preserve">La seule erreur possible pour ce programme est de devoir comparer un </w:t>
      </w:r>
      <w:r w:rsidRPr="003566CC">
        <w:rPr>
          <w:i/>
          <w:iCs/>
        </w:rPr>
        <w:t>int</w:t>
      </w:r>
      <w:r>
        <w:t xml:space="preserve"> et un </w:t>
      </w:r>
      <w:r w:rsidRPr="003566CC">
        <w:rPr>
          <w:i/>
          <w:iCs/>
        </w:rPr>
        <w:t>float</w:t>
      </w:r>
      <w:r>
        <w:t xml:space="preserve"> ou un </w:t>
      </w:r>
      <w:r w:rsidRPr="003566CC">
        <w:rPr>
          <w:i/>
          <w:iCs/>
        </w:rPr>
        <w:t>int</w:t>
      </w:r>
      <w:r>
        <w:t xml:space="preserve"> et un </w:t>
      </w:r>
      <w:r w:rsidRPr="003566CC">
        <w:rPr>
          <w:i/>
          <w:iCs/>
        </w:rPr>
        <w:t>str</w:t>
      </w:r>
      <w:r>
        <w:t>. Pour palier à cela, il suffit de faire « </w:t>
      </w:r>
      <w:r w:rsidRPr="003566CC">
        <w:rPr>
          <w:i/>
          <w:iCs/>
        </w:rPr>
        <w:t>if str(e)==str(x):</w:t>
      </w:r>
      <w:r>
        <w:t> » au lieu de « </w:t>
      </w:r>
      <w:r w:rsidRPr="003566CC">
        <w:rPr>
          <w:i/>
          <w:iCs/>
        </w:rPr>
        <w:t>if e==x:</w:t>
      </w:r>
      <w:r>
        <w:t xml:space="preserve"> » ce qui format les type en string, et donc évite le genre d’erreur </w:t>
      </w:r>
      <w:r w:rsidR="00E26124" w:rsidRPr="00E26124">
        <w:t>« </w:t>
      </w:r>
      <w:r w:rsidRPr="003566CC">
        <w:rPr>
          <w:i/>
          <w:iCs/>
        </w:rPr>
        <w:t>must be str no</w:t>
      </w:r>
      <w:r w:rsidR="003566CC">
        <w:rPr>
          <w:i/>
          <w:iCs/>
        </w:rPr>
        <w:t>t</w:t>
      </w:r>
      <w:r w:rsidRPr="003566CC">
        <w:rPr>
          <w:i/>
          <w:iCs/>
        </w:rPr>
        <w:t xml:space="preserve"> int</w:t>
      </w:r>
      <w:r w:rsidR="00E26124" w:rsidRPr="00E26124">
        <w:t> »</w:t>
      </w:r>
      <w:r w:rsidRPr="00E26124">
        <w:t>.</w:t>
      </w:r>
    </w:p>
    <w:p w14:paraId="43D3C711" w14:textId="2E88BC41" w:rsidR="00BF79ED" w:rsidRDefault="00BF79ED" w:rsidP="003A22DC"/>
    <w:p w14:paraId="4EAAE4BA" w14:textId="01E3A051" w:rsidR="00BF79ED" w:rsidRDefault="00BF79ED" w:rsidP="007C6219">
      <w:pPr>
        <w:pStyle w:val="Titre2"/>
      </w:pPr>
      <w:r>
        <w:t>6)</w:t>
      </w:r>
    </w:p>
    <w:p w14:paraId="46C194DD" w14:textId="5C56BB9A" w:rsidR="008D08F4" w:rsidRDefault="00BF79ED" w:rsidP="003A22DC">
      <w:r>
        <w:t xml:space="preserve">Python affichera </w:t>
      </w:r>
      <w:r w:rsidR="008D08F4">
        <w:t>le message « </w:t>
      </w:r>
      <w:r w:rsidR="008D08F4" w:rsidRPr="003566CC">
        <w:rPr>
          <w:i/>
          <w:iCs/>
        </w:rPr>
        <w:t xml:space="preserve">pas </w:t>
      </w:r>
      <w:r w:rsidR="003566CC" w:rsidRPr="003566CC">
        <w:rPr>
          <w:i/>
          <w:iCs/>
        </w:rPr>
        <w:t>e</w:t>
      </w:r>
      <w:r w:rsidR="008D08F4" w:rsidRPr="003566CC">
        <w:rPr>
          <w:i/>
          <w:iCs/>
        </w:rPr>
        <w:t>gal</w:t>
      </w:r>
      <w:r w:rsidR="008D08F4">
        <w:t xml:space="preserve"> » car pour lui 0.1+0.2 est égal à </w:t>
      </w:r>
      <w:r w:rsidR="008D08F4" w:rsidRPr="008D08F4">
        <w:t>0.300</w:t>
      </w:r>
      <w:r w:rsidR="008D08F4">
        <w:t xml:space="preserve">… et non </w:t>
      </w:r>
      <w:r w:rsidR="008D08F4" w:rsidRPr="003566CC">
        <w:rPr>
          <w:i/>
          <w:iCs/>
        </w:rPr>
        <w:t>0.3</w:t>
      </w:r>
      <w:r w:rsidR="008D08F4">
        <w:t xml:space="preserve">. La manière qui devrait être utilisée pour résoudre ce problème serai d’introduire la fonction </w:t>
      </w:r>
      <w:r w:rsidR="008D08F4" w:rsidRPr="003566CC">
        <w:rPr>
          <w:b/>
          <w:bCs/>
        </w:rPr>
        <w:t>add_float</w:t>
      </w:r>
      <w:r w:rsidR="008D08F4">
        <w:t>(</w:t>
      </w:r>
      <w:r w:rsidR="008D08F4" w:rsidRPr="003566CC">
        <w:rPr>
          <w:i/>
          <w:iCs/>
        </w:rPr>
        <w:t>f1,f2</w:t>
      </w:r>
      <w:r w:rsidR="008D08F4">
        <w:t xml:space="preserve">) dont je ne donnerais pas le code mais qui prendra chaque chiffre du nombre 1 et du nombre 2 et les ajouteras entre eux avant de retourner un </w:t>
      </w:r>
      <w:r w:rsidR="008D08F4" w:rsidRPr="003566CC">
        <w:rPr>
          <w:i/>
          <w:iCs/>
        </w:rPr>
        <w:t>float</w:t>
      </w:r>
      <w:r w:rsidR="008D08F4">
        <w:t xml:space="preserve"> unique (ici </w:t>
      </w:r>
      <w:r w:rsidR="008D08F4" w:rsidRPr="003566CC">
        <w:rPr>
          <w:i/>
          <w:iCs/>
        </w:rPr>
        <w:t>0.3</w:t>
      </w:r>
      <w:r w:rsidR="008D08F4">
        <w:t>).</w:t>
      </w:r>
    </w:p>
    <w:p w14:paraId="512F02A2" w14:textId="1384DB25" w:rsidR="008D08F4" w:rsidRDefault="008D08F4" w:rsidP="003A22DC"/>
    <w:p w14:paraId="610FF00C" w14:textId="20972CC4" w:rsidR="007C6219" w:rsidRDefault="007C6219" w:rsidP="007C6219">
      <w:pPr>
        <w:pStyle w:val="Titre1"/>
      </w:pPr>
      <w:r>
        <w:t>Problème 2 : Bases De Données</w:t>
      </w:r>
    </w:p>
    <w:p w14:paraId="629D2083" w14:textId="65ECD773" w:rsidR="007C6219" w:rsidRDefault="007C6219" w:rsidP="007C6219">
      <w:pPr>
        <w:pStyle w:val="Titre2"/>
      </w:pPr>
      <w:r>
        <w:t>1)</w:t>
      </w:r>
    </w:p>
    <w:p w14:paraId="4A12539C" w14:textId="24880F6B" w:rsidR="007C6219" w:rsidRDefault="007C6219" w:rsidP="007C6219">
      <w:r>
        <w:t>La clé primaire que l’on peut utiliser dans la table est « </w:t>
      </w:r>
      <w:r w:rsidRPr="003566CC">
        <w:rPr>
          <w:i/>
          <w:iCs/>
        </w:rPr>
        <w:t>enseigne</w:t>
      </w:r>
      <w:r>
        <w:t> »</w:t>
      </w:r>
      <w:r w:rsidR="00833FFC">
        <w:t xml:space="preserve"> car elle est universelle est permet de rechercher pour toutes les tables. Sinon on peut se servir de la clé </w:t>
      </w:r>
      <w:r w:rsidR="003566CC">
        <w:t>« </w:t>
      </w:r>
      <w:r w:rsidR="00833FFC" w:rsidRPr="003566CC">
        <w:rPr>
          <w:i/>
          <w:iCs/>
        </w:rPr>
        <w:t>marque</w:t>
      </w:r>
      <w:r w:rsidR="003566CC">
        <w:t> »</w:t>
      </w:r>
      <w:r w:rsidR="00833FFC">
        <w:t xml:space="preserve"> qui est propre à la table Ma</w:t>
      </w:r>
      <w:r w:rsidR="003566CC">
        <w:t>r</w:t>
      </w:r>
      <w:r w:rsidR="00833FFC">
        <w:t>ques.</w:t>
      </w:r>
    </w:p>
    <w:p w14:paraId="115EA4E5" w14:textId="72C7C64E" w:rsidR="00833FFC" w:rsidRDefault="00833FFC" w:rsidP="007C6219"/>
    <w:p w14:paraId="750F85BC" w14:textId="336C5120" w:rsidR="00833FFC" w:rsidRDefault="00833FFC" w:rsidP="00833FFC">
      <w:pPr>
        <w:pStyle w:val="Titre2"/>
      </w:pPr>
      <w:r>
        <w:t>2)</w:t>
      </w:r>
    </w:p>
    <w:p w14:paraId="5D7115FC" w14:textId="024B86A5" w:rsidR="00833FFC" w:rsidRDefault="00833FFC" w:rsidP="00833FFC">
      <w:r>
        <w:t>Ceci n’est pas possible car la clé « </w:t>
      </w:r>
      <w:r w:rsidRPr="003566CC">
        <w:rPr>
          <w:i/>
          <w:iCs/>
        </w:rPr>
        <w:t>enseigne</w:t>
      </w:r>
      <w:r>
        <w:t> » est commune à toutes les tables. Pour palier à ce problème on pourrais créer la clé « </w:t>
      </w:r>
      <w:r w:rsidRPr="003566CC">
        <w:rPr>
          <w:i/>
          <w:iCs/>
        </w:rPr>
        <w:t>Qualifie</w:t>
      </w:r>
      <w:r>
        <w:t> » qui contiendras les nom des magasins. Cette clé peut sinon contenir un booléen (oui/non) indiquant s’il qualifie.</w:t>
      </w:r>
    </w:p>
    <w:p w14:paraId="26790B9C" w14:textId="2D0C327E" w:rsidR="00A90148" w:rsidRDefault="00A90148">
      <w:pPr>
        <w:spacing w:before="0" w:after="40"/>
        <w:jc w:val="left"/>
      </w:pPr>
      <w:r>
        <w:br w:type="page"/>
      </w:r>
    </w:p>
    <w:p w14:paraId="1BF4E2F6" w14:textId="0191F40F" w:rsidR="00833FFC" w:rsidRDefault="00833FFC" w:rsidP="00833FFC">
      <w:pPr>
        <w:pStyle w:val="Titre2"/>
      </w:pPr>
      <w:r>
        <w:lastRenderedPageBreak/>
        <w:t>3)</w:t>
      </w:r>
    </w:p>
    <w:p w14:paraId="384B52B8" w14:textId="277A1962" w:rsidR="00CB775B" w:rsidRDefault="00CB775B" w:rsidP="00833FFC">
      <w:r>
        <w:t>La requête pour afficher la liste organisées par le magasins Leclerc est 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90148" w14:paraId="3C5C7CE7" w14:textId="77777777" w:rsidTr="00A90148">
        <w:tc>
          <w:tcPr>
            <w:tcW w:w="9918" w:type="dxa"/>
            <w:vAlign w:val="center"/>
          </w:tcPr>
          <w:p w14:paraId="3D3D1E0E" w14:textId="77777777" w:rsidR="00A90148" w:rsidRDefault="00A90148" w:rsidP="00A90148">
            <w:pPr>
              <w:jc w:val="center"/>
            </w:pPr>
            <w:r>
              <w:t>code</w:t>
            </w:r>
          </w:p>
        </w:tc>
      </w:tr>
      <w:tr w:rsidR="00A90148" w14:paraId="699C67BA" w14:textId="77777777" w:rsidTr="00A90148">
        <w:tc>
          <w:tcPr>
            <w:tcW w:w="9918" w:type="dxa"/>
          </w:tcPr>
          <w:p w14:paraId="5A03E4B2" w14:textId="77777777" w:rsidR="00A90148" w:rsidRDefault="00A90148" w:rsidP="00A90148">
            <w:r>
              <w:t>"""Je vais me permettre de poser quelques petits éléments pour faciliter la compréhension du code</w:t>
            </w:r>
          </w:p>
          <w:p w14:paraId="62695B07" w14:textId="77777777" w:rsidR="00A90148" w:rsidRDefault="00A90148" w:rsidP="00A90148">
            <w:r>
              <w:t>Le tableau Promotions (ainsi que ses voisins) sont des fichiers csv en .csv</w:t>
            </w:r>
          </w:p>
          <w:p w14:paraId="7ED60317" w14:textId="77777777" w:rsidR="00A90148" w:rsidRDefault="00A90148" w:rsidP="00A90148">
            <w:r>
              <w:t>Les données dans les tableau sont séparées par: |</w:t>
            </w:r>
          </w:p>
          <w:p w14:paraId="73418A9B" w14:textId="0D6D0315" w:rsidR="00A90148" w:rsidRDefault="00A90148" w:rsidP="00A90148">
            <w:r>
              <w:t xml:space="preserve">Chaque ligne est </w:t>
            </w:r>
            <w:r w:rsidR="003566CC">
              <w:t>déterminée</w:t>
            </w:r>
            <w:r>
              <w:t xml:space="preserve"> par un saut de ligne (ici le symbole "\n")</w:t>
            </w:r>
          </w:p>
          <w:p w14:paraId="346F42E3" w14:textId="77777777" w:rsidR="00A90148" w:rsidRDefault="00A90148" w:rsidP="00A90148">
            <w:r>
              <w:t>La première ligne des chaque tableau défini les titres des colonnes</w:t>
            </w:r>
          </w:p>
          <w:p w14:paraId="2B65CB91" w14:textId="77777777" w:rsidR="00A90148" w:rsidRDefault="00A90148" w:rsidP="00A90148">
            <w:r>
              <w:t>\t correspond à tab (soit ("</w:t>
            </w:r>
            <w:r>
              <w:tab/>
              <w:t>"))</w:t>
            </w:r>
          </w:p>
          <w:p w14:paraId="7B3F4FFD" w14:textId="77777777" w:rsidR="00A90148" w:rsidRDefault="00A90148" w:rsidP="00A90148">
            <w:r>
              <w:t>La colonne 0 de chaque tableau est id</w:t>
            </w:r>
          </w:p>
          <w:p w14:paraId="46ECA6B4" w14:textId="77777777" w:rsidR="00A90148" w:rsidRDefault="00A90148" w:rsidP="00A90148">
            <w:r>
              <w:t>La construction du tableau Promotions est:</w:t>
            </w:r>
          </w:p>
          <w:p w14:paraId="7FC422BA" w14:textId="77777777" w:rsidR="00A90148" w:rsidRDefault="00A90148" w:rsidP="00A90148">
            <w:r>
              <w:t>id</w:t>
            </w:r>
            <w:r>
              <w:tab/>
              <w:t>enseigne</w:t>
            </w:r>
            <w:r>
              <w:tab/>
              <w:t>nom</w:t>
            </w:r>
            <w:r>
              <w:tab/>
              <w:t>date_debut</w:t>
            </w:r>
            <w:r>
              <w:tab/>
              <w:t>date_fin"""</w:t>
            </w:r>
          </w:p>
          <w:p w14:paraId="22752385" w14:textId="77777777" w:rsidR="00A90148" w:rsidRDefault="00A90148" w:rsidP="00A90148"/>
          <w:p w14:paraId="02E0792A" w14:textId="77777777" w:rsidR="00A90148" w:rsidRDefault="00A90148" w:rsidP="00A90148">
            <w:r>
              <w:t>f=open("Promotions.csv","r")</w:t>
            </w:r>
          </w:p>
          <w:p w14:paraId="7894FD8C" w14:textId="77777777" w:rsidR="00A90148" w:rsidRDefault="00A90148" w:rsidP="00A90148">
            <w:r>
              <w:t>content=f.read()</w:t>
            </w:r>
          </w:p>
          <w:p w14:paraId="06CFD408" w14:textId="77777777" w:rsidR="00A90148" w:rsidRDefault="00A90148" w:rsidP="00A90148">
            <w:r>
              <w:t>f.close()</w:t>
            </w:r>
          </w:p>
          <w:p w14:paraId="6E05FE29" w14:textId="77777777" w:rsidR="00A90148" w:rsidRDefault="00A90148" w:rsidP="00A90148">
            <w:r>
              <w:t>Table={}</w:t>
            </w:r>
          </w:p>
          <w:p w14:paraId="76F46121" w14:textId="77777777" w:rsidR="00A90148" w:rsidRDefault="00A90148" w:rsidP="00A90148">
            <w:r>
              <w:t>Temp=[]</w:t>
            </w:r>
          </w:p>
          <w:p w14:paraId="183F211B" w14:textId="77777777" w:rsidR="00A90148" w:rsidRDefault="00A90148" w:rsidP="00A90148">
            <w:r>
              <w:t>colums=[]</w:t>
            </w:r>
          </w:p>
          <w:p w14:paraId="48E5D4DC" w14:textId="77777777" w:rsidR="00A90148" w:rsidRDefault="00A90148" w:rsidP="00A90148">
            <w:r>
              <w:t>word=""</w:t>
            </w:r>
          </w:p>
          <w:p w14:paraId="3423E3C6" w14:textId="77777777" w:rsidR="00A90148" w:rsidRDefault="00A90148" w:rsidP="00A90148">
            <w:r>
              <w:t>for i in content:</w:t>
            </w:r>
          </w:p>
          <w:p w14:paraId="5FE5F353" w14:textId="77777777" w:rsidR="00A90148" w:rsidRDefault="00A90148" w:rsidP="00A90148">
            <w:r>
              <w:tab/>
              <w:t>if b==0 and i=="\n":</w:t>
            </w:r>
          </w:p>
          <w:p w14:paraId="13B4B389" w14:textId="77777777" w:rsidR="00A90148" w:rsidRDefault="00A90148" w:rsidP="00A90148">
            <w:r>
              <w:tab/>
            </w:r>
            <w:r>
              <w:tab/>
              <w:t>for i in range(len(colums)):</w:t>
            </w:r>
          </w:p>
          <w:p w14:paraId="16585654" w14:textId="77777777" w:rsidR="00A90148" w:rsidRDefault="00A90148" w:rsidP="00A90148">
            <w:r>
              <w:tab/>
            </w:r>
            <w:r>
              <w:tab/>
            </w:r>
            <w:r>
              <w:tab/>
              <w:t>Table[str(colums[i])]=[]</w:t>
            </w:r>
          </w:p>
          <w:p w14:paraId="55F499E6" w14:textId="77777777" w:rsidR="00A90148" w:rsidRDefault="00A90148" w:rsidP="00A90148">
            <w:r>
              <w:tab/>
            </w:r>
            <w:r>
              <w:tab/>
              <w:t>b=1</w:t>
            </w:r>
          </w:p>
          <w:p w14:paraId="23C0EE0A" w14:textId="77777777" w:rsidR="00A90148" w:rsidRDefault="00A90148" w:rsidP="00A90148">
            <w:r>
              <w:tab/>
              <w:t>elif b==0 and i=="|":</w:t>
            </w:r>
          </w:p>
          <w:p w14:paraId="3B78B52C" w14:textId="77777777" w:rsidR="00A90148" w:rsidRDefault="00A90148" w:rsidP="00A90148">
            <w:r>
              <w:tab/>
            </w:r>
            <w:r>
              <w:tab/>
              <w:t>colums.append(word)</w:t>
            </w:r>
          </w:p>
          <w:p w14:paraId="20CB3406" w14:textId="77777777" w:rsidR="00A90148" w:rsidRDefault="00A90148" w:rsidP="00A90148">
            <w:r>
              <w:tab/>
            </w:r>
            <w:r>
              <w:tab/>
              <w:t>word=""</w:t>
            </w:r>
          </w:p>
          <w:p w14:paraId="2E979842" w14:textId="77777777" w:rsidR="00A90148" w:rsidRDefault="00A90148" w:rsidP="00A90148">
            <w:r>
              <w:tab/>
              <w:t>elif b==1 and i=="\n":</w:t>
            </w:r>
          </w:p>
          <w:p w14:paraId="08B8D9CC" w14:textId="77777777" w:rsidR="00A90148" w:rsidRDefault="00A90148" w:rsidP="00A90148">
            <w:r>
              <w:tab/>
            </w:r>
            <w:r>
              <w:tab/>
              <w:t>for i in range(len(Temp)):</w:t>
            </w:r>
          </w:p>
          <w:p w14:paraId="368814F7" w14:textId="77777777" w:rsidR="00A90148" w:rsidRDefault="00A90148" w:rsidP="00A90148">
            <w:r>
              <w:tab/>
            </w:r>
            <w:r>
              <w:tab/>
            </w:r>
            <w:r>
              <w:tab/>
              <w:t>Table[colums[i]].append(Temp[i])</w:t>
            </w:r>
          </w:p>
          <w:p w14:paraId="1D9927DE" w14:textId="77777777" w:rsidR="00A90148" w:rsidRDefault="00A90148" w:rsidP="00A90148">
            <w:r>
              <w:tab/>
            </w:r>
            <w:r>
              <w:tab/>
              <w:t>Temp=[]</w:t>
            </w:r>
          </w:p>
          <w:p w14:paraId="179B24DA" w14:textId="77777777" w:rsidR="00A90148" w:rsidRDefault="00A90148" w:rsidP="00A90148">
            <w:r>
              <w:tab/>
              <w:t>elif b==1 and i=="|":</w:t>
            </w:r>
          </w:p>
          <w:p w14:paraId="35E17153" w14:textId="77777777" w:rsidR="00A90148" w:rsidRDefault="00A90148" w:rsidP="00A90148">
            <w:r>
              <w:lastRenderedPageBreak/>
              <w:tab/>
            </w:r>
            <w:r>
              <w:tab/>
              <w:t>Temp.append(word)</w:t>
            </w:r>
          </w:p>
          <w:p w14:paraId="24C5447C" w14:textId="77777777" w:rsidR="00A90148" w:rsidRDefault="00A90148" w:rsidP="00A90148">
            <w:r>
              <w:tab/>
            </w:r>
            <w:r>
              <w:tab/>
              <w:t>word=""</w:t>
            </w:r>
          </w:p>
          <w:p w14:paraId="3EE11FE4" w14:textId="77777777" w:rsidR="00A90148" w:rsidRDefault="00A90148" w:rsidP="00A90148">
            <w:r>
              <w:tab/>
              <w:t>else:</w:t>
            </w:r>
          </w:p>
          <w:p w14:paraId="5D91354F" w14:textId="77777777" w:rsidR="00A90148" w:rsidRDefault="00A90148" w:rsidP="00A90148">
            <w:r>
              <w:tab/>
            </w:r>
            <w:r>
              <w:tab/>
              <w:t>word+=str(i)</w:t>
            </w:r>
          </w:p>
          <w:p w14:paraId="26B6FC7B" w14:textId="77777777" w:rsidR="00A90148" w:rsidRDefault="00A90148" w:rsidP="00A90148"/>
          <w:p w14:paraId="5500B9EC" w14:textId="584BDD16" w:rsidR="00A90148" w:rsidRDefault="00A90148" w:rsidP="00A90148">
            <w:r>
              <w:t>print("id\t</w:t>
            </w:r>
            <w:r w:rsidR="007D509F">
              <w:t xml:space="preserve"> </w:t>
            </w:r>
            <w:r>
              <w:t>enseigne\t</w:t>
            </w:r>
            <w:r w:rsidR="007D509F">
              <w:t xml:space="preserve"> </w:t>
            </w:r>
            <w:r>
              <w:t>nom")</w:t>
            </w:r>
          </w:p>
          <w:p w14:paraId="17E97844" w14:textId="77777777" w:rsidR="00A90148" w:rsidRDefault="00A90148" w:rsidP="00A90148">
            <w:r>
              <w:t>for i in range(len(Table[colums[0]])):</w:t>
            </w:r>
          </w:p>
          <w:p w14:paraId="72B780E6" w14:textId="77777777" w:rsidR="00A90148" w:rsidRDefault="00A90148" w:rsidP="00A90148">
            <w:r>
              <w:tab/>
              <w:t>if Table[colums[1]][i]=="Leclerc":</w:t>
            </w:r>
          </w:p>
          <w:p w14:paraId="179D56C1" w14:textId="04D8DA3D" w:rsidR="00A90148" w:rsidRDefault="00A90148" w:rsidP="00A90148">
            <w:r>
              <w:tab/>
            </w:r>
            <w:r>
              <w:tab/>
              <w:t>print(i,"\t",Table[colums[1]][i],"\t",Table[colums[2]][i])</w:t>
            </w:r>
          </w:p>
        </w:tc>
      </w:tr>
    </w:tbl>
    <w:p w14:paraId="131C3C2C" w14:textId="45D2B81B" w:rsidR="00427CD4" w:rsidRDefault="00427CD4" w:rsidP="00833FFC"/>
    <w:p w14:paraId="3FEDB8DA" w14:textId="77777777" w:rsidR="00427CD4" w:rsidRDefault="00427CD4">
      <w:pPr>
        <w:spacing w:before="0" w:after="40"/>
        <w:jc w:val="left"/>
      </w:pPr>
      <w:r>
        <w:br w:type="page"/>
      </w:r>
    </w:p>
    <w:p w14:paraId="0645ABA2" w14:textId="4E47C261" w:rsidR="00A90148" w:rsidRDefault="005B2AE5" w:rsidP="005B2AE5">
      <w:pPr>
        <w:pStyle w:val="Titre2"/>
      </w:pPr>
      <w:r>
        <w:lastRenderedPageBreak/>
        <w:t>4)</w:t>
      </w:r>
    </w:p>
    <w:p w14:paraId="5CFAAD85" w14:textId="0550AECF" w:rsidR="0064495F" w:rsidRDefault="0064495F" w:rsidP="0064495F">
      <w:r>
        <w:t>La requête pour afficher l</w:t>
      </w:r>
      <w:r>
        <w:t>es sites pratiquant la vente en ligne est</w:t>
      </w:r>
      <w:r>
        <w:t> 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4495F" w14:paraId="7B07F840" w14:textId="77777777" w:rsidTr="00DA624A">
        <w:tc>
          <w:tcPr>
            <w:tcW w:w="9918" w:type="dxa"/>
            <w:vAlign w:val="center"/>
          </w:tcPr>
          <w:p w14:paraId="17DFAD4C" w14:textId="77777777" w:rsidR="0064495F" w:rsidRDefault="0064495F" w:rsidP="00DA624A">
            <w:pPr>
              <w:jc w:val="center"/>
            </w:pPr>
            <w:r>
              <w:t>code</w:t>
            </w:r>
          </w:p>
        </w:tc>
      </w:tr>
      <w:tr w:rsidR="0064495F" w14:paraId="060EC95E" w14:textId="77777777" w:rsidTr="00DA624A">
        <w:tc>
          <w:tcPr>
            <w:tcW w:w="9918" w:type="dxa"/>
          </w:tcPr>
          <w:p w14:paraId="7BCB9F90" w14:textId="77777777" w:rsidR="0064495F" w:rsidRDefault="0064495F" w:rsidP="00DA624A">
            <w:r>
              <w:t>"""Je vais me permettre de poser quelques petits éléments pour faciliter la compréhension du code</w:t>
            </w:r>
          </w:p>
          <w:p w14:paraId="4DB5624E" w14:textId="77777777" w:rsidR="0064495F" w:rsidRDefault="0064495F" w:rsidP="00DA624A">
            <w:r>
              <w:t>Le tableau Promotions (ainsi que ses voisins) sont des fichiers csv en .csv</w:t>
            </w:r>
          </w:p>
          <w:p w14:paraId="42892214" w14:textId="77777777" w:rsidR="0064495F" w:rsidRDefault="0064495F" w:rsidP="00DA624A">
            <w:r>
              <w:t>Les données dans les tableau sont séparées par: |</w:t>
            </w:r>
          </w:p>
          <w:p w14:paraId="21ED27A5" w14:textId="603D12ED" w:rsidR="0064495F" w:rsidRDefault="0064495F" w:rsidP="00DA624A">
            <w:r>
              <w:t xml:space="preserve">Chaque ligne est </w:t>
            </w:r>
            <w:r w:rsidR="00ED50DA">
              <w:t>déterminée</w:t>
            </w:r>
            <w:r>
              <w:t xml:space="preserve"> par un saut de ligne (ici le symbole "\n")</w:t>
            </w:r>
          </w:p>
          <w:p w14:paraId="22169845" w14:textId="77777777" w:rsidR="0064495F" w:rsidRDefault="0064495F" w:rsidP="00DA624A">
            <w:r>
              <w:t>La première ligne des chaque tableau défini les titres des colonnes</w:t>
            </w:r>
          </w:p>
          <w:p w14:paraId="57DC52CD" w14:textId="77777777" w:rsidR="0064495F" w:rsidRDefault="0064495F" w:rsidP="00DA624A">
            <w:r>
              <w:t>\t correspond à tab (soit ("</w:t>
            </w:r>
            <w:r>
              <w:tab/>
              <w:t>"))</w:t>
            </w:r>
          </w:p>
          <w:p w14:paraId="3A61641B" w14:textId="77777777" w:rsidR="0064495F" w:rsidRDefault="0064495F" w:rsidP="00DA624A">
            <w:r>
              <w:t>La colonne 0 de chaque tableau est id</w:t>
            </w:r>
          </w:p>
          <w:p w14:paraId="454A2D49" w14:textId="4441BD73" w:rsidR="0064495F" w:rsidRDefault="0064495F" w:rsidP="00DA624A">
            <w:r>
              <w:t xml:space="preserve">La construction du tableau </w:t>
            </w:r>
            <w:r>
              <w:t>Magasins</w:t>
            </w:r>
            <w:r>
              <w:t xml:space="preserve"> est:</w:t>
            </w:r>
          </w:p>
          <w:p w14:paraId="49B81C51" w14:textId="0A686155" w:rsidR="0064495F" w:rsidRDefault="0064495F" w:rsidP="00DA624A">
            <w:r>
              <w:t>id</w:t>
            </w:r>
            <w:r>
              <w:tab/>
              <w:t>enseigne</w:t>
            </w:r>
            <w:r>
              <w:tab/>
            </w:r>
            <w:r>
              <w:t xml:space="preserve">adresse </w:t>
            </w:r>
            <w:r>
              <w:tab/>
            </w:r>
            <w:r>
              <w:t>code_postal</w:t>
            </w:r>
            <w:r>
              <w:tab/>
            </w:r>
            <w:r>
              <w:t>ville</w:t>
            </w:r>
            <w:r>
              <w:tab/>
            </w:r>
            <w:r>
              <w:t>en_ligne</w:t>
            </w:r>
            <w:r>
              <w:t>"""</w:t>
            </w:r>
          </w:p>
          <w:p w14:paraId="37231E40" w14:textId="77777777" w:rsidR="0064495F" w:rsidRDefault="0064495F" w:rsidP="00DA624A"/>
          <w:p w14:paraId="594C5A62" w14:textId="279C831B" w:rsidR="0064495F" w:rsidRDefault="0064495F" w:rsidP="00DA624A">
            <w:r>
              <w:t>f=open("</w:t>
            </w:r>
            <w:r>
              <w:t>Magasins</w:t>
            </w:r>
            <w:r>
              <w:t>.csv","r")</w:t>
            </w:r>
          </w:p>
          <w:p w14:paraId="61345956" w14:textId="77777777" w:rsidR="0064495F" w:rsidRDefault="0064495F" w:rsidP="00DA624A">
            <w:r>
              <w:t>content=f.read()</w:t>
            </w:r>
          </w:p>
          <w:p w14:paraId="30541C1F" w14:textId="77777777" w:rsidR="0064495F" w:rsidRDefault="0064495F" w:rsidP="00DA624A">
            <w:r>
              <w:t>f.close()</w:t>
            </w:r>
          </w:p>
          <w:p w14:paraId="25C7AFF9" w14:textId="77777777" w:rsidR="0064495F" w:rsidRDefault="0064495F" w:rsidP="00DA624A">
            <w:r>
              <w:t>Table={}</w:t>
            </w:r>
          </w:p>
          <w:p w14:paraId="78B6ADB5" w14:textId="77777777" w:rsidR="0064495F" w:rsidRDefault="0064495F" w:rsidP="00DA624A">
            <w:r>
              <w:t>Temp=[]</w:t>
            </w:r>
          </w:p>
          <w:p w14:paraId="1332F92F" w14:textId="77777777" w:rsidR="0064495F" w:rsidRDefault="0064495F" w:rsidP="00DA624A">
            <w:r>
              <w:t>colums=[]</w:t>
            </w:r>
          </w:p>
          <w:p w14:paraId="258E4071" w14:textId="77777777" w:rsidR="0064495F" w:rsidRDefault="0064495F" w:rsidP="00DA624A">
            <w:r>
              <w:t>word=""</w:t>
            </w:r>
          </w:p>
          <w:p w14:paraId="5D4AE3A6" w14:textId="77777777" w:rsidR="0064495F" w:rsidRDefault="0064495F" w:rsidP="00DA624A">
            <w:r>
              <w:t>for i in content:</w:t>
            </w:r>
          </w:p>
          <w:p w14:paraId="1D0C44C7" w14:textId="77777777" w:rsidR="0064495F" w:rsidRDefault="0064495F" w:rsidP="00DA624A">
            <w:r>
              <w:tab/>
              <w:t>if b==0 and i=="\n":</w:t>
            </w:r>
          </w:p>
          <w:p w14:paraId="7AB7483A" w14:textId="77777777" w:rsidR="0064495F" w:rsidRDefault="0064495F" w:rsidP="00DA624A">
            <w:r>
              <w:tab/>
            </w:r>
            <w:r>
              <w:tab/>
              <w:t>for i in range(len(colums)):</w:t>
            </w:r>
          </w:p>
          <w:p w14:paraId="645AD347" w14:textId="77777777" w:rsidR="0064495F" w:rsidRDefault="0064495F" w:rsidP="00DA624A">
            <w:r>
              <w:tab/>
            </w:r>
            <w:r>
              <w:tab/>
            </w:r>
            <w:r>
              <w:tab/>
              <w:t>Table[str(colums[i])]=[]</w:t>
            </w:r>
          </w:p>
          <w:p w14:paraId="0B682E87" w14:textId="77777777" w:rsidR="0064495F" w:rsidRDefault="0064495F" w:rsidP="00DA624A">
            <w:r>
              <w:tab/>
            </w:r>
            <w:r>
              <w:tab/>
              <w:t>b=1</w:t>
            </w:r>
          </w:p>
          <w:p w14:paraId="36CD9B74" w14:textId="77777777" w:rsidR="0064495F" w:rsidRDefault="0064495F" w:rsidP="00DA624A">
            <w:r>
              <w:tab/>
              <w:t>elif b==0 and i=="|":</w:t>
            </w:r>
          </w:p>
          <w:p w14:paraId="08D183A4" w14:textId="77777777" w:rsidR="0064495F" w:rsidRDefault="0064495F" w:rsidP="00DA624A">
            <w:r>
              <w:tab/>
            </w:r>
            <w:r>
              <w:tab/>
              <w:t>colums.append(word)</w:t>
            </w:r>
          </w:p>
          <w:p w14:paraId="68B3DD87" w14:textId="77777777" w:rsidR="0064495F" w:rsidRDefault="0064495F" w:rsidP="00DA624A">
            <w:r>
              <w:tab/>
            </w:r>
            <w:r>
              <w:tab/>
              <w:t>word=""</w:t>
            </w:r>
          </w:p>
          <w:p w14:paraId="574671A9" w14:textId="77777777" w:rsidR="0064495F" w:rsidRDefault="0064495F" w:rsidP="00DA624A">
            <w:r>
              <w:tab/>
              <w:t>elif b==1 and i=="\n":</w:t>
            </w:r>
          </w:p>
          <w:p w14:paraId="448356A2" w14:textId="77777777" w:rsidR="0064495F" w:rsidRDefault="0064495F" w:rsidP="00DA624A">
            <w:r>
              <w:tab/>
            </w:r>
            <w:r>
              <w:tab/>
              <w:t>for i in range(len(Temp)):</w:t>
            </w:r>
          </w:p>
          <w:p w14:paraId="7D9F5073" w14:textId="77777777" w:rsidR="0064495F" w:rsidRDefault="0064495F" w:rsidP="00DA624A">
            <w:r>
              <w:tab/>
            </w:r>
            <w:r>
              <w:tab/>
            </w:r>
            <w:r>
              <w:tab/>
              <w:t>Table[colums[i]].append(Temp[i])</w:t>
            </w:r>
          </w:p>
          <w:p w14:paraId="63DE568B" w14:textId="77777777" w:rsidR="0064495F" w:rsidRDefault="0064495F" w:rsidP="00DA624A">
            <w:r>
              <w:tab/>
            </w:r>
            <w:r>
              <w:tab/>
              <w:t>Temp=[]</w:t>
            </w:r>
          </w:p>
          <w:p w14:paraId="63AAFB9E" w14:textId="77777777" w:rsidR="0064495F" w:rsidRDefault="0064495F" w:rsidP="00DA624A">
            <w:r>
              <w:tab/>
              <w:t>elif b==1 and i=="|":</w:t>
            </w:r>
          </w:p>
          <w:p w14:paraId="3183D688" w14:textId="77777777" w:rsidR="0064495F" w:rsidRDefault="0064495F" w:rsidP="00DA624A">
            <w:r>
              <w:lastRenderedPageBreak/>
              <w:tab/>
            </w:r>
            <w:r>
              <w:tab/>
              <w:t>Temp.append(word)</w:t>
            </w:r>
          </w:p>
          <w:p w14:paraId="29C9FC18" w14:textId="77777777" w:rsidR="0064495F" w:rsidRDefault="0064495F" w:rsidP="00DA624A">
            <w:r>
              <w:tab/>
            </w:r>
            <w:r>
              <w:tab/>
              <w:t>word=""</w:t>
            </w:r>
          </w:p>
          <w:p w14:paraId="44D8F2A5" w14:textId="77777777" w:rsidR="0064495F" w:rsidRDefault="0064495F" w:rsidP="00DA624A">
            <w:r>
              <w:tab/>
              <w:t>else:</w:t>
            </w:r>
          </w:p>
          <w:p w14:paraId="51E17A2F" w14:textId="77777777" w:rsidR="0064495F" w:rsidRDefault="0064495F" w:rsidP="00DA624A">
            <w:r>
              <w:tab/>
            </w:r>
            <w:r>
              <w:tab/>
              <w:t>word+=str(i)</w:t>
            </w:r>
          </w:p>
          <w:p w14:paraId="52193989" w14:textId="77777777" w:rsidR="0064495F" w:rsidRDefault="0064495F" w:rsidP="00DA624A"/>
          <w:p w14:paraId="2CC11C28" w14:textId="4FBDFD73" w:rsidR="0064495F" w:rsidRDefault="0064495F" w:rsidP="00DA624A">
            <w:r>
              <w:t xml:space="preserve">print("id\t </w:t>
            </w:r>
            <w:r>
              <w:t>adresse</w:t>
            </w:r>
            <w:r>
              <w:t xml:space="preserve">\t </w:t>
            </w:r>
            <w:r>
              <w:t>en ligne</w:t>
            </w:r>
            <w:r>
              <w:t>")</w:t>
            </w:r>
          </w:p>
          <w:p w14:paraId="0761E6C7" w14:textId="77777777" w:rsidR="0064495F" w:rsidRDefault="0064495F" w:rsidP="00DA624A">
            <w:r>
              <w:t>for i in range(len(Table[colums[0]])):</w:t>
            </w:r>
          </w:p>
          <w:p w14:paraId="51DF1544" w14:textId="510E1CA6" w:rsidR="0064495F" w:rsidRDefault="0064495F" w:rsidP="00DA624A">
            <w:r>
              <w:tab/>
              <w:t>if Table[colums[</w:t>
            </w:r>
            <w:r>
              <w:t>5</w:t>
            </w:r>
            <w:r>
              <w:t>]][i]=="</w:t>
            </w:r>
            <w:r>
              <w:t>1</w:t>
            </w:r>
            <w:r>
              <w:t>":</w:t>
            </w:r>
          </w:p>
          <w:p w14:paraId="763FBBA6" w14:textId="4EEE4125" w:rsidR="0064495F" w:rsidRDefault="0064495F" w:rsidP="00DA624A">
            <w:r>
              <w:tab/>
            </w:r>
            <w:r>
              <w:tab/>
              <w:t>print(i,"\t",Table[colums[</w:t>
            </w:r>
            <w:r>
              <w:t>2</w:t>
            </w:r>
            <w:r>
              <w:t>]][i],"\t",Table[colums[</w:t>
            </w:r>
            <w:r>
              <w:t>5</w:t>
            </w:r>
            <w:r>
              <w:t>]][i])</w:t>
            </w:r>
          </w:p>
        </w:tc>
      </w:tr>
    </w:tbl>
    <w:p w14:paraId="6473DEA6" w14:textId="4C317B7E" w:rsidR="005B2AE5" w:rsidRDefault="005B2AE5" w:rsidP="005B2AE5"/>
    <w:p w14:paraId="215B6DE9" w14:textId="34C5C197" w:rsidR="005B2AE5" w:rsidRDefault="005B2AE5" w:rsidP="005B2AE5">
      <w:pPr>
        <w:pStyle w:val="Titre2"/>
      </w:pPr>
      <w:r>
        <w:t>5)</w:t>
      </w:r>
    </w:p>
    <w:p w14:paraId="21A0881D" w14:textId="096EED3A" w:rsidR="005B2AE5" w:rsidRDefault="00427CD4" w:rsidP="005B2AE5">
      <w:r>
        <w:t xml:space="preserve">Je n’ai pas réussis à répondre à cette questions. J’ai eu trop de mal au niveau de la réflexion. Cette erreur est potentiellement </w:t>
      </w:r>
      <w:r w:rsidR="00ED50DA">
        <w:t>due</w:t>
      </w:r>
      <w:r>
        <w:t xml:space="preserve"> à une erreur de compréhension.</w:t>
      </w:r>
    </w:p>
    <w:p w14:paraId="24436ADE" w14:textId="1DD96341" w:rsidR="00427CD4" w:rsidRDefault="00427CD4">
      <w:pPr>
        <w:spacing w:before="0" w:after="40"/>
        <w:jc w:val="left"/>
      </w:pPr>
      <w:r>
        <w:br w:type="page"/>
      </w:r>
    </w:p>
    <w:p w14:paraId="22D04346" w14:textId="1351C3D0" w:rsidR="00427CD4" w:rsidRDefault="00427CD4" w:rsidP="00427CD4">
      <w:pPr>
        <w:pStyle w:val="Titre2"/>
      </w:pPr>
      <w:r>
        <w:lastRenderedPageBreak/>
        <w:t>6)</w:t>
      </w:r>
    </w:p>
    <w:p w14:paraId="7D07FF80" w14:textId="501159F8" w:rsidR="00427CD4" w:rsidRDefault="00427CD4" w:rsidP="00427CD4">
      <w:r>
        <w:t xml:space="preserve">La requête pour afficher les sites </w:t>
      </w:r>
      <w:r>
        <w:t>ayant actuellement des promotions est 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27CD4" w14:paraId="6844159A" w14:textId="77777777" w:rsidTr="00DA624A">
        <w:tc>
          <w:tcPr>
            <w:tcW w:w="9918" w:type="dxa"/>
            <w:vAlign w:val="center"/>
          </w:tcPr>
          <w:p w14:paraId="16B992DE" w14:textId="77777777" w:rsidR="00427CD4" w:rsidRDefault="00427CD4" w:rsidP="00DA624A">
            <w:pPr>
              <w:jc w:val="center"/>
            </w:pPr>
            <w:r>
              <w:t>code</w:t>
            </w:r>
          </w:p>
        </w:tc>
      </w:tr>
      <w:tr w:rsidR="00427CD4" w14:paraId="5E82A351" w14:textId="77777777" w:rsidTr="00DA624A">
        <w:tc>
          <w:tcPr>
            <w:tcW w:w="9918" w:type="dxa"/>
          </w:tcPr>
          <w:p w14:paraId="16FDB5AD" w14:textId="77777777" w:rsidR="00427CD4" w:rsidRDefault="00427CD4" w:rsidP="00DA624A">
            <w:r>
              <w:t>"""Je vais me permettre de poser quelques petits éléments pour faciliter la compréhension du code</w:t>
            </w:r>
          </w:p>
          <w:p w14:paraId="1E2F6393" w14:textId="77777777" w:rsidR="00427CD4" w:rsidRDefault="00427CD4" w:rsidP="00DA624A">
            <w:r>
              <w:t>Le tableau Promotions (ainsi que ses voisins) sont des fichiers csv en .csv</w:t>
            </w:r>
          </w:p>
          <w:p w14:paraId="1B0BBAF2" w14:textId="77777777" w:rsidR="00427CD4" w:rsidRDefault="00427CD4" w:rsidP="00DA624A">
            <w:r>
              <w:t>Les données dans les tableau sont séparées par: |</w:t>
            </w:r>
          </w:p>
          <w:p w14:paraId="2C0FA6C3" w14:textId="3F12528F" w:rsidR="00427CD4" w:rsidRDefault="00427CD4" w:rsidP="00DA624A">
            <w:r>
              <w:t xml:space="preserve">Chaque ligne est </w:t>
            </w:r>
            <w:r w:rsidR="00ED50DA">
              <w:t>déterminée</w:t>
            </w:r>
            <w:r>
              <w:t xml:space="preserve"> par un saut de ligne (ici le symbole "\n")</w:t>
            </w:r>
          </w:p>
          <w:p w14:paraId="6F7D604D" w14:textId="77777777" w:rsidR="00427CD4" w:rsidRDefault="00427CD4" w:rsidP="00DA624A">
            <w:r>
              <w:t>La première ligne des chaque tableau défini les titres des colonnes</w:t>
            </w:r>
          </w:p>
          <w:p w14:paraId="37E46588" w14:textId="77777777" w:rsidR="00427CD4" w:rsidRDefault="00427CD4" w:rsidP="00DA624A">
            <w:r>
              <w:t>\t correspond à tab (soit ("</w:t>
            </w:r>
            <w:r>
              <w:tab/>
              <w:t>"))</w:t>
            </w:r>
          </w:p>
          <w:p w14:paraId="5017DA1D" w14:textId="77777777" w:rsidR="00427CD4" w:rsidRDefault="00427CD4" w:rsidP="00DA624A">
            <w:r>
              <w:t>La colonne 0 de chaque tableau est id</w:t>
            </w:r>
          </w:p>
          <w:p w14:paraId="3E175DDB" w14:textId="77777777" w:rsidR="00427CD4" w:rsidRDefault="00427CD4" w:rsidP="00DA624A">
            <w:r>
              <w:t>La construction du tableau Promotions est:</w:t>
            </w:r>
          </w:p>
          <w:p w14:paraId="217873CD" w14:textId="77777777" w:rsidR="00427CD4" w:rsidRDefault="00427CD4" w:rsidP="00DA624A">
            <w:r>
              <w:t>id</w:t>
            </w:r>
            <w:r>
              <w:tab/>
              <w:t>enseigne</w:t>
            </w:r>
            <w:r>
              <w:tab/>
              <w:t>nom</w:t>
            </w:r>
            <w:r>
              <w:tab/>
              <w:t>date_debut</w:t>
            </w:r>
            <w:r>
              <w:tab/>
              <w:t>date_fin"""</w:t>
            </w:r>
          </w:p>
          <w:p w14:paraId="24FF3FC3" w14:textId="77777777" w:rsidR="00427CD4" w:rsidRDefault="00427CD4" w:rsidP="00DA624A"/>
          <w:p w14:paraId="6F3DEFD5" w14:textId="77777777" w:rsidR="00427CD4" w:rsidRDefault="00427CD4" w:rsidP="00DA624A">
            <w:r>
              <w:t>f=open("Promotions.csv","r")</w:t>
            </w:r>
          </w:p>
          <w:p w14:paraId="3626AFF9" w14:textId="77777777" w:rsidR="00427CD4" w:rsidRDefault="00427CD4" w:rsidP="00DA624A">
            <w:r>
              <w:t>content=f.read()</w:t>
            </w:r>
          </w:p>
          <w:p w14:paraId="0539A506" w14:textId="77777777" w:rsidR="00427CD4" w:rsidRDefault="00427CD4" w:rsidP="00DA624A">
            <w:r>
              <w:t>f.close()</w:t>
            </w:r>
          </w:p>
          <w:p w14:paraId="0F7C8830" w14:textId="77777777" w:rsidR="00427CD4" w:rsidRDefault="00427CD4" w:rsidP="00DA624A">
            <w:r>
              <w:t>Table={}</w:t>
            </w:r>
          </w:p>
          <w:p w14:paraId="378144F9" w14:textId="77777777" w:rsidR="00427CD4" w:rsidRDefault="00427CD4" w:rsidP="00DA624A">
            <w:r>
              <w:t>Temp=[]</w:t>
            </w:r>
          </w:p>
          <w:p w14:paraId="753FCC63" w14:textId="77777777" w:rsidR="00427CD4" w:rsidRDefault="00427CD4" w:rsidP="00DA624A">
            <w:r>
              <w:t>colums=[]</w:t>
            </w:r>
          </w:p>
          <w:p w14:paraId="2B90DA31" w14:textId="77777777" w:rsidR="00427CD4" w:rsidRDefault="00427CD4" w:rsidP="00DA624A">
            <w:r>
              <w:t>word=""</w:t>
            </w:r>
          </w:p>
          <w:p w14:paraId="6F0F56C0" w14:textId="77777777" w:rsidR="00427CD4" w:rsidRDefault="00427CD4" w:rsidP="00DA624A">
            <w:r>
              <w:t>for i in content:</w:t>
            </w:r>
          </w:p>
          <w:p w14:paraId="3A7FF27F" w14:textId="77777777" w:rsidR="00427CD4" w:rsidRDefault="00427CD4" w:rsidP="00DA624A">
            <w:r>
              <w:tab/>
              <w:t>if b==0 and i=="\n":</w:t>
            </w:r>
          </w:p>
          <w:p w14:paraId="5986B798" w14:textId="77777777" w:rsidR="00427CD4" w:rsidRDefault="00427CD4" w:rsidP="00DA624A">
            <w:r>
              <w:tab/>
            </w:r>
            <w:r>
              <w:tab/>
              <w:t>for i in range(len(colums)):</w:t>
            </w:r>
          </w:p>
          <w:p w14:paraId="203E2AAC" w14:textId="77777777" w:rsidR="00427CD4" w:rsidRDefault="00427CD4" w:rsidP="00DA624A">
            <w:r>
              <w:tab/>
            </w:r>
            <w:r>
              <w:tab/>
            </w:r>
            <w:r>
              <w:tab/>
              <w:t>Table[str(colums[i])]=[]</w:t>
            </w:r>
          </w:p>
          <w:p w14:paraId="0BF7C3E8" w14:textId="77777777" w:rsidR="00427CD4" w:rsidRDefault="00427CD4" w:rsidP="00DA624A">
            <w:r>
              <w:tab/>
            </w:r>
            <w:r>
              <w:tab/>
              <w:t>b=1</w:t>
            </w:r>
          </w:p>
          <w:p w14:paraId="3B235055" w14:textId="77777777" w:rsidR="00427CD4" w:rsidRDefault="00427CD4" w:rsidP="00DA624A">
            <w:r>
              <w:tab/>
              <w:t>elif b==0 and i=="|":</w:t>
            </w:r>
          </w:p>
          <w:p w14:paraId="54CD976E" w14:textId="77777777" w:rsidR="00427CD4" w:rsidRDefault="00427CD4" w:rsidP="00DA624A">
            <w:r>
              <w:tab/>
            </w:r>
            <w:r>
              <w:tab/>
              <w:t>colums.append(word)</w:t>
            </w:r>
          </w:p>
          <w:p w14:paraId="6E374CE5" w14:textId="77777777" w:rsidR="00427CD4" w:rsidRDefault="00427CD4" w:rsidP="00DA624A">
            <w:r>
              <w:tab/>
            </w:r>
            <w:r>
              <w:tab/>
              <w:t>word=""</w:t>
            </w:r>
          </w:p>
          <w:p w14:paraId="5A8DE9A5" w14:textId="77777777" w:rsidR="00427CD4" w:rsidRDefault="00427CD4" w:rsidP="00DA624A">
            <w:r>
              <w:tab/>
              <w:t>elif b==1 and i=="\n":</w:t>
            </w:r>
          </w:p>
          <w:p w14:paraId="114953E8" w14:textId="77777777" w:rsidR="00427CD4" w:rsidRDefault="00427CD4" w:rsidP="00DA624A">
            <w:r>
              <w:tab/>
            </w:r>
            <w:r>
              <w:tab/>
              <w:t>for i in range(len(Temp)):</w:t>
            </w:r>
          </w:p>
          <w:p w14:paraId="4524B383" w14:textId="77777777" w:rsidR="00427CD4" w:rsidRDefault="00427CD4" w:rsidP="00DA624A">
            <w:r>
              <w:tab/>
            </w:r>
            <w:r>
              <w:tab/>
            </w:r>
            <w:r>
              <w:tab/>
              <w:t>Table[colums[i]].append(Temp[i])</w:t>
            </w:r>
          </w:p>
          <w:p w14:paraId="2C078654" w14:textId="77777777" w:rsidR="00427CD4" w:rsidRDefault="00427CD4" w:rsidP="00DA624A">
            <w:r>
              <w:tab/>
            </w:r>
            <w:r>
              <w:tab/>
              <w:t>Temp=[]</w:t>
            </w:r>
          </w:p>
          <w:p w14:paraId="37B900E9" w14:textId="77777777" w:rsidR="00427CD4" w:rsidRDefault="00427CD4" w:rsidP="00DA624A">
            <w:r>
              <w:tab/>
              <w:t>elif b==1 and i=="|":</w:t>
            </w:r>
          </w:p>
          <w:p w14:paraId="4F64AD8E" w14:textId="77777777" w:rsidR="00427CD4" w:rsidRDefault="00427CD4" w:rsidP="00DA624A">
            <w:r>
              <w:lastRenderedPageBreak/>
              <w:tab/>
            </w:r>
            <w:r>
              <w:tab/>
              <w:t>Temp.append(word)</w:t>
            </w:r>
          </w:p>
          <w:p w14:paraId="6463024A" w14:textId="77777777" w:rsidR="00427CD4" w:rsidRDefault="00427CD4" w:rsidP="00DA624A">
            <w:r>
              <w:tab/>
            </w:r>
            <w:r>
              <w:tab/>
              <w:t>word=""</w:t>
            </w:r>
          </w:p>
          <w:p w14:paraId="455BCBB1" w14:textId="77777777" w:rsidR="00427CD4" w:rsidRDefault="00427CD4" w:rsidP="00DA624A">
            <w:r>
              <w:tab/>
              <w:t>else:</w:t>
            </w:r>
          </w:p>
          <w:p w14:paraId="6DA213F9" w14:textId="77777777" w:rsidR="00427CD4" w:rsidRDefault="00427CD4" w:rsidP="00DA624A">
            <w:r>
              <w:tab/>
            </w:r>
            <w:r>
              <w:tab/>
              <w:t>word+=str(i)</w:t>
            </w:r>
          </w:p>
          <w:p w14:paraId="7DE52D04" w14:textId="106F3898" w:rsidR="00427CD4" w:rsidRDefault="00427CD4" w:rsidP="00DA624A">
            <w:r>
              <w:t>today=NOW()</w:t>
            </w:r>
          </w:p>
          <w:p w14:paraId="5BFCF281" w14:textId="0FEFD25D" w:rsidR="00427CD4" w:rsidRDefault="00427CD4" w:rsidP="00DA624A">
            <w:r>
              <w:t>print("id\t enseigne\t nom</w:t>
            </w:r>
            <w:r w:rsidR="008E1785">
              <w:t>\t</w:t>
            </w:r>
            <w:r w:rsidR="00A21AD0">
              <w:t xml:space="preserve"> </w:t>
            </w:r>
            <w:r w:rsidR="008E1785">
              <w:t>date de début\t</w:t>
            </w:r>
            <w:r w:rsidR="00A21AD0">
              <w:t xml:space="preserve"> </w:t>
            </w:r>
            <w:r w:rsidR="008E1785">
              <w:t>date de fin</w:t>
            </w:r>
            <w:r>
              <w:t>")</w:t>
            </w:r>
          </w:p>
          <w:p w14:paraId="11F0290A" w14:textId="77777777" w:rsidR="00427CD4" w:rsidRDefault="00427CD4" w:rsidP="00DA624A">
            <w:r>
              <w:t>for i in range(len(Table[colums[0]])):</w:t>
            </w:r>
          </w:p>
          <w:p w14:paraId="456326DF" w14:textId="2F429E27" w:rsidR="00427CD4" w:rsidRDefault="00427CD4" w:rsidP="00DA624A">
            <w:r>
              <w:tab/>
              <w:t>if Table[colums[</w:t>
            </w:r>
            <w:r>
              <w:t>3</w:t>
            </w:r>
            <w:r>
              <w:t>]][i]</w:t>
            </w:r>
            <w:r>
              <w:t>&gt;</w:t>
            </w:r>
            <w:r>
              <w:t>=</w:t>
            </w:r>
            <w:r>
              <w:t xml:space="preserve">today and </w:t>
            </w:r>
            <w:r>
              <w:t>Table[colums[</w:t>
            </w:r>
            <w:r>
              <w:t>4</w:t>
            </w:r>
            <w:r>
              <w:t>]][i]</w:t>
            </w:r>
            <w:r>
              <w:t>&lt;</w:t>
            </w:r>
            <w:r>
              <w:t>=</w:t>
            </w:r>
            <w:r>
              <w:t>today</w:t>
            </w:r>
            <w:r>
              <w:t>:</w:t>
            </w:r>
          </w:p>
          <w:p w14:paraId="07D7025F" w14:textId="6FD04B25" w:rsidR="00427CD4" w:rsidRDefault="00427CD4" w:rsidP="008E1785">
            <w:r>
              <w:tab/>
            </w:r>
            <w:r>
              <w:tab/>
            </w:r>
            <w:r w:rsidRPr="008E1785">
              <w:rPr>
                <w:sz w:val="18"/>
                <w:szCs w:val="16"/>
              </w:rPr>
              <w:t>print(i,"\t",Table[colums[1]][i],"\t",Table[colums[2]][i]</w:t>
            </w:r>
            <w:r w:rsidR="008E1785" w:rsidRPr="008E1785">
              <w:rPr>
                <w:sz w:val="18"/>
                <w:szCs w:val="16"/>
              </w:rPr>
              <w:t>,"\t"</w:t>
            </w:r>
            <w:r w:rsidR="008E1785" w:rsidRPr="008E1785">
              <w:rPr>
                <w:sz w:val="18"/>
                <w:szCs w:val="16"/>
              </w:rPr>
              <w:t>,</w:t>
            </w:r>
            <w:r w:rsidR="008E1785" w:rsidRPr="008E1785">
              <w:rPr>
                <w:sz w:val="18"/>
                <w:szCs w:val="16"/>
              </w:rPr>
              <w:t>Table[colums[</w:t>
            </w:r>
            <w:r w:rsidR="008E1785">
              <w:rPr>
                <w:sz w:val="18"/>
                <w:szCs w:val="16"/>
              </w:rPr>
              <w:t>3</w:t>
            </w:r>
            <w:r w:rsidR="008E1785" w:rsidRPr="008E1785">
              <w:rPr>
                <w:sz w:val="18"/>
                <w:szCs w:val="16"/>
              </w:rPr>
              <w:t>]][i],"\t"</w:t>
            </w:r>
            <w:r w:rsidR="008E1785" w:rsidRPr="008E1785">
              <w:rPr>
                <w:sz w:val="18"/>
                <w:szCs w:val="16"/>
              </w:rPr>
              <w:t>,</w:t>
            </w:r>
            <w:r w:rsidR="008E1785" w:rsidRPr="008E1785">
              <w:rPr>
                <w:sz w:val="18"/>
                <w:szCs w:val="16"/>
              </w:rPr>
              <w:t>Table[colums[</w:t>
            </w:r>
            <w:r w:rsidR="008E1785">
              <w:rPr>
                <w:sz w:val="18"/>
                <w:szCs w:val="16"/>
              </w:rPr>
              <w:t>4</w:t>
            </w:r>
            <w:r w:rsidR="008E1785" w:rsidRPr="008E1785">
              <w:rPr>
                <w:sz w:val="18"/>
                <w:szCs w:val="16"/>
              </w:rPr>
              <w:t>]][i]</w:t>
            </w:r>
            <w:r w:rsidRPr="008E1785">
              <w:rPr>
                <w:sz w:val="18"/>
                <w:szCs w:val="16"/>
              </w:rPr>
              <w:t>)</w:t>
            </w:r>
          </w:p>
        </w:tc>
      </w:tr>
    </w:tbl>
    <w:p w14:paraId="42D1C3C0" w14:textId="46E85BB6" w:rsidR="00427CD4" w:rsidRDefault="00427CD4" w:rsidP="00427CD4"/>
    <w:p w14:paraId="5B1326B6" w14:textId="5F611814" w:rsidR="005B054C" w:rsidRDefault="005B054C" w:rsidP="005B054C">
      <w:pPr>
        <w:pStyle w:val="Titre2"/>
      </w:pPr>
      <w:r>
        <w:t>7)</w:t>
      </w:r>
    </w:p>
    <w:p w14:paraId="2AE5AD47" w14:textId="388F2D11" w:rsidR="005B054C" w:rsidRDefault="005B054C" w:rsidP="00427CD4">
      <w:r>
        <w:t xml:space="preserve">La fonction SQL ajoutera les éléments la liste count du tableau Marques dans une nouvelles colonne count (créée pour l’occasion) dans </w:t>
      </w:r>
      <w:r w:rsidR="009D5D21">
        <w:t>le tableau Magasins.</w:t>
      </w:r>
    </w:p>
    <w:p w14:paraId="67C0C8E7" w14:textId="2CCADCF0" w:rsidR="009D5D21" w:rsidRDefault="009D5D21">
      <w:pPr>
        <w:spacing w:before="0" w:after="40"/>
        <w:jc w:val="left"/>
      </w:pPr>
      <w:r>
        <w:br w:type="page"/>
      </w:r>
    </w:p>
    <w:p w14:paraId="0D7B1496" w14:textId="100B410B" w:rsidR="009D5D21" w:rsidRDefault="009D5D21" w:rsidP="009D5D21">
      <w:pPr>
        <w:pStyle w:val="Titre2"/>
      </w:pPr>
      <w:r>
        <w:lastRenderedPageBreak/>
        <w:t>8)</w:t>
      </w:r>
    </w:p>
    <w:p w14:paraId="1ACB016A" w14:textId="3CF5FF5B" w:rsidR="009D5D21" w:rsidRPr="009D5D21" w:rsidRDefault="009D5D21" w:rsidP="009D5D21">
      <w:r>
        <w:t xml:space="preserve">La commande pour effacer le </w:t>
      </w:r>
      <w:r w:rsidR="00ED50DA">
        <w:t>m</w:t>
      </w:r>
      <w:r>
        <w:t>agasin chez Leon à Bayonne est 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D5D21" w14:paraId="389A3F92" w14:textId="77777777" w:rsidTr="00DA624A">
        <w:tc>
          <w:tcPr>
            <w:tcW w:w="9918" w:type="dxa"/>
            <w:vAlign w:val="center"/>
          </w:tcPr>
          <w:p w14:paraId="2F6E615F" w14:textId="77777777" w:rsidR="009D5D21" w:rsidRDefault="009D5D21" w:rsidP="00DA624A">
            <w:pPr>
              <w:jc w:val="center"/>
            </w:pPr>
            <w:r>
              <w:t>code</w:t>
            </w:r>
          </w:p>
        </w:tc>
      </w:tr>
      <w:tr w:rsidR="009D5D21" w14:paraId="206530C7" w14:textId="77777777" w:rsidTr="00DA624A">
        <w:tc>
          <w:tcPr>
            <w:tcW w:w="9918" w:type="dxa"/>
          </w:tcPr>
          <w:p w14:paraId="10859783" w14:textId="77777777" w:rsidR="009D5D21" w:rsidRDefault="009D5D21" w:rsidP="00DA624A">
            <w:r>
              <w:t>"""Je vais me permettre de poser quelques petits éléments pour faciliter la compréhension du code</w:t>
            </w:r>
          </w:p>
          <w:p w14:paraId="70123D66" w14:textId="77777777" w:rsidR="009D5D21" w:rsidRDefault="009D5D21" w:rsidP="00DA624A">
            <w:r>
              <w:t>Le tableau Promotions (ainsi que ses voisins) sont des fichiers csv en .csv</w:t>
            </w:r>
          </w:p>
          <w:p w14:paraId="06CA76D5" w14:textId="77777777" w:rsidR="009D5D21" w:rsidRDefault="009D5D21" w:rsidP="00DA624A">
            <w:r>
              <w:t>Les données dans les tableau sont séparées par: |</w:t>
            </w:r>
          </w:p>
          <w:p w14:paraId="203D77C3" w14:textId="1E36E560" w:rsidR="009D5D21" w:rsidRDefault="009D5D21" w:rsidP="00DA624A">
            <w:r>
              <w:t xml:space="preserve">Chaque ligne est </w:t>
            </w:r>
            <w:r w:rsidR="00ED50DA">
              <w:t>déterminée</w:t>
            </w:r>
            <w:r>
              <w:t xml:space="preserve"> par un saut de ligne (ici le symbole "\n")</w:t>
            </w:r>
          </w:p>
          <w:p w14:paraId="71283806" w14:textId="77777777" w:rsidR="009D5D21" w:rsidRDefault="009D5D21" w:rsidP="00DA624A">
            <w:r>
              <w:t>La première ligne des chaque tableau défini les titres des colonnes</w:t>
            </w:r>
          </w:p>
          <w:p w14:paraId="2EFA2342" w14:textId="77777777" w:rsidR="009D5D21" w:rsidRDefault="009D5D21" w:rsidP="00DA624A">
            <w:r>
              <w:t>\t correspond à tab (soit ("</w:t>
            </w:r>
            <w:r>
              <w:tab/>
              <w:t>"))</w:t>
            </w:r>
          </w:p>
          <w:p w14:paraId="4D27762A" w14:textId="77777777" w:rsidR="009D5D21" w:rsidRDefault="009D5D21" w:rsidP="00DA624A">
            <w:r>
              <w:t>La colonne 0 de chaque tableau est id</w:t>
            </w:r>
          </w:p>
          <w:p w14:paraId="7DED0544" w14:textId="77777777" w:rsidR="009D5D21" w:rsidRDefault="009D5D21" w:rsidP="00DA624A">
            <w:r>
              <w:t>La construction du tableau Magasins est:</w:t>
            </w:r>
          </w:p>
          <w:p w14:paraId="08F00402" w14:textId="77777777" w:rsidR="009D5D21" w:rsidRDefault="009D5D21" w:rsidP="00DA624A">
            <w:r>
              <w:t>id</w:t>
            </w:r>
            <w:r>
              <w:tab/>
              <w:t>enseigne</w:t>
            </w:r>
            <w:r>
              <w:tab/>
              <w:t xml:space="preserve">adresse </w:t>
            </w:r>
            <w:r>
              <w:tab/>
              <w:t>code_postal</w:t>
            </w:r>
            <w:r>
              <w:tab/>
              <w:t>ville</w:t>
            </w:r>
            <w:r>
              <w:tab/>
              <w:t>en_ligne"""</w:t>
            </w:r>
          </w:p>
          <w:p w14:paraId="7AD66F67" w14:textId="77777777" w:rsidR="009D5D21" w:rsidRDefault="009D5D21" w:rsidP="00DA624A"/>
          <w:p w14:paraId="0F7CC8D8" w14:textId="77777777" w:rsidR="009D5D21" w:rsidRDefault="009D5D21" w:rsidP="00DA624A">
            <w:r>
              <w:t>f=open("Magasins.csv","r")</w:t>
            </w:r>
          </w:p>
          <w:p w14:paraId="4131B4DA" w14:textId="77777777" w:rsidR="009D5D21" w:rsidRDefault="009D5D21" w:rsidP="00DA624A">
            <w:r>
              <w:t>content=f.read()</w:t>
            </w:r>
          </w:p>
          <w:p w14:paraId="2AF3D362" w14:textId="77777777" w:rsidR="009D5D21" w:rsidRDefault="009D5D21" w:rsidP="00DA624A">
            <w:r>
              <w:t>f.close()</w:t>
            </w:r>
          </w:p>
          <w:p w14:paraId="67011551" w14:textId="77777777" w:rsidR="009D5D21" w:rsidRDefault="009D5D21" w:rsidP="00DA624A">
            <w:r>
              <w:t>Table={}</w:t>
            </w:r>
          </w:p>
          <w:p w14:paraId="2F9B9F8A" w14:textId="77777777" w:rsidR="009D5D21" w:rsidRDefault="009D5D21" w:rsidP="00DA624A">
            <w:r>
              <w:t>Temp=[]</w:t>
            </w:r>
          </w:p>
          <w:p w14:paraId="0044462E" w14:textId="77777777" w:rsidR="009D5D21" w:rsidRDefault="009D5D21" w:rsidP="00DA624A">
            <w:r>
              <w:t>colums=[]</w:t>
            </w:r>
          </w:p>
          <w:p w14:paraId="56450C68" w14:textId="77777777" w:rsidR="009D5D21" w:rsidRDefault="009D5D21" w:rsidP="00DA624A">
            <w:r>
              <w:t>word=""</w:t>
            </w:r>
          </w:p>
          <w:p w14:paraId="31F9C661" w14:textId="77777777" w:rsidR="009D5D21" w:rsidRDefault="009D5D21" w:rsidP="00DA624A">
            <w:r>
              <w:t>for i in content:</w:t>
            </w:r>
          </w:p>
          <w:p w14:paraId="563C3BDF" w14:textId="77777777" w:rsidR="009D5D21" w:rsidRDefault="009D5D21" w:rsidP="00DA624A">
            <w:r>
              <w:tab/>
              <w:t>if b==0 and i=="\n":</w:t>
            </w:r>
          </w:p>
          <w:p w14:paraId="5FD1C289" w14:textId="77777777" w:rsidR="009D5D21" w:rsidRDefault="009D5D21" w:rsidP="00DA624A">
            <w:r>
              <w:tab/>
            </w:r>
            <w:r>
              <w:tab/>
              <w:t>for i in range(len(colums)):</w:t>
            </w:r>
          </w:p>
          <w:p w14:paraId="0D20EA86" w14:textId="77777777" w:rsidR="009D5D21" w:rsidRDefault="009D5D21" w:rsidP="00DA624A">
            <w:r>
              <w:tab/>
            </w:r>
            <w:r>
              <w:tab/>
            </w:r>
            <w:r>
              <w:tab/>
              <w:t>Table[str(colums[i])]=[]</w:t>
            </w:r>
          </w:p>
          <w:p w14:paraId="42D1C79C" w14:textId="77777777" w:rsidR="009D5D21" w:rsidRDefault="009D5D21" w:rsidP="00DA624A">
            <w:r>
              <w:tab/>
            </w:r>
            <w:r>
              <w:tab/>
              <w:t>b=1</w:t>
            </w:r>
          </w:p>
          <w:p w14:paraId="04E3769B" w14:textId="77777777" w:rsidR="009D5D21" w:rsidRDefault="009D5D21" w:rsidP="00DA624A">
            <w:r>
              <w:tab/>
              <w:t>elif b==0 and i=="|":</w:t>
            </w:r>
          </w:p>
          <w:p w14:paraId="2549BE00" w14:textId="77777777" w:rsidR="009D5D21" w:rsidRDefault="009D5D21" w:rsidP="00DA624A">
            <w:r>
              <w:tab/>
            </w:r>
            <w:r>
              <w:tab/>
              <w:t>colums.append(word)</w:t>
            </w:r>
          </w:p>
          <w:p w14:paraId="190AC77D" w14:textId="77777777" w:rsidR="009D5D21" w:rsidRDefault="009D5D21" w:rsidP="00DA624A">
            <w:r>
              <w:tab/>
            </w:r>
            <w:r>
              <w:tab/>
              <w:t>word=""</w:t>
            </w:r>
          </w:p>
          <w:p w14:paraId="4D93D6CF" w14:textId="77777777" w:rsidR="009D5D21" w:rsidRDefault="009D5D21" w:rsidP="00DA624A">
            <w:r>
              <w:tab/>
              <w:t>elif b==1 and i=="\n":</w:t>
            </w:r>
          </w:p>
          <w:p w14:paraId="3BA49938" w14:textId="77777777" w:rsidR="009D5D21" w:rsidRDefault="009D5D21" w:rsidP="00DA624A">
            <w:r>
              <w:tab/>
            </w:r>
            <w:r>
              <w:tab/>
              <w:t>for i in range(len(Temp)):</w:t>
            </w:r>
          </w:p>
          <w:p w14:paraId="3496C0E7" w14:textId="77777777" w:rsidR="009D5D21" w:rsidRDefault="009D5D21" w:rsidP="00DA624A">
            <w:r>
              <w:tab/>
            </w:r>
            <w:r>
              <w:tab/>
            </w:r>
            <w:r>
              <w:tab/>
              <w:t>Table[colums[i]].append(Temp[i])</w:t>
            </w:r>
          </w:p>
          <w:p w14:paraId="1673234E" w14:textId="77777777" w:rsidR="009D5D21" w:rsidRDefault="009D5D21" w:rsidP="00DA624A">
            <w:r>
              <w:tab/>
            </w:r>
            <w:r>
              <w:tab/>
              <w:t>Temp=[]</w:t>
            </w:r>
          </w:p>
          <w:p w14:paraId="5A1E2274" w14:textId="77777777" w:rsidR="009D5D21" w:rsidRDefault="009D5D21" w:rsidP="00DA624A">
            <w:r>
              <w:tab/>
              <w:t>elif b==1 and i=="|":</w:t>
            </w:r>
          </w:p>
          <w:p w14:paraId="511CA20B" w14:textId="77777777" w:rsidR="009D5D21" w:rsidRDefault="009D5D21" w:rsidP="00DA624A">
            <w:r>
              <w:lastRenderedPageBreak/>
              <w:tab/>
            </w:r>
            <w:r>
              <w:tab/>
              <w:t>Temp.append(word)</w:t>
            </w:r>
          </w:p>
          <w:p w14:paraId="52815B08" w14:textId="77777777" w:rsidR="009D5D21" w:rsidRDefault="009D5D21" w:rsidP="00DA624A">
            <w:r>
              <w:tab/>
            </w:r>
            <w:r>
              <w:tab/>
              <w:t>word=""</w:t>
            </w:r>
          </w:p>
          <w:p w14:paraId="478E3658" w14:textId="77777777" w:rsidR="009D5D21" w:rsidRDefault="009D5D21" w:rsidP="00DA624A">
            <w:r>
              <w:tab/>
              <w:t>else:</w:t>
            </w:r>
          </w:p>
          <w:p w14:paraId="35C7B226" w14:textId="77777777" w:rsidR="009D5D21" w:rsidRDefault="009D5D21" w:rsidP="00DA624A">
            <w:r>
              <w:tab/>
            </w:r>
            <w:r>
              <w:tab/>
              <w:t>word+=str(i)</w:t>
            </w:r>
          </w:p>
          <w:p w14:paraId="490A3006" w14:textId="77777777" w:rsidR="009D5D21" w:rsidRDefault="009D5D21" w:rsidP="00DA624A"/>
          <w:p w14:paraId="26E13651" w14:textId="77777777" w:rsidR="009D5D21" w:rsidRDefault="009D5D21" w:rsidP="00DA624A">
            <w:r>
              <w:t>print("id\t adresse\t en ligne")</w:t>
            </w:r>
          </w:p>
          <w:p w14:paraId="28ED76A0" w14:textId="77777777" w:rsidR="009D5D21" w:rsidRDefault="009D5D21" w:rsidP="00DA624A">
            <w:r>
              <w:t>for i in range(len(Table[colums[0]])):</w:t>
            </w:r>
          </w:p>
          <w:p w14:paraId="38ECB09E" w14:textId="684145AC" w:rsidR="009D5D21" w:rsidRDefault="009D5D21" w:rsidP="00DA624A">
            <w:r>
              <w:tab/>
              <w:t>if Table[colums[</w:t>
            </w:r>
            <w:r w:rsidR="00D12970">
              <w:t>1</w:t>
            </w:r>
            <w:r>
              <w:t>]][i]=="</w:t>
            </w:r>
            <w:r>
              <w:t>Chez Léon</w:t>
            </w:r>
            <w:r w:rsidR="00D12970">
              <w:t>"</w:t>
            </w:r>
            <w:r w:rsidR="00FB5240">
              <w:t xml:space="preserve"> and Table[colums[</w:t>
            </w:r>
            <w:r w:rsidR="0076034B">
              <w:t xml:space="preserve">4]][i]== </w:t>
            </w:r>
            <w:r w:rsidR="0076034B">
              <w:t>"</w:t>
            </w:r>
            <w:r w:rsidR="0076034B">
              <w:t>Bayonne</w:t>
            </w:r>
            <w:r w:rsidR="0076034B">
              <w:t>"</w:t>
            </w:r>
            <w:r>
              <w:t>:</w:t>
            </w:r>
          </w:p>
          <w:p w14:paraId="45CA207A" w14:textId="151456FE" w:rsidR="00D12970" w:rsidRDefault="009D5D21" w:rsidP="00DA624A">
            <w:r>
              <w:tab/>
            </w:r>
            <w:r>
              <w:tab/>
            </w:r>
            <w:r w:rsidR="00D12970">
              <w:t>for b in range(len(colums)) :</w:t>
            </w:r>
          </w:p>
          <w:p w14:paraId="1AE2E24A" w14:textId="77777777" w:rsidR="00E3607B" w:rsidRDefault="00D12970" w:rsidP="00DA624A">
            <w:r>
              <w:tab/>
            </w:r>
            <w:r>
              <w:tab/>
            </w:r>
            <w:r>
              <w:tab/>
            </w:r>
            <w:r w:rsidR="009D5D21">
              <w:t>Table[colums[</w:t>
            </w:r>
            <w:r>
              <w:t>b]].</w:t>
            </w:r>
            <w:r w:rsidR="009D5D21">
              <w:t>pop(</w:t>
            </w:r>
            <w:r>
              <w:t>i)</w:t>
            </w:r>
          </w:p>
          <w:p w14:paraId="2F08264A" w14:textId="77777777" w:rsidR="00E3607B" w:rsidRDefault="00E3607B" w:rsidP="00E3607B">
            <w:r>
              <w:t>#actualisation de la table</w:t>
            </w:r>
          </w:p>
          <w:p w14:paraId="66B1B9ED" w14:textId="77777777" w:rsidR="00E3607B" w:rsidRDefault="00E3607B" w:rsidP="00E3607B">
            <w:r>
              <w:t>f=open("Magasins.csv","w")</w:t>
            </w:r>
          </w:p>
          <w:p w14:paraId="4B369928" w14:textId="77777777" w:rsidR="00E3607B" w:rsidRDefault="00E3607B" w:rsidP="00E3607B">
            <w:r>
              <w:t>for i in range(len(colums)):</w:t>
            </w:r>
          </w:p>
          <w:p w14:paraId="089E6821" w14:textId="77777777" w:rsidR="00E3607B" w:rsidRDefault="00E3607B" w:rsidP="00E3607B">
            <w:r>
              <w:tab/>
              <w:t>if i&lt;len(colums)-1:</w:t>
            </w:r>
          </w:p>
          <w:p w14:paraId="400D703D" w14:textId="77777777" w:rsidR="00E3607B" w:rsidRDefault="00E3607B" w:rsidP="00E3607B">
            <w:r>
              <w:tab/>
            </w:r>
            <w:r>
              <w:tab/>
              <w:t>f.write("{}|".format(colums[i]))</w:t>
            </w:r>
          </w:p>
          <w:p w14:paraId="5E979B1E" w14:textId="77777777" w:rsidR="00E3607B" w:rsidRDefault="00E3607B" w:rsidP="00E3607B">
            <w:r>
              <w:tab/>
              <w:t>else:</w:t>
            </w:r>
          </w:p>
          <w:p w14:paraId="7926A842" w14:textId="77777777" w:rsidR="00E3607B" w:rsidRDefault="00E3607B" w:rsidP="00E3607B">
            <w:r>
              <w:tab/>
            </w:r>
            <w:r>
              <w:tab/>
              <w:t>f.write("{}\n".format(colums[i]))</w:t>
            </w:r>
          </w:p>
          <w:p w14:paraId="5B11EE6D" w14:textId="77777777" w:rsidR="00E3607B" w:rsidRDefault="00E3607B" w:rsidP="00E3607B">
            <w:r>
              <w:t>for i in range(len(Table[colums[0]])):</w:t>
            </w:r>
          </w:p>
          <w:p w14:paraId="59F4AE94" w14:textId="77777777" w:rsidR="00E3607B" w:rsidRDefault="00E3607B" w:rsidP="00E3607B">
            <w:r>
              <w:tab/>
              <w:t>for b in range(len(colums)):</w:t>
            </w:r>
          </w:p>
          <w:p w14:paraId="1ADA3B96" w14:textId="77777777" w:rsidR="00E3607B" w:rsidRDefault="00E3607B" w:rsidP="00E3607B">
            <w:r>
              <w:tab/>
            </w:r>
            <w:r>
              <w:tab/>
              <w:t>if i&lt;len(colums)-1:</w:t>
            </w:r>
          </w:p>
          <w:p w14:paraId="412C9879" w14:textId="77777777" w:rsidR="00E3607B" w:rsidRDefault="00E3607B" w:rsidP="00E3607B">
            <w:r>
              <w:tab/>
            </w:r>
            <w:r>
              <w:tab/>
            </w:r>
            <w:r>
              <w:tab/>
              <w:t>f.write("{}|".format(Table[colums[b]][i]))</w:t>
            </w:r>
          </w:p>
          <w:p w14:paraId="66E22F86" w14:textId="77777777" w:rsidR="00E3607B" w:rsidRDefault="00E3607B" w:rsidP="00E3607B">
            <w:r>
              <w:tab/>
            </w:r>
            <w:r>
              <w:tab/>
              <w:t>else:</w:t>
            </w:r>
          </w:p>
          <w:p w14:paraId="0E461228" w14:textId="77777777" w:rsidR="00E3607B" w:rsidRDefault="00E3607B" w:rsidP="00E3607B">
            <w:r>
              <w:tab/>
            </w:r>
            <w:r>
              <w:tab/>
            </w:r>
            <w:r>
              <w:tab/>
              <w:t>f.write("{}\n".format(Table[colums[b]][i]))</w:t>
            </w:r>
          </w:p>
          <w:p w14:paraId="6B4064BA" w14:textId="31334047" w:rsidR="00E3607B" w:rsidRDefault="00E3607B" w:rsidP="00E3607B">
            <w:r>
              <w:t>f.close()</w:t>
            </w:r>
          </w:p>
        </w:tc>
      </w:tr>
    </w:tbl>
    <w:p w14:paraId="5CDC5449" w14:textId="2E4B47A1" w:rsidR="009D5D21" w:rsidRDefault="009D5D21" w:rsidP="009D5D21"/>
    <w:p w14:paraId="6E33C83F" w14:textId="2BF3237C" w:rsidR="00BD54B0" w:rsidRDefault="00BD54B0" w:rsidP="00BD54B0">
      <w:pPr>
        <w:pStyle w:val="Titre2"/>
      </w:pPr>
      <w:r>
        <w:t>9)</w:t>
      </w:r>
    </w:p>
    <w:p w14:paraId="29A506CB" w14:textId="003B6507" w:rsidR="00BD54B0" w:rsidRDefault="00BD54B0" w:rsidP="00BD54B0">
      <w:r>
        <w:t>La requête « </w:t>
      </w:r>
      <w:r w:rsidRPr="00ED50DA">
        <w:rPr>
          <w:i/>
          <w:iCs/>
        </w:rPr>
        <w:t>UPDATE Magasins SET en_ligne=1</w:t>
      </w:r>
      <w:r>
        <w:t xml:space="preserve"> » permet de changer la valeur </w:t>
      </w:r>
      <w:r w:rsidRPr="00ED50DA">
        <w:rPr>
          <w:i/>
          <w:iCs/>
        </w:rPr>
        <w:t>en_ligne</w:t>
      </w:r>
      <w:r>
        <w:t xml:space="preserve"> à </w:t>
      </w:r>
      <w:r w:rsidRPr="00ED50DA">
        <w:rPr>
          <w:i/>
          <w:iCs/>
        </w:rPr>
        <w:t>1</w:t>
      </w:r>
      <w:r>
        <w:t>, la ligne suivante « </w:t>
      </w:r>
      <w:r w:rsidRPr="00ED50DA">
        <w:rPr>
          <w:i/>
          <w:iCs/>
        </w:rPr>
        <w:t>WHERE ville IS NULL</w:t>
      </w:r>
      <w:r>
        <w:t> » indique que la colonne à chercher est ville, et plus précisément, l’élément à chercher est « </w:t>
      </w:r>
      <w:r w:rsidRPr="00ED50DA">
        <w:rPr>
          <w:i/>
          <w:iCs/>
        </w:rPr>
        <w:t>NULL</w:t>
      </w:r>
      <w:r>
        <w:t> ». En cherchant cela, le programme connais la ligne sur laquelle il doit modifier la valeur de la colonne « </w:t>
      </w:r>
      <w:r w:rsidRPr="00ED50DA">
        <w:rPr>
          <w:i/>
          <w:iCs/>
        </w:rPr>
        <w:t>en_ligne</w:t>
      </w:r>
      <w:r>
        <w:t> ».</w:t>
      </w:r>
    </w:p>
    <w:p w14:paraId="4974E47C" w14:textId="77777777" w:rsidR="00BD26CE" w:rsidRDefault="00BD26CE">
      <w:pPr>
        <w:spacing w:before="0" w:after="40"/>
        <w:jc w:val="left"/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14:paraId="697CFFDC" w14:textId="46E09F67" w:rsidR="00BD54B0" w:rsidRDefault="00BD26CE" w:rsidP="00BD26CE">
      <w:pPr>
        <w:pStyle w:val="Titre1"/>
      </w:pPr>
      <w:r>
        <w:lastRenderedPageBreak/>
        <w:t>Problème 3 : (Programmation fonctionnelle)</w:t>
      </w:r>
    </w:p>
    <w:p w14:paraId="4E9D2774" w14:textId="324FFE19" w:rsidR="00BD26CE" w:rsidRDefault="00BD26CE" w:rsidP="00BD54B0"/>
    <w:p w14:paraId="41D3CA17" w14:textId="256D12A0" w:rsidR="00BD26CE" w:rsidRDefault="00BD26CE" w:rsidP="00BD26CE">
      <w:pPr>
        <w:pStyle w:val="Titre1"/>
      </w:pPr>
      <w:r>
        <w:t>Problème 4 : (Diviser pour Reigner)</w:t>
      </w:r>
    </w:p>
    <w:p w14:paraId="00F3787D" w14:textId="647043DA" w:rsidR="00BD26CE" w:rsidRDefault="00BD26CE" w:rsidP="00BD26CE"/>
    <w:p w14:paraId="41E7DB79" w14:textId="679812CC" w:rsidR="00BD26CE" w:rsidRPr="00ED50DA" w:rsidRDefault="00BD26CE" w:rsidP="00BD26CE">
      <w:pPr>
        <w:rPr>
          <w:i/>
          <w:iCs/>
        </w:rPr>
      </w:pPr>
      <w:r w:rsidRPr="00ED50DA">
        <w:rPr>
          <w:i/>
          <w:iCs/>
        </w:rPr>
        <w:t>ma_liste=[1,4,7,8,9,27,28,30,32,99,105,110,115,200,210,220]</w:t>
      </w:r>
    </w:p>
    <w:p w14:paraId="41F33683" w14:textId="78015B9C" w:rsidR="00BD26CE" w:rsidRDefault="00506D53" w:rsidP="00506D53">
      <w:pPr>
        <w:pStyle w:val="Titre2"/>
      </w:pPr>
      <w:r>
        <w:t xml:space="preserve">1) </w:t>
      </w:r>
    </w:p>
    <w:p w14:paraId="78E96CD1" w14:textId="3B270F68" w:rsidR="00506D53" w:rsidRDefault="00506D53" w:rsidP="00506D53">
      <w:r>
        <w:t>Graph Log, voir copie</w:t>
      </w:r>
    </w:p>
    <w:p w14:paraId="6486D009" w14:textId="22E7DF82" w:rsidR="00506D53" w:rsidRDefault="00506D53" w:rsidP="00506D53"/>
    <w:p w14:paraId="347649D5" w14:textId="40A9B568" w:rsidR="00506D53" w:rsidRDefault="00506D53" w:rsidP="00506D53">
      <w:pPr>
        <w:pStyle w:val="Titre2"/>
      </w:pPr>
      <w:r>
        <w:t>2)</w:t>
      </w:r>
    </w:p>
    <w:p w14:paraId="49A13378" w14:textId="1A4EA84A" w:rsidR="00506D53" w:rsidRDefault="004B3444" w:rsidP="00506D53">
      <w:r>
        <w:t>La méthode naïve aurai bouclé n fois soit (dans notre cas) comme la liste a 200 éléments, la méthode naïve aurais bouclé 200 fois.</w:t>
      </w:r>
    </w:p>
    <w:p w14:paraId="569ADC8C" w14:textId="0E0BD382" w:rsidR="004B3444" w:rsidRDefault="004B3444" w:rsidP="00506D53"/>
    <w:p w14:paraId="76BDE43C" w14:textId="0A07CF88" w:rsidR="004B3444" w:rsidRDefault="004B3444" w:rsidP="004B3444">
      <w:pPr>
        <w:pStyle w:val="Titre2"/>
      </w:pPr>
      <w:r>
        <w:t>3)</w:t>
      </w:r>
    </w:p>
    <w:p w14:paraId="68B1481B" w14:textId="41265534" w:rsidR="004B3444" w:rsidRDefault="004B3444" w:rsidP="00506D53">
      <w:r>
        <w:t>Cet algorithme est très efficace car il n’a bouclé que sept fois comparé à la méthode naïve.</w:t>
      </w:r>
    </w:p>
    <w:p w14:paraId="769F7C10" w14:textId="5F675949" w:rsidR="004B3444" w:rsidRDefault="004B3444" w:rsidP="00506D53"/>
    <w:p w14:paraId="1AD93FE1" w14:textId="6C724912" w:rsidR="004B3444" w:rsidRDefault="004B3444" w:rsidP="004B3444">
      <w:pPr>
        <w:pStyle w:val="Titre1"/>
      </w:pPr>
      <w:r>
        <w:t>Méthode dichotomique version récursive</w:t>
      </w:r>
    </w:p>
    <w:p w14:paraId="5D620AF3" w14:textId="776A36EA" w:rsidR="004B3444" w:rsidRDefault="004B3444" w:rsidP="004B3444"/>
    <w:p w14:paraId="40C9A71E" w14:textId="0161E4C7" w:rsidR="004B3444" w:rsidRDefault="004B3444" w:rsidP="004B3444">
      <w:pPr>
        <w:pStyle w:val="Titre2"/>
      </w:pPr>
      <w:r>
        <w:t>1)</w:t>
      </w:r>
    </w:p>
    <w:p w14:paraId="2392610A" w14:textId="3876B439" w:rsidR="004B3444" w:rsidRDefault="004B3444" w:rsidP="004B3444">
      <w:r>
        <w:t xml:space="preserve">La fonction </w:t>
      </w:r>
      <w:r w:rsidRPr="00ED50DA">
        <w:rPr>
          <w:b/>
          <w:bCs/>
        </w:rPr>
        <w:t>recherche_dicho1</w:t>
      </w:r>
      <w:r>
        <w:t>(</w:t>
      </w:r>
      <w:r w:rsidRPr="00ED50DA">
        <w:rPr>
          <w:i/>
          <w:iCs/>
        </w:rPr>
        <w:t>T,x,gauche,droite</w:t>
      </w:r>
      <w:r>
        <w:t>) est récursive car elle s’auto appelle créant ainsi le principe de boucle.</w:t>
      </w:r>
    </w:p>
    <w:p w14:paraId="3CECB058" w14:textId="5F35FE4D" w:rsidR="004B3444" w:rsidRDefault="004B3444" w:rsidP="004B3444"/>
    <w:p w14:paraId="3569C41D" w14:textId="29FA03D6" w:rsidR="004B3444" w:rsidRDefault="004B3444" w:rsidP="004B3444">
      <w:pPr>
        <w:pStyle w:val="Titre2"/>
      </w:pPr>
      <w:r>
        <w:t>2)</w:t>
      </w:r>
    </w:p>
    <w:p w14:paraId="7771EC06" w14:textId="73E304D4" w:rsidR="004B3444" w:rsidRDefault="004B3444" w:rsidP="004B3444">
      <w:r>
        <w:t xml:space="preserve">La fonction </w:t>
      </w:r>
      <w:r w:rsidR="00ED50DA">
        <w:t>intermédiaire</w:t>
      </w:r>
      <w:r>
        <w:t xml:space="preserve"> n’est pas récursive car elle ne s’auto</w:t>
      </w:r>
      <w:r w:rsidR="00E26124">
        <w:t xml:space="preserve"> </w:t>
      </w:r>
      <w:r>
        <w:t>appelle pas.</w:t>
      </w:r>
    </w:p>
    <w:p w14:paraId="0F7755C1" w14:textId="702177BF" w:rsidR="004B3444" w:rsidRDefault="004B3444" w:rsidP="004B3444"/>
    <w:p w14:paraId="4EFBC1CA" w14:textId="1EA7C570" w:rsidR="004B3444" w:rsidRDefault="004B3444" w:rsidP="004B3444">
      <w:pPr>
        <w:pStyle w:val="Titre2"/>
      </w:pPr>
      <w:r>
        <w:t>3)</w:t>
      </w:r>
    </w:p>
    <w:p w14:paraId="254E0DD7" w14:textId="678CCDE4" w:rsidR="004B3444" w:rsidRDefault="004B3444" w:rsidP="004B3444">
      <w:r>
        <w:t xml:space="preserve">Les </w:t>
      </w:r>
      <w:r w:rsidR="00ED50DA">
        <w:t>paramètre</w:t>
      </w:r>
      <w:r>
        <w:t xml:space="preserve"> à indiquer à la fonction </w:t>
      </w:r>
      <w:r w:rsidR="009311E0">
        <w:t>recherche_dicho1 son :</w:t>
      </w:r>
    </w:p>
    <w:p w14:paraId="74B581C1" w14:textId="411125B8" w:rsidR="009311E0" w:rsidRDefault="009311E0" w:rsidP="004B3444">
      <w:r w:rsidRPr="00ED50DA">
        <w:rPr>
          <w:i/>
          <w:iCs/>
        </w:rPr>
        <w:t>resultat=</w:t>
      </w:r>
      <w:r w:rsidRPr="00ED50DA">
        <w:rPr>
          <w:b/>
          <w:bCs/>
        </w:rPr>
        <w:t>recherche_dicho1</w:t>
      </w:r>
      <w:r>
        <w:t>(</w:t>
      </w:r>
      <w:r w:rsidRPr="00ED50DA">
        <w:rPr>
          <w:i/>
          <w:iCs/>
        </w:rPr>
        <w:t>ma_liste,val,0,len(</w:t>
      </w:r>
      <w:r w:rsidR="002F482E" w:rsidRPr="00ED50DA">
        <w:rPr>
          <w:i/>
          <w:iCs/>
        </w:rPr>
        <w:t>ma_liste</w:t>
      </w:r>
      <w:r w:rsidRPr="00ED50DA">
        <w:rPr>
          <w:i/>
          <w:iCs/>
        </w:rPr>
        <w:t>)-1</w:t>
      </w:r>
      <w:r>
        <w:t>)</w:t>
      </w:r>
    </w:p>
    <w:p w14:paraId="5A1D0AD3" w14:textId="2735159F" w:rsidR="009311E0" w:rsidRDefault="009311E0" w:rsidP="004B3444"/>
    <w:p w14:paraId="3A8B4DDA" w14:textId="3040F295" w:rsidR="009311E0" w:rsidRDefault="009311E0" w:rsidP="009311E0">
      <w:pPr>
        <w:pStyle w:val="Titre2"/>
      </w:pPr>
      <w:r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1E0" w14:paraId="1BD132AD" w14:textId="77777777" w:rsidTr="009311E0">
        <w:tc>
          <w:tcPr>
            <w:tcW w:w="9062" w:type="dxa"/>
          </w:tcPr>
          <w:p w14:paraId="34221D77" w14:textId="3C56F6C1" w:rsidR="009311E0" w:rsidRDefault="009311E0" w:rsidP="009311E0">
            <w:pPr>
              <w:jc w:val="center"/>
            </w:pPr>
            <w:r>
              <w:t>Code</w:t>
            </w:r>
          </w:p>
        </w:tc>
      </w:tr>
      <w:tr w:rsidR="009311E0" w14:paraId="4F1F14E1" w14:textId="77777777" w:rsidTr="009311E0">
        <w:tc>
          <w:tcPr>
            <w:tcW w:w="9062" w:type="dxa"/>
          </w:tcPr>
          <w:p w14:paraId="705727D9" w14:textId="6CF099A8" w:rsidR="009311E0" w:rsidRDefault="009311E0" w:rsidP="009311E0">
            <w:r>
              <w:t xml:space="preserve">def </w:t>
            </w:r>
            <w:r w:rsidRPr="00ED50DA">
              <w:rPr>
                <w:b/>
                <w:bCs/>
              </w:rPr>
              <w:t>dicho1</w:t>
            </w:r>
            <w:r>
              <w:t>(</w:t>
            </w:r>
            <w:r w:rsidRPr="00ED50DA">
              <w:rPr>
                <w:i/>
                <w:iCs/>
              </w:rPr>
              <w:t>T,X,milieu,</w:t>
            </w:r>
            <w:r w:rsidR="00E9033F" w:rsidRPr="00ED50DA">
              <w:rPr>
                <w:i/>
                <w:iCs/>
              </w:rPr>
              <w:t>gauche,</w:t>
            </w:r>
            <w:r w:rsidRPr="00ED50DA">
              <w:rPr>
                <w:i/>
                <w:iCs/>
              </w:rPr>
              <w:t>droite</w:t>
            </w:r>
            <w:r>
              <w:t>):</w:t>
            </w:r>
          </w:p>
          <w:p w14:paraId="5AA0B235" w14:textId="77777777" w:rsidR="009311E0" w:rsidRDefault="009311E0" w:rsidP="009311E0">
            <w:r>
              <w:tab/>
              <w:t>if x&gt;T[milieu]:</w:t>
            </w:r>
          </w:p>
          <w:p w14:paraId="61E17730" w14:textId="77777777" w:rsidR="009311E0" w:rsidRDefault="009311E0" w:rsidP="009311E0">
            <w:r>
              <w:lastRenderedPageBreak/>
              <w:tab/>
            </w:r>
            <w:r>
              <w:tab/>
              <w:t>print(T[milieu])</w:t>
            </w:r>
          </w:p>
          <w:p w14:paraId="21A667C6" w14:textId="77777777" w:rsidR="009311E0" w:rsidRDefault="009311E0" w:rsidP="009311E0">
            <w:r>
              <w:tab/>
            </w:r>
            <w:r>
              <w:tab/>
              <w:t>res=recherche_dicho1(T,X,milieu+1,droite)</w:t>
            </w:r>
          </w:p>
          <w:p w14:paraId="07E7C9A9" w14:textId="77777777" w:rsidR="009311E0" w:rsidRDefault="009311E0" w:rsidP="009311E0">
            <w:r>
              <w:tab/>
            </w:r>
            <w:r>
              <w:tab/>
              <w:t>print("Droite=",droite)</w:t>
            </w:r>
          </w:p>
          <w:p w14:paraId="62300ABF" w14:textId="77777777" w:rsidR="009311E0" w:rsidRDefault="009311E0" w:rsidP="009311E0">
            <w:r>
              <w:tab/>
            </w:r>
            <w:r>
              <w:tab/>
              <w:t>print("retour",res)</w:t>
            </w:r>
          </w:p>
          <w:p w14:paraId="68191D9F" w14:textId="77777777" w:rsidR="009311E0" w:rsidRDefault="009311E0" w:rsidP="009311E0">
            <w:r>
              <w:tab/>
            </w:r>
            <w:r>
              <w:tab/>
              <w:t>return res</w:t>
            </w:r>
          </w:p>
          <w:p w14:paraId="26924D9B" w14:textId="77777777" w:rsidR="009311E0" w:rsidRDefault="009311E0" w:rsidP="009311E0">
            <w:r>
              <w:tab/>
              <w:t>else:</w:t>
            </w:r>
          </w:p>
          <w:p w14:paraId="55B7FBEA" w14:textId="77777777" w:rsidR="009311E0" w:rsidRDefault="009311E0" w:rsidP="009311E0">
            <w:r>
              <w:tab/>
            </w:r>
            <w:r>
              <w:tab/>
              <w:t>print(T[milieu])</w:t>
            </w:r>
          </w:p>
          <w:p w14:paraId="0E481A3A" w14:textId="77777777" w:rsidR="009311E0" w:rsidRDefault="009311E0" w:rsidP="009311E0">
            <w:r>
              <w:tab/>
            </w:r>
            <w:r>
              <w:tab/>
              <w:t>res=recherche_dicho1(T,X,gauche,milieu-1)</w:t>
            </w:r>
          </w:p>
          <w:p w14:paraId="7F22CADB" w14:textId="77777777" w:rsidR="009311E0" w:rsidRDefault="009311E0" w:rsidP="009311E0">
            <w:r>
              <w:tab/>
            </w:r>
            <w:r>
              <w:tab/>
              <w:t>print("Gauche=",gauche)</w:t>
            </w:r>
          </w:p>
          <w:p w14:paraId="74CD1EB4" w14:textId="77777777" w:rsidR="009311E0" w:rsidRDefault="009311E0" w:rsidP="009311E0">
            <w:r>
              <w:tab/>
            </w:r>
            <w:r>
              <w:tab/>
              <w:t>print("retour",res)</w:t>
            </w:r>
          </w:p>
          <w:p w14:paraId="4391E586" w14:textId="7C1FD600" w:rsidR="009311E0" w:rsidRDefault="009311E0" w:rsidP="009311E0">
            <w:r>
              <w:tab/>
            </w:r>
            <w:r>
              <w:tab/>
              <w:t>return res</w:t>
            </w:r>
          </w:p>
        </w:tc>
      </w:tr>
      <w:tr w:rsidR="009311E0" w14:paraId="5BE48973" w14:textId="77777777" w:rsidTr="009311E0">
        <w:tc>
          <w:tcPr>
            <w:tcW w:w="9062" w:type="dxa"/>
          </w:tcPr>
          <w:p w14:paraId="0887F962" w14:textId="77777777" w:rsidR="009311E0" w:rsidRDefault="009311E0" w:rsidP="009311E0">
            <w:pPr>
              <w:jc w:val="center"/>
            </w:pPr>
            <w:r>
              <w:lastRenderedPageBreak/>
              <w:t xml:space="preserve">Resultat pour </w:t>
            </w:r>
            <w:r w:rsidR="002F482E">
              <w:t>ma_liste=[1,4,7,8,9,27,28,30,32,99,105,110,115,200,210</w:t>
            </w:r>
            <w:r w:rsidR="002F482E">
              <w:t>]</w:t>
            </w:r>
          </w:p>
          <w:p w14:paraId="7A244128" w14:textId="0C5EEC38" w:rsidR="002F482E" w:rsidRDefault="002F482E" w:rsidP="009311E0">
            <w:pPr>
              <w:jc w:val="center"/>
            </w:pPr>
            <w:r>
              <w:t xml:space="preserve">et </w:t>
            </w:r>
            <w:r w:rsidR="00934258">
              <w:t>appellation</w:t>
            </w:r>
            <w:r>
              <w:t xml:space="preserve"> : </w:t>
            </w:r>
            <w:r>
              <w:t>recherche_dicho1(ma_liste,val</w:t>
            </w:r>
            <w:r w:rsidR="00E9033F">
              <w:t>=115</w:t>
            </w:r>
            <w:r>
              <w:t>,0,len(ma_liste)-1)</w:t>
            </w:r>
          </w:p>
        </w:tc>
      </w:tr>
      <w:tr w:rsidR="009311E0" w14:paraId="57570FDA" w14:textId="77777777" w:rsidTr="009311E0">
        <w:tc>
          <w:tcPr>
            <w:tcW w:w="9062" w:type="dxa"/>
          </w:tcPr>
          <w:p w14:paraId="365E3654" w14:textId="77777777" w:rsidR="009311E0" w:rsidRDefault="009311E0" w:rsidP="009311E0">
            <w:pPr>
              <w:jc w:val="center"/>
            </w:pPr>
          </w:p>
        </w:tc>
      </w:tr>
    </w:tbl>
    <w:p w14:paraId="46A706E2" w14:textId="77777777" w:rsidR="009311E0" w:rsidRPr="004B3444" w:rsidRDefault="009311E0" w:rsidP="004B3444"/>
    <w:sectPr w:rsidR="009311E0" w:rsidRPr="004B3444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42A6D" w14:textId="77777777" w:rsidR="00C000E5" w:rsidRDefault="00C000E5" w:rsidP="007E6A72">
      <w:pPr>
        <w:spacing w:before="0" w:after="0"/>
      </w:pPr>
      <w:r>
        <w:separator/>
      </w:r>
    </w:p>
  </w:endnote>
  <w:endnote w:type="continuationSeparator" w:id="0">
    <w:p w14:paraId="3FB9D608" w14:textId="77777777" w:rsidR="00C000E5" w:rsidRDefault="00C000E5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4CBAE807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17227F1" wp14:editId="333B6BD8">
                  <wp:simplePos x="0" y="0"/>
                  <wp:positionH relativeFrom="rightMargin">
                    <wp:posOffset>14288</wp:posOffset>
                  </wp:positionH>
                  <wp:positionV relativeFrom="bottomMargin">
                    <wp:posOffset>67627</wp:posOffset>
                  </wp:positionV>
                  <wp:extent cx="511810" cy="484187"/>
                  <wp:effectExtent l="0" t="0" r="2159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48418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1908B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7227F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1.15pt;margin-top:5.3pt;width:40.3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" o:allowincell="f" adj="14135" strokecolor="gray [1629]" strokeweight=".25pt">
                  <v:textbox>
                    <w:txbxContent>
                      <w:p w14:paraId="67B1908B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9C778" w14:textId="77777777" w:rsidR="00C000E5" w:rsidRDefault="00C000E5" w:rsidP="007E6A72">
      <w:pPr>
        <w:spacing w:before="0" w:after="0"/>
      </w:pPr>
      <w:r>
        <w:separator/>
      </w:r>
    </w:p>
  </w:footnote>
  <w:footnote w:type="continuationSeparator" w:id="0">
    <w:p w14:paraId="355098A9" w14:textId="77777777" w:rsidR="00C000E5" w:rsidRDefault="00C000E5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E529A" w14:textId="0CD107ED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322E1E53279E412D8DCE54B0E06241B7"/>
        </w:placeholder>
        <w:date w:fullDate="2021-02-03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9923CB">
          <w:rPr>
            <w:color w:val="FF0000"/>
            <w:u w:val="single"/>
          </w:rPr>
          <w:t>mercredi 3 février 2021</w:t>
        </w:r>
      </w:sdtContent>
    </w:sdt>
    <w:r w:rsidRPr="002D308F">
      <w:rPr>
        <w:color w:val="FF0000"/>
      </w:rPr>
      <w:t xml:space="preserve"> </w:t>
    </w:r>
  </w:p>
  <w:p w14:paraId="5663C160" w14:textId="39FBF032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9923CB">
          <w:rPr>
            <w:color w:val="FF0000"/>
            <w:u w:val="single"/>
          </w:rPr>
          <w:t xml:space="preserve">Numériques et sciences de l’informatique </w:t>
        </w:r>
      </w:sdtContent>
    </w:sdt>
  </w:p>
  <w:p w14:paraId="4BFE5B23" w14:textId="1D19D0E0" w:rsidR="00620033" w:rsidRPr="002D308F" w:rsidRDefault="00C000E5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9923CB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9923CB">
          <w:rPr>
            <w:color w:val="FF0000"/>
            <w:u w:val="single"/>
          </w:rPr>
          <w:t xml:space="preserve">DST d’NSI 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77FB30B1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CC"/>
    <w:rsid w:val="00096B4B"/>
    <w:rsid w:val="0024605F"/>
    <w:rsid w:val="002620CF"/>
    <w:rsid w:val="00266F96"/>
    <w:rsid w:val="00286DE3"/>
    <w:rsid w:val="002B2BC1"/>
    <w:rsid w:val="002C31C7"/>
    <w:rsid w:val="002C3BCF"/>
    <w:rsid w:val="002D308F"/>
    <w:rsid w:val="002E08D6"/>
    <w:rsid w:val="002F07A3"/>
    <w:rsid w:val="002F482E"/>
    <w:rsid w:val="00316CCC"/>
    <w:rsid w:val="0032533A"/>
    <w:rsid w:val="003566CC"/>
    <w:rsid w:val="003826E5"/>
    <w:rsid w:val="00384AFA"/>
    <w:rsid w:val="003A22DC"/>
    <w:rsid w:val="003A4BD3"/>
    <w:rsid w:val="003B6114"/>
    <w:rsid w:val="004135E7"/>
    <w:rsid w:val="00427CD4"/>
    <w:rsid w:val="00453AD7"/>
    <w:rsid w:val="004B3444"/>
    <w:rsid w:val="00506D53"/>
    <w:rsid w:val="00556637"/>
    <w:rsid w:val="0057086E"/>
    <w:rsid w:val="005864F5"/>
    <w:rsid w:val="005B054C"/>
    <w:rsid w:val="005B2AE5"/>
    <w:rsid w:val="005F1EAE"/>
    <w:rsid w:val="00620033"/>
    <w:rsid w:val="006240BA"/>
    <w:rsid w:val="0064274E"/>
    <w:rsid w:val="00643555"/>
    <w:rsid w:val="0064495F"/>
    <w:rsid w:val="006705F3"/>
    <w:rsid w:val="00696649"/>
    <w:rsid w:val="00742FED"/>
    <w:rsid w:val="0076034B"/>
    <w:rsid w:val="00791FD2"/>
    <w:rsid w:val="007C6219"/>
    <w:rsid w:val="007D509F"/>
    <w:rsid w:val="007E5F82"/>
    <w:rsid w:val="007E6A72"/>
    <w:rsid w:val="007F51FF"/>
    <w:rsid w:val="00804546"/>
    <w:rsid w:val="00833FFC"/>
    <w:rsid w:val="00854BCA"/>
    <w:rsid w:val="008B4300"/>
    <w:rsid w:val="008D08F4"/>
    <w:rsid w:val="008E1785"/>
    <w:rsid w:val="008E2B13"/>
    <w:rsid w:val="008E6E35"/>
    <w:rsid w:val="008E776B"/>
    <w:rsid w:val="00927F0D"/>
    <w:rsid w:val="009311E0"/>
    <w:rsid w:val="00934258"/>
    <w:rsid w:val="0095107C"/>
    <w:rsid w:val="009923CB"/>
    <w:rsid w:val="009C7E72"/>
    <w:rsid w:val="009D5D21"/>
    <w:rsid w:val="009E43F2"/>
    <w:rsid w:val="00A21AD0"/>
    <w:rsid w:val="00A22C44"/>
    <w:rsid w:val="00A5406E"/>
    <w:rsid w:val="00A90148"/>
    <w:rsid w:val="00A9528F"/>
    <w:rsid w:val="00AD18F8"/>
    <w:rsid w:val="00B5121A"/>
    <w:rsid w:val="00BA2AD3"/>
    <w:rsid w:val="00BB1BBE"/>
    <w:rsid w:val="00BD26CE"/>
    <w:rsid w:val="00BD54B0"/>
    <w:rsid w:val="00BD64C6"/>
    <w:rsid w:val="00BF79ED"/>
    <w:rsid w:val="00C000E5"/>
    <w:rsid w:val="00C77ECC"/>
    <w:rsid w:val="00C9092A"/>
    <w:rsid w:val="00CA0255"/>
    <w:rsid w:val="00CB775B"/>
    <w:rsid w:val="00CB7909"/>
    <w:rsid w:val="00CB7CE4"/>
    <w:rsid w:val="00CC530F"/>
    <w:rsid w:val="00CF1DAB"/>
    <w:rsid w:val="00D12970"/>
    <w:rsid w:val="00D53DA7"/>
    <w:rsid w:val="00DE0ED7"/>
    <w:rsid w:val="00DE7532"/>
    <w:rsid w:val="00E26124"/>
    <w:rsid w:val="00E3607B"/>
    <w:rsid w:val="00E9033F"/>
    <w:rsid w:val="00ED50DA"/>
    <w:rsid w:val="00F1547F"/>
    <w:rsid w:val="00F50B03"/>
    <w:rsid w:val="00F85960"/>
    <w:rsid w:val="00FB5240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6E50D"/>
  <w15:docId w15:val="{36AF6BA9-CE61-4A5D-8780-2769AECC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9D5D21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C621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06D5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A22D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6219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06D53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AEEA12A9DC40E3BC99DF75F5A28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CD4241-70D8-4207-9769-DA7DC9B29AC0}"/>
      </w:docPartPr>
      <w:docPartBody>
        <w:p w:rsidR="00D56243" w:rsidRDefault="00903558">
          <w:pPr>
            <w:pStyle w:val="59AEEA12A9DC40E3BC99DF75F5A2868C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322E1E53279E412D8DCE54B0E0624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0327AF-938D-4010-9E08-C519E7DB7733}"/>
      </w:docPartPr>
      <w:docPartBody>
        <w:p w:rsidR="00D56243" w:rsidRDefault="00903558">
          <w:pPr>
            <w:pStyle w:val="322E1E53279E412D8DCE54B0E06241B7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58"/>
    <w:rsid w:val="00602AA5"/>
    <w:rsid w:val="00903558"/>
    <w:rsid w:val="00D5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9AEEA12A9DC40E3BC99DF75F5A2868C">
    <w:name w:val="59AEEA12A9DC40E3BC99DF75F5A2868C"/>
  </w:style>
  <w:style w:type="paragraph" w:customStyle="1" w:styleId="322E1E53279E412D8DCE54B0E06241B7">
    <w:name w:val="322E1E53279E412D8DCE54B0E0624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309</TotalTime>
  <Pages>12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14</cp:revision>
  <dcterms:created xsi:type="dcterms:W3CDTF">2021-02-03T13:02:00Z</dcterms:created>
  <dcterms:modified xsi:type="dcterms:W3CDTF">2021-02-03T18:14:00Z</dcterms:modified>
</cp:coreProperties>
</file>