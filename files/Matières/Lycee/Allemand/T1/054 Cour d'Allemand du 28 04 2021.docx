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F657" w14:textId="5EC0475E" w:rsidR="004A5D3C" w:rsidRPr="00DC03B1" w:rsidRDefault="00DC03B1">
      <w:pPr>
        <w:rPr>
          <w:lang w:val="de-DE"/>
        </w:rPr>
      </w:pPr>
      <w:r w:rsidRPr="00DC03B1">
        <w:rPr>
          <w:lang w:val="de-DE"/>
        </w:rPr>
        <w:t>München bleibt ohne Stolpersteine</w:t>
      </w:r>
    </w:p>
    <w:p w14:paraId="117EBB37" w14:textId="45E0ED32" w:rsidR="00DC03B1" w:rsidRPr="00DC03B1" w:rsidRDefault="00DC03B1">
      <w:pPr>
        <w:rPr>
          <w:lang w:val="de-DE"/>
        </w:rPr>
      </w:pPr>
    </w:p>
    <w:p w14:paraId="60F86430" w14:textId="0A9CDE0C" w:rsidR="00DC03B1" w:rsidRDefault="00DC03B1" w:rsidP="00DC03B1">
      <w:pPr>
        <w:pStyle w:val="Paragraphedeliste"/>
        <w:numPr>
          <w:ilvl w:val="0"/>
          <w:numId w:val="1"/>
        </w:numPr>
        <w:rPr>
          <w:lang w:val="de-DE"/>
        </w:rPr>
      </w:pPr>
      <w:r w:rsidRPr="00DC03B1">
        <w:rPr>
          <w:lang w:val="de-DE"/>
        </w:rPr>
        <w:t>In München sind keine Stolpersteine.</w:t>
      </w:r>
      <w:r>
        <w:rPr>
          <w:lang w:val="de-DE"/>
        </w:rPr>
        <w:t>Der Stadtrat ist dagegen.</w:t>
      </w:r>
    </w:p>
    <w:p w14:paraId="3EFF2DB4" w14:textId="2085ADC2" w:rsidR="00DC03B1" w:rsidRDefault="00DC03B1" w:rsidP="00DC03B1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Weil die Stolpersteine mit Füssen getreten werden.</w:t>
      </w:r>
    </w:p>
    <w:p w14:paraId="43679D4E" w14:textId="789CF072" w:rsidR="00DC03B1" w:rsidRDefault="00DC03B1" w:rsidP="00DC03B1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Vor/schlagen = proposer</w:t>
      </w:r>
    </w:p>
    <w:p w14:paraId="37C130CA" w14:textId="2C0B261C" w:rsidR="00DC03B1" w:rsidRDefault="00DC03B1" w:rsidP="00DC03B1">
      <w:pPr>
        <w:pStyle w:val="Paragraphedeliste"/>
        <w:rPr>
          <w:lang w:val="de-DE"/>
        </w:rPr>
      </w:pPr>
      <w:r>
        <w:rPr>
          <w:lang w:val="de-DE"/>
        </w:rPr>
        <w:t>Sie hängen Stelen und Gedenktafeln an Hauswänden auf.</w:t>
      </w:r>
    </w:p>
    <w:p w14:paraId="42C1CDF3" w14:textId="2BE769AB" w:rsidR="00DC03B1" w:rsidRDefault="00DC03B1" w:rsidP="00DC03B1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Der Völkermord</w:t>
      </w:r>
      <w:r w:rsidR="00823D53">
        <w:rPr>
          <w:lang w:val="de-DE"/>
        </w:rPr>
        <w:t xml:space="preserve"> = le génocide</w:t>
      </w:r>
    </w:p>
    <w:p w14:paraId="67CD8DE0" w14:textId="631725DD" w:rsidR="00AF1C2A" w:rsidRDefault="00AF1C2A" w:rsidP="00AF1C2A">
      <w:pPr>
        <w:rPr>
          <w:lang w:val="de-DE"/>
        </w:rPr>
      </w:pPr>
      <w:r>
        <w:rPr>
          <w:lang w:val="de-DE"/>
        </w:rPr>
        <w:t>Das Mahnmal = monument comémoratif.</w:t>
      </w:r>
    </w:p>
    <w:p w14:paraId="0A14800E" w14:textId="1076DBD1" w:rsidR="00177694" w:rsidRDefault="00177694" w:rsidP="00AF1C2A">
      <w:pPr>
        <w:rPr>
          <w:lang w:val="de-DE"/>
        </w:rPr>
      </w:pPr>
    </w:p>
    <w:p w14:paraId="3ADB9CCB" w14:textId="70DDA661" w:rsidR="00B03435" w:rsidRDefault="00B03435" w:rsidP="00AF1C2A">
      <w:pPr>
        <w:rPr>
          <w:lang w:val="de-DE"/>
        </w:rPr>
      </w:pPr>
      <w:r>
        <w:rPr>
          <w:lang w:val="de-DE"/>
        </w:rPr>
        <w:t xml:space="preserve">Axe 1: Identität und </w:t>
      </w:r>
      <w:r w:rsidR="00623B2A">
        <w:rPr>
          <w:lang w:val="de-DE"/>
        </w:rPr>
        <w:t>Austausch</w:t>
      </w:r>
    </w:p>
    <w:p w14:paraId="6F70DB83" w14:textId="267C8EC2" w:rsidR="00B03435" w:rsidRDefault="00623B2A" w:rsidP="00AF1C2A">
      <w:pPr>
        <w:rPr>
          <w:lang w:val="de-DE"/>
        </w:rPr>
      </w:pPr>
      <w:r>
        <w:rPr>
          <w:lang w:val="de-DE"/>
        </w:rPr>
        <w:t>Dock</w:t>
      </w:r>
      <w:r w:rsidR="00B03435">
        <w:rPr>
          <w:lang w:val="de-DE"/>
        </w:rPr>
        <w:t xml:space="preserve"> A:</w:t>
      </w:r>
    </w:p>
    <w:p w14:paraId="2E73DD85" w14:textId="50246D33" w:rsidR="00B03435" w:rsidRDefault="00B03435" w:rsidP="00AF1C2A">
      <w:pPr>
        <w:rPr>
          <w:lang w:val="de-DE"/>
        </w:rPr>
      </w:pPr>
      <w:r>
        <w:rPr>
          <w:lang w:val="de-DE"/>
        </w:rPr>
        <w:t>Das Datum: 2017</w:t>
      </w:r>
    </w:p>
    <w:p w14:paraId="207E1EA3" w14:textId="072BAA39" w:rsidR="00B03435" w:rsidRDefault="00B03435" w:rsidP="00AF1C2A">
      <w:pPr>
        <w:rPr>
          <w:lang w:val="de-DE"/>
        </w:rPr>
      </w:pPr>
      <w:r>
        <w:rPr>
          <w:lang w:val="de-DE"/>
        </w:rPr>
        <w:t>Werbeplakat für Erasmus</w:t>
      </w:r>
    </w:p>
    <w:p w14:paraId="13C4FD07" w14:textId="1FDD97F7" w:rsidR="00B03435" w:rsidRDefault="00B03435" w:rsidP="00AF1C2A">
      <w:pPr>
        <w:rPr>
          <w:lang w:val="de-DE"/>
        </w:rPr>
      </w:pPr>
      <w:r>
        <w:rPr>
          <w:lang w:val="de-DE"/>
        </w:rPr>
        <w:t>Austauche im Rahmen der Universitäten und der Hochschulen in Europa.</w:t>
      </w:r>
    </w:p>
    <w:p w14:paraId="30C96F0B" w14:textId="00587797" w:rsidR="00B03435" w:rsidRDefault="00A23419" w:rsidP="00AF1C2A">
      <w:pPr>
        <w:rPr>
          <w:lang w:val="de-DE"/>
        </w:rPr>
      </w:pPr>
      <w:r>
        <w:rPr>
          <w:lang w:val="de-DE"/>
        </w:rPr>
        <w:t>Europa : ein Ort des Treffens und des Teilens.</w:t>
      </w:r>
    </w:p>
    <w:p w14:paraId="5CF094B9" w14:textId="137D7701" w:rsidR="00A23419" w:rsidRDefault="00A23419" w:rsidP="00AF1C2A">
      <w:pPr>
        <w:rPr>
          <w:lang w:val="de-DE"/>
        </w:rPr>
      </w:pPr>
      <w:r>
        <w:rPr>
          <w:lang w:val="de-DE"/>
        </w:rPr>
        <w:t xml:space="preserve">Es gibt keine grenze zwischen Ländern und keine Unterschiede zwischen </w:t>
      </w:r>
      <w:r w:rsidR="00623B2A">
        <w:rPr>
          <w:lang w:val="de-DE"/>
        </w:rPr>
        <w:t>P</w:t>
      </w:r>
      <w:r>
        <w:rPr>
          <w:lang w:val="de-DE"/>
        </w:rPr>
        <w:t>ersonen.</w:t>
      </w:r>
    </w:p>
    <w:p w14:paraId="4F4B22A0" w14:textId="107C35FC" w:rsidR="00623B2A" w:rsidRDefault="00623B2A" w:rsidP="00AF1C2A">
      <w:pPr>
        <w:rPr>
          <w:lang w:val="de-DE"/>
        </w:rPr>
      </w:pPr>
    </w:p>
    <w:p w14:paraId="082FC091" w14:textId="64C6E54C" w:rsidR="00623B2A" w:rsidRDefault="00623B2A" w:rsidP="00AF1C2A">
      <w:pPr>
        <w:rPr>
          <w:lang w:val="de-DE"/>
        </w:rPr>
      </w:pPr>
      <w:r>
        <w:rPr>
          <w:lang w:val="de-DE"/>
        </w:rPr>
        <w:t>Dock B:</w:t>
      </w:r>
    </w:p>
    <w:p w14:paraId="3D578D8B" w14:textId="4E564AFC" w:rsidR="00623B2A" w:rsidRDefault="00623B2A" w:rsidP="00AF1C2A">
      <w:pPr>
        <w:rPr>
          <w:lang w:val="de-DE"/>
        </w:rPr>
      </w:pPr>
      <w:r>
        <w:rPr>
          <w:lang w:val="de-DE"/>
        </w:rPr>
        <w:t>Ein Foto aus einer Zeitung.</w:t>
      </w:r>
    </w:p>
    <w:p w14:paraId="5F878920" w14:textId="635EABFE" w:rsidR="00623B2A" w:rsidRDefault="00623B2A" w:rsidP="00AF1C2A">
      <w:pPr>
        <w:rPr>
          <w:lang w:val="de-DE"/>
        </w:rPr>
      </w:pPr>
      <w:r>
        <w:rPr>
          <w:lang w:val="de-DE"/>
        </w:rPr>
        <w:t>Das Datum: April 2020 während der Corona-Krise</w:t>
      </w:r>
      <w:r w:rsidR="00207C9E">
        <w:rPr>
          <w:lang w:val="de-DE"/>
        </w:rPr>
        <w:t xml:space="preserve"> an der deutsch-französischen Grenze.</w:t>
      </w:r>
    </w:p>
    <w:p w14:paraId="66CB4CE6" w14:textId="76DC43E7" w:rsidR="00623B2A" w:rsidRDefault="00207C9E" w:rsidP="00AF1C2A">
      <w:pPr>
        <w:rPr>
          <w:lang w:val="de-DE"/>
        </w:rPr>
      </w:pPr>
      <w:r>
        <w:rPr>
          <w:lang w:val="de-DE"/>
        </w:rPr>
        <w:t>Es repräsentiert die Unmöglichkeit des Austauschs.</w:t>
      </w:r>
    </w:p>
    <w:p w14:paraId="7B25DA98" w14:textId="76F6DD09" w:rsidR="00207C9E" w:rsidRDefault="00207C9E" w:rsidP="00AF1C2A">
      <w:pPr>
        <w:rPr>
          <w:lang w:val="de-DE"/>
        </w:rPr>
      </w:pPr>
      <w:r>
        <w:rPr>
          <w:lang w:val="de-DE"/>
        </w:rPr>
        <w:t>Der Gegensatz einer Brück.</w:t>
      </w:r>
    </w:p>
    <w:p w14:paraId="778A9176" w14:textId="0B064EB2" w:rsidR="00207C9E" w:rsidRDefault="00207C9E" w:rsidP="00AF1C2A">
      <w:pPr>
        <w:rPr>
          <w:lang w:val="de-DE"/>
        </w:rPr>
      </w:pPr>
      <w:r>
        <w:rPr>
          <w:lang w:val="de-DE"/>
        </w:rPr>
        <w:t>Meiner Meinung nach stellt das Werbeplakat am besten das Thema Identität und Austausch dar.</w:t>
      </w:r>
    </w:p>
    <w:p w14:paraId="0C05C4FB" w14:textId="54627B24" w:rsidR="004D6D58" w:rsidRDefault="004D6D58" w:rsidP="00AF1C2A">
      <w:pPr>
        <w:rPr>
          <w:lang w:val="de-DE"/>
        </w:rPr>
      </w:pPr>
    </w:p>
    <w:p w14:paraId="611B097D" w14:textId="74756DD5" w:rsidR="004D6D58" w:rsidRDefault="0006470B" w:rsidP="00AF1C2A">
      <w:pPr>
        <w:rPr>
          <w:lang w:val="de-DE"/>
        </w:rPr>
      </w:pPr>
      <w:r>
        <w:rPr>
          <w:lang w:val="de-DE"/>
        </w:rPr>
        <w:t>Versperren = barrer</w:t>
      </w:r>
    </w:p>
    <w:p w14:paraId="5803737F" w14:textId="2C15EA02" w:rsidR="0006470B" w:rsidRDefault="0006470B" w:rsidP="00AF1C2A">
      <w:pPr>
        <w:rPr>
          <w:lang w:val="de-DE"/>
        </w:rPr>
      </w:pPr>
      <w:r>
        <w:rPr>
          <w:lang w:val="de-DE"/>
        </w:rPr>
        <w:t>Der Übergang = le passage</w:t>
      </w:r>
    </w:p>
    <w:p w14:paraId="5FBF0FB0" w14:textId="09670E90" w:rsidR="0006470B" w:rsidRDefault="0006470B" w:rsidP="00AF1C2A">
      <w:pPr>
        <w:rPr>
          <w:lang w:val="de-DE"/>
        </w:rPr>
      </w:pPr>
      <w:r>
        <w:rPr>
          <w:lang w:val="de-DE"/>
        </w:rPr>
        <w:t>Geschlossen = fermé</w:t>
      </w:r>
    </w:p>
    <w:p w14:paraId="51A671DE" w14:textId="425357E6" w:rsidR="0006470B" w:rsidRDefault="0006470B" w:rsidP="00AF1C2A">
      <w:pPr>
        <w:rPr>
          <w:lang w:val="de-DE"/>
        </w:rPr>
      </w:pPr>
      <w:r>
        <w:rPr>
          <w:lang w:val="de-DE"/>
        </w:rPr>
        <w:t>Um gegen die übertragun zu kämpfen = se battre contre la pandémie</w:t>
      </w:r>
    </w:p>
    <w:p w14:paraId="76DE396F" w14:textId="0D1916FD" w:rsidR="0006470B" w:rsidRDefault="008F0572" w:rsidP="00AF1C2A">
      <w:pPr>
        <w:rPr>
          <w:lang w:val="de-DE"/>
        </w:rPr>
      </w:pPr>
      <w:r>
        <w:rPr>
          <w:lang w:val="de-DE"/>
        </w:rPr>
        <w:t>Im Gegensatz dazu = par opposition</w:t>
      </w:r>
    </w:p>
    <w:p w14:paraId="1693B145" w14:textId="4CA2D1F9" w:rsidR="008F0572" w:rsidRDefault="00C61E2F" w:rsidP="00AF1C2A">
      <w:pPr>
        <w:rPr>
          <w:lang w:val="de-DE"/>
        </w:rPr>
      </w:pPr>
      <w:r>
        <w:rPr>
          <w:lang w:val="de-DE"/>
        </w:rPr>
        <w:t>Der Misbrauch = la mauvaise utilisation.</w:t>
      </w:r>
    </w:p>
    <w:p w14:paraId="1D5E29A8" w14:textId="4070D099" w:rsidR="0048279C" w:rsidRDefault="0048279C" w:rsidP="00AF1C2A">
      <w:pPr>
        <w:rPr>
          <w:lang w:val="de-DE"/>
        </w:rPr>
      </w:pPr>
    </w:p>
    <w:p w14:paraId="2CAFF5CE" w14:textId="77777777" w:rsidR="0048279C" w:rsidRPr="0048279C" w:rsidRDefault="0048279C" w:rsidP="0048279C">
      <w:pPr>
        <w:rPr>
          <w:lang w:val="de-DE"/>
        </w:rPr>
      </w:pPr>
      <w:r w:rsidRPr="0048279C">
        <w:rPr>
          <w:lang w:val="de-DE"/>
        </w:rPr>
        <w:lastRenderedPageBreak/>
        <w:t>Dock1:</w:t>
      </w:r>
    </w:p>
    <w:p w14:paraId="7575B63A" w14:textId="77777777" w:rsidR="0048279C" w:rsidRPr="0048279C" w:rsidRDefault="0048279C" w:rsidP="0048279C">
      <w:pPr>
        <w:rPr>
          <w:lang w:val="de-DE"/>
        </w:rPr>
      </w:pPr>
      <w:r w:rsidRPr="0048279C">
        <w:rPr>
          <w:lang w:val="de-DE"/>
        </w:rPr>
        <w:t>Titel: Gut fürs Klima, Schlecht für die Natur? Wie wir das Dilemma der Windkraft lösen.</w:t>
      </w:r>
    </w:p>
    <w:p w14:paraId="3FDCC4F8" w14:textId="77777777" w:rsidR="0048279C" w:rsidRPr="0048279C" w:rsidRDefault="0048279C" w:rsidP="0048279C">
      <w:pPr>
        <w:rPr>
          <w:lang w:val="de-DE"/>
        </w:rPr>
      </w:pPr>
    </w:p>
    <w:p w14:paraId="137D43ED" w14:textId="77777777" w:rsidR="0048279C" w:rsidRPr="0048279C" w:rsidRDefault="0048279C" w:rsidP="0048279C">
      <w:pPr>
        <w:rPr>
          <w:lang w:val="de-DE"/>
        </w:rPr>
      </w:pPr>
      <w:r w:rsidRPr="0048279C">
        <w:rPr>
          <w:lang w:val="de-DE"/>
        </w:rPr>
        <w:t>Source (Aus): GEO</w:t>
      </w:r>
    </w:p>
    <w:p w14:paraId="47A388CE" w14:textId="77777777" w:rsidR="0048279C" w:rsidRPr="0048279C" w:rsidRDefault="0048279C" w:rsidP="0048279C">
      <w:pPr>
        <w:rPr>
          <w:lang w:val="de-DE"/>
        </w:rPr>
      </w:pPr>
      <w:r w:rsidRPr="0048279C">
        <w:rPr>
          <w:lang w:val="de-DE"/>
        </w:rPr>
        <w:t>Daturm: 08/2019</w:t>
      </w:r>
    </w:p>
    <w:p w14:paraId="67C41908" w14:textId="77777777" w:rsidR="0048279C" w:rsidRPr="0048279C" w:rsidRDefault="0048279C" w:rsidP="0048279C">
      <w:pPr>
        <w:rPr>
          <w:lang w:val="de-DE"/>
        </w:rPr>
      </w:pPr>
    </w:p>
    <w:p w14:paraId="69012BB5" w14:textId="77777777" w:rsidR="0048279C" w:rsidRPr="0048279C" w:rsidRDefault="0048279C" w:rsidP="0048279C">
      <w:pPr>
        <w:rPr>
          <w:lang w:val="de-DE"/>
        </w:rPr>
      </w:pPr>
      <w:r w:rsidRPr="0048279C">
        <w:rPr>
          <w:lang w:val="de-DE"/>
        </w:rPr>
        <w:t>Dock2:</w:t>
      </w:r>
    </w:p>
    <w:p w14:paraId="6CF6BCDB" w14:textId="77777777" w:rsidR="0048279C" w:rsidRPr="0048279C" w:rsidRDefault="0048279C" w:rsidP="0048279C">
      <w:pPr>
        <w:rPr>
          <w:lang w:val="de-DE"/>
        </w:rPr>
      </w:pPr>
      <w:r w:rsidRPr="0048279C">
        <w:rPr>
          <w:lang w:val="de-DE"/>
        </w:rPr>
        <w:t>Titel: Gesundheit, Spass und Klimaschutz sind stärkste Motive auch Rad zu fahren.</w:t>
      </w:r>
    </w:p>
    <w:p w14:paraId="50B8124C" w14:textId="77777777" w:rsidR="0048279C" w:rsidRPr="0048279C" w:rsidRDefault="0048279C" w:rsidP="0048279C">
      <w:pPr>
        <w:rPr>
          <w:lang w:val="de-DE"/>
        </w:rPr>
      </w:pPr>
      <w:r w:rsidRPr="0048279C">
        <w:rPr>
          <w:lang w:val="de-DE"/>
        </w:rPr>
        <w:t>Warum den bicyclette benuz über des Auto?</w:t>
      </w:r>
    </w:p>
    <w:p w14:paraId="40A2C773" w14:textId="77777777" w:rsidR="0048279C" w:rsidRPr="0048279C" w:rsidRDefault="0048279C" w:rsidP="0048279C">
      <w:pPr>
        <w:rPr>
          <w:lang w:val="de-DE"/>
        </w:rPr>
      </w:pPr>
    </w:p>
    <w:p w14:paraId="3FCA5873" w14:textId="77777777" w:rsidR="0048279C" w:rsidRPr="0048279C" w:rsidRDefault="0048279C" w:rsidP="0048279C">
      <w:pPr>
        <w:rPr>
          <w:lang w:val="de-DE"/>
        </w:rPr>
      </w:pPr>
    </w:p>
    <w:p w14:paraId="50B00D2B" w14:textId="77777777" w:rsidR="0048279C" w:rsidRPr="0048279C" w:rsidRDefault="0048279C" w:rsidP="0048279C">
      <w:pPr>
        <w:rPr>
          <w:lang w:val="de-DE"/>
        </w:rPr>
      </w:pPr>
      <w:r w:rsidRPr="0048279C">
        <w:rPr>
          <w:lang w:val="de-DE"/>
        </w:rPr>
        <w:t>Auf dem Bild, auf dem Foto</w:t>
      </w:r>
    </w:p>
    <w:p w14:paraId="0CF5F8DA" w14:textId="77777777" w:rsidR="0048279C" w:rsidRPr="0048279C" w:rsidRDefault="0048279C" w:rsidP="0048279C">
      <w:pPr>
        <w:rPr>
          <w:lang w:val="de-DE"/>
        </w:rPr>
      </w:pPr>
      <w:r w:rsidRPr="0048279C">
        <w:rPr>
          <w:lang w:val="de-DE"/>
        </w:rPr>
        <w:t>Wir können ...sehen</w:t>
      </w:r>
    </w:p>
    <w:p w14:paraId="53586895" w14:textId="77777777" w:rsidR="0048279C" w:rsidRPr="0048279C" w:rsidRDefault="0048279C" w:rsidP="0048279C">
      <w:pPr>
        <w:rPr>
          <w:lang w:val="de-DE"/>
        </w:rPr>
      </w:pPr>
      <w:r w:rsidRPr="0048279C">
        <w:rPr>
          <w:lang w:val="de-DE"/>
        </w:rPr>
        <w:t>repräsentieren</w:t>
      </w:r>
    </w:p>
    <w:p w14:paraId="01B10E79" w14:textId="77777777" w:rsidR="0048279C" w:rsidRPr="0048279C" w:rsidRDefault="0048279C" w:rsidP="0048279C">
      <w:pPr>
        <w:rPr>
          <w:lang w:val="de-DE"/>
        </w:rPr>
      </w:pPr>
      <w:r w:rsidRPr="0048279C">
        <w:rPr>
          <w:lang w:val="de-DE"/>
        </w:rPr>
        <w:t>dar/stellen</w:t>
      </w:r>
    </w:p>
    <w:p w14:paraId="0084F27B" w14:textId="77777777" w:rsidR="0048279C" w:rsidRPr="0048279C" w:rsidRDefault="0048279C" w:rsidP="0048279C">
      <w:pPr>
        <w:rPr>
          <w:lang w:val="de-DE"/>
        </w:rPr>
      </w:pPr>
      <w:r w:rsidRPr="0048279C">
        <w:rPr>
          <w:lang w:val="de-DE"/>
        </w:rPr>
        <w:t>das Windrad = l'éolienne</w:t>
      </w:r>
    </w:p>
    <w:p w14:paraId="075706D8" w14:textId="77777777" w:rsidR="0048279C" w:rsidRPr="0048279C" w:rsidRDefault="0048279C" w:rsidP="0048279C">
      <w:pPr>
        <w:rPr>
          <w:lang w:val="de-DE"/>
        </w:rPr>
      </w:pPr>
      <w:r w:rsidRPr="0048279C">
        <w:rPr>
          <w:lang w:val="de-DE"/>
        </w:rPr>
        <w:t>Auf dem Bild sehen wir = sur cette photo on vois</w:t>
      </w:r>
    </w:p>
    <w:p w14:paraId="30AE52BF" w14:textId="77777777" w:rsidR="0048279C" w:rsidRPr="0048279C" w:rsidRDefault="0048279C" w:rsidP="0048279C">
      <w:pPr>
        <w:rPr>
          <w:lang w:val="de-DE"/>
        </w:rPr>
      </w:pPr>
      <w:r w:rsidRPr="0048279C">
        <w:rPr>
          <w:lang w:val="de-DE"/>
        </w:rPr>
        <w:t>Auf dem Bild sehen wir 9 Windräder.</w:t>
      </w:r>
    </w:p>
    <w:p w14:paraId="2AA93EA3" w14:textId="77777777" w:rsidR="0048279C" w:rsidRPr="0048279C" w:rsidRDefault="0048279C" w:rsidP="0048279C">
      <w:pPr>
        <w:rPr>
          <w:lang w:val="de-DE"/>
        </w:rPr>
      </w:pPr>
      <w:r w:rsidRPr="0048279C">
        <w:rPr>
          <w:lang w:val="de-DE"/>
        </w:rPr>
        <w:t>Es ist also ein Windpark.</w:t>
      </w:r>
    </w:p>
    <w:p w14:paraId="39D4C9AF" w14:textId="77777777" w:rsidR="0048279C" w:rsidRPr="0048279C" w:rsidRDefault="0048279C" w:rsidP="0048279C">
      <w:pPr>
        <w:rPr>
          <w:lang w:val="de-DE"/>
        </w:rPr>
      </w:pPr>
      <w:r w:rsidRPr="0048279C">
        <w:rPr>
          <w:lang w:val="de-DE"/>
        </w:rPr>
        <w:t>Im Hintergrund fliegt ein Vogel.</w:t>
      </w:r>
    </w:p>
    <w:p w14:paraId="15F55982" w14:textId="77777777" w:rsidR="00FD4796" w:rsidRPr="00FD4796" w:rsidRDefault="00FD4796" w:rsidP="00FD4796">
      <w:pPr>
        <w:rPr>
          <w:lang w:val="de-DE"/>
        </w:rPr>
      </w:pPr>
    </w:p>
    <w:p w14:paraId="00779FE1" w14:textId="77777777" w:rsidR="00FD4796" w:rsidRPr="00FD4796" w:rsidRDefault="00FD4796" w:rsidP="00FD4796">
      <w:pPr>
        <w:rPr>
          <w:lang w:val="de-DE"/>
        </w:rPr>
      </w:pPr>
      <w:r w:rsidRPr="00FD4796">
        <w:rPr>
          <w:lang w:val="de-DE"/>
        </w:rPr>
        <w:t>Das erneuerbare Energien gesetz.</w:t>
      </w:r>
    </w:p>
    <w:p w14:paraId="083D3171" w14:textId="77777777" w:rsidR="00FD4796" w:rsidRPr="00FD4796" w:rsidRDefault="00FD4796" w:rsidP="00FD4796">
      <w:pPr>
        <w:rPr>
          <w:lang w:val="de-DE"/>
        </w:rPr>
      </w:pPr>
      <w:r w:rsidRPr="00FD4796">
        <w:rPr>
          <w:lang w:val="de-DE"/>
        </w:rPr>
        <w:t>La loie des énergies renouvelables</w:t>
      </w:r>
    </w:p>
    <w:p w14:paraId="2E9E6018" w14:textId="77777777" w:rsidR="00FD4796" w:rsidRPr="00FD4796" w:rsidRDefault="00FD4796" w:rsidP="00FD4796">
      <w:pPr>
        <w:rPr>
          <w:lang w:val="de-DE"/>
        </w:rPr>
      </w:pPr>
      <w:r w:rsidRPr="00FD4796">
        <w:rPr>
          <w:lang w:val="de-DE"/>
        </w:rPr>
        <w:t>Der Stom = le courant</w:t>
      </w:r>
    </w:p>
    <w:p w14:paraId="0CD945DC" w14:textId="77777777" w:rsidR="00FD4796" w:rsidRPr="00FD4796" w:rsidRDefault="00FD4796" w:rsidP="00FD4796">
      <w:pPr>
        <w:rPr>
          <w:lang w:val="de-DE"/>
        </w:rPr>
      </w:pPr>
      <w:r w:rsidRPr="00FD4796">
        <w:rPr>
          <w:lang w:val="de-DE"/>
        </w:rPr>
        <w:t>die Stromversorgung = l'approvisionnement en électricité.</w:t>
      </w:r>
    </w:p>
    <w:p w14:paraId="67153B0D" w14:textId="77777777" w:rsidR="00A96E72" w:rsidRPr="00A96E72" w:rsidRDefault="00A96E72" w:rsidP="00A96E72">
      <w:pPr>
        <w:rPr>
          <w:lang w:val="de-DE"/>
        </w:rPr>
      </w:pPr>
      <w:r w:rsidRPr="00A96E72">
        <w:rPr>
          <w:lang w:val="de-DE"/>
        </w:rPr>
        <w:t>Mindestens = au minimum</w:t>
      </w:r>
    </w:p>
    <w:p w14:paraId="34874292" w14:textId="77777777" w:rsidR="00A96E72" w:rsidRPr="00A96E72" w:rsidRDefault="00A96E72" w:rsidP="00A96E72">
      <w:pPr>
        <w:rPr>
          <w:lang w:val="de-DE"/>
        </w:rPr>
      </w:pPr>
      <w:r w:rsidRPr="00A96E72">
        <w:rPr>
          <w:lang w:val="de-DE"/>
        </w:rPr>
        <w:t>Bis 2020 35%</w:t>
      </w:r>
    </w:p>
    <w:p w14:paraId="441198EE" w14:textId="77777777" w:rsidR="00A96E72" w:rsidRPr="00A96E72" w:rsidRDefault="00A96E72" w:rsidP="00A96E72">
      <w:pPr>
        <w:rPr>
          <w:lang w:val="de-DE"/>
        </w:rPr>
      </w:pPr>
      <w:r w:rsidRPr="00A96E72">
        <w:rPr>
          <w:lang w:val="de-DE"/>
        </w:rPr>
        <w:t>Bis 2050 80%</w:t>
      </w:r>
    </w:p>
    <w:p w14:paraId="7224BDA5" w14:textId="77777777" w:rsidR="00A96E72" w:rsidRPr="00A96E72" w:rsidRDefault="00A96E72" w:rsidP="00A96E72">
      <w:pPr>
        <w:rPr>
          <w:lang w:val="de-DE"/>
        </w:rPr>
      </w:pPr>
    </w:p>
    <w:p w14:paraId="068C6552" w14:textId="77777777" w:rsidR="00A96E72" w:rsidRPr="00A96E72" w:rsidRDefault="00A96E72" w:rsidP="00A96E72">
      <w:pPr>
        <w:rPr>
          <w:lang w:val="de-DE"/>
        </w:rPr>
      </w:pPr>
      <w:r w:rsidRPr="00A96E72">
        <w:rPr>
          <w:lang w:val="de-DE"/>
        </w:rPr>
        <w:t xml:space="preserve">Gut für Klima: </w:t>
      </w:r>
    </w:p>
    <w:p w14:paraId="5317B05D" w14:textId="77777777" w:rsidR="00A96E72" w:rsidRPr="00A96E72" w:rsidRDefault="00A96E72" w:rsidP="00A96E72">
      <w:pPr>
        <w:rPr>
          <w:lang w:val="de-DE"/>
        </w:rPr>
      </w:pPr>
      <w:r w:rsidRPr="00A96E72">
        <w:rPr>
          <w:lang w:val="de-DE"/>
        </w:rPr>
        <w:lastRenderedPageBreak/>
        <w:t>verschmutzen = la polution</w:t>
      </w:r>
    </w:p>
    <w:p w14:paraId="42FF4AC2" w14:textId="5462CBC4" w:rsidR="0048279C" w:rsidRDefault="00A96E72" w:rsidP="00A96E72">
      <w:pPr>
        <w:rPr>
          <w:lang w:val="de-DE"/>
        </w:rPr>
      </w:pPr>
      <w:r w:rsidRPr="00A96E72">
        <w:rPr>
          <w:lang w:val="de-DE"/>
        </w:rPr>
        <w:t>die Umweltverschmutzung =  la polution.</w:t>
      </w:r>
    </w:p>
    <w:p w14:paraId="5A0211EF" w14:textId="77777777" w:rsidR="00B249C2" w:rsidRPr="00B249C2" w:rsidRDefault="00B249C2" w:rsidP="00B249C2">
      <w:pPr>
        <w:rPr>
          <w:lang w:val="de-DE"/>
        </w:rPr>
      </w:pPr>
      <w:r w:rsidRPr="00B249C2">
        <w:rPr>
          <w:lang w:val="de-DE"/>
        </w:rPr>
        <w:t>verzögern = retarder</w:t>
      </w:r>
    </w:p>
    <w:p w14:paraId="1C76D678" w14:textId="77777777" w:rsidR="00B249C2" w:rsidRPr="00B249C2" w:rsidRDefault="00B249C2" w:rsidP="00B249C2">
      <w:pPr>
        <w:rPr>
          <w:lang w:val="de-DE"/>
        </w:rPr>
      </w:pPr>
    </w:p>
    <w:p w14:paraId="160E6880" w14:textId="77777777" w:rsidR="00B249C2" w:rsidRPr="00B249C2" w:rsidRDefault="00B249C2" w:rsidP="00B249C2">
      <w:pPr>
        <w:rPr>
          <w:lang w:val="de-DE"/>
        </w:rPr>
      </w:pPr>
      <w:r w:rsidRPr="00B249C2">
        <w:rPr>
          <w:lang w:val="de-DE"/>
        </w:rPr>
        <w:t>die Erderwärmung = le réchauffement de la plannète</w:t>
      </w:r>
    </w:p>
    <w:p w14:paraId="41CBC51A" w14:textId="77777777" w:rsidR="00B249C2" w:rsidRPr="00B249C2" w:rsidRDefault="00B249C2" w:rsidP="00B249C2">
      <w:pPr>
        <w:rPr>
          <w:lang w:val="de-DE"/>
        </w:rPr>
      </w:pPr>
      <w:r w:rsidRPr="00B249C2">
        <w:rPr>
          <w:lang w:val="de-DE"/>
        </w:rPr>
        <w:t>die Solarenergie = l'énergie solaire</w:t>
      </w:r>
    </w:p>
    <w:p w14:paraId="41553EAD" w14:textId="77777777" w:rsidR="00B249C2" w:rsidRPr="00B249C2" w:rsidRDefault="00B249C2" w:rsidP="00B249C2">
      <w:pPr>
        <w:rPr>
          <w:lang w:val="de-DE"/>
        </w:rPr>
      </w:pPr>
      <w:r w:rsidRPr="00B249C2">
        <w:rPr>
          <w:lang w:val="de-DE"/>
        </w:rPr>
        <w:t>Die Benützung der Windräder verzögert die Erderwärmung.</w:t>
      </w:r>
    </w:p>
    <w:p w14:paraId="7E525094" w14:textId="77777777" w:rsidR="00B249C2" w:rsidRPr="00B249C2" w:rsidRDefault="00B249C2" w:rsidP="00B249C2">
      <w:pPr>
        <w:rPr>
          <w:lang w:val="de-DE"/>
        </w:rPr>
      </w:pPr>
    </w:p>
    <w:p w14:paraId="6D3009A6" w14:textId="36EA46E3" w:rsidR="00B249C2" w:rsidRPr="00AF1C2A" w:rsidRDefault="00B249C2" w:rsidP="00B249C2">
      <w:pPr>
        <w:rPr>
          <w:lang w:val="de-DE"/>
        </w:rPr>
      </w:pPr>
      <w:r w:rsidRPr="00B249C2">
        <w:rPr>
          <w:lang w:val="de-DE"/>
        </w:rPr>
        <w:t>schlecht für die Natur:</w:t>
      </w:r>
    </w:p>
    <w:sectPr w:rsidR="00B249C2" w:rsidRPr="00AF1C2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B9A70" w14:textId="77777777" w:rsidR="00147455" w:rsidRDefault="00147455" w:rsidP="00F4573B">
      <w:pPr>
        <w:spacing w:after="0" w:line="240" w:lineRule="auto"/>
      </w:pPr>
      <w:r>
        <w:separator/>
      </w:r>
    </w:p>
  </w:endnote>
  <w:endnote w:type="continuationSeparator" w:id="0">
    <w:p w14:paraId="7EC8B9F3" w14:textId="77777777" w:rsidR="00147455" w:rsidRDefault="00147455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111406"/>
      <w:docPartObj>
        <w:docPartGallery w:val="Page Numbers (Bottom of Page)"/>
        <w:docPartUnique/>
      </w:docPartObj>
    </w:sdtPr>
    <w:sdtEndPr/>
    <w:sdtContent>
      <w:p w14:paraId="6F2E751E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A9B41D2" wp14:editId="31391F88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7B8330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A9B41D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777B8330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1791F" w14:textId="77777777" w:rsidR="00147455" w:rsidRDefault="00147455" w:rsidP="00F4573B">
      <w:pPr>
        <w:spacing w:after="0" w:line="240" w:lineRule="auto"/>
      </w:pPr>
      <w:r>
        <w:separator/>
      </w:r>
    </w:p>
  </w:footnote>
  <w:footnote w:type="continuationSeparator" w:id="0">
    <w:p w14:paraId="43795DB4" w14:textId="77777777" w:rsidR="00147455" w:rsidRDefault="00147455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B627A" w14:textId="4E1FE5BB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1-04-28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DC03B1">
          <w:rPr>
            <w:lang w:val="de-DE"/>
          </w:rPr>
          <w:t>Mittwoch, 28. April 2021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84A8E"/>
    <w:multiLevelType w:val="hybridMultilevel"/>
    <w:tmpl w:val="D6FC2C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B1"/>
    <w:rsid w:val="0006470B"/>
    <w:rsid w:val="000E66BB"/>
    <w:rsid w:val="00147455"/>
    <w:rsid w:val="00151752"/>
    <w:rsid w:val="00153283"/>
    <w:rsid w:val="00177694"/>
    <w:rsid w:val="001C17E7"/>
    <w:rsid w:val="00207C9E"/>
    <w:rsid w:val="002811C2"/>
    <w:rsid w:val="0048279C"/>
    <w:rsid w:val="004D6D58"/>
    <w:rsid w:val="00623B2A"/>
    <w:rsid w:val="0077541F"/>
    <w:rsid w:val="00823D53"/>
    <w:rsid w:val="008F0572"/>
    <w:rsid w:val="00A23419"/>
    <w:rsid w:val="00A96E72"/>
    <w:rsid w:val="00AF1C2A"/>
    <w:rsid w:val="00AF2AD0"/>
    <w:rsid w:val="00B03435"/>
    <w:rsid w:val="00B249C2"/>
    <w:rsid w:val="00C3133C"/>
    <w:rsid w:val="00C61E2F"/>
    <w:rsid w:val="00DC03B1"/>
    <w:rsid w:val="00F3124E"/>
    <w:rsid w:val="00F4573B"/>
    <w:rsid w:val="00FA1721"/>
    <w:rsid w:val="00FD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93F7C"/>
  <w15:chartTrackingRefBased/>
  <w15:docId w15:val="{BCF4282E-10E2-453C-A55D-DD6E4079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DC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104</TotalTime>
  <Pages>3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12</cp:revision>
  <dcterms:created xsi:type="dcterms:W3CDTF">2021-04-28T06:09:00Z</dcterms:created>
  <dcterms:modified xsi:type="dcterms:W3CDTF">2021-04-28T07:53:00Z</dcterms:modified>
</cp:coreProperties>
</file>