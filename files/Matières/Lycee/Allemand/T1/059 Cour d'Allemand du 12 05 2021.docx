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D672" w14:textId="7F76F113" w:rsidR="004A5D3C" w:rsidRPr="002669AE" w:rsidRDefault="002669AE">
      <w:pPr>
        <w:rPr>
          <w:lang w:val="de-DE"/>
        </w:rPr>
      </w:pPr>
      <w:r w:rsidRPr="002669AE">
        <w:rPr>
          <w:lang w:val="de-DE"/>
        </w:rPr>
        <w:t xml:space="preserve">Warten auf+A = </w:t>
      </w:r>
      <w:proofErr w:type="spellStart"/>
      <w:r w:rsidRPr="002669AE">
        <w:rPr>
          <w:lang w:val="de-DE"/>
        </w:rPr>
        <w:t>attendre</w:t>
      </w:r>
      <w:proofErr w:type="spellEnd"/>
    </w:p>
    <w:p w14:paraId="110B57F2" w14:textId="788EFDCE" w:rsidR="002669AE" w:rsidRDefault="002669AE">
      <w:pPr>
        <w:rPr>
          <w:lang w:val="de-DE"/>
        </w:rPr>
      </w:pPr>
      <w:r>
        <w:rPr>
          <w:lang w:val="de-DE"/>
        </w:rPr>
        <w:t xml:space="preserve">Worauf warten sie? </w:t>
      </w:r>
    </w:p>
    <w:p w14:paraId="20ABCD5C" w14:textId="0F013953" w:rsidR="002669AE" w:rsidRDefault="002669AE">
      <w:pPr>
        <w:rPr>
          <w:lang w:val="de-DE"/>
        </w:rPr>
      </w:pPr>
      <w:r>
        <w:rPr>
          <w:lang w:val="de-DE"/>
        </w:rPr>
        <w:t>Auf wem warten sie?</w:t>
      </w:r>
    </w:p>
    <w:p w14:paraId="3D00DDE0" w14:textId="5DE5C0A9" w:rsidR="002669AE" w:rsidRDefault="002669AE">
      <w:pPr>
        <w:rPr>
          <w:lang w:val="de-DE"/>
        </w:rPr>
      </w:pPr>
      <w:r>
        <w:rPr>
          <w:lang w:val="de-DE"/>
        </w:rPr>
        <w:t>Sie warten auf einen Brief, der eine Nachricht enthält.</w:t>
      </w:r>
    </w:p>
    <w:p w14:paraId="521CF58D" w14:textId="2904EEE7" w:rsidR="002669AE" w:rsidRDefault="002669AE">
      <w:pPr>
        <w:rPr>
          <w:lang w:val="de-DE"/>
        </w:rPr>
      </w:pPr>
      <w:r>
        <w:rPr>
          <w:lang w:val="de-DE"/>
        </w:rPr>
        <w:t xml:space="preserve">Das Alltagsleben = la </w:t>
      </w:r>
      <w:proofErr w:type="spellStart"/>
      <w:r>
        <w:rPr>
          <w:lang w:val="de-DE"/>
        </w:rPr>
        <w:t>vie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quotidienne</w:t>
      </w:r>
      <w:proofErr w:type="spellEnd"/>
    </w:p>
    <w:p w14:paraId="3D4DE3F1" w14:textId="27F92DED" w:rsidR="002669AE" w:rsidRDefault="002669AE">
      <w:pPr>
        <w:rPr>
          <w:lang w:val="de-DE"/>
        </w:rPr>
      </w:pP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tableau</w:t>
      </w:r>
      <w:proofErr w:type="spellEnd"/>
    </w:p>
    <w:p w14:paraId="1D63B032" w14:textId="1C960458" w:rsidR="002669AE" w:rsidRDefault="002669AE">
      <w:pPr>
        <w:rPr>
          <w:lang w:val="de-DE"/>
        </w:rPr>
      </w:pP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peinture</w:t>
      </w:r>
      <w:proofErr w:type="spellEnd"/>
    </w:p>
    <w:p w14:paraId="423162D5" w14:textId="14ABD7A1" w:rsidR="002669AE" w:rsidRDefault="002669AE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aufträger</w:t>
      </w:r>
      <w:proofErr w:type="spellEnd"/>
      <w:r>
        <w:rPr>
          <w:lang w:val="de-DE"/>
        </w:rPr>
        <w:t xml:space="preserve"> = le </w:t>
      </w:r>
      <w:proofErr w:type="spellStart"/>
      <w:r>
        <w:rPr>
          <w:lang w:val="de-DE"/>
        </w:rPr>
        <w:t>facteur</w:t>
      </w:r>
      <w:proofErr w:type="spellEnd"/>
    </w:p>
    <w:p w14:paraId="1F7BF389" w14:textId="14747AA0" w:rsidR="002669AE" w:rsidRDefault="002669AE">
      <w:pPr>
        <w:rPr>
          <w:lang w:val="de-DE"/>
        </w:rPr>
      </w:pPr>
      <w:r>
        <w:rPr>
          <w:lang w:val="de-DE"/>
        </w:rPr>
        <w:t xml:space="preserve">Die Außenwelt = le </w:t>
      </w:r>
      <w:proofErr w:type="spellStart"/>
      <w:r>
        <w:rPr>
          <w:lang w:val="de-DE"/>
        </w:rPr>
        <w:t>monde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extérieur</w:t>
      </w:r>
      <w:proofErr w:type="spellEnd"/>
    </w:p>
    <w:p w14:paraId="53910B4A" w14:textId="52585A09" w:rsidR="002669AE" w:rsidRDefault="002669AE">
      <w:pPr>
        <w:rPr>
          <w:lang w:val="de-DE"/>
        </w:rPr>
      </w:pPr>
      <w:r>
        <w:rPr>
          <w:lang w:val="de-DE"/>
        </w:rPr>
        <w:t xml:space="preserve">Die Innenwelt = le </w:t>
      </w:r>
      <w:proofErr w:type="spellStart"/>
      <w:r>
        <w:rPr>
          <w:lang w:val="de-DE"/>
        </w:rPr>
        <w:t>monde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intérieur</w:t>
      </w:r>
      <w:proofErr w:type="spellEnd"/>
    </w:p>
    <w:p w14:paraId="2282EB54" w14:textId="45082689" w:rsidR="002669AE" w:rsidRDefault="006B662D">
      <w:pPr>
        <w:rPr>
          <w:lang w:val="de-DE"/>
        </w:rPr>
      </w:pPr>
      <w:r>
        <w:rPr>
          <w:lang w:val="de-DE"/>
        </w:rPr>
        <w:t xml:space="preserve">Dar/stellen = </w:t>
      </w:r>
      <w:proofErr w:type="spellStart"/>
      <w:r>
        <w:rPr>
          <w:lang w:val="de-DE"/>
        </w:rPr>
        <w:t>représenter</w:t>
      </w:r>
      <w:proofErr w:type="spellEnd"/>
    </w:p>
    <w:p w14:paraId="64BB1E86" w14:textId="6F564FD7" w:rsidR="006B662D" w:rsidRDefault="00A460E9">
      <w:pPr>
        <w:rPr>
          <w:lang w:val="de-DE"/>
        </w:rPr>
      </w:pPr>
      <w:r>
        <w:rPr>
          <w:lang w:val="de-DE"/>
        </w:rPr>
        <w:t>Die Innenwelt repräsentieren die Innenwelt</w:t>
      </w:r>
    </w:p>
    <w:p w14:paraId="5D41E59D" w14:textId="456D86B4" w:rsidR="00A460E9" w:rsidRDefault="00A460E9">
      <w:pPr>
        <w:rPr>
          <w:lang w:val="de-DE"/>
        </w:rPr>
      </w:pPr>
      <w:r>
        <w:rPr>
          <w:lang w:val="de-DE"/>
        </w:rPr>
        <w:t xml:space="preserve">Der Briefbote </w:t>
      </w:r>
      <w:proofErr w:type="spellStart"/>
      <w:r>
        <w:rPr>
          <w:lang w:val="de-DE"/>
        </w:rPr>
        <w:t>symboliziert</w:t>
      </w:r>
      <w:proofErr w:type="spellEnd"/>
    </w:p>
    <w:p w14:paraId="6379743F" w14:textId="4A9DC948" w:rsidR="00A460E9" w:rsidRDefault="00A460E9">
      <w:pPr>
        <w:rPr>
          <w:lang w:val="de-DE"/>
        </w:rPr>
      </w:pPr>
      <w:r>
        <w:rPr>
          <w:lang w:val="de-DE"/>
        </w:rPr>
        <w:t>Die Außenwelt</w:t>
      </w:r>
    </w:p>
    <w:p w14:paraId="223F9FA2" w14:textId="712C9092" w:rsidR="00A460E9" w:rsidRDefault="00397451">
      <w:pPr>
        <w:rPr>
          <w:lang w:val="de-DE"/>
        </w:rPr>
      </w:pPr>
      <w:r>
        <w:rPr>
          <w:lang w:val="de-DE"/>
        </w:rPr>
        <w:t>Corona-Krise</w:t>
      </w:r>
    </w:p>
    <w:p w14:paraId="55B32900" w14:textId="40D85070" w:rsidR="00397451" w:rsidRDefault="00397451">
      <w:pPr>
        <w:rPr>
          <w:lang w:val="de-DE"/>
        </w:rPr>
      </w:pPr>
      <w:proofErr w:type="spellStart"/>
      <w:proofErr w:type="gramStart"/>
      <w:r>
        <w:rPr>
          <w:lang w:val="de-DE"/>
        </w:rPr>
        <w:t>Der,das</w:t>
      </w:r>
      <w:proofErr w:type="spellEnd"/>
      <w:proofErr w:type="gramEnd"/>
      <w:r>
        <w:rPr>
          <w:lang w:val="de-DE"/>
        </w:rPr>
        <w:t xml:space="preserve"> Virus</w:t>
      </w:r>
    </w:p>
    <w:p w14:paraId="4592A2F1" w14:textId="23D6838A" w:rsidR="00397451" w:rsidRDefault="00397451">
      <w:pPr>
        <w:rPr>
          <w:lang w:val="de-DE"/>
        </w:rPr>
      </w:pPr>
      <w:r>
        <w:rPr>
          <w:lang w:val="de-DE"/>
        </w:rPr>
        <w:t xml:space="preserve">Der Impfstoff = </w:t>
      </w:r>
      <w:proofErr w:type="spellStart"/>
      <w:r>
        <w:rPr>
          <w:lang w:val="de-DE"/>
        </w:rPr>
        <w:t>vaccin</w:t>
      </w:r>
      <w:proofErr w:type="spellEnd"/>
    </w:p>
    <w:p w14:paraId="7781177A" w14:textId="420DB1D1" w:rsidR="00397451" w:rsidRDefault="00397451">
      <w:pPr>
        <w:rPr>
          <w:lang w:val="de-DE"/>
        </w:rPr>
      </w:pPr>
      <w:r>
        <w:rPr>
          <w:lang w:val="de-DE"/>
        </w:rPr>
        <w:t xml:space="preserve">Impfen = </w:t>
      </w:r>
      <w:proofErr w:type="spellStart"/>
      <w:r>
        <w:rPr>
          <w:lang w:val="de-DE"/>
        </w:rPr>
        <w:t>vacciner</w:t>
      </w:r>
      <w:proofErr w:type="spellEnd"/>
    </w:p>
    <w:p w14:paraId="226B6715" w14:textId="36DA2BCB" w:rsidR="00397451" w:rsidRDefault="00397451">
      <w:pPr>
        <w:rPr>
          <w:lang w:val="de-DE"/>
        </w:rPr>
      </w:pPr>
      <w:r>
        <w:rPr>
          <w:lang w:val="de-DE"/>
        </w:rPr>
        <w:t xml:space="preserve">Er ist geimpft = i lest </w:t>
      </w:r>
      <w:proofErr w:type="spellStart"/>
      <w:r>
        <w:rPr>
          <w:lang w:val="de-DE"/>
        </w:rPr>
        <w:t>vacciné</w:t>
      </w:r>
      <w:proofErr w:type="spellEnd"/>
    </w:p>
    <w:p w14:paraId="6ACED273" w14:textId="609826EF" w:rsidR="00397451" w:rsidRDefault="00397451">
      <w:pPr>
        <w:rPr>
          <w:lang w:val="de-DE"/>
        </w:rPr>
      </w:pPr>
      <w:r>
        <w:rPr>
          <w:lang w:val="de-DE"/>
        </w:rPr>
        <w:t xml:space="preserve">Sich </w:t>
      </w:r>
      <w:proofErr w:type="spellStart"/>
      <w:r>
        <w:rPr>
          <w:lang w:val="de-DE"/>
        </w:rPr>
        <w:t>austecken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contaminé</w:t>
      </w:r>
      <w:proofErr w:type="spellEnd"/>
    </w:p>
    <w:p w14:paraId="481A8C72" w14:textId="388A8996" w:rsidR="00397451" w:rsidRDefault="00397451">
      <w:pPr>
        <w:rPr>
          <w:lang w:val="de-DE"/>
        </w:rPr>
      </w:pPr>
      <w:r>
        <w:rPr>
          <w:lang w:val="de-DE"/>
        </w:rPr>
        <w:t xml:space="preserve">Der Begriff (e) = </w:t>
      </w:r>
      <w:proofErr w:type="spellStart"/>
      <w:r>
        <w:rPr>
          <w:lang w:val="de-DE"/>
        </w:rPr>
        <w:t>notion</w:t>
      </w:r>
      <w:proofErr w:type="spellEnd"/>
    </w:p>
    <w:p w14:paraId="35CCFFB5" w14:textId="70A958C4" w:rsidR="00397451" w:rsidRDefault="00554AF4">
      <w:pPr>
        <w:rPr>
          <w:lang w:val="de-DE"/>
        </w:rPr>
      </w:pPr>
      <w:r>
        <w:rPr>
          <w:lang w:val="de-DE"/>
        </w:rPr>
        <w:t>Die Entwicklung der Rolle der Frauen</w:t>
      </w:r>
    </w:p>
    <w:p w14:paraId="2BBF5276" w14:textId="3E41567B" w:rsidR="00554AF4" w:rsidRDefault="00554AF4">
      <w:pPr>
        <w:rPr>
          <w:lang w:val="de-DE"/>
        </w:rPr>
      </w:pPr>
      <w:r>
        <w:rPr>
          <w:lang w:val="de-DE"/>
        </w:rPr>
        <w:t>Hedy Lamarr</w:t>
      </w:r>
    </w:p>
    <w:p w14:paraId="6B9F8A57" w14:textId="251F9FF3" w:rsidR="00554AF4" w:rsidRDefault="00554AF4">
      <w:pPr>
        <w:rPr>
          <w:lang w:val="de-DE"/>
        </w:rPr>
      </w:pPr>
      <w:r>
        <w:rPr>
          <w:lang w:val="de-DE"/>
        </w:rPr>
        <w:t>Das Frauenwahlrecht</w:t>
      </w:r>
    </w:p>
    <w:p w14:paraId="4947F582" w14:textId="7248E966" w:rsidR="00554AF4" w:rsidRDefault="00554AF4">
      <w:pPr>
        <w:rPr>
          <w:lang w:val="de-DE"/>
        </w:rPr>
      </w:pPr>
      <w:r>
        <w:rPr>
          <w:lang w:val="de-DE"/>
        </w:rPr>
        <w:t>Die Frauen in der DDR</w:t>
      </w:r>
    </w:p>
    <w:p w14:paraId="722EEB1B" w14:textId="7CB4E373" w:rsidR="00554AF4" w:rsidRDefault="00554AF4">
      <w:pPr>
        <w:rPr>
          <w:lang w:val="de-DE"/>
        </w:rPr>
      </w:pPr>
      <w:r>
        <w:rPr>
          <w:lang w:val="de-DE"/>
        </w:rPr>
        <w:t>Die Elternzeit</w:t>
      </w:r>
    </w:p>
    <w:p w14:paraId="42869E99" w14:textId="4FBF55C9" w:rsidR="00554AF4" w:rsidRDefault="00554AF4">
      <w:pPr>
        <w:rPr>
          <w:lang w:val="de-DE"/>
        </w:rPr>
      </w:pPr>
      <w:r>
        <w:rPr>
          <w:lang w:val="de-DE"/>
        </w:rPr>
        <w:t xml:space="preserve">Teilen = </w:t>
      </w:r>
      <w:proofErr w:type="spellStart"/>
      <w:r>
        <w:rPr>
          <w:lang w:val="de-DE"/>
        </w:rPr>
        <w:t>partager</w:t>
      </w:r>
      <w:proofErr w:type="spellEnd"/>
    </w:p>
    <w:p w14:paraId="7A4ACFAA" w14:textId="30F93125" w:rsidR="00554AF4" w:rsidRDefault="00554AF4">
      <w:pPr>
        <w:rPr>
          <w:lang w:val="de-DE"/>
        </w:rPr>
      </w:pPr>
      <w:r>
        <w:rPr>
          <w:lang w:val="de-DE"/>
        </w:rPr>
        <w:t>Wie sehen sie di</w:t>
      </w:r>
      <w:r w:rsidR="009A2394">
        <w:rPr>
          <w:lang w:val="de-DE"/>
        </w:rPr>
        <w:t>e</w:t>
      </w:r>
      <w:r>
        <w:rPr>
          <w:lang w:val="de-DE"/>
        </w:rPr>
        <w:t xml:space="preserve"> Ideale </w:t>
      </w:r>
      <w:r w:rsidR="005D5BBD">
        <w:rPr>
          <w:lang w:val="de-DE"/>
        </w:rPr>
        <w:t>aufgabenteilung</w:t>
      </w:r>
      <w:r>
        <w:rPr>
          <w:lang w:val="de-DE"/>
        </w:rPr>
        <w:t xml:space="preserve"> in der Familie?</w:t>
      </w:r>
    </w:p>
    <w:p w14:paraId="3BA386FD" w14:textId="5C2FB8A2" w:rsidR="00554AF4" w:rsidRDefault="00554AF4">
      <w:pPr>
        <w:pBdr>
          <w:bottom w:val="single" w:sz="12" w:space="1" w:color="auto"/>
        </w:pBdr>
        <w:rPr>
          <w:lang w:val="de-DE"/>
        </w:rPr>
      </w:pPr>
    </w:p>
    <w:p w14:paraId="6A04318D" w14:textId="7433AB23" w:rsidR="0004214E" w:rsidRDefault="0004214E">
      <w:pPr>
        <w:rPr>
          <w:lang w:val="de-DE"/>
        </w:rPr>
      </w:pPr>
      <w:r>
        <w:rPr>
          <w:lang w:val="de-DE"/>
        </w:rPr>
        <w:t>Orale:</w:t>
      </w:r>
    </w:p>
    <w:p w14:paraId="6C23DD08" w14:textId="77777777" w:rsidR="0004214E" w:rsidRPr="0004214E" w:rsidRDefault="0004214E" w:rsidP="0004214E">
      <w:pPr>
        <w:rPr>
          <w:lang w:val="de-DE"/>
        </w:rPr>
      </w:pPr>
      <w:proofErr w:type="gramStart"/>
      <w:r w:rsidRPr="0004214E">
        <w:rPr>
          <w:lang w:val="de-DE"/>
        </w:rPr>
        <w:lastRenderedPageBreak/>
        <w:t>D:A</w:t>
      </w:r>
      <w:proofErr w:type="gramEnd"/>
    </w:p>
    <w:p w14:paraId="36E36ABA" w14:textId="77777777" w:rsidR="0004214E" w:rsidRPr="0004214E" w:rsidRDefault="0004214E" w:rsidP="0004214E">
      <w:pPr>
        <w:rPr>
          <w:lang w:val="de-DE"/>
        </w:rPr>
      </w:pPr>
      <w:r w:rsidRPr="0004214E">
        <w:rPr>
          <w:lang w:val="de-DE"/>
        </w:rPr>
        <w:t>Titel: ACHTUNG SMOMBIE</w:t>
      </w:r>
    </w:p>
    <w:p w14:paraId="4D822DEC" w14:textId="77777777" w:rsidR="0004214E" w:rsidRPr="0004214E" w:rsidRDefault="0004214E" w:rsidP="0004214E">
      <w:pPr>
        <w:rPr>
          <w:lang w:val="de-DE"/>
        </w:rPr>
      </w:pPr>
      <w:r w:rsidRPr="0004214E">
        <w:rPr>
          <w:lang w:val="de-DE"/>
        </w:rPr>
        <w:t>WIE: Polizei</w:t>
      </w:r>
    </w:p>
    <w:p w14:paraId="16289419" w14:textId="77777777" w:rsidR="0004214E" w:rsidRPr="0004214E" w:rsidRDefault="0004214E" w:rsidP="0004214E">
      <w:pPr>
        <w:rPr>
          <w:lang w:val="de-DE"/>
        </w:rPr>
      </w:pPr>
      <w:r w:rsidRPr="0004214E">
        <w:rPr>
          <w:lang w:val="de-DE"/>
        </w:rPr>
        <w:t>WO: Hannover</w:t>
      </w:r>
    </w:p>
    <w:p w14:paraId="7D394E1B" w14:textId="2A050828" w:rsidR="0004214E" w:rsidRDefault="0004214E" w:rsidP="0004214E">
      <w:pPr>
        <w:rPr>
          <w:lang w:val="de-DE"/>
        </w:rPr>
      </w:pPr>
      <w:r w:rsidRPr="0004214E">
        <w:rPr>
          <w:lang w:val="de-DE"/>
        </w:rPr>
        <w:t xml:space="preserve">Was ist das </w:t>
      </w:r>
      <w:proofErr w:type="spellStart"/>
      <w:r w:rsidRPr="0004214E">
        <w:rPr>
          <w:lang w:val="de-DE"/>
        </w:rPr>
        <w:t>wort</w:t>
      </w:r>
      <w:proofErr w:type="spellEnd"/>
      <w:r w:rsidRPr="0004214E">
        <w:rPr>
          <w:lang w:val="de-DE"/>
        </w:rPr>
        <w:t>: SMOMBIE (Smartphone Zombies)</w:t>
      </w:r>
    </w:p>
    <w:p w14:paraId="1E16A001" w14:textId="6505060D" w:rsidR="0004214E" w:rsidRDefault="0004214E" w:rsidP="0004214E">
      <w:pPr>
        <w:pBdr>
          <w:bottom w:val="single" w:sz="12" w:space="1" w:color="auto"/>
        </w:pBdr>
        <w:rPr>
          <w:lang w:val="de-DE"/>
        </w:rPr>
      </w:pPr>
    </w:p>
    <w:p w14:paraId="10DE9DB0" w14:textId="47542C26" w:rsidR="0004214E" w:rsidRDefault="0004214E" w:rsidP="0004214E">
      <w:pPr>
        <w:rPr>
          <w:lang w:val="de-DE"/>
        </w:rPr>
      </w:pPr>
    </w:p>
    <w:p w14:paraId="3CEACD87" w14:textId="2387929E" w:rsidR="0004214E" w:rsidRDefault="0004214E" w:rsidP="0004214E">
      <w:pPr>
        <w:rPr>
          <w:lang w:val="de-DE"/>
        </w:rPr>
      </w:pPr>
      <w:r>
        <w:rPr>
          <w:lang w:val="de-DE"/>
        </w:rPr>
        <w:t xml:space="preserve">Axe 4: Staatsbürger in virtuellen </w:t>
      </w:r>
      <w:r w:rsidR="004420EE">
        <w:rPr>
          <w:lang w:val="de-DE"/>
        </w:rPr>
        <w:t>W</w:t>
      </w:r>
      <w:r>
        <w:rPr>
          <w:lang w:val="de-DE"/>
        </w:rPr>
        <w:t>elten.</w:t>
      </w:r>
    </w:p>
    <w:p w14:paraId="136F2F04" w14:textId="412AE637" w:rsidR="0004214E" w:rsidRDefault="0004214E" w:rsidP="0004214E">
      <w:pPr>
        <w:rPr>
          <w:lang w:val="de-DE"/>
        </w:rPr>
      </w:pPr>
    </w:p>
    <w:p w14:paraId="25CE920A" w14:textId="3427FFE4" w:rsidR="003B7E40" w:rsidRDefault="003B7E40" w:rsidP="0004214E">
      <w:pPr>
        <w:rPr>
          <w:lang w:val="de-DE"/>
        </w:rPr>
      </w:pPr>
      <w:r>
        <w:rPr>
          <w:lang w:val="de-DE"/>
        </w:rPr>
        <w:t xml:space="preserve">Smombie </w:t>
      </w:r>
      <w:r w:rsidRPr="003B7E40">
        <w:rPr>
          <w:lang w:val="de-DE"/>
        </w:rPr>
        <w:sym w:font="Wingdings" w:char="F0E0"/>
      </w:r>
      <w:r>
        <w:rPr>
          <w:lang w:val="de-DE"/>
        </w:rPr>
        <w:t xml:space="preserve"> das Schild (er) = le </w:t>
      </w:r>
      <w:proofErr w:type="spellStart"/>
      <w:r>
        <w:rPr>
          <w:lang w:val="de-DE"/>
        </w:rPr>
        <w:t>panneau</w:t>
      </w:r>
      <w:proofErr w:type="spellEnd"/>
    </w:p>
    <w:p w14:paraId="7D908CB1" w14:textId="112C6765" w:rsidR="003B7E40" w:rsidRDefault="003B7E40" w:rsidP="0004214E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Verkehersschild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circulation</w:t>
      </w:r>
      <w:proofErr w:type="spellEnd"/>
    </w:p>
    <w:p w14:paraId="6F874A02" w14:textId="59CCC937" w:rsidR="003B7E40" w:rsidRDefault="003B7E40" w:rsidP="0004214E">
      <w:pPr>
        <w:rPr>
          <w:lang w:val="de-DE"/>
        </w:rPr>
      </w:pPr>
      <w:proofErr w:type="spellStart"/>
      <w:r>
        <w:rPr>
          <w:lang w:val="de-DE"/>
        </w:rPr>
        <w:t>Kopfhoch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levez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tête</w:t>
      </w:r>
      <w:proofErr w:type="spellEnd"/>
    </w:p>
    <w:p w14:paraId="50E68094" w14:textId="477367FF" w:rsidR="003B7E40" w:rsidRDefault="008A38AC" w:rsidP="0004214E">
      <w:pPr>
        <w:rPr>
          <w:lang w:val="de-DE"/>
        </w:rPr>
      </w:pPr>
      <w:r>
        <w:rPr>
          <w:lang w:val="de-DE"/>
        </w:rPr>
        <w:t>Sie glotzen auf ihr Handy</w:t>
      </w:r>
    </w:p>
    <w:p w14:paraId="3169854B" w14:textId="5BFFEF16" w:rsidR="008A38AC" w:rsidRDefault="008A38AC" w:rsidP="0004214E">
      <w:pPr>
        <w:rPr>
          <w:lang w:val="de-DE"/>
        </w:rPr>
      </w:pPr>
      <w:r>
        <w:rPr>
          <w:lang w:val="de-DE"/>
        </w:rPr>
        <w:t>Sie sind süchtig.</w:t>
      </w:r>
    </w:p>
    <w:p w14:paraId="10CF6CC6" w14:textId="7F6103AA" w:rsidR="008A38AC" w:rsidRDefault="008A38AC" w:rsidP="0004214E">
      <w:pPr>
        <w:rPr>
          <w:lang w:val="de-DE"/>
        </w:rPr>
      </w:pPr>
      <w:r>
        <w:rPr>
          <w:lang w:val="de-DE"/>
        </w:rPr>
        <w:t xml:space="preserve">Sie passen nicht auf die Umwelt auf = Ils ne </w:t>
      </w:r>
      <w:proofErr w:type="spellStart"/>
      <w:r>
        <w:rPr>
          <w:lang w:val="de-DE"/>
        </w:rPr>
        <w:t>font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attention</w:t>
      </w:r>
      <w:proofErr w:type="spellEnd"/>
      <w:r>
        <w:rPr>
          <w:lang w:val="de-DE"/>
        </w:rPr>
        <w:t xml:space="preserve"> à </w:t>
      </w:r>
      <w:proofErr w:type="spellStart"/>
      <w:r>
        <w:rPr>
          <w:lang w:val="de-DE"/>
        </w:rPr>
        <w:t>l‘environnement</w:t>
      </w:r>
      <w:proofErr w:type="spellEnd"/>
    </w:p>
    <w:p w14:paraId="30647C66" w14:textId="05401BE6" w:rsidR="008A38AC" w:rsidRDefault="008A38AC" w:rsidP="0004214E">
      <w:pPr>
        <w:rPr>
          <w:lang w:val="de-DE"/>
        </w:rPr>
      </w:pPr>
      <w:r>
        <w:rPr>
          <w:lang w:val="de-DE"/>
        </w:rPr>
        <w:t xml:space="preserve">Die Gefahr (en) = </w:t>
      </w:r>
      <w:proofErr w:type="spellStart"/>
      <w:r>
        <w:rPr>
          <w:lang w:val="de-DE"/>
        </w:rPr>
        <w:t>danger</w:t>
      </w:r>
      <w:proofErr w:type="spellEnd"/>
    </w:p>
    <w:p w14:paraId="077AF816" w14:textId="2184AF2A" w:rsidR="008A38AC" w:rsidRDefault="008A38AC" w:rsidP="0004214E">
      <w:pPr>
        <w:rPr>
          <w:lang w:val="de-DE"/>
        </w:rPr>
      </w:pPr>
      <w:r>
        <w:rPr>
          <w:lang w:val="de-DE"/>
        </w:rPr>
        <w:t xml:space="preserve">Im </w:t>
      </w:r>
      <w:proofErr w:type="spellStart"/>
      <w:r>
        <w:rPr>
          <w:lang w:val="de-DE"/>
        </w:rPr>
        <w:t>Strassenverkehr</w:t>
      </w:r>
      <w:proofErr w:type="spellEnd"/>
      <w:r>
        <w:rPr>
          <w:lang w:val="de-DE"/>
        </w:rPr>
        <w:t xml:space="preserve"> müssen wir unsere Köpfe heben unsere Köpfe.</w:t>
      </w:r>
    </w:p>
    <w:p w14:paraId="3C8C02FA" w14:textId="7A409314" w:rsidR="008A38AC" w:rsidRDefault="008A38AC" w:rsidP="0004214E">
      <w:pPr>
        <w:rPr>
          <w:lang w:val="de-DE"/>
        </w:rPr>
      </w:pPr>
      <w:proofErr w:type="spellStart"/>
      <w:r>
        <w:rPr>
          <w:lang w:val="de-DE"/>
        </w:rPr>
        <w:t>Beobarten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observer</w:t>
      </w:r>
      <w:proofErr w:type="spellEnd"/>
    </w:p>
    <w:p w14:paraId="1A5768A5" w14:textId="097FF7C7" w:rsidR="008A38AC" w:rsidRDefault="008A38AC" w:rsidP="0004214E">
      <w:pPr>
        <w:rPr>
          <w:lang w:val="de-DE"/>
        </w:rPr>
      </w:pPr>
      <w:r>
        <w:rPr>
          <w:lang w:val="de-DE"/>
        </w:rPr>
        <w:t xml:space="preserve">Heben = </w:t>
      </w:r>
      <w:proofErr w:type="spellStart"/>
      <w:r>
        <w:rPr>
          <w:lang w:val="de-DE"/>
        </w:rPr>
        <w:t>lever</w:t>
      </w:r>
      <w:proofErr w:type="spellEnd"/>
    </w:p>
    <w:p w14:paraId="0D513E99" w14:textId="6A08F2E1" w:rsidR="008A38AC" w:rsidRDefault="008A38AC" w:rsidP="0004214E">
      <w:pPr>
        <w:rPr>
          <w:lang w:val="de-DE"/>
        </w:rPr>
      </w:pPr>
      <w:r>
        <w:rPr>
          <w:lang w:val="de-DE"/>
        </w:rPr>
        <w:t xml:space="preserve">Köpfe = </w:t>
      </w:r>
      <w:proofErr w:type="spellStart"/>
      <w:r>
        <w:rPr>
          <w:lang w:val="de-DE"/>
        </w:rPr>
        <w:t>tête</w:t>
      </w:r>
      <w:proofErr w:type="spellEnd"/>
    </w:p>
    <w:p w14:paraId="745A84A4" w14:textId="48E781AA" w:rsidR="008A38AC" w:rsidRDefault="008A38AC" w:rsidP="0004214E">
      <w:pPr>
        <w:rPr>
          <w:lang w:val="de-DE"/>
        </w:rPr>
      </w:pPr>
      <w:proofErr w:type="spellStart"/>
      <w:r>
        <w:rPr>
          <w:lang w:val="de-DE"/>
        </w:rPr>
        <w:t>Beobarten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observer</w:t>
      </w:r>
      <w:proofErr w:type="spellEnd"/>
    </w:p>
    <w:p w14:paraId="74664486" w14:textId="350A8B67" w:rsidR="008A38AC" w:rsidRDefault="008A38AC" w:rsidP="0004214E">
      <w:pPr>
        <w:rPr>
          <w:lang w:val="de-DE"/>
        </w:rPr>
      </w:pPr>
      <w:r>
        <w:rPr>
          <w:lang w:val="de-DE"/>
        </w:rPr>
        <w:t xml:space="preserve">Die Straße überqueren = traverser la </w:t>
      </w:r>
      <w:proofErr w:type="spellStart"/>
      <w:r>
        <w:rPr>
          <w:lang w:val="de-DE"/>
        </w:rPr>
        <w:t>rue</w:t>
      </w:r>
      <w:proofErr w:type="spellEnd"/>
      <w:r>
        <w:rPr>
          <w:lang w:val="de-DE"/>
        </w:rPr>
        <w:t>.</w:t>
      </w:r>
    </w:p>
    <w:p w14:paraId="7092AE67" w14:textId="362DE86F" w:rsidR="008A38AC" w:rsidRDefault="00173480" w:rsidP="0004214E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handynutzer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l’utilisateur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téléphone</w:t>
      </w:r>
      <w:proofErr w:type="spellEnd"/>
    </w:p>
    <w:p w14:paraId="1A3AB5C8" w14:textId="56012822" w:rsidR="00173480" w:rsidRDefault="008F5649" w:rsidP="0004214E">
      <w:pPr>
        <w:rPr>
          <w:lang w:val="de-DE"/>
        </w:rPr>
      </w:pPr>
      <w:r>
        <w:rPr>
          <w:lang w:val="de-DE"/>
        </w:rPr>
        <w:t xml:space="preserve">Boden </w:t>
      </w:r>
      <w:proofErr w:type="spellStart"/>
      <w:r>
        <w:rPr>
          <w:lang w:val="de-DE"/>
        </w:rPr>
        <w:t>ampel</w:t>
      </w:r>
      <w:proofErr w:type="spellEnd"/>
      <w:r>
        <w:rPr>
          <w:lang w:val="de-DE"/>
        </w:rPr>
        <w:t xml:space="preserve"> = </w:t>
      </w:r>
    </w:p>
    <w:p w14:paraId="056D73AD" w14:textId="55286E22" w:rsidR="008F5649" w:rsidRDefault="008F5649" w:rsidP="0004214E">
      <w:pPr>
        <w:rPr>
          <w:lang w:val="de-DE"/>
        </w:rPr>
      </w:pPr>
      <w:r>
        <w:rPr>
          <w:lang w:val="de-DE"/>
        </w:rPr>
        <w:t xml:space="preserve">Die Straßenbahn = le </w:t>
      </w:r>
      <w:proofErr w:type="spellStart"/>
      <w:r>
        <w:rPr>
          <w:lang w:val="de-DE"/>
        </w:rPr>
        <w:t>tramway</w:t>
      </w:r>
      <w:proofErr w:type="spellEnd"/>
    </w:p>
    <w:p w14:paraId="0B15E280" w14:textId="7FE811EE" w:rsidR="008F5649" w:rsidRDefault="008F5649" w:rsidP="0004214E">
      <w:pPr>
        <w:rPr>
          <w:lang w:val="de-DE"/>
        </w:rPr>
      </w:pPr>
      <w:r>
        <w:rPr>
          <w:lang w:val="de-DE"/>
        </w:rPr>
        <w:t xml:space="preserve">Ermöglichen = rendre possible, </w:t>
      </w:r>
      <w:proofErr w:type="spellStart"/>
      <w:r>
        <w:rPr>
          <w:lang w:val="de-DE"/>
        </w:rPr>
        <w:t>permettre</w:t>
      </w:r>
      <w:proofErr w:type="spellEnd"/>
    </w:p>
    <w:p w14:paraId="0504E30E" w14:textId="2FBFDCDE" w:rsidR="008F5649" w:rsidRDefault="008F5649" w:rsidP="0004214E">
      <w:pPr>
        <w:rPr>
          <w:lang w:val="de-DE"/>
        </w:rPr>
      </w:pPr>
      <w:r>
        <w:rPr>
          <w:lang w:val="de-DE"/>
        </w:rPr>
        <w:t xml:space="preserve">Der Umfall (¨e) = </w:t>
      </w:r>
    </w:p>
    <w:p w14:paraId="6E88FF19" w14:textId="396F49B3" w:rsidR="008F5649" w:rsidRDefault="008F5649" w:rsidP="0004214E">
      <w:pPr>
        <w:rPr>
          <w:lang w:val="de-DE"/>
        </w:rPr>
      </w:pPr>
      <w:r>
        <w:rPr>
          <w:lang w:val="de-DE"/>
        </w:rPr>
        <w:t xml:space="preserve">Der Roboter = le </w:t>
      </w:r>
      <w:proofErr w:type="spellStart"/>
      <w:r>
        <w:rPr>
          <w:lang w:val="de-DE"/>
        </w:rPr>
        <w:t>robot</w:t>
      </w:r>
      <w:proofErr w:type="spellEnd"/>
    </w:p>
    <w:p w14:paraId="7D6B226D" w14:textId="2EBB9383" w:rsidR="008F5649" w:rsidRDefault="00DA2912" w:rsidP="0004214E">
      <w:pPr>
        <w:rPr>
          <w:lang w:val="de-DE"/>
        </w:rPr>
      </w:pPr>
      <w:r>
        <w:rPr>
          <w:lang w:val="de-DE"/>
        </w:rPr>
        <w:t xml:space="preserve">Im </w:t>
      </w:r>
      <w:proofErr w:type="spellStart"/>
      <w:r>
        <w:rPr>
          <w:lang w:val="de-DE"/>
        </w:rPr>
        <w:t>Vortergrund</w:t>
      </w:r>
      <w:proofErr w:type="spellEnd"/>
      <w:r>
        <w:rPr>
          <w:lang w:val="de-DE"/>
        </w:rPr>
        <w:t xml:space="preserve"> sehen wir einen Roboter, den wie ein Kind aussieht.</w:t>
      </w:r>
    </w:p>
    <w:p w14:paraId="6D16D1CB" w14:textId="11635E68" w:rsidR="00DA2912" w:rsidRDefault="00DA2912" w:rsidP="0004214E">
      <w:pPr>
        <w:rPr>
          <w:lang w:val="de-DE"/>
        </w:rPr>
      </w:pPr>
      <w:r>
        <w:rPr>
          <w:lang w:val="de-DE"/>
        </w:rPr>
        <w:t>Dieser Roboter hat eine künstliche Intelligenz.</w:t>
      </w:r>
    </w:p>
    <w:p w14:paraId="2C29861D" w14:textId="546CD5F0" w:rsidR="00DA2912" w:rsidRDefault="00BC5D49" w:rsidP="0004214E">
      <w:pPr>
        <w:rPr>
          <w:lang w:val="de-DE"/>
        </w:rPr>
      </w:pPr>
      <w:r>
        <w:rPr>
          <w:lang w:val="de-DE"/>
        </w:rPr>
        <w:lastRenderedPageBreak/>
        <w:t xml:space="preserve">Der Roboter ist gelb und hat 4 </w:t>
      </w:r>
      <w:proofErr w:type="spellStart"/>
      <w:r>
        <w:rPr>
          <w:lang w:val="de-DE"/>
        </w:rPr>
        <w:t>pfoten</w:t>
      </w:r>
      <w:proofErr w:type="spellEnd"/>
      <w:r>
        <w:rPr>
          <w:lang w:val="de-DE"/>
        </w:rPr>
        <w:t>.</w:t>
      </w:r>
    </w:p>
    <w:p w14:paraId="6E584654" w14:textId="44009D09" w:rsidR="00BC5D49" w:rsidRDefault="00BC5D49" w:rsidP="0004214E">
      <w:pPr>
        <w:rPr>
          <w:lang w:val="de-DE"/>
        </w:rPr>
      </w:pPr>
      <w:r>
        <w:rPr>
          <w:lang w:val="de-DE"/>
        </w:rPr>
        <w:t>Das Bild ist eine Werbung.</w:t>
      </w:r>
    </w:p>
    <w:p w14:paraId="66954925" w14:textId="0823F958" w:rsidR="00D4451A" w:rsidRDefault="00D4451A" w:rsidP="0004214E">
      <w:pPr>
        <w:rPr>
          <w:lang w:val="de-DE"/>
        </w:rPr>
      </w:pPr>
    </w:p>
    <w:p w14:paraId="672163D5" w14:textId="08BE4BF4" w:rsidR="00D4451A" w:rsidRDefault="00D4451A" w:rsidP="0004214E">
      <w:pPr>
        <w:rPr>
          <w:lang w:val="de-DE"/>
        </w:rPr>
      </w:pPr>
      <w:r>
        <w:rPr>
          <w:lang w:val="de-DE"/>
        </w:rPr>
        <w:t xml:space="preserve">In Japan gibt es Roboter, die Studenten </w:t>
      </w:r>
      <w:proofErr w:type="spellStart"/>
      <w:r>
        <w:rPr>
          <w:lang w:val="de-DE"/>
        </w:rPr>
        <w:t>helfen+D</w:t>
      </w:r>
      <w:proofErr w:type="spellEnd"/>
      <w:r>
        <w:rPr>
          <w:lang w:val="de-DE"/>
        </w:rPr>
        <w:t>.</w:t>
      </w:r>
    </w:p>
    <w:p w14:paraId="07747ABA" w14:textId="3E3E2507" w:rsidR="00461F72" w:rsidRDefault="00461F72" w:rsidP="0004214E">
      <w:pPr>
        <w:rPr>
          <w:lang w:val="de-DE"/>
        </w:rPr>
      </w:pPr>
      <w:r>
        <w:rPr>
          <w:lang w:val="de-DE"/>
        </w:rPr>
        <w:t>1949:</w:t>
      </w:r>
    </w:p>
    <w:p w14:paraId="711F4938" w14:textId="5540869B" w:rsidR="00461F72" w:rsidRDefault="00461F72" w:rsidP="0004214E">
      <w:pPr>
        <w:rPr>
          <w:lang w:val="de-DE"/>
        </w:rPr>
      </w:pPr>
      <w:r>
        <w:rPr>
          <w:lang w:val="de-DE"/>
        </w:rPr>
        <w:t>Fotomontage</w:t>
      </w:r>
    </w:p>
    <w:p w14:paraId="2778C6CC" w14:textId="12A94D3C" w:rsidR="00461F72" w:rsidRDefault="00461F72" w:rsidP="0004214E">
      <w:pPr>
        <w:rPr>
          <w:lang w:val="de-DE"/>
        </w:rPr>
      </w:pPr>
      <w:r>
        <w:rPr>
          <w:lang w:val="de-DE"/>
        </w:rPr>
        <w:t xml:space="preserve">Die Zukunft = </w:t>
      </w:r>
      <w:proofErr w:type="spellStart"/>
      <w:r>
        <w:rPr>
          <w:lang w:val="de-DE"/>
        </w:rPr>
        <w:t>avenir</w:t>
      </w:r>
      <w:proofErr w:type="spellEnd"/>
    </w:p>
    <w:p w14:paraId="0404C28E" w14:textId="36813B2C" w:rsidR="00461F72" w:rsidRDefault="00461F72" w:rsidP="0004214E">
      <w:pPr>
        <w:rPr>
          <w:lang w:val="de-DE"/>
        </w:rPr>
      </w:pPr>
      <w:r>
        <w:rPr>
          <w:lang w:val="de-DE"/>
        </w:rPr>
        <w:t xml:space="preserve">Plattenbau </w:t>
      </w:r>
    </w:p>
    <w:p w14:paraId="16C7DB22" w14:textId="4BA4B00B" w:rsidR="00461F72" w:rsidRDefault="00461F72" w:rsidP="0004214E">
      <w:pPr>
        <w:rPr>
          <w:lang w:val="de-DE"/>
        </w:rPr>
      </w:pPr>
      <w:r>
        <w:rPr>
          <w:lang w:val="de-DE"/>
        </w:rPr>
        <w:t>Planwirtschaft</w:t>
      </w:r>
    </w:p>
    <w:p w14:paraId="08026174" w14:textId="46F94D73" w:rsidR="00461F72" w:rsidRPr="002669AE" w:rsidRDefault="00461F72" w:rsidP="0004214E">
      <w:pPr>
        <w:rPr>
          <w:lang w:val="de-DE"/>
        </w:rPr>
      </w:pPr>
      <w:r>
        <w:rPr>
          <w:lang w:val="de-DE"/>
        </w:rPr>
        <w:t>Die Straße überqueren.</w:t>
      </w:r>
    </w:p>
    <w:sectPr w:rsidR="00461F72" w:rsidRPr="002669AE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52B2F" w14:textId="77777777" w:rsidR="00A92FE8" w:rsidRDefault="00A92FE8" w:rsidP="00F4573B">
      <w:pPr>
        <w:spacing w:after="0" w:line="240" w:lineRule="auto"/>
      </w:pPr>
      <w:r>
        <w:separator/>
      </w:r>
    </w:p>
  </w:endnote>
  <w:endnote w:type="continuationSeparator" w:id="0">
    <w:p w14:paraId="70F43A82" w14:textId="77777777" w:rsidR="00A92FE8" w:rsidRDefault="00A92FE8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8111406"/>
      <w:docPartObj>
        <w:docPartGallery w:val="Page Numbers (Bottom of Page)"/>
        <w:docPartUnique/>
      </w:docPartObj>
    </w:sdtPr>
    <w:sdtEndPr/>
    <w:sdtContent>
      <w:p w14:paraId="191F5AE5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B720B5" wp14:editId="126E9C98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7A28B8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EB720B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387A28B8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B1168" w14:textId="77777777" w:rsidR="00A92FE8" w:rsidRDefault="00A92FE8" w:rsidP="00F4573B">
      <w:pPr>
        <w:spacing w:after="0" w:line="240" w:lineRule="auto"/>
      </w:pPr>
      <w:r>
        <w:separator/>
      </w:r>
    </w:p>
  </w:footnote>
  <w:footnote w:type="continuationSeparator" w:id="0">
    <w:p w14:paraId="7EF6894C" w14:textId="77777777" w:rsidR="00A92FE8" w:rsidRDefault="00A92FE8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3C7F3" w14:textId="6E4C3064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1-05-12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2669AE">
          <w:rPr>
            <w:lang w:val="de-DE"/>
          </w:rPr>
          <w:t>Mittwoch, 12. Mai 2021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AE"/>
    <w:rsid w:val="0004214E"/>
    <w:rsid w:val="00085F20"/>
    <w:rsid w:val="000E66BB"/>
    <w:rsid w:val="00151752"/>
    <w:rsid w:val="00153283"/>
    <w:rsid w:val="00173480"/>
    <w:rsid w:val="001C17E7"/>
    <w:rsid w:val="002669AE"/>
    <w:rsid w:val="002811C2"/>
    <w:rsid w:val="00397451"/>
    <w:rsid w:val="003B7E40"/>
    <w:rsid w:val="004420EE"/>
    <w:rsid w:val="00461F72"/>
    <w:rsid w:val="00554AF4"/>
    <w:rsid w:val="005D5BBD"/>
    <w:rsid w:val="006B662D"/>
    <w:rsid w:val="0077541F"/>
    <w:rsid w:val="008A38AC"/>
    <w:rsid w:val="008F5649"/>
    <w:rsid w:val="009A2394"/>
    <w:rsid w:val="00A460E9"/>
    <w:rsid w:val="00A92FE8"/>
    <w:rsid w:val="00AF2AD0"/>
    <w:rsid w:val="00BC5D49"/>
    <w:rsid w:val="00C3133C"/>
    <w:rsid w:val="00D4451A"/>
    <w:rsid w:val="00DA2912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63AFA"/>
  <w15:chartTrackingRefBased/>
  <w15:docId w15:val="{1364380C-9BA7-4C3A-AE1B-45D9E586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104</TotalTime>
  <Pages>3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20</cp:revision>
  <dcterms:created xsi:type="dcterms:W3CDTF">2021-05-12T06:09:00Z</dcterms:created>
  <dcterms:modified xsi:type="dcterms:W3CDTF">2021-05-12T07:54:00Z</dcterms:modified>
</cp:coreProperties>
</file>