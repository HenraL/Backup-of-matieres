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7C71" w14:textId="019A864E" w:rsidR="00E9079E" w:rsidRDefault="00E9079E">
      <w:pPr>
        <w:rPr>
          <w:lang w:val="de-DE"/>
        </w:rPr>
      </w:pPr>
    </w:p>
    <w:p w14:paraId="201EFFC2" w14:textId="77777777" w:rsidR="001B2AB8" w:rsidRDefault="001B2AB8">
      <w:pPr>
        <w:rPr>
          <w:lang w:val="de-DE"/>
        </w:rPr>
      </w:pPr>
    </w:p>
    <w:p w14:paraId="2905C40F" w14:textId="137404CA" w:rsidR="00D761E2" w:rsidRDefault="00D761E2">
      <w:pPr>
        <w:rPr>
          <w:lang w:val="de-DE"/>
        </w:rPr>
      </w:pPr>
      <w:r>
        <w:rPr>
          <w:lang w:val="de-DE"/>
        </w:rPr>
        <w:t>Voc:</w:t>
      </w:r>
    </w:p>
    <w:p w14:paraId="34D856B3" w14:textId="45FAEAB2" w:rsidR="00D761E2" w:rsidRDefault="00D761E2">
      <w:pPr>
        <w:rPr>
          <w:lang w:val="de-DE"/>
        </w:rPr>
      </w:pPr>
      <w:r>
        <w:rPr>
          <w:lang w:val="de-DE"/>
        </w:rPr>
        <w:t xml:space="preserve">Anschlag = </w:t>
      </w:r>
      <w:r w:rsidRPr="00E9079E">
        <w:t>attentat</w:t>
      </w:r>
    </w:p>
    <w:p w14:paraId="460A7ADE" w14:textId="6576FCAA" w:rsidR="00E9079E" w:rsidRDefault="00E9079E">
      <w:pPr>
        <w:rPr>
          <w:lang w:val="de-DE"/>
        </w:rPr>
      </w:pPr>
      <w:r>
        <w:rPr>
          <w:lang w:val="de-DE"/>
        </w:rPr>
        <w:t>Verwechseln =</w:t>
      </w:r>
      <w:r w:rsidRPr="00E9079E">
        <w:t xml:space="preserve"> confondre</w:t>
      </w:r>
    </w:p>
    <w:p w14:paraId="20C7E7D7" w14:textId="3F34F433" w:rsidR="00E9079E" w:rsidRDefault="00E9079E">
      <w:pPr>
        <w:rPr>
          <w:lang w:val="de-DE"/>
        </w:rPr>
      </w:pPr>
      <w:r>
        <w:rPr>
          <w:lang w:val="de-DE"/>
        </w:rPr>
        <w:t xml:space="preserve">Falschmeldung verbreiten = </w:t>
      </w:r>
      <w:r w:rsidRPr="00D761E2">
        <w:t>répandre une fake news</w:t>
      </w:r>
    </w:p>
    <w:p w14:paraId="626B72DD" w14:textId="5AFC4AD1" w:rsidR="00D761E2" w:rsidRDefault="00856396">
      <w:pPr>
        <w:rPr>
          <w:lang w:val="de-DE"/>
        </w:rPr>
      </w:pPr>
      <w:r>
        <w:rPr>
          <w:lang w:val="de-DE"/>
        </w:rPr>
        <w:t>Der Terrorist (</w:t>
      </w:r>
      <w:proofErr w:type="gramStart"/>
      <w:r>
        <w:rPr>
          <w:lang w:val="de-DE"/>
        </w:rPr>
        <w:t>en,en</w:t>
      </w:r>
      <w:proofErr w:type="gramEnd"/>
      <w:r>
        <w:rPr>
          <w:lang w:val="de-DE"/>
        </w:rPr>
        <w:t xml:space="preserve">) = </w:t>
      </w:r>
      <w:r w:rsidRPr="00DD75BB">
        <w:t>Le terroriste</w:t>
      </w:r>
    </w:p>
    <w:p w14:paraId="79E11DEB" w14:textId="13642427" w:rsidR="00724C7B" w:rsidRDefault="00724C7B">
      <w:pPr>
        <w:rPr>
          <w:lang w:val="de-DE"/>
        </w:rPr>
      </w:pPr>
      <w:r>
        <w:rPr>
          <w:lang w:val="de-DE"/>
        </w:rPr>
        <w:t xml:space="preserve">Spenden = </w:t>
      </w:r>
      <w:r w:rsidRPr="00DD75BB">
        <w:t>faire un don</w:t>
      </w:r>
    </w:p>
    <w:p w14:paraId="2802BB4B" w14:textId="29967808" w:rsidR="00724C7B" w:rsidRPr="00DD75BB" w:rsidRDefault="00724C7B">
      <w:r>
        <w:rPr>
          <w:lang w:val="de-DE"/>
        </w:rPr>
        <w:t>Die Spende (n) =</w:t>
      </w:r>
      <w:r w:rsidRPr="00DD75BB">
        <w:t xml:space="preserve"> le don</w:t>
      </w:r>
    </w:p>
    <w:p w14:paraId="4E1E4AC9" w14:textId="4F6BB03C" w:rsidR="00856396" w:rsidRPr="00DD75BB" w:rsidRDefault="00567099">
      <w:r>
        <w:rPr>
          <w:lang w:val="de-DE"/>
        </w:rPr>
        <w:t xml:space="preserve">Die Abbildung (en) = </w:t>
      </w:r>
      <w:r w:rsidR="00DD75BB" w:rsidRPr="00DD75BB">
        <w:t>reproduction</w:t>
      </w:r>
    </w:p>
    <w:p w14:paraId="41E1A8A8" w14:textId="7AC7AABE" w:rsidR="00856396" w:rsidRDefault="00724C7B">
      <w:pPr>
        <w:rPr>
          <w:lang w:val="de-DE"/>
        </w:rPr>
      </w:pPr>
      <w:r>
        <w:rPr>
          <w:lang w:val="de-DE"/>
        </w:rPr>
        <w:t xml:space="preserve">Auffallen = </w:t>
      </w:r>
      <w:r w:rsidRPr="00DD75BB">
        <w:t>remarquer</w:t>
      </w:r>
    </w:p>
    <w:p w14:paraId="58EE2AF7" w14:textId="38E5084D" w:rsidR="00724C7B" w:rsidRDefault="00724C7B">
      <w:pPr>
        <w:rPr>
          <w:lang w:val="de-DE"/>
        </w:rPr>
      </w:pPr>
      <w:r>
        <w:rPr>
          <w:lang w:val="de-DE"/>
        </w:rPr>
        <w:t>Das Logo = le logo</w:t>
      </w:r>
    </w:p>
    <w:p w14:paraId="457C38A1" w14:textId="4C6CCD97" w:rsidR="00724C7B" w:rsidRPr="00DD75BB" w:rsidRDefault="00724C7B">
      <w:r>
        <w:rPr>
          <w:lang w:val="de-DE"/>
        </w:rPr>
        <w:t xml:space="preserve">Der Slogan = </w:t>
      </w:r>
      <w:r w:rsidRPr="00DD75BB">
        <w:t>le slogan</w:t>
      </w:r>
    </w:p>
    <w:p w14:paraId="0517F4F9" w14:textId="66E86B3F" w:rsidR="00724C7B" w:rsidRPr="00DD75BB" w:rsidRDefault="00724C7B">
      <w:r>
        <w:rPr>
          <w:lang w:val="de-DE"/>
        </w:rPr>
        <w:t>Gemeinsam =</w:t>
      </w:r>
      <w:r w:rsidRPr="00DD75BB">
        <w:t xml:space="preserve"> ensemble</w:t>
      </w:r>
    </w:p>
    <w:p w14:paraId="7D672BBF" w14:textId="4DD4C22E" w:rsidR="00724C7B" w:rsidRPr="00DD75BB" w:rsidRDefault="00724C7B">
      <w:r>
        <w:rPr>
          <w:lang w:val="de-DE"/>
        </w:rPr>
        <w:t xml:space="preserve">Des Förderer (-) = </w:t>
      </w:r>
      <w:r w:rsidRPr="00DD75BB">
        <w:t>mécène, sponsor</w:t>
      </w:r>
    </w:p>
    <w:p w14:paraId="762A47E8" w14:textId="76C982B0" w:rsidR="00554254" w:rsidRPr="00DD75BB" w:rsidRDefault="00554254">
      <w:r>
        <w:rPr>
          <w:lang w:val="de-DE"/>
        </w:rPr>
        <w:t xml:space="preserve">Das </w:t>
      </w:r>
      <w:r w:rsidR="00DD75BB">
        <w:rPr>
          <w:lang w:val="de-DE"/>
        </w:rPr>
        <w:t>Bündnis</w:t>
      </w:r>
      <w:r>
        <w:rPr>
          <w:lang w:val="de-DE"/>
        </w:rPr>
        <w:t xml:space="preserve"> (e) = </w:t>
      </w:r>
      <w:r w:rsidRPr="00DD75BB">
        <w:t>une alliance</w:t>
      </w:r>
    </w:p>
    <w:p w14:paraId="4A242C6E" w14:textId="4A48BE8A" w:rsidR="00724C7B" w:rsidRDefault="00710225">
      <w:pPr>
        <w:rPr>
          <w:lang w:val="de-DE"/>
        </w:rPr>
      </w:pPr>
      <w:r>
        <w:rPr>
          <w:lang w:val="de-DE"/>
        </w:rPr>
        <w:t>Erschüttern</w:t>
      </w:r>
      <w:r w:rsidR="00775C19">
        <w:rPr>
          <w:lang w:val="de-DE"/>
        </w:rPr>
        <w:t xml:space="preserve"> = </w:t>
      </w:r>
      <w:r w:rsidR="00775C19" w:rsidRPr="00DD75BB">
        <w:t xml:space="preserve">éprouver, bouleverser, secouer </w:t>
      </w:r>
      <w:r w:rsidR="00DD75BB" w:rsidRPr="00DD75BB">
        <w:t>violement</w:t>
      </w:r>
    </w:p>
    <w:p w14:paraId="7B354C71" w14:textId="55E127D6" w:rsidR="00775C19" w:rsidRPr="006A1952" w:rsidRDefault="00DD75BB">
      <w:r>
        <w:rPr>
          <w:lang w:val="de-DE"/>
        </w:rPr>
        <w:t xml:space="preserve">Asian = </w:t>
      </w:r>
      <w:r w:rsidRPr="006A1952">
        <w:t>Asie</w:t>
      </w:r>
    </w:p>
    <w:p w14:paraId="39C21349" w14:textId="5DDEC42C" w:rsidR="00F53C48" w:rsidRPr="006A1952" w:rsidRDefault="00F53C48">
      <w:r>
        <w:rPr>
          <w:lang w:val="de-DE"/>
        </w:rPr>
        <w:t xml:space="preserve">Das Ziel (e) = </w:t>
      </w:r>
      <w:r w:rsidRPr="006A1952">
        <w:t>l‘objectif</w:t>
      </w:r>
    </w:p>
    <w:p w14:paraId="5896003C" w14:textId="229FD5C7" w:rsidR="00DD75BB" w:rsidRPr="001867CA" w:rsidRDefault="00F53C48">
      <w:r>
        <w:rPr>
          <w:lang w:val="de-DE"/>
        </w:rPr>
        <w:t xml:space="preserve">Was hatten sie von = </w:t>
      </w:r>
      <w:r w:rsidRPr="001867CA">
        <w:t>que pensez-vous de?</w:t>
      </w:r>
    </w:p>
    <w:p w14:paraId="0B4A08DE" w14:textId="01112342" w:rsidR="00F53C48" w:rsidRPr="001867CA" w:rsidRDefault="0056344B">
      <w:r>
        <w:rPr>
          <w:lang w:val="de-DE"/>
        </w:rPr>
        <w:t xml:space="preserve">Das Opfer (-) = </w:t>
      </w:r>
      <w:r w:rsidRPr="001867CA">
        <w:t>victime</w:t>
      </w:r>
    </w:p>
    <w:p w14:paraId="098248E9" w14:textId="36AB9EFF" w:rsidR="0056344B" w:rsidRPr="001867CA" w:rsidRDefault="0056344B">
      <w:r>
        <w:rPr>
          <w:lang w:val="de-DE"/>
        </w:rPr>
        <w:t xml:space="preserve">Das Erdbeben (-) = </w:t>
      </w:r>
      <w:r w:rsidRPr="001867CA">
        <w:t>tremblement de terre.</w:t>
      </w:r>
    </w:p>
    <w:p w14:paraId="23C2446A" w14:textId="50649A47" w:rsidR="0056344B" w:rsidRDefault="006D7381">
      <w:pPr>
        <w:rPr>
          <w:lang w:val="de-DE"/>
        </w:rPr>
      </w:pPr>
      <w:r>
        <w:rPr>
          <w:lang w:val="de-DE"/>
        </w:rPr>
        <w:t xml:space="preserve">Humanitäre Hilfe leisten = </w:t>
      </w:r>
    </w:p>
    <w:p w14:paraId="3E7F763A" w14:textId="1CD714F9" w:rsidR="006D7381" w:rsidRDefault="006D7381">
      <w:pPr>
        <w:rPr>
          <w:lang w:val="de-DE"/>
        </w:rPr>
      </w:pPr>
      <w:r>
        <w:rPr>
          <w:lang w:val="de-DE"/>
        </w:rPr>
        <w:t xml:space="preserve">Solidarität zeigen = </w:t>
      </w:r>
    </w:p>
    <w:p w14:paraId="024C42EB" w14:textId="2CE8A03E" w:rsidR="006D7381" w:rsidRDefault="006D7381">
      <w:pPr>
        <w:rPr>
          <w:lang w:val="de-DE"/>
        </w:rPr>
      </w:pPr>
      <w:r>
        <w:rPr>
          <w:lang w:val="de-DE"/>
        </w:rPr>
        <w:t xml:space="preserve">Mitleid </w:t>
      </w:r>
      <w:proofErr w:type="spellStart"/>
      <w:r>
        <w:rPr>
          <w:lang w:val="de-DE"/>
        </w:rPr>
        <w:t>mit+D</w:t>
      </w:r>
      <w:proofErr w:type="spellEnd"/>
      <w:r>
        <w:rPr>
          <w:lang w:val="de-DE"/>
        </w:rPr>
        <w:t xml:space="preserve"> haben = </w:t>
      </w:r>
    </w:p>
    <w:p w14:paraId="7CE98CB1" w14:textId="3D335A32" w:rsidR="00DD75BB" w:rsidRDefault="00156DD6">
      <w:pPr>
        <w:rPr>
          <w:lang w:val="de-DE"/>
        </w:rPr>
      </w:pPr>
      <w:r>
        <w:rPr>
          <w:lang w:val="de-DE"/>
        </w:rPr>
        <w:t xml:space="preserve">Die </w:t>
      </w:r>
      <w:r w:rsidR="00512ABA">
        <w:rPr>
          <w:lang w:val="de-DE"/>
        </w:rPr>
        <w:t>Überschwemmung</w:t>
      </w:r>
      <w:r>
        <w:rPr>
          <w:lang w:val="de-DE"/>
        </w:rPr>
        <w:t xml:space="preserve"> = </w:t>
      </w:r>
      <w:r w:rsidRPr="00512ABA">
        <w:t xml:space="preserve">les </w:t>
      </w:r>
      <w:r w:rsidR="001867CA" w:rsidRPr="00512ABA">
        <w:t>inondations</w:t>
      </w:r>
    </w:p>
    <w:p w14:paraId="01686790" w14:textId="111FA8A0" w:rsidR="00156DD6" w:rsidRDefault="00C4548D">
      <w:pPr>
        <w:rPr>
          <w:lang w:val="de-DE"/>
        </w:rPr>
      </w:pPr>
      <w:r>
        <w:rPr>
          <w:lang w:val="de-DE"/>
        </w:rPr>
        <w:t xml:space="preserve">Der Behinderte (n) </w:t>
      </w:r>
      <w:r w:rsidR="00BA1B18">
        <w:rPr>
          <w:lang w:val="de-DE"/>
        </w:rPr>
        <w:t>=</w:t>
      </w:r>
    </w:p>
    <w:p w14:paraId="0694B6BA" w14:textId="03B1B17F" w:rsidR="00955A9A" w:rsidRDefault="00955A9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betreuer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l’encadrant</w:t>
      </w:r>
      <w:proofErr w:type="spellEnd"/>
    </w:p>
    <w:p w14:paraId="439E5EBF" w14:textId="61D7546A" w:rsidR="00066328" w:rsidRDefault="00066328">
      <w:pPr>
        <w:rPr>
          <w:lang w:val="de-DE"/>
        </w:rPr>
      </w:pPr>
      <w:r>
        <w:rPr>
          <w:lang w:val="de-DE"/>
        </w:rPr>
        <w:t xml:space="preserve">Ehrenamtlich = </w:t>
      </w:r>
      <w:proofErr w:type="spellStart"/>
      <w:r>
        <w:rPr>
          <w:lang w:val="de-DE"/>
        </w:rPr>
        <w:t>bénévol</w:t>
      </w:r>
      <w:proofErr w:type="spellEnd"/>
    </w:p>
    <w:p w14:paraId="174C089E" w14:textId="22A6E757" w:rsidR="00156DD6" w:rsidRDefault="00860A0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aushalt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foyer</w:t>
      </w:r>
      <w:proofErr w:type="spellEnd"/>
    </w:p>
    <w:p w14:paraId="7805AFB9" w14:textId="2D57DF12" w:rsidR="00235685" w:rsidRDefault="00235685">
      <w:pPr>
        <w:rPr>
          <w:lang w:val="de-DE"/>
        </w:rPr>
      </w:pPr>
      <w:r>
        <w:rPr>
          <w:lang w:val="de-DE"/>
        </w:rPr>
        <w:lastRenderedPageBreak/>
        <w:t xml:space="preserve">Turnen = </w:t>
      </w:r>
    </w:p>
    <w:p w14:paraId="1F157A53" w14:textId="04410F7C" w:rsidR="00C15EFC" w:rsidRDefault="00C15EFC">
      <w:pPr>
        <w:rPr>
          <w:lang w:val="de-DE"/>
        </w:rPr>
      </w:pPr>
      <w:proofErr w:type="spellStart"/>
      <w:r>
        <w:rPr>
          <w:lang w:val="de-DE"/>
        </w:rPr>
        <w:t>Nützer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utilisateurs</w:t>
      </w:r>
      <w:proofErr w:type="spellEnd"/>
    </w:p>
    <w:p w14:paraId="326E0BDA" w14:textId="77777777" w:rsidR="00C65645" w:rsidRDefault="00C65645">
      <w:pPr>
        <w:rPr>
          <w:lang w:val="de-DE"/>
        </w:rPr>
      </w:pPr>
    </w:p>
    <w:p w14:paraId="6003875F" w14:textId="77777777" w:rsidR="00D761E2" w:rsidRDefault="00D761E2">
      <w:pPr>
        <w:rPr>
          <w:lang w:val="de-DE"/>
        </w:rPr>
      </w:pPr>
    </w:p>
    <w:p w14:paraId="7EF6183B" w14:textId="4A0481F2" w:rsidR="00C15EFC" w:rsidRPr="00AA7DDB" w:rsidRDefault="00AA7DDB">
      <w:pPr>
        <w:rPr>
          <w:lang w:val="de-DE"/>
        </w:rPr>
      </w:pPr>
      <w:r w:rsidRPr="00AA7DDB">
        <w:rPr>
          <w:lang w:val="de-DE"/>
        </w:rPr>
        <w:t xml:space="preserve">Axe 4: </w:t>
      </w:r>
    </w:p>
    <w:p w14:paraId="61713B98" w14:textId="761DFE76" w:rsidR="00AA7DDB" w:rsidRDefault="00AA7DDB" w:rsidP="00AA7DDB">
      <w:pPr>
        <w:pStyle w:val="Titre"/>
        <w:rPr>
          <w:lang w:val="de-DE"/>
        </w:rPr>
      </w:pPr>
      <w:r w:rsidRPr="00AA7DDB">
        <w:rPr>
          <w:lang w:val="de-DE"/>
        </w:rPr>
        <w:t>Staatsbürger in virtuellen Welten</w:t>
      </w:r>
    </w:p>
    <w:p w14:paraId="77B7ED59" w14:textId="33B13ABF" w:rsidR="00AA7DDB" w:rsidRPr="00D761E2" w:rsidRDefault="00AA7DDB" w:rsidP="00AA7DDB">
      <w:r w:rsidRPr="00D761E2">
        <w:t>Citoyenneté et monde virtuels</w:t>
      </w:r>
    </w:p>
    <w:p w14:paraId="312790B2" w14:textId="55E6D84D" w:rsidR="00AA7DDB" w:rsidRDefault="00AA7DDB" w:rsidP="00AA7DDB">
      <w:pPr>
        <w:rPr>
          <w:lang w:val="de-DE"/>
        </w:rPr>
      </w:pPr>
    </w:p>
    <w:p w14:paraId="1404E16F" w14:textId="69385740" w:rsidR="00AA7DDB" w:rsidRDefault="00AA7DDB" w:rsidP="00970CCB">
      <w:pPr>
        <w:pStyle w:val="Titre1"/>
        <w:rPr>
          <w:lang w:val="de-DE"/>
        </w:rPr>
      </w:pPr>
      <w:r>
        <w:rPr>
          <w:lang w:val="de-DE"/>
        </w:rPr>
        <w:t>En 1ère:</w:t>
      </w:r>
    </w:p>
    <w:p w14:paraId="317812C2" w14:textId="7EE6B64B" w:rsidR="00AA7DDB" w:rsidRDefault="00AA7DDB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Online…Allein</w:t>
      </w:r>
    </w:p>
    <w:p w14:paraId="73EC44F8" w14:textId="6F9CCD3F" w:rsidR="00AA7DDB" w:rsidRDefault="00AA7DDB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Deutschen und ihre digitalen Geräten.</w:t>
      </w:r>
    </w:p>
    <w:p w14:paraId="6D7AD149" w14:textId="695D5AF9" w:rsidR="00AA7DDB" w:rsidRPr="00D761E2" w:rsidRDefault="00AA7DDB" w:rsidP="00AA7DDB">
      <w:pPr>
        <w:pStyle w:val="Paragraphedeliste"/>
        <w:numPr>
          <w:ilvl w:val="0"/>
          <w:numId w:val="1"/>
        </w:numPr>
      </w:pPr>
      <w:r>
        <w:rPr>
          <w:lang w:val="de-DE"/>
        </w:rPr>
        <w:t>Eine Falschmeldung</w:t>
      </w:r>
      <w:r w:rsidR="00D761E2">
        <w:rPr>
          <w:lang w:val="de-DE"/>
        </w:rPr>
        <w:t xml:space="preserve"> verbreiten = </w:t>
      </w:r>
      <w:r w:rsidR="00D761E2" w:rsidRPr="00D761E2">
        <w:t>répandre une fake news</w:t>
      </w:r>
    </w:p>
    <w:p w14:paraId="3D77EF41" w14:textId="1BCF1E8D" w:rsidR="00D761E2" w:rsidRDefault="00D761E2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Dieses Selfie darf mein Leben nicht zerstören</w:t>
      </w:r>
    </w:p>
    <w:p w14:paraId="73D3CCE7" w14:textId="49F4032C" w:rsidR="00856396" w:rsidRDefault="00856396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Meine </w:t>
      </w:r>
      <w:r w:rsidR="000024FA">
        <w:rPr>
          <w:lang w:val="de-DE"/>
        </w:rPr>
        <w:t>Woche</w:t>
      </w:r>
      <w:r w:rsidR="00567099">
        <w:rPr>
          <w:lang w:val="de-DE"/>
        </w:rPr>
        <w:t xml:space="preserve"> </w:t>
      </w:r>
      <w:r>
        <w:rPr>
          <w:lang w:val="de-DE"/>
        </w:rPr>
        <w:t xml:space="preserve">ohne Handy, ohne </w:t>
      </w:r>
      <w:r w:rsidR="00724C7B">
        <w:rPr>
          <w:lang w:val="de-DE"/>
        </w:rPr>
        <w:t>Computer</w:t>
      </w:r>
    </w:p>
    <w:p w14:paraId="6DF8D829" w14:textId="2563FDD9" w:rsidR="00724C7B" w:rsidRDefault="00724C7B" w:rsidP="00724C7B">
      <w:pPr>
        <w:rPr>
          <w:lang w:val="de-DE"/>
        </w:rPr>
      </w:pPr>
    </w:p>
    <w:p w14:paraId="080E297B" w14:textId="41280823" w:rsidR="00724C7B" w:rsidRDefault="00724C7B" w:rsidP="00DD75BB">
      <w:pPr>
        <w:pStyle w:val="Titre1"/>
        <w:rPr>
          <w:lang w:val="de-DE"/>
        </w:rPr>
      </w:pPr>
      <w:r>
        <w:rPr>
          <w:lang w:val="de-DE"/>
        </w:rPr>
        <w:t>Eine Plattform für engagierte Mitbürger.</w:t>
      </w:r>
    </w:p>
    <w:p w14:paraId="757AD9E6" w14:textId="6633D362" w:rsidR="00DD75BB" w:rsidRDefault="00DD75BB" w:rsidP="00724C7B">
      <w:pPr>
        <w:rPr>
          <w:lang w:val="de-DE"/>
        </w:rPr>
      </w:pPr>
      <w:r>
        <w:rPr>
          <w:lang w:val="de-DE"/>
        </w:rPr>
        <w:t xml:space="preserve">Die Frau kommt aus Asian. </w:t>
      </w:r>
    </w:p>
    <w:p w14:paraId="6D41398B" w14:textId="2911E208" w:rsidR="0056344B" w:rsidRDefault="0056344B" w:rsidP="00724C7B">
      <w:pPr>
        <w:rPr>
          <w:lang w:val="de-DE"/>
        </w:rPr>
      </w:pPr>
      <w:r>
        <w:rPr>
          <w:lang w:val="de-DE"/>
        </w:rPr>
        <w:t>Die Naturkatastrophe</w:t>
      </w:r>
    </w:p>
    <w:p w14:paraId="0F3EDF97" w14:textId="68D907CF" w:rsidR="0056344B" w:rsidRDefault="0056344B" w:rsidP="00724C7B">
      <w:pPr>
        <w:rPr>
          <w:lang w:val="de-DE"/>
        </w:rPr>
      </w:pPr>
    </w:p>
    <w:p w14:paraId="690D8C34" w14:textId="56ACF772" w:rsidR="006A1952" w:rsidRDefault="006A1952" w:rsidP="00724C7B">
      <w:pPr>
        <w:rPr>
          <w:lang w:val="de-DE"/>
        </w:rPr>
      </w:pPr>
      <w:r>
        <w:rPr>
          <w:lang w:val="de-DE"/>
        </w:rPr>
        <w:t>Was halten Sie von dieser Internetaction?</w:t>
      </w:r>
    </w:p>
    <w:p w14:paraId="449DB6EA" w14:textId="717F1B6D" w:rsidR="006A1952" w:rsidRDefault="006A1952" w:rsidP="00724C7B">
      <w:pPr>
        <w:rPr>
          <w:lang w:val="de-DE"/>
        </w:rPr>
      </w:pPr>
    </w:p>
    <w:p w14:paraId="344C1E6F" w14:textId="2668C826" w:rsidR="006A1952" w:rsidRDefault="006A1952" w:rsidP="00724C7B">
      <w:pPr>
        <w:rPr>
          <w:lang w:val="de-DE"/>
        </w:rPr>
      </w:pPr>
      <w:r>
        <w:rPr>
          <w:lang w:val="de-DE"/>
        </w:rPr>
        <w:t xml:space="preserve">Ich bin </w:t>
      </w:r>
      <w:proofErr w:type="gramStart"/>
      <w:r>
        <w:rPr>
          <w:lang w:val="de-DE"/>
        </w:rPr>
        <w:t>dafür :</w:t>
      </w:r>
      <w:proofErr w:type="gramEnd"/>
    </w:p>
    <w:p w14:paraId="1CD31394" w14:textId="23318488" w:rsidR="006A1952" w:rsidRDefault="006A1952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Schnelle Hilfe</w:t>
      </w:r>
    </w:p>
    <w:p w14:paraId="3DB61E9D" w14:textId="739B1128" w:rsidR="006A1952" w:rsidRDefault="006A1952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Man kann helfen, ohne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\b\lc\{( \s(dorthin zu fahren;dort zu gehen))</w:instrText>
      </w:r>
      <w:r>
        <w:rPr>
          <w:lang w:val="de-DE"/>
        </w:rPr>
        <w:fldChar w:fldCharType="end"/>
      </w:r>
    </w:p>
    <w:p w14:paraId="1EEE2A9D" w14:textId="4FFA01C7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Sich engagieren = sich einsetzen</w:t>
      </w:r>
    </w:p>
    <w:p w14:paraId="4522FCD8" w14:textId="2BF35B24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\b\rc\}(\a\ac\hs4\co1(Teilnehmen an+D;mitmachen))</w:instrTex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participer</w:t>
      </w:r>
      <w:proofErr w:type="spellEnd"/>
    </w:p>
    <w:p w14:paraId="31FC4796" w14:textId="7F7A80F8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Augen nicht verschließen.</w:t>
      </w:r>
    </w:p>
    <w:p w14:paraId="19B2B7A3" w14:textId="30858786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Geld Spenden</w:t>
      </w:r>
    </w:p>
    <w:p w14:paraId="0DACDACD" w14:textId="526048B6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Nahrungsmittel geben</w:t>
      </w:r>
    </w:p>
    <w:p w14:paraId="52D24781" w14:textId="21B87F4D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Kleiden geben</w:t>
      </w:r>
    </w:p>
    <w:p w14:paraId="3DF87EDF" w14:textId="7931C461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Menschen treffen, besuchen</w:t>
      </w:r>
    </w:p>
    <w:p w14:paraId="0547ACF6" w14:textId="4B879CCF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H</w:t>
      </w:r>
      <w:r w:rsidR="00C4548D">
        <w:rPr>
          <w:lang w:val="de-DE"/>
        </w:rPr>
        <w:t>ä</w:t>
      </w:r>
      <w:r>
        <w:rPr>
          <w:lang w:val="de-DE"/>
        </w:rPr>
        <w:t>user</w:t>
      </w:r>
      <w:r w:rsidR="00C4548D">
        <w:rPr>
          <w:lang w:val="de-DE"/>
        </w:rPr>
        <w:t xml:space="preserve"> Wiederaufbauen</w:t>
      </w:r>
    </w:p>
    <w:p w14:paraId="2C9785F2" w14:textId="48A9A3D7" w:rsidR="00C4548D" w:rsidRDefault="00C4548D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rote Kreuz</w:t>
      </w:r>
    </w:p>
    <w:p w14:paraId="2EFF5B3A" w14:textId="583FF0D2" w:rsidR="00C4548D" w:rsidRDefault="00C4548D" w:rsidP="00C4548D">
      <w:pPr>
        <w:rPr>
          <w:lang w:val="de-DE"/>
        </w:rPr>
      </w:pPr>
      <w:r>
        <w:rPr>
          <w:lang w:val="de-DE"/>
        </w:rPr>
        <w:lastRenderedPageBreak/>
        <w:t>Ich bin dagegen:</w:t>
      </w:r>
    </w:p>
    <w:p w14:paraId="28069DC7" w14:textId="71735DCE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verstehe nicht, warum man dagegen ist.</w:t>
      </w:r>
    </w:p>
    <w:p w14:paraId="71E2A783" w14:textId="0D495A22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habe kein Geld, um zu spenden</w:t>
      </w:r>
    </w:p>
    <w:p w14:paraId="52137788" w14:textId="66A3ABF0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möchte lieber etwas Konkretes zu machen</w:t>
      </w:r>
    </w:p>
    <w:p w14:paraId="0F520538" w14:textId="1C1A6A73" w:rsidR="00C4548D" w:rsidRDefault="00C4548D" w:rsidP="00C4548D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Sich um Behinderte kümmern der kümmern.</w:t>
      </w:r>
    </w:p>
    <w:p w14:paraId="3C7285BF" w14:textId="69DD41E8" w:rsidR="00BA1B18" w:rsidRDefault="00BA1B18" w:rsidP="00C4548D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Nachhilfestunden geben.</w:t>
      </w:r>
    </w:p>
    <w:p w14:paraId="09E612DE" w14:textId="77777777" w:rsidR="003F2E80" w:rsidRDefault="003F2E80" w:rsidP="003F2E80">
      <w:pPr>
        <w:rPr>
          <w:lang w:val="de-DE"/>
        </w:rPr>
      </w:pPr>
    </w:p>
    <w:p w14:paraId="68365C9C" w14:textId="6B7BDD4F" w:rsidR="00BA1B18" w:rsidRDefault="003F2E80" w:rsidP="003F2E80">
      <w:pPr>
        <w:rPr>
          <w:lang w:val="de-DE"/>
        </w:rPr>
      </w:pPr>
      <w:r>
        <w:rPr>
          <w:lang w:val="de-DE"/>
        </w:rPr>
        <w:t>Warum braucht man Internet, um Geld zu spenden.</w:t>
      </w:r>
    </w:p>
    <w:p w14:paraId="2AF09B20" w14:textId="340133E3" w:rsidR="003F2E80" w:rsidRDefault="003F2E80" w:rsidP="003F2E80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geht schneller weil man auf „Jetz spenden“ klickt Man gibt seine Kreditkartenummer.</w:t>
      </w:r>
    </w:p>
    <w:p w14:paraId="2D304F0D" w14:textId="24AC6C57" w:rsidR="003F2E80" w:rsidRDefault="003F2E80" w:rsidP="003F2E80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ist einfacher als ein Scheck zu schicken</w:t>
      </w:r>
    </w:p>
    <w:p w14:paraId="05C503A6" w14:textId="28B2D9E8" w:rsidR="003F2E80" w:rsidRDefault="003F2E80" w:rsidP="003F2E80">
      <w:pPr>
        <w:rPr>
          <w:lang w:val="de-DE"/>
        </w:rPr>
      </w:pPr>
    </w:p>
    <w:p w14:paraId="705E5333" w14:textId="5AC3A31D" w:rsidR="008264ED" w:rsidRDefault="008264ED" w:rsidP="003F2E80">
      <w:pPr>
        <w:rPr>
          <w:lang w:val="de-DE"/>
        </w:rPr>
      </w:pPr>
      <w:r>
        <w:rPr>
          <w:lang w:val="de-DE"/>
        </w:rPr>
        <w:t>Was für ein Video ist es?</w:t>
      </w:r>
    </w:p>
    <w:p w14:paraId="1E558480" w14:textId="1D08DF4A" w:rsidR="008264ED" w:rsidRDefault="008264ED" w:rsidP="003F2E80">
      <w:pPr>
        <w:rPr>
          <w:lang w:val="de-DE"/>
        </w:rPr>
      </w:pPr>
      <w:r>
        <w:rPr>
          <w:lang w:val="de-DE"/>
        </w:rPr>
        <w:t xml:space="preserve">Eine Reportage mit </w:t>
      </w:r>
      <w:r w:rsidR="007351E6">
        <w:rPr>
          <w:lang w:val="de-DE"/>
        </w:rPr>
        <w:t>Interviews</w:t>
      </w:r>
      <w:r>
        <w:rPr>
          <w:lang w:val="de-DE"/>
        </w:rPr>
        <w:t>.</w:t>
      </w:r>
    </w:p>
    <w:p w14:paraId="786ACD48" w14:textId="2CE59579" w:rsidR="00F430AB" w:rsidRDefault="00F430AB" w:rsidP="003F2E80">
      <w:pPr>
        <w:rPr>
          <w:lang w:val="de-DE"/>
        </w:rPr>
      </w:pPr>
      <w:r>
        <w:rPr>
          <w:lang w:val="de-DE"/>
        </w:rPr>
        <w:t>Wer?</w:t>
      </w:r>
    </w:p>
    <w:p w14:paraId="30DC91C9" w14:textId="54295DCF" w:rsidR="008264ED" w:rsidRDefault="00F430AB" w:rsidP="003F2E80">
      <w:pPr>
        <w:rPr>
          <w:lang w:val="de-DE"/>
        </w:rPr>
      </w:pPr>
      <w:r>
        <w:rPr>
          <w:lang w:val="de-DE"/>
        </w:rPr>
        <w:t>Leute, die ehrenamtlich sind</w:t>
      </w:r>
    </w:p>
    <w:p w14:paraId="5200A9E9" w14:textId="1FD1DAB0" w:rsidR="00F430AB" w:rsidRDefault="00F430AB" w:rsidP="003F2E80">
      <w:pPr>
        <w:rPr>
          <w:lang w:val="de-DE"/>
        </w:rPr>
      </w:pPr>
      <w:r>
        <w:rPr>
          <w:lang w:val="de-DE"/>
        </w:rPr>
        <w:t xml:space="preserve">-die 2 </w:t>
      </w:r>
      <w:proofErr w:type="spellStart"/>
      <w:r>
        <w:rPr>
          <w:lang w:val="de-DE"/>
        </w:rPr>
        <w:t>mäner</w:t>
      </w:r>
      <w:proofErr w:type="spellEnd"/>
      <w:r>
        <w:rPr>
          <w:lang w:val="de-DE"/>
        </w:rPr>
        <w:t>, die „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 xml:space="preserve">“ gegründet haben </w:t>
      </w:r>
      <w:r w:rsidRPr="00F430AB">
        <w:rPr>
          <w:lang w:val="de-DE"/>
        </w:rPr>
        <w:sym w:font="Wingdings" w:char="F0E0"/>
      </w:r>
      <w:r>
        <w:rPr>
          <w:lang w:val="de-DE"/>
        </w:rPr>
        <w:t xml:space="preserve"> die beiden </w:t>
      </w:r>
      <w:proofErr w:type="gramStart"/>
      <w:r>
        <w:rPr>
          <w:lang w:val="de-DE"/>
        </w:rPr>
        <w:t>Gründer?.</w:t>
      </w:r>
      <w:proofErr w:type="gramEnd"/>
    </w:p>
    <w:p w14:paraId="50BF4676" w14:textId="272DE825" w:rsidR="00F430AB" w:rsidRDefault="00F430AB" w:rsidP="003F2E80">
      <w:pPr>
        <w:rPr>
          <w:lang w:val="de-DE"/>
        </w:rPr>
      </w:pPr>
      <w:r>
        <w:rPr>
          <w:lang w:val="de-DE"/>
        </w:rPr>
        <w:t>Wo</w:t>
      </w:r>
      <w:r w:rsidR="00B007C6">
        <w:rPr>
          <w:lang w:val="de-DE"/>
        </w:rPr>
        <w:t>?</w:t>
      </w:r>
      <w:r>
        <w:rPr>
          <w:lang w:val="de-DE"/>
        </w:rPr>
        <w:t xml:space="preserve"> in München</w:t>
      </w:r>
    </w:p>
    <w:p w14:paraId="46A67F2C" w14:textId="24B8EB60" w:rsidR="00F430AB" w:rsidRDefault="00235685" w:rsidP="003F2E80">
      <w:pPr>
        <w:rPr>
          <w:lang w:val="de-DE"/>
        </w:rPr>
      </w:pPr>
      <w:r>
        <w:rPr>
          <w:lang w:val="de-DE"/>
        </w:rPr>
        <w:t>Worum geht es?</w:t>
      </w:r>
    </w:p>
    <w:p w14:paraId="652A9917" w14:textId="11AB5C2C" w:rsidR="00235685" w:rsidRDefault="00235685" w:rsidP="003F2E8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>“ ist eine App für Engagement.</w:t>
      </w:r>
    </w:p>
    <w:p w14:paraId="75FBAD1E" w14:textId="4EFBC351" w:rsidR="00235685" w:rsidRDefault="00235685" w:rsidP="00235685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Die Leute engagieren sich ehrenamtlich.</w:t>
      </w:r>
    </w:p>
    <w:p w14:paraId="2B80C7E7" w14:textId="0BFD3A81" w:rsidR="00C15EFC" w:rsidRPr="00235685" w:rsidRDefault="00C15EFC" w:rsidP="00235685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10 000 </w:t>
      </w:r>
      <w:proofErr w:type="spellStart"/>
      <w:r>
        <w:rPr>
          <w:lang w:val="de-DE"/>
        </w:rPr>
        <w:t>nutzer</w:t>
      </w:r>
      <w:proofErr w:type="spellEnd"/>
    </w:p>
    <w:sectPr w:rsidR="00C15EFC" w:rsidRPr="0023568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0234" w14:textId="77777777" w:rsidR="000B4767" w:rsidRDefault="000B4767" w:rsidP="00F4573B">
      <w:pPr>
        <w:spacing w:after="0" w:line="240" w:lineRule="auto"/>
      </w:pPr>
      <w:r>
        <w:separator/>
      </w:r>
    </w:p>
  </w:endnote>
  <w:endnote w:type="continuationSeparator" w:id="0">
    <w:p w14:paraId="55E819A7" w14:textId="77777777" w:rsidR="000B4767" w:rsidRDefault="000B476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11406"/>
      <w:docPartObj>
        <w:docPartGallery w:val="Page Numbers (Bottom of Page)"/>
        <w:docPartUnique/>
      </w:docPartObj>
    </w:sdtPr>
    <w:sdtEndPr/>
    <w:sdtContent>
      <w:p w14:paraId="1E352E54" w14:textId="77777777" w:rsidR="00C15EFC" w:rsidRDefault="00C15EF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38BDCC" wp14:editId="72D60B5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EA782" w14:textId="77777777" w:rsidR="00C15EFC" w:rsidRDefault="00C15EF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38BDC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87EA782" w14:textId="77777777" w:rsidR="00C15EFC" w:rsidRDefault="00C15EF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1F27" w14:textId="77777777" w:rsidR="000B4767" w:rsidRDefault="000B4767" w:rsidP="00F4573B">
      <w:pPr>
        <w:spacing w:after="0" w:line="240" w:lineRule="auto"/>
      </w:pPr>
      <w:r>
        <w:separator/>
      </w:r>
    </w:p>
  </w:footnote>
  <w:footnote w:type="continuationSeparator" w:id="0">
    <w:p w14:paraId="625B29B0" w14:textId="77777777" w:rsidR="000B4767" w:rsidRDefault="000B476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364" w14:textId="720F3F9F" w:rsidR="00C15EFC" w:rsidRDefault="00C15EF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27. Januar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020"/>
    <w:multiLevelType w:val="hybridMultilevel"/>
    <w:tmpl w:val="8452CCEA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1AFD"/>
    <w:multiLevelType w:val="hybridMultilevel"/>
    <w:tmpl w:val="78CE0FD8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BFE"/>
    <w:multiLevelType w:val="hybridMultilevel"/>
    <w:tmpl w:val="8514C160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5D90"/>
    <w:multiLevelType w:val="hybridMultilevel"/>
    <w:tmpl w:val="40C8CCC6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31CA6"/>
    <w:multiLevelType w:val="hybridMultilevel"/>
    <w:tmpl w:val="8EE6A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DB"/>
    <w:rsid w:val="000024FA"/>
    <w:rsid w:val="00066328"/>
    <w:rsid w:val="000B4767"/>
    <w:rsid w:val="000E66BB"/>
    <w:rsid w:val="00151752"/>
    <w:rsid w:val="00153283"/>
    <w:rsid w:val="00156DD6"/>
    <w:rsid w:val="001867CA"/>
    <w:rsid w:val="001B2AB8"/>
    <w:rsid w:val="001C17E7"/>
    <w:rsid w:val="00235685"/>
    <w:rsid w:val="002811C2"/>
    <w:rsid w:val="003F2E80"/>
    <w:rsid w:val="004B3679"/>
    <w:rsid w:val="00512ABA"/>
    <w:rsid w:val="00554254"/>
    <w:rsid w:val="0056344B"/>
    <w:rsid w:val="00567099"/>
    <w:rsid w:val="00601C8D"/>
    <w:rsid w:val="006A1952"/>
    <w:rsid w:val="006D7381"/>
    <w:rsid w:val="006E2102"/>
    <w:rsid w:val="00710225"/>
    <w:rsid w:val="00724C7B"/>
    <w:rsid w:val="007351E6"/>
    <w:rsid w:val="0077541F"/>
    <w:rsid w:val="00775C19"/>
    <w:rsid w:val="007C2839"/>
    <w:rsid w:val="008264ED"/>
    <w:rsid w:val="00856396"/>
    <w:rsid w:val="00860A0A"/>
    <w:rsid w:val="00955A9A"/>
    <w:rsid w:val="00970CCB"/>
    <w:rsid w:val="00A134A7"/>
    <w:rsid w:val="00A22454"/>
    <w:rsid w:val="00AA7DDB"/>
    <w:rsid w:val="00AF2AD0"/>
    <w:rsid w:val="00B007C6"/>
    <w:rsid w:val="00BA1B18"/>
    <w:rsid w:val="00BD63E8"/>
    <w:rsid w:val="00C15EFC"/>
    <w:rsid w:val="00C3133C"/>
    <w:rsid w:val="00C4548D"/>
    <w:rsid w:val="00C65645"/>
    <w:rsid w:val="00D761E2"/>
    <w:rsid w:val="00DD75BB"/>
    <w:rsid w:val="00E9079E"/>
    <w:rsid w:val="00F3124E"/>
    <w:rsid w:val="00F430AB"/>
    <w:rsid w:val="00F4573B"/>
    <w:rsid w:val="00F53C4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6F06F"/>
  <w15:chartTrackingRefBased/>
  <w15:docId w15:val="{96C4AFF6-CF16-4F75-A9AF-85966563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A7DD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411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27</cp:revision>
  <dcterms:created xsi:type="dcterms:W3CDTF">2021-01-27T07:27:00Z</dcterms:created>
  <dcterms:modified xsi:type="dcterms:W3CDTF">2021-04-26T15:17:00Z</dcterms:modified>
</cp:coreProperties>
</file>